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4588" w14:textId="77777777" w:rsidR="0016522A" w:rsidRPr="00F734E7" w:rsidRDefault="006B2C98" w:rsidP="00055882">
      <w:pPr>
        <w:pStyle w:val="Heading2"/>
      </w:pPr>
      <w:r>
        <w:rPr>
          <w:rFonts w:hint="eastAsia"/>
        </w:rPr>
        <w:t>贡献者（翻译团队）</w:t>
      </w:r>
    </w:p>
    <w:p w14:paraId="24001C12" w14:textId="77777777" w:rsidR="006B2C98" w:rsidRDefault="006B2C98" w:rsidP="00F734E7"/>
    <w:p w14:paraId="334191B8" w14:textId="77777777" w:rsidR="0016522A" w:rsidRDefault="008F2B87" w:rsidP="00F734E7">
      <w:r w:rsidRPr="008F2B87">
        <w:rPr>
          <w:rFonts w:hint="eastAsia"/>
        </w:rPr>
        <w:t>作者：</w:t>
      </w:r>
      <w:r w:rsidR="006B2C98">
        <w:rPr>
          <w:rFonts w:hint="eastAsia"/>
        </w:rPr>
        <w:t>FQ</w:t>
      </w:r>
    </w:p>
    <w:p w14:paraId="75800407" w14:textId="77777777" w:rsidR="0016522A" w:rsidRDefault="005A3F95" w:rsidP="00F734E7">
      <w:r>
        <w:pict w14:anchorId="0044E58E">
          <v:rect id="_x0000_i1025" style="width:261.65pt;height:1pt" o:hrpct="500" o:hrstd="t" o:hrnoshade="t" o:hr="t" fillcolor="#cfcdcd [2894]" stroked="f"/>
        </w:pict>
      </w:r>
    </w:p>
    <w:p w14:paraId="4B27659F" w14:textId="77777777"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1725FF3" w14:textId="39231A73" w:rsidR="009C45E4" w:rsidRDefault="006B2C98" w:rsidP="00AC153E">
      <w:pPr>
        <w:pStyle w:val="-"/>
        <w:ind w:firstLine="420"/>
      </w:pPr>
      <w:r>
        <w:rPr>
          <w:rFonts w:hint="eastAsia"/>
        </w:rPr>
        <w:t>截至今天（</w:t>
      </w:r>
      <w:r>
        <w:rPr>
          <w:rFonts w:hint="eastAsia"/>
        </w:rPr>
        <w:t>2</w:t>
      </w:r>
      <w:r>
        <w:t>02</w:t>
      </w:r>
      <w:r w:rsidR="006E6567">
        <w:t>1</w:t>
      </w:r>
      <w:r>
        <w:t>.</w:t>
      </w:r>
      <w:r w:rsidR="006E6567">
        <w:t>4</w:t>
      </w:r>
      <w:r w:rsidR="002601B7">
        <w:t>.1</w:t>
      </w:r>
      <w:r w:rsidR="006E6567">
        <w:t>1</w:t>
      </w:r>
      <w:r>
        <w:rPr>
          <w:rFonts w:hint="eastAsia"/>
        </w:rPr>
        <w:t>），翻译团队共有</w:t>
      </w:r>
      <w:r>
        <w:rPr>
          <w:rFonts w:hint="eastAsia"/>
        </w:rPr>
        <w:t xml:space="preserve"> </w:t>
      </w:r>
      <w:r w:rsidR="006E6567">
        <w:t>7</w:t>
      </w:r>
      <w:r>
        <w:t xml:space="preserve"> </w:t>
      </w:r>
      <w:r>
        <w:rPr>
          <w:rFonts w:hint="eastAsia"/>
        </w:rPr>
        <w:t>人</w:t>
      </w:r>
      <w:r w:rsidR="00455DCF">
        <w:rPr>
          <w:rFonts w:hint="eastAsia"/>
        </w:rPr>
        <w:t>。我们身处全球多个国家和地区，来自多个行业，有着完全不同的人生，但我们因为同一个目标而聚在一起。</w:t>
      </w:r>
      <w:r w:rsidR="00FF32AD">
        <w:rPr>
          <w:rFonts w:hint="eastAsia"/>
        </w:rPr>
        <w:t>我们</w:t>
      </w:r>
      <w:r w:rsidR="00455DCF">
        <w:rPr>
          <w:rFonts w:hint="eastAsia"/>
        </w:rPr>
        <w:t>今后还将吸收更多的</w:t>
      </w:r>
      <w:r w:rsidR="00EE6290">
        <w:rPr>
          <w:rFonts w:hint="eastAsia"/>
        </w:rPr>
        <w:t>能人志士加入我们的队伍，为传播有点儿严肃的游戏文化而做</w:t>
      </w:r>
      <w:r w:rsidR="00FF32AD">
        <w:rPr>
          <w:rFonts w:hint="eastAsia"/>
        </w:rPr>
        <w:t>一些</w:t>
      </w:r>
      <w:r w:rsidR="00EE6290">
        <w:rPr>
          <w:rFonts w:hint="eastAsia"/>
        </w:rPr>
        <w:t>微小的工作。</w:t>
      </w:r>
    </w:p>
    <w:p w14:paraId="5BD7C94A" w14:textId="77777777" w:rsidR="005E2215" w:rsidRDefault="005E2215" w:rsidP="00AC153E">
      <w:pPr>
        <w:pStyle w:val="-"/>
        <w:ind w:firstLine="420"/>
      </w:pPr>
    </w:p>
    <w:p w14:paraId="0051F7D3" w14:textId="77777777" w:rsidR="00EE6290" w:rsidRDefault="00EE6290" w:rsidP="00AC153E">
      <w:pPr>
        <w:pStyle w:val="-"/>
        <w:ind w:firstLine="420"/>
      </w:pPr>
      <w:r>
        <w:rPr>
          <w:rFonts w:hint="eastAsia"/>
        </w:rPr>
        <w:t>翻译团队成员有</w:t>
      </w:r>
      <w:r w:rsidR="00513B4B">
        <w:rPr>
          <w:rFonts w:hint="eastAsia"/>
        </w:rPr>
        <w:t>（按首字母排序）</w:t>
      </w:r>
      <w:r>
        <w:rPr>
          <w:rFonts w:hint="eastAsia"/>
        </w:rPr>
        <w:t>：</w:t>
      </w:r>
    </w:p>
    <w:p w14:paraId="639D0842" w14:textId="77777777" w:rsidR="00EE6290" w:rsidRDefault="00EE6290" w:rsidP="00AC153E">
      <w:pPr>
        <w:pStyle w:val="-"/>
        <w:ind w:firstLine="420"/>
      </w:pPr>
    </w:p>
    <w:p w14:paraId="1A52A512" w14:textId="77777777" w:rsidR="00EE6290" w:rsidRDefault="00EE6290" w:rsidP="00AC153E">
      <w:pPr>
        <w:pStyle w:val="-"/>
        <w:ind w:firstLine="420"/>
        <w:sectPr w:rsidR="00EE6290" w:rsidSect="006B2C98">
          <w:headerReference w:type="default" r:id="rId9"/>
          <w:footerReference w:type="default" r:id="rId10"/>
          <w:type w:val="continuous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F936446" w14:textId="77777777" w:rsidR="006B2C98" w:rsidRDefault="00EE6290" w:rsidP="00734445">
      <w:pPr>
        <w:pStyle w:val="-"/>
        <w:ind w:firstLine="420"/>
        <w:textAlignment w:val="center"/>
      </w:pPr>
      <w:r w:rsidRPr="00C11902">
        <w:rPr>
          <w:rFonts w:hint="eastAsia"/>
          <w:b/>
          <w:bCs/>
        </w:rPr>
        <w:t>FQ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6E271AFA" wp14:editId="6D42D0F8">
            <wp:extent cx="135802" cy="135802"/>
            <wp:effectExtent l="0" t="0" r="0" b="0"/>
            <wp:docPr id="1" name="图片 1" descr="图片包含 游戏机&#10;&#10;描述已自动生成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EE6290">
        <w:rPr>
          <w:rFonts w:hint="eastAsia"/>
        </w:rPr>
        <w:t>理性的工科男，偶尔也会不太理性，比如打算写这本书的时候，尤其是本书里的游戏只玩过几个的情况下。另外玩过上百款本书没有提及的游戏，</w:t>
      </w:r>
      <w:r w:rsidR="005E2215">
        <w:rPr>
          <w:rFonts w:hint="eastAsia"/>
        </w:rPr>
        <w:t>在他的博客中都有记录</w:t>
      </w:r>
      <w:r w:rsidRPr="00EE6290">
        <w:rPr>
          <w:rFonts w:hint="eastAsia"/>
        </w:rPr>
        <w:t>：</w:t>
      </w:r>
      <w:proofErr w:type="spellStart"/>
      <w:r w:rsidRPr="00EE6290">
        <w:t>blog.funqtion.xyz</w:t>
      </w:r>
      <w:proofErr w:type="spellEnd"/>
    </w:p>
    <w:p w14:paraId="047ACF3D" w14:textId="77777777" w:rsidR="00EE6290" w:rsidRDefault="00EE6290" w:rsidP="00AC153E">
      <w:pPr>
        <w:pStyle w:val="-"/>
        <w:ind w:firstLine="420"/>
      </w:pPr>
    </w:p>
    <w:p w14:paraId="766D09BC" w14:textId="77777777" w:rsidR="00AF6A8E" w:rsidRPr="00AF6A8E" w:rsidRDefault="00AF6A8E" w:rsidP="00AF6A8E">
      <w:pPr>
        <w:pStyle w:val="-"/>
        <w:ind w:firstLine="420"/>
        <w:textAlignment w:val="center"/>
      </w:pPr>
      <w:r w:rsidRPr="009D484D">
        <w:rPr>
          <w:rFonts w:hint="eastAsia"/>
          <w:b/>
          <w:bCs/>
        </w:rPr>
        <w:t>Jason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3757B4C1" wp14:editId="3ABE10ED">
            <wp:extent cx="135802" cy="135802"/>
            <wp:effectExtent l="0" t="0" r="0" b="0"/>
            <wp:docPr id="2" name="图片 2" descr="图片包含 游戏机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>
                      <a:hlinkClick r:id="rId1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185CB7">
        <w:rPr>
          <w:rFonts w:hint="eastAsia"/>
        </w:rPr>
        <w:t>翻译专业研究生，游戏爱好者，热爱剧情，追求代入感，盼望中国早日打造出自成一派的第九艺术体系</w:t>
      </w:r>
      <w:r>
        <w:rPr>
          <w:rFonts w:hint="eastAsia"/>
        </w:rPr>
        <w:t>。</w:t>
      </w:r>
    </w:p>
    <w:p w14:paraId="501B6270" w14:textId="77777777" w:rsidR="00AF6A8E" w:rsidRDefault="00AF6A8E" w:rsidP="00AC153E">
      <w:pPr>
        <w:pStyle w:val="-"/>
        <w:ind w:firstLine="420"/>
      </w:pPr>
    </w:p>
    <w:p w14:paraId="459C4751" w14:textId="77777777" w:rsidR="00734445" w:rsidRDefault="00734445" w:rsidP="00734445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LightningChris</w:t>
      </w:r>
      <w:proofErr w:type="spellEnd"/>
      <w:r w:rsidRPr="00C11902">
        <w:rPr>
          <w:b/>
          <w:bCs/>
        </w:rPr>
        <w:t>（</w:t>
      </w:r>
      <w:r w:rsidRPr="00C11902">
        <w:rPr>
          <w:b/>
          <w:bCs/>
        </w:rPr>
        <w:t>LC</w:t>
      </w:r>
      <w:r w:rsidRPr="00C11902">
        <w:rPr>
          <w:b/>
          <w:bCs/>
        </w:rPr>
        <w:t>）</w:t>
      </w:r>
      <w:r>
        <w:rPr>
          <w:rFonts w:hint="eastAsia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289C3282" wp14:editId="0B4A79F9">
            <wp:extent cx="135802" cy="135802"/>
            <wp:effectExtent l="0" t="0" r="0" b="0"/>
            <wp:docPr id="3" name="图片 3" descr="图片包含 游戏机&#10;&#10;描述已自动生成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>
                      <a:hlinkClick r:id="rId1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734445">
        <w:rPr>
          <w:rFonts w:hint="eastAsia"/>
        </w:rPr>
        <w:t>一名英语专业本科在读大学生，暗自希望自己在本科阶段能独自拍一部短片。时常因为没有优秀的游戏玩而感到无聊。</w:t>
      </w:r>
    </w:p>
    <w:p w14:paraId="1768C618" w14:textId="77777777" w:rsidR="00C24866" w:rsidRDefault="00C24866" w:rsidP="00734445">
      <w:pPr>
        <w:pStyle w:val="-"/>
        <w:ind w:firstLine="420"/>
        <w:textAlignment w:val="center"/>
      </w:pPr>
    </w:p>
    <w:p w14:paraId="29844E21" w14:textId="77777777" w:rsidR="00513B4B" w:rsidRDefault="00C24866" w:rsidP="00734445">
      <w:pPr>
        <w:pStyle w:val="-"/>
        <w:ind w:firstLine="420"/>
        <w:textAlignment w:val="center"/>
      </w:pPr>
      <w:proofErr w:type="spellStart"/>
      <w:r w:rsidRPr="00300939">
        <w:rPr>
          <w:b/>
          <w:bCs/>
        </w:rPr>
        <w:t>SpIkEZhaNGQ</w:t>
      </w:r>
      <w:proofErr w:type="spellEnd"/>
      <w:r w:rsidRPr="00C24866"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433609A4" wp14:editId="0B1CBDA9">
            <wp:extent cx="135802" cy="135802"/>
            <wp:effectExtent l="0" t="0" r="0" b="0"/>
            <wp:docPr id="7" name="图片 7" descr="图片包含 游戏机&#10;&#10;描述已自动生成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游戏机&#10;&#10;描述已自动生成">
                      <a:hlinkClick r:id="rId15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66">
        <w:t>，梦想着做一款良心游戏的本科生，目前正为此努力着。</w:t>
      </w:r>
    </w:p>
    <w:p w14:paraId="53B5FF6F" w14:textId="77777777" w:rsidR="00C24866" w:rsidRDefault="00C24866" w:rsidP="00734445">
      <w:pPr>
        <w:pStyle w:val="-"/>
        <w:ind w:firstLine="420"/>
        <w:textAlignment w:val="center"/>
      </w:pPr>
    </w:p>
    <w:p w14:paraId="08152F0D" w14:textId="77777777" w:rsidR="00513B4B" w:rsidRDefault="00513B4B" w:rsidP="0003413E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Thunderplus</w:t>
      </w:r>
      <w:proofErr w:type="spellEnd"/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68A4B124" wp14:editId="112CAD7D">
            <wp:extent cx="135802" cy="135802"/>
            <wp:effectExtent l="0" t="0" r="0" b="0"/>
            <wp:docPr id="4" name="图片 4" descr="图片包含 游戏机&#10;&#10;描述已自动生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截至此书的翻译工作完成之时，我仍在等待</w:t>
      </w:r>
      <w:r w:rsidRPr="00513B4B">
        <w:t>Elden Ring</w:t>
      </w:r>
      <w:r w:rsidRPr="00513B4B">
        <w:t>发售。</w:t>
      </w:r>
      <w:r w:rsidR="005E2215">
        <w:rPr>
          <w:rFonts w:hint="eastAsia"/>
        </w:rPr>
        <w:t>欢迎洽谈</w:t>
      </w:r>
      <w:r w:rsidRPr="00513B4B">
        <w:t>英语翻译合作</w:t>
      </w:r>
      <w:r>
        <w:rPr>
          <w:rFonts w:hint="eastAsia"/>
        </w:rPr>
        <w:t>事宜。</w:t>
      </w:r>
    </w:p>
    <w:p w14:paraId="2FBAC484" w14:textId="77777777" w:rsidR="0003413E" w:rsidRDefault="0003413E" w:rsidP="0003413E">
      <w:pPr>
        <w:pStyle w:val="-"/>
        <w:ind w:firstLine="420"/>
        <w:textAlignment w:val="center"/>
      </w:pPr>
    </w:p>
    <w:p w14:paraId="2B11B7AC" w14:textId="77777777" w:rsidR="00513B4B" w:rsidRDefault="00513B4B" w:rsidP="00513B4B">
      <w:pPr>
        <w:pStyle w:val="-"/>
        <w:ind w:firstLine="420"/>
        <w:textAlignment w:val="center"/>
      </w:pPr>
      <w:proofErr w:type="spellStart"/>
      <w:r w:rsidRPr="00C11902">
        <w:rPr>
          <w:b/>
          <w:bCs/>
        </w:rPr>
        <w:t>VitaminA</w:t>
      </w:r>
      <w:proofErr w:type="spellEnd"/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7A084E1A" wp14:editId="2BA93667">
            <wp:extent cx="135802" cy="135802"/>
            <wp:effectExtent l="0" t="0" r="0" b="0"/>
            <wp:docPr id="5" name="图片 5" descr="图片包含 游戏机&#10;&#10;描述已自动生成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&#10;&#10;描述已自动生成">
                      <a:hlinkClick r:id="rId17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13B4B">
        <w:rPr>
          <w:rFonts w:hint="eastAsia"/>
        </w:rPr>
        <w:t>希望未来一直能为自己喜欢的单机游戏做中文本地化工作。</w:t>
      </w:r>
    </w:p>
    <w:p w14:paraId="61C01268" w14:textId="77777777" w:rsidR="00185CB7" w:rsidRDefault="00185CB7" w:rsidP="00513B4B">
      <w:pPr>
        <w:pStyle w:val="-"/>
        <w:ind w:firstLine="420"/>
        <w:textAlignment w:val="center"/>
      </w:pPr>
    </w:p>
    <w:p w14:paraId="208F0037" w14:textId="77777777" w:rsidR="00185CB7" w:rsidRDefault="00185CB7" w:rsidP="00513B4B">
      <w:pPr>
        <w:pStyle w:val="-"/>
        <w:ind w:firstLine="420"/>
        <w:textAlignment w:val="center"/>
      </w:pPr>
    </w:p>
    <w:p w14:paraId="29080F0E" w14:textId="77777777" w:rsidR="00513B4B" w:rsidRDefault="00513B4B" w:rsidP="00513B4B">
      <w:pPr>
        <w:pStyle w:val="-"/>
        <w:ind w:firstLine="420"/>
        <w:textAlignment w:val="center"/>
        <w:sectPr w:rsidR="00513B4B" w:rsidSect="005E2215"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35365418" w14:textId="761C5F8D" w:rsidR="00513B4B" w:rsidRDefault="00513B4B" w:rsidP="00513B4B">
      <w:pPr>
        <w:pStyle w:val="-"/>
        <w:ind w:firstLine="420"/>
        <w:textAlignment w:val="center"/>
      </w:pPr>
    </w:p>
    <w:p w14:paraId="398AA0FB" w14:textId="5710F974" w:rsidR="00300939" w:rsidRPr="00806138" w:rsidRDefault="00300939" w:rsidP="00513B4B">
      <w:pPr>
        <w:pStyle w:val="-"/>
        <w:ind w:firstLine="420"/>
        <w:textAlignment w:val="center"/>
        <w:rPr>
          <w:rFonts w:hint="eastAsia"/>
        </w:rPr>
      </w:pPr>
      <w:r w:rsidRPr="00300939">
        <w:rPr>
          <w:b/>
          <w:bCs/>
        </w:rPr>
        <w:t>Meowl</w:t>
      </w:r>
      <w: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 wp14:anchorId="5925B79D" wp14:editId="1C5207C8">
            <wp:extent cx="135802" cy="135802"/>
            <wp:effectExtent l="0" t="0" r="0" b="0"/>
            <wp:docPr id="6" name="图片 3" descr="图片包含 游戏机&#10;&#10;描述已自动生成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图片包含 游戏机&#10;&#10;描述已自动生成">
                      <a:hlinkClick r:id="rId18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" cy="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，翻译专业本科在读大学生，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old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FPS</w:t>
      </w:r>
      <w:r>
        <w:t xml:space="preserve"> </w:t>
      </w:r>
      <w:r>
        <w:rPr>
          <w:rFonts w:hint="eastAsia"/>
        </w:rPr>
        <w:t>爱好者，希望未来能有机械降神。</w:t>
      </w:r>
    </w:p>
    <w:sectPr w:rsidR="00300939" w:rsidRPr="00806138" w:rsidSect="00EE6290"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D3C2" w14:textId="77777777" w:rsidR="005A3F95" w:rsidRDefault="005A3F95" w:rsidP="00F841EF">
      <w:r>
        <w:separator/>
      </w:r>
    </w:p>
  </w:endnote>
  <w:endnote w:type="continuationSeparator" w:id="0">
    <w:p w14:paraId="35EBCAF9" w14:textId="77777777" w:rsidR="005A3F95" w:rsidRDefault="005A3F9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0124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4471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BA09" w14:textId="77777777" w:rsidR="005A3F95" w:rsidRDefault="005A3F95" w:rsidP="00F841EF">
      <w:r>
        <w:separator/>
      </w:r>
    </w:p>
  </w:footnote>
  <w:footnote w:type="continuationSeparator" w:id="0">
    <w:p w14:paraId="5ED5F34B" w14:textId="77777777" w:rsidR="005A3F95" w:rsidRDefault="005A3F95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0141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FEE6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98"/>
    <w:rsid w:val="0003413E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85CB7"/>
    <w:rsid w:val="001B3B4D"/>
    <w:rsid w:val="001D0E73"/>
    <w:rsid w:val="001D4677"/>
    <w:rsid w:val="001D5185"/>
    <w:rsid w:val="001D5E94"/>
    <w:rsid w:val="001F3F1F"/>
    <w:rsid w:val="001F6039"/>
    <w:rsid w:val="00234451"/>
    <w:rsid w:val="002601B7"/>
    <w:rsid w:val="002602A7"/>
    <w:rsid w:val="00285E6A"/>
    <w:rsid w:val="002D01D3"/>
    <w:rsid w:val="002F3408"/>
    <w:rsid w:val="00300939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55DCF"/>
    <w:rsid w:val="004A65E4"/>
    <w:rsid w:val="004B4D18"/>
    <w:rsid w:val="004C323F"/>
    <w:rsid w:val="005062C4"/>
    <w:rsid w:val="00513B4B"/>
    <w:rsid w:val="00532598"/>
    <w:rsid w:val="00594354"/>
    <w:rsid w:val="005A2AD5"/>
    <w:rsid w:val="005A3F95"/>
    <w:rsid w:val="005C6AF9"/>
    <w:rsid w:val="005E1D00"/>
    <w:rsid w:val="005E2215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2C98"/>
    <w:rsid w:val="006E6567"/>
    <w:rsid w:val="006F4D28"/>
    <w:rsid w:val="0071094A"/>
    <w:rsid w:val="00730438"/>
    <w:rsid w:val="00731BF1"/>
    <w:rsid w:val="00734445"/>
    <w:rsid w:val="00742F89"/>
    <w:rsid w:val="007752FB"/>
    <w:rsid w:val="007869FA"/>
    <w:rsid w:val="007A2BD6"/>
    <w:rsid w:val="00804F76"/>
    <w:rsid w:val="00806138"/>
    <w:rsid w:val="00861514"/>
    <w:rsid w:val="00876728"/>
    <w:rsid w:val="008A620A"/>
    <w:rsid w:val="008D4384"/>
    <w:rsid w:val="008E3CB4"/>
    <w:rsid w:val="008F2B87"/>
    <w:rsid w:val="00937B95"/>
    <w:rsid w:val="00960341"/>
    <w:rsid w:val="0097206B"/>
    <w:rsid w:val="009C45E4"/>
    <w:rsid w:val="009D484D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B656F"/>
    <w:rsid w:val="00AC153E"/>
    <w:rsid w:val="00AC3916"/>
    <w:rsid w:val="00AC437D"/>
    <w:rsid w:val="00AF6A8E"/>
    <w:rsid w:val="00B10A40"/>
    <w:rsid w:val="00B25851"/>
    <w:rsid w:val="00B415B0"/>
    <w:rsid w:val="00B50715"/>
    <w:rsid w:val="00B62941"/>
    <w:rsid w:val="00BA2914"/>
    <w:rsid w:val="00BE1C72"/>
    <w:rsid w:val="00BF11F4"/>
    <w:rsid w:val="00C11902"/>
    <w:rsid w:val="00C24866"/>
    <w:rsid w:val="00C36086"/>
    <w:rsid w:val="00C61659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EE6290"/>
    <w:rsid w:val="00F27EC2"/>
    <w:rsid w:val="00F505B5"/>
    <w:rsid w:val="00F734E7"/>
    <w:rsid w:val="00F75076"/>
    <w:rsid w:val="00F800C8"/>
    <w:rsid w:val="00F841EF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0AFC2"/>
  <w15:chartTrackingRefBased/>
  <w15:docId w15:val="{494A1EF3-7166-4F7C-9E5E-87C57D1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%E5%AE%87%E9%98%B3-%E8%91%A3-539a1b1b9" TargetMode="External"/><Relationship Id="rId18" Type="http://schemas.openxmlformats.org/officeDocument/2006/relationships/hyperlink" Target="https://www.linkedin.com/in/Meowl-39784120b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yperlink" Target="https://www.linkedin.com/in/%E6%B4%8B%E6%B4%8B-%E5%BC%A0-a48b731b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iyiLingCynthi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avidfanquan/" TargetMode="External"/><Relationship Id="rId5" Type="http://schemas.openxmlformats.org/officeDocument/2006/relationships/footnotes" Target="footnotes.xml"/><Relationship Id="rId15" Type="http://schemas.openxmlformats.org/officeDocument/2006/relationships/hyperlink" Target="linkedin.com/in/qingpeng-zhang-8299331bb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%E4%BF%8A%E5%AE%8F-%E9%99%88-79b9071b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D242-902B-4ABC-8E0B-FDD03A5D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54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10</cp:revision>
  <dcterms:created xsi:type="dcterms:W3CDTF">2020-08-19T00:42:00Z</dcterms:created>
  <dcterms:modified xsi:type="dcterms:W3CDTF">2021-04-11T05:46:00Z</dcterms:modified>
</cp:coreProperties>
</file>