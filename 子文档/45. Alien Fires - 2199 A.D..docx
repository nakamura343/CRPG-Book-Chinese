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DA67" w14:textId="77777777" w:rsidR="00E932A8" w:rsidRPr="00F734E7" w:rsidRDefault="00E932A8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35E687D" wp14:editId="07DB8351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375660"/>
                <wp:effectExtent l="0" t="0" r="5715" b="0"/>
                <wp:wrapTopAndBottom/>
                <wp:docPr id="379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375660"/>
                          <a:chOff x="0" y="0"/>
                          <a:chExt cx="6185535" cy="3375660"/>
                        </a:xfrm>
                      </wpg:grpSpPr>
                      <pic:pic xmlns:pic="http://schemas.openxmlformats.org/drawingml/2006/picture">
                        <pic:nvPicPr>
                          <pic:cNvPr id="38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2395" y="0"/>
                            <a:ext cx="6160744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1" name="文本框 3"/>
                        <wps:cNvSpPr txBox="1"/>
                        <wps:spPr>
                          <a:xfrm>
                            <a:off x="0" y="2687320"/>
                            <a:ext cx="6185535" cy="6883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E3418A" w14:textId="77777777" w:rsidR="00E932A8" w:rsidRDefault="00E932A8" w:rsidP="00902E18">
                              <w:pPr>
                                <w:pStyle w:val="Caption"/>
                                <w:jc w:val="center"/>
                              </w:pPr>
                              <w:r>
                                <w:t>Jagware Inc., 1987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 xml:space="preserve"> Amiga, Atari ST and MS-DOS*</w:t>
                              </w:r>
                            </w:p>
                            <w:p w14:paraId="4A55F70A" w14:textId="77777777" w:rsidR="00E932A8" w:rsidRPr="00F30A58" w:rsidRDefault="00E932A8" w:rsidP="00F96429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 xml:space="preserve">《异星之火》后来被移植到了 </w:t>
                              </w:r>
                              <w:r>
                                <w:rPr>
                                  <w:sz w:val="20"/>
                                  <w:szCs w:val="21"/>
                                </w:rPr>
                                <w:t>Atari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1"/>
                                </w:rPr>
                                <w:t xml:space="preserve">ST 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 xml:space="preserve">和 </w:t>
                              </w:r>
                              <w:r>
                                <w:rPr>
                                  <w:sz w:val="20"/>
                                  <w:szCs w:val="21"/>
                                </w:rPr>
                                <w:t xml:space="preserve">DOS 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平台上，但失去了文字转语音功能。游戏暗示称将有续作登场，并要求玩家保留自己的角色存档，但《异星之火 2》从未问世。</w:t>
                              </w:r>
                            </w:p>
                            <w:p w14:paraId="5EF32567" w14:textId="77777777" w:rsidR="00E932A8" w:rsidRPr="00F30A58" w:rsidRDefault="00E932A8" w:rsidP="000C1A81">
                              <w:pPr>
                                <w:rPr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5E687D" id="组合 4" o:spid="_x0000_s1026" style="position:absolute;left:0;text-align:left;margin-left:435.85pt;margin-top:44.4pt;width:487.05pt;height:265.8pt;z-index:251662336;mso-position-horizontal:right;mso-position-horizontal-relative:margin;mso-width-relative:margin;mso-height-relative:margin" coordsize="61855,337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123;width:61608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" stroked="f">
                  <v:textbox style="mso-fit-shape-to-text:t" inset="0,0,0,0">
                    <w:txbxContent>
                      <w:p w14:paraId="15E3418A" w14:textId="77777777" w:rsidR="00E932A8" w:rsidRDefault="00E932A8" w:rsidP="00902E18">
                        <w:pPr>
                          <w:pStyle w:val="Caption"/>
                          <w:jc w:val="center"/>
                        </w:pPr>
                        <w:r>
                          <w:t>Jagware Inc., 1987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 xml:space="preserve"> Amiga, Atari ST and MS-DOS*</w:t>
                        </w:r>
                      </w:p>
                      <w:p w14:paraId="4A55F70A" w14:textId="77777777" w:rsidR="00E932A8" w:rsidRPr="00F30A58" w:rsidRDefault="00E932A8" w:rsidP="00F96429">
                        <w:pPr>
                          <w:jc w:val="center"/>
                          <w:rPr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1"/>
                          </w:rPr>
                          <w:t>*</w:t>
                        </w:r>
                        <w:r>
                          <w:rPr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0"/>
                            <w:szCs w:val="21"/>
                          </w:rPr>
                          <w:t xml:space="preserve">《异星之火》后来被移植到了 </w:t>
                        </w:r>
                        <w:r>
                          <w:rPr>
                            <w:sz w:val="20"/>
                            <w:szCs w:val="21"/>
                          </w:rPr>
                          <w:t>Atari</w:t>
                        </w:r>
                        <w:r>
                          <w:rPr>
                            <w:rFonts w:hint="eastAsia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1"/>
                          </w:rPr>
                          <w:t xml:space="preserve">ST </w:t>
                        </w:r>
                        <w:r>
                          <w:rPr>
                            <w:rFonts w:hint="eastAsia"/>
                            <w:sz w:val="20"/>
                            <w:szCs w:val="21"/>
                          </w:rPr>
                          <w:t xml:space="preserve">和 </w:t>
                        </w:r>
                        <w:r>
                          <w:rPr>
                            <w:sz w:val="20"/>
                            <w:szCs w:val="21"/>
                          </w:rPr>
                          <w:t xml:space="preserve">DOS </w:t>
                        </w:r>
                        <w:r>
                          <w:rPr>
                            <w:rFonts w:hint="eastAsia"/>
                            <w:sz w:val="20"/>
                            <w:szCs w:val="21"/>
                          </w:rPr>
                          <w:t>平台上，但失去了文字转语音功能。游戏暗示称将有续作登场，并要求玩家保留自己的角色存档，但《异星之火 2》从未问世。</w:t>
                        </w:r>
                      </w:p>
                      <w:p w14:paraId="5EF32567" w14:textId="77777777" w:rsidR="00E932A8" w:rsidRPr="00F30A58" w:rsidRDefault="00E932A8" w:rsidP="000C1A81">
                        <w:pPr>
                          <w:rPr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《异星之火：公元</w:t>
      </w:r>
      <w:r>
        <w:rPr>
          <w:rFonts w:hint="eastAsia"/>
        </w:rPr>
        <w:t xml:space="preserve"> 2</w:t>
      </w:r>
      <w:r>
        <w:t>199</w:t>
      </w:r>
      <w:r>
        <w:rPr>
          <w:rFonts w:hint="eastAsia"/>
        </w:rPr>
        <w:t>》（</w:t>
      </w:r>
      <w:r>
        <w:rPr>
          <w:rFonts w:hint="eastAsia"/>
        </w:rPr>
        <w:t>Ali</w:t>
      </w:r>
      <w:r>
        <w:t>en Fires: 2199 A.D.</w:t>
      </w:r>
      <w:r>
        <w:rPr>
          <w:rFonts w:hint="eastAsia"/>
        </w:rPr>
        <w:t>）</w:t>
      </w:r>
    </w:p>
    <w:p w14:paraId="563D702B" w14:textId="77777777" w:rsidR="00E932A8" w:rsidRDefault="00E932A8" w:rsidP="00F734E7">
      <w:r w:rsidRPr="008F2B87">
        <w:rPr>
          <w:rFonts w:hint="eastAsia"/>
        </w:rPr>
        <w:t>作者：</w:t>
      </w:r>
      <w:r>
        <w:rPr>
          <w:rFonts w:hint="eastAsia"/>
        </w:rPr>
        <w:t>FE</w:t>
      </w:r>
    </w:p>
    <w:p w14:paraId="0E04F7CB" w14:textId="77777777" w:rsidR="00E932A8" w:rsidRPr="008F2B87" w:rsidRDefault="00E932A8" w:rsidP="008F2B87">
      <w:pPr>
        <w:jc w:val="left"/>
      </w:pPr>
      <w:r w:rsidRPr="008F2B87">
        <w:rPr>
          <w:rFonts w:hint="eastAsia"/>
        </w:rPr>
        <w:t>翻译：</w:t>
      </w:r>
      <w:r>
        <w:rPr>
          <w:rFonts w:hint="eastAsia"/>
        </w:rPr>
        <w:t>V</w:t>
      </w:r>
      <w:r>
        <w:t>itaminA</w:t>
      </w:r>
    </w:p>
    <w:p w14:paraId="6FA2D5E0" w14:textId="77777777" w:rsidR="00E932A8" w:rsidRDefault="00E932A8" w:rsidP="00F734E7">
      <w:r>
        <w:pict w14:anchorId="19776ED3">
          <v:rect id="_x0000_i1026" style="width:261.65pt;height:1pt" o:hrpct="500" o:hrstd="t" o:hrnoshade="t" o:hr="t" fillcolor="#cfcdcd [2894]" stroked="f"/>
        </w:pict>
      </w:r>
    </w:p>
    <w:p w14:paraId="54F3D5E1" w14:textId="77777777" w:rsidR="00E932A8" w:rsidRDefault="00E932A8" w:rsidP="00F734E7">
      <w:pPr>
        <w:sectPr w:rsidR="00E932A8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2960FAF9" w14:textId="77777777" w:rsidR="00E932A8" w:rsidRDefault="00E932A8" w:rsidP="00F348C6">
      <w:pPr>
        <w:pStyle w:val="-40"/>
        <w:ind w:firstLine="420"/>
      </w:pPr>
      <w:r>
        <w:rPr>
          <w:rFonts w:hint="eastAsia"/>
        </w:rPr>
        <w:t>关于《异星之火》，首先要提的一点是：这游戏非常糟糕。非常、非常糟糕，烂到可以在本书收录的游戏中排名倒数。然而，它又如此引人入胜，不谈一谈它就有些暴殄天物了。</w:t>
      </w:r>
    </w:p>
    <w:p w14:paraId="0888DAF5" w14:textId="77777777" w:rsidR="00E932A8" w:rsidRDefault="00E932A8" w:rsidP="00F348C6">
      <w:pPr>
        <w:pStyle w:val="-40"/>
        <w:ind w:firstLine="420"/>
      </w:pPr>
      <w:r>
        <w:rPr>
          <w:rFonts w:hint="eastAsia"/>
        </w:rPr>
        <w:t>说明书上说玩家要扮演一名时间领主（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Lord</w:t>
      </w:r>
      <w:r>
        <w:rPr>
          <w:rFonts w:hint="eastAsia"/>
        </w:rPr>
        <w:t>），受神秘长老（</w:t>
      </w:r>
      <w:r>
        <w:rPr>
          <w:rFonts w:hint="eastAsia"/>
        </w:rPr>
        <w:t>Elders</w:t>
      </w:r>
      <w:r>
        <w:rPr>
          <w:rFonts w:hint="eastAsia"/>
        </w:rPr>
        <w:t>）之命，去寻找一位名为萨缪尔·库尔兹博士（</w:t>
      </w:r>
      <w:r>
        <w:rPr>
          <w:rFonts w:hint="eastAsia"/>
        </w:rPr>
        <w:t>Dr</w:t>
      </w:r>
      <w:r>
        <w:t>. Samuel Kurtz</w:t>
      </w:r>
      <w:r>
        <w:rPr>
          <w:rFonts w:hint="eastAsia"/>
        </w:rPr>
        <w:t>）的科学家。此人是位天才，他创造了一台时间机器，想要回到宇宙大爆炸的时刻，目睹一切创造的开端（</w:t>
      </w:r>
      <w:r>
        <w:rPr>
          <w:rFonts w:hint="eastAsia"/>
        </w:rPr>
        <w:t>Creation</w:t>
      </w:r>
      <w:r>
        <w:rPr>
          <w:rFonts w:hint="eastAsia"/>
        </w:rPr>
        <w:t>）。此等秘密凡人之眼无权窥探，因此，你必须要阻止他。</w:t>
      </w:r>
    </w:p>
    <w:p w14:paraId="05449AD6" w14:textId="77777777" w:rsidR="00E932A8" w:rsidRDefault="00E932A8" w:rsidP="00F348C6">
      <w:pPr>
        <w:pStyle w:val="-40"/>
        <w:ind w:firstLine="420"/>
      </w:pPr>
      <w:r>
        <w:rPr>
          <w:rFonts w:hint="eastAsia"/>
        </w:rPr>
        <w:t>故事背景的介绍很有创意，让你保持很高的期望，因为你一打开游戏，就能看到色彩斑斓的开场动画，还配着优美的音乐，之后就来到角色创建界面，在这里为七种不同的技能分配点数。</w:t>
      </w:r>
    </w:p>
    <w:p w14:paraId="33F4AF34" w14:textId="77777777" w:rsidR="00E932A8" w:rsidRDefault="00E932A8" w:rsidP="00F348C6">
      <w:pPr>
        <w:pStyle w:val="-40"/>
        <w:ind w:firstLine="420"/>
      </w:pPr>
      <w:r>
        <w:rPr>
          <w:rFonts w:hint="eastAsia"/>
        </w:rPr>
        <w:t>完成这一步之后，你便登上了奇形怪状的“银河尽头”（</w:t>
      </w:r>
      <w:r>
        <w:rPr>
          <w:rFonts w:hint="eastAsia"/>
        </w:rPr>
        <w:t>G</w:t>
      </w:r>
      <w:r>
        <w:t>alaxy’s End</w:t>
      </w:r>
      <w:r>
        <w:rPr>
          <w:rFonts w:hint="eastAsia"/>
        </w:rPr>
        <w:t>）空间站。几乎其他所有的地牢探险类游戏都是在方形格子的基础上搭建，《异星之火》却另辟蹊径，使用了各种千奇百怪的角度，允许玩家以</w:t>
      </w:r>
      <w:r>
        <w:rPr>
          <w:rFonts w:hint="eastAsia"/>
        </w:rPr>
        <w:t xml:space="preserve"> </w:t>
      </w:r>
      <w:r>
        <w:t xml:space="preserve">45 </w:t>
      </w:r>
      <w:r>
        <w:rPr>
          <w:rFonts w:hint="eastAsia"/>
        </w:rPr>
        <w:t>度角为单位旋转视角，这令探索和绘制地图变得异常困难。</w:t>
      </w:r>
    </w:p>
    <w:p w14:paraId="4CF21EDA" w14:textId="77777777" w:rsidR="00E932A8" w:rsidRDefault="00E932A8" w:rsidP="00F348C6">
      <w:pPr>
        <w:pStyle w:val="-40"/>
        <w:ind w:firstLine="420"/>
      </w:pPr>
      <w:r>
        <w:rPr>
          <w:rFonts w:hint="eastAsia"/>
        </w:rPr>
        <w:t>很快，你就会遇到一位友好的外星人——一位不用文字交流，而是用语音对话的</w:t>
      </w:r>
      <w:r>
        <w:rPr>
          <w:rFonts w:hint="eastAsia"/>
        </w:rPr>
        <w:t xml:space="preserve"> NPC</w:t>
      </w:r>
      <w:r>
        <w:rPr>
          <w:rFonts w:hint="eastAsia"/>
        </w:rPr>
        <w:t>！《异星之火》利用了</w:t>
      </w:r>
      <w:r>
        <w:rPr>
          <w:rFonts w:hint="eastAsia"/>
        </w:rPr>
        <w:t xml:space="preserve"> A</w:t>
      </w:r>
      <w:r>
        <w:t xml:space="preserve">miga </w:t>
      </w:r>
      <w:r>
        <w:rPr>
          <w:rFonts w:hint="eastAsia"/>
        </w:rPr>
        <w:t>的文字转语音功能，让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们“开口说话”了！然而，这一技术过于原始——每个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的“声音”都一模一样，说的话也经常难以辨认。最大的问题在于，这些对话都毫无意义。</w:t>
      </w:r>
    </w:p>
    <w:p w14:paraId="7F967D8A" w14:textId="77777777" w:rsidR="00E932A8" w:rsidRDefault="00E932A8" w:rsidP="00F348C6">
      <w:pPr>
        <w:pStyle w:val="-40"/>
        <w:ind w:firstLine="420"/>
      </w:pPr>
      <w:r>
        <w:rPr>
          <w:rFonts w:hint="eastAsia"/>
        </w:rPr>
        <w:t>你能通过文本解析器和各种各样的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对话，探索奇形怪状的房间，收集钥匙和物品，但这一切都是无用功。钥匙没有用，</w:t>
      </w:r>
      <w:r>
        <w:rPr>
          <w:rFonts w:hint="eastAsia"/>
        </w:rPr>
        <w:t>NPC</w:t>
      </w:r>
      <w:r>
        <w:t xml:space="preserve"> </w:t>
      </w:r>
      <w:r>
        <w:rPr>
          <w:rFonts w:hint="eastAsia"/>
        </w:rPr>
        <w:t>根本不会提供有价值的信息。你真正要做的只是通过六个小关卡，抵达底层，找到库尔兹博士，再打一场格格不入的</w:t>
      </w:r>
      <w:r>
        <w:rPr>
          <w:rFonts w:hint="eastAsia"/>
        </w:rPr>
        <w:t xml:space="preserve"> </w:t>
      </w:r>
      <w:r>
        <w:t xml:space="preserve">BOSS </w:t>
      </w:r>
      <w:r>
        <w:rPr>
          <w:rFonts w:hint="eastAsia"/>
        </w:rPr>
        <w:t>战而已。</w:t>
      </w:r>
    </w:p>
    <w:p w14:paraId="4B5B09FF" w14:textId="77777777" w:rsidR="00E932A8" w:rsidRDefault="00E932A8" w:rsidP="00F348C6">
      <w:pPr>
        <w:pStyle w:val="-40"/>
        <w:ind w:firstLine="420"/>
      </w:pPr>
      <w:r w:rsidRPr="007C4104">
        <w:t>要不是随机遇敌设置得太过频繁，你完全可以在几分钟内打通游戏。这一环节上，游戏也没能为你带来任何的满足感。</w:t>
      </w:r>
    </w:p>
    <w:p w14:paraId="7E9B6701" w14:textId="77777777" w:rsidR="00E932A8" w:rsidRDefault="00E932A8" w:rsidP="00324930">
      <w:pPr>
        <w:pStyle w:val="-40"/>
        <w:ind w:firstLine="420"/>
      </w:pPr>
      <w:r>
        <w:rPr>
          <w:rFonts w:hint="eastAsia"/>
        </w:rPr>
        <w:t>战斗阶段，你只需要按下“战斗”按钮，然后看着你的角色和敌人的角色拳打脚踢、刀剑相交就行了。没有任何战术可言，战斗动画高度重复，最重要的因素是运气。</w:t>
      </w:r>
    </w:p>
    <w:p w14:paraId="2ACB9CBB" w14:textId="77777777" w:rsidR="00E932A8" w:rsidRDefault="00E932A8">
      <w:pPr>
        <w:pStyle w:val="-40"/>
        <w:ind w:firstLine="420"/>
      </w:pPr>
      <w:r>
        <w:rPr>
          <w:rFonts w:hint="eastAsia"/>
        </w:rPr>
        <w:t>结果，《异星之火》给人感觉就像是一个野心勃勃的炫技</w:t>
      </w:r>
      <w:r>
        <w:rPr>
          <w:rFonts w:hint="eastAsia"/>
        </w:rPr>
        <w:t xml:space="preserve"> Demo</w:t>
      </w:r>
      <w:r>
        <w:rPr>
          <w:rFonts w:hint="eastAsia"/>
        </w:rPr>
        <w:t>。故事很有新意，美术和音乐都不错，也有创新之处，比如文字转语音、奇怪角度的地牢等等。不幸的是，《异星之火》空有华丽的外表，内核中却并不算是一款游戏。</w:t>
      </w:r>
    </w:p>
    <w:p w14:paraId="60488614" w14:textId="77777777" w:rsidR="00E932A8" w:rsidRDefault="00E932A8" w:rsidP="00F348C6">
      <w:pPr>
        <w:pStyle w:val="-40"/>
        <w:ind w:firstLine="420"/>
      </w:pPr>
    </w:p>
    <w:p w14:paraId="594C866E" w14:textId="77777777" w:rsidR="00E932A8" w:rsidRDefault="00E932A8" w:rsidP="00C643DD">
      <w:pPr>
        <w:pStyle w:val="-40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B49704E" wp14:editId="1B660474">
            <wp:extent cx="2959200" cy="2221200"/>
            <wp:effectExtent l="0" t="0" r="0" b="8255"/>
            <wp:docPr id="3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09A4" w14:textId="77777777" w:rsidR="00E932A8" w:rsidRDefault="00E932A8" w:rsidP="00C643DD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对话使用了文字转语音系统，还搭载了强大的文本解析器，然而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说的话毫无价值。</w:t>
      </w:r>
    </w:p>
    <w:p w14:paraId="6654D70E" w14:textId="77777777" w:rsidR="00E932A8" w:rsidRDefault="00E932A8" w:rsidP="009D7B14">
      <w:pPr>
        <w:pStyle w:val="-40"/>
        <w:ind w:firstLineChars="0" w:firstLine="0"/>
      </w:pPr>
    </w:p>
    <w:p w14:paraId="5FCB254D" w14:textId="77777777" w:rsidR="00E932A8" w:rsidRDefault="00E932A8" w:rsidP="00F348C6">
      <w:pPr>
        <w:pStyle w:val="-40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33C59EBF" wp14:editId="3F67DF9A">
            <wp:extent cx="2959200" cy="2221200"/>
            <wp:effectExtent l="0" t="0" r="0" b="8255"/>
            <wp:docPr id="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E66C" w14:textId="77777777" w:rsidR="00E932A8" w:rsidRDefault="00E932A8" w:rsidP="00F348C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游戏提供了近战和远程武器、数量有限的弹药和装备在特定身体部位的护甲，但在战斗阶段，你只要按下“战斗”按钮然后旁观就行了。</w:t>
      </w:r>
    </w:p>
    <w:p w14:paraId="602E82D7" w14:textId="77777777" w:rsidR="00E932A8" w:rsidRDefault="00E932A8" w:rsidP="006C3F27">
      <w:pPr>
        <w:pStyle w:val="-40"/>
        <w:ind w:firstLineChars="0" w:firstLine="0"/>
        <w:sectPr w:rsidR="00E932A8" w:rsidSect="00A8527F">
          <w:headerReference w:type="default" r:id="rId14"/>
          <w:footerReference w:type="default" r:id="rId15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1D4331A8" w14:textId="77777777" w:rsidR="00710D5F" w:rsidRPr="00E07734" w:rsidRDefault="00710D5F" w:rsidP="006C3F27">
      <w:pPr>
        <w:pStyle w:val="-"/>
        <w:ind w:firstLineChars="0" w:firstLine="0"/>
      </w:pPr>
    </w:p>
    <w:sectPr w:rsidR="00710D5F" w:rsidRPr="00E07734" w:rsidSect="00A8527F">
      <w:headerReference w:type="default" r:id="rId16"/>
      <w:footerReference w:type="default" r:id="rId17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3AEBF" w14:textId="77777777" w:rsidR="00536E2C" w:rsidRDefault="00536E2C" w:rsidP="00F841EF">
      <w:r>
        <w:separator/>
      </w:r>
    </w:p>
  </w:endnote>
  <w:endnote w:type="continuationSeparator" w:id="0">
    <w:p w14:paraId="0B08497A" w14:textId="77777777" w:rsidR="00536E2C" w:rsidRDefault="00536E2C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78BE" w14:textId="77777777" w:rsidR="00E932A8" w:rsidRPr="00412ACB" w:rsidRDefault="00E932A8" w:rsidP="00412ACB">
    <w:pPr>
      <w:pStyle w:val="Footer-Grey137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6C3C7" w14:textId="77777777" w:rsidR="00E932A8" w:rsidRPr="00412ACB" w:rsidRDefault="00E932A8" w:rsidP="00412ACB">
    <w:pPr>
      <w:pStyle w:val="Footer-Grey53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B3B76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C49B4" w14:textId="77777777" w:rsidR="00536E2C" w:rsidRDefault="00536E2C" w:rsidP="00F841EF">
      <w:r>
        <w:separator/>
      </w:r>
    </w:p>
  </w:footnote>
  <w:footnote w:type="continuationSeparator" w:id="0">
    <w:p w14:paraId="2AF0343F" w14:textId="77777777" w:rsidR="00536E2C" w:rsidRDefault="00536E2C" w:rsidP="00F8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9E519" w14:textId="77777777" w:rsidR="00E932A8" w:rsidRDefault="00E932A8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F843C" w14:textId="77777777" w:rsidR="00E932A8" w:rsidRDefault="00E932A8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E253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18"/>
    <w:rsid w:val="00007178"/>
    <w:rsid w:val="00045DB7"/>
    <w:rsid w:val="00055882"/>
    <w:rsid w:val="000611FB"/>
    <w:rsid w:val="00062CAA"/>
    <w:rsid w:val="00064042"/>
    <w:rsid w:val="00087AE0"/>
    <w:rsid w:val="000A6A0B"/>
    <w:rsid w:val="000B34CB"/>
    <w:rsid w:val="000C1A81"/>
    <w:rsid w:val="000E4E1E"/>
    <w:rsid w:val="00111EB5"/>
    <w:rsid w:val="00117365"/>
    <w:rsid w:val="00150BAB"/>
    <w:rsid w:val="00153EE2"/>
    <w:rsid w:val="001573DA"/>
    <w:rsid w:val="0016522A"/>
    <w:rsid w:val="001806CB"/>
    <w:rsid w:val="00186E7F"/>
    <w:rsid w:val="001919D0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7493"/>
    <w:rsid w:val="00316C8C"/>
    <w:rsid w:val="00324930"/>
    <w:rsid w:val="003249D9"/>
    <w:rsid w:val="00333CDD"/>
    <w:rsid w:val="00355319"/>
    <w:rsid w:val="003575CF"/>
    <w:rsid w:val="00362338"/>
    <w:rsid w:val="00366B4E"/>
    <w:rsid w:val="00373773"/>
    <w:rsid w:val="003845EC"/>
    <w:rsid w:val="00385064"/>
    <w:rsid w:val="00385C4B"/>
    <w:rsid w:val="003E13C6"/>
    <w:rsid w:val="003F442C"/>
    <w:rsid w:val="003F7E6F"/>
    <w:rsid w:val="00412ACB"/>
    <w:rsid w:val="00427A03"/>
    <w:rsid w:val="004367FE"/>
    <w:rsid w:val="00445F1D"/>
    <w:rsid w:val="00473DBD"/>
    <w:rsid w:val="004B357C"/>
    <w:rsid w:val="004B4D18"/>
    <w:rsid w:val="004B7AB8"/>
    <w:rsid w:val="004C323F"/>
    <w:rsid w:val="004C691F"/>
    <w:rsid w:val="005062C4"/>
    <w:rsid w:val="00532598"/>
    <w:rsid w:val="00536E2C"/>
    <w:rsid w:val="00561057"/>
    <w:rsid w:val="00576BB6"/>
    <w:rsid w:val="00594354"/>
    <w:rsid w:val="005A2AD5"/>
    <w:rsid w:val="005B5669"/>
    <w:rsid w:val="005C2D9B"/>
    <w:rsid w:val="005C71CD"/>
    <w:rsid w:val="005E1D00"/>
    <w:rsid w:val="00621D8F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95D9E"/>
    <w:rsid w:val="006B2C72"/>
    <w:rsid w:val="006B3758"/>
    <w:rsid w:val="006C3F27"/>
    <w:rsid w:val="006F4D28"/>
    <w:rsid w:val="0071094A"/>
    <w:rsid w:val="00710D5F"/>
    <w:rsid w:val="00714FAA"/>
    <w:rsid w:val="0071777F"/>
    <w:rsid w:val="00730438"/>
    <w:rsid w:val="00731BF1"/>
    <w:rsid w:val="00740099"/>
    <w:rsid w:val="00766048"/>
    <w:rsid w:val="007752FB"/>
    <w:rsid w:val="007869FA"/>
    <w:rsid w:val="00791749"/>
    <w:rsid w:val="007A2BD6"/>
    <w:rsid w:val="007C4104"/>
    <w:rsid w:val="007D71D1"/>
    <w:rsid w:val="00804F76"/>
    <w:rsid w:val="00806138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D4384"/>
    <w:rsid w:val="008D5696"/>
    <w:rsid w:val="008E3CB4"/>
    <w:rsid w:val="008E5F10"/>
    <w:rsid w:val="008F2B87"/>
    <w:rsid w:val="009013BA"/>
    <w:rsid w:val="00902E18"/>
    <w:rsid w:val="00911BFC"/>
    <w:rsid w:val="0092047D"/>
    <w:rsid w:val="0092507E"/>
    <w:rsid w:val="00937B95"/>
    <w:rsid w:val="00960341"/>
    <w:rsid w:val="0097206B"/>
    <w:rsid w:val="009851AC"/>
    <w:rsid w:val="009B5ACC"/>
    <w:rsid w:val="009C45E4"/>
    <w:rsid w:val="009D21CC"/>
    <w:rsid w:val="009D503A"/>
    <w:rsid w:val="009D7B14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15F9B"/>
    <w:rsid w:val="00B25851"/>
    <w:rsid w:val="00B415B0"/>
    <w:rsid w:val="00B50715"/>
    <w:rsid w:val="00B62941"/>
    <w:rsid w:val="00B64617"/>
    <w:rsid w:val="00BA2914"/>
    <w:rsid w:val="00BE1C72"/>
    <w:rsid w:val="00BF11F4"/>
    <w:rsid w:val="00C36086"/>
    <w:rsid w:val="00C55A85"/>
    <w:rsid w:val="00C61659"/>
    <w:rsid w:val="00C643DD"/>
    <w:rsid w:val="00C7080D"/>
    <w:rsid w:val="00C77902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CC9"/>
    <w:rsid w:val="00E06D6C"/>
    <w:rsid w:val="00E07734"/>
    <w:rsid w:val="00E1534E"/>
    <w:rsid w:val="00E20D0F"/>
    <w:rsid w:val="00E377C2"/>
    <w:rsid w:val="00E61F41"/>
    <w:rsid w:val="00E63C55"/>
    <w:rsid w:val="00E75C33"/>
    <w:rsid w:val="00E802C3"/>
    <w:rsid w:val="00E81749"/>
    <w:rsid w:val="00E81D1D"/>
    <w:rsid w:val="00E85ED9"/>
    <w:rsid w:val="00E932A8"/>
    <w:rsid w:val="00E96BDA"/>
    <w:rsid w:val="00EA0A89"/>
    <w:rsid w:val="00EA10AB"/>
    <w:rsid w:val="00EA35E2"/>
    <w:rsid w:val="00EB267F"/>
    <w:rsid w:val="00EE2E4F"/>
    <w:rsid w:val="00EE3E02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86906"/>
    <w:rsid w:val="00F96429"/>
    <w:rsid w:val="00FA259E"/>
    <w:rsid w:val="00FD78FB"/>
    <w:rsid w:val="00F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F40F4"/>
  <w15:chartTrackingRefBased/>
  <w15:docId w15:val="{5F290D37-55C3-4F97-B108-038D936E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paragraph" w:customStyle="1" w:styleId="-40">
    <w:name w:val="正文-首行缩进40"/>
    <w:basedOn w:val="Normal"/>
    <w:qFormat/>
    <w:rsid w:val="00E932A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53">
    <w:name w:val="Footer-Grey53"/>
    <w:basedOn w:val="Normal"/>
    <w:qFormat/>
    <w:rsid w:val="00E932A8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37">
    <w:name w:val="Footer-Grey137"/>
    <w:basedOn w:val="Normal"/>
    <w:qFormat/>
    <w:rsid w:val="00E932A8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taCloud\sisu&#22823;&#19977;&#19979;\crpg\review&#27169;&#29256;20210228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review模版20210228.dotx</Template>
  <TotalTime>85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VitaminA</dc:creator>
  <cp:keywords/>
  <dc:description/>
  <cp:lastModifiedBy>Fan Quan</cp:lastModifiedBy>
  <cp:revision>9</cp:revision>
  <dcterms:created xsi:type="dcterms:W3CDTF">2021-03-03T02:17:00Z</dcterms:created>
  <dcterms:modified xsi:type="dcterms:W3CDTF">2021-05-13T03:42:00Z</dcterms:modified>
</cp:coreProperties>
</file>