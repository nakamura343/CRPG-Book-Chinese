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D2837" w14:textId="77777777" w:rsidR="0071662B" w:rsidRPr="00F734E7" w:rsidRDefault="0071662B" w:rsidP="00DB684D">
      <w:pPr>
        <w:pStyle w:val="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850B3C" wp14:editId="030CDD75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470275"/>
                <wp:effectExtent l="0" t="0" r="5715" b="0"/>
                <wp:wrapTopAndBottom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470275"/>
                          <a:chOff x="0" y="0"/>
                          <a:chExt cx="6185535" cy="3470275"/>
                        </a:xfrm>
                      </wpg:grpSpPr>
                      <pic:pic xmlns:pic="http://schemas.openxmlformats.org/drawingml/2006/picture">
                        <pic:nvPicPr>
                          <pic:cNvPr id="235" name="图片 2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7064" y="0"/>
                            <a:ext cx="5971406" cy="2678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文本框 236"/>
                        <wps:cNvSpPr txBox="1"/>
                        <wps:spPr>
                          <a:xfrm>
                            <a:off x="0" y="2687320"/>
                            <a:ext cx="6185535" cy="7829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86D4610" w14:textId="77777777" w:rsidR="0071662B" w:rsidRDefault="0071662B" w:rsidP="00F96429">
                              <w:pPr>
                                <w:pStyle w:val="af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onald Brown, 1980, Apple II (MS-DOS, Atari ST and Windows) *</w:t>
                              </w:r>
                            </w:p>
                            <w:p w14:paraId="032594A1" w14:textId="77777777" w:rsidR="0071662B" w:rsidRPr="00F96429" w:rsidRDefault="0071662B" w:rsidP="00A42B7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* 粉丝将《埃蒙》移植到了其他平台上，还为 </w:t>
                              </w:r>
                              <w:r>
                                <w:t xml:space="preserve">MS-DOS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系统做了很多不同的版本。如果你想自己尝试一下这款游戏，也可以在 </w:t>
                              </w:r>
                              <w:hyperlink r:id="rId9" w:history="1">
                                <w:r w:rsidRPr="00A42B7D">
                                  <w:rPr>
                                    <w:rStyle w:val="aa"/>
                                    <w:rFonts w:hint="eastAsia"/>
                                  </w:rPr>
                                  <w:t>网页版本</w:t>
                                </w:r>
                              </w:hyperlink>
                              <w:r w:rsidRPr="000D2BF5">
                                <w:rPr>
                                  <w:rStyle w:val="aa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中亲自上手。</w:t>
                              </w:r>
                            </w:p>
                            <w:p w14:paraId="53C39C89" w14:textId="77777777" w:rsidR="0071662B" w:rsidRPr="000C1A81" w:rsidRDefault="0071662B" w:rsidP="000C1A8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850B3C" id="组合 234" o:spid="_x0000_s1026" style="position:absolute;left:0;text-align:left;margin-left:435.85pt;margin-top:44.4pt;width:487.05pt;height:273.25pt;z-index:251667456;mso-position-horizontal:right;mso-position-horizontal-relative:margin;mso-width-relative:margin;mso-height-relative:margin" coordsize="61855,347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AAAERAhEAPwD5U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r0&#10;f4T/AAM1T4wRTyWU0EYt2RW80yAncGIxtR/7td9/wxP4l/5+rL/vqb/4zQB89UV9C/8ADE/iX/n6&#10;sv8Avqb/AOM1meIv2R9f8NWrXM1zaFVKjCtMTycd4gKqMHOSS3ZM5xhFt7I8Nor2Dwt+zHrXi2R4&#10;4Li2UooY7jKBycdojXS/8MUeJf8An6sv++pv/jNOpSnSlaSsxUqsKseaLuj56or6F/4Yn8S/8/Vl&#10;/wB9Tf8Axmsbxj+yhr3grS59RnubVo4Iy7BGlLEcDjMQGee5FRYs8T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35" o:spid="_x0000_s1027" type="#_x0000_t75" style="position:absolute;left:1070;width:59714;height:2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6" o:spid="_x0000_s1028" type="#_x0000_t202" style="position:absolute;top:26873;width:61855;height:7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" stroked="f">
                  <v:textbox style="mso-fit-shape-to-text:t" inset="0,0,0,0">
                    <w:txbxContent>
                      <w:p w14:paraId="286D4610" w14:textId="77777777" w:rsidR="0071662B" w:rsidRDefault="0071662B" w:rsidP="00F96429">
                        <w:pPr>
                          <w:pStyle w:val="af"/>
                          <w:jc w:val="center"/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onald Brown, 1980, Apple II (MS-DOS, Atari ST and Windows) *</w:t>
                        </w:r>
                      </w:p>
                      <w:p w14:paraId="032594A1" w14:textId="77777777" w:rsidR="0071662B" w:rsidRPr="00F96429" w:rsidRDefault="0071662B" w:rsidP="00A42B7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* 粉丝将《埃蒙》移植到了其他平台上，还为 </w:t>
                        </w:r>
                        <w:r>
                          <w:t xml:space="preserve">MS-DOS </w:t>
                        </w:r>
                        <w:r>
                          <w:rPr>
                            <w:rFonts w:hint="eastAsia"/>
                          </w:rPr>
                          <w:t xml:space="preserve">系统做了很多不同的版本。如果你想自己尝试一下这款游戏，也可以在 </w:t>
                        </w:r>
                        <w:hyperlink r:id="rId11" w:history="1">
                          <w:r w:rsidRPr="00A42B7D">
                            <w:rPr>
                              <w:rStyle w:val="aa"/>
                              <w:rFonts w:hint="eastAsia"/>
                            </w:rPr>
                            <w:t>网页版本</w:t>
                          </w:r>
                        </w:hyperlink>
                        <w:r w:rsidRPr="000D2BF5">
                          <w:rPr>
                            <w:rStyle w:val="aa"/>
                            <w:u w:val="none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中亲自上手。</w:t>
                        </w:r>
                      </w:p>
                      <w:p w14:paraId="53C39C89" w14:textId="77777777" w:rsidR="0071662B" w:rsidRPr="000C1A81" w:rsidRDefault="0071662B" w:rsidP="000C1A81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《埃蒙》（</w:t>
      </w:r>
      <w:r>
        <w:rPr>
          <w:rFonts w:hint="eastAsia"/>
        </w:rPr>
        <w:t>Eamon</w:t>
      </w:r>
      <w:r>
        <w:rPr>
          <w:rFonts w:hint="eastAsia"/>
        </w:rPr>
        <w:t>）</w:t>
      </w:r>
    </w:p>
    <w:p w14:paraId="538C9F12" w14:textId="77777777" w:rsidR="0071662B" w:rsidRDefault="0071662B" w:rsidP="00F734E7">
      <w:r w:rsidRPr="008F2B87">
        <w:rPr>
          <w:rFonts w:hint="eastAsia"/>
        </w:rPr>
        <w:t>作者：</w:t>
      </w:r>
      <w:r>
        <w:rPr>
          <w:rFonts w:hint="eastAsia"/>
        </w:rPr>
        <w:t>FE</w:t>
      </w:r>
    </w:p>
    <w:p w14:paraId="54BF4E41" w14:textId="77777777" w:rsidR="0071662B" w:rsidRPr="008F2B87" w:rsidRDefault="0071662B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V</w:t>
      </w:r>
      <w:r>
        <w:t>itaminA</w:t>
      </w:r>
    </w:p>
    <w:p w14:paraId="4A29EFDA" w14:textId="77777777" w:rsidR="0071662B" w:rsidRDefault="0071662B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F98911F" wp14:editId="3B040DE8">
                <wp:simplePos x="0" y="0"/>
                <wp:positionH relativeFrom="margin">
                  <wp:align>right</wp:align>
                </wp:positionH>
                <wp:positionV relativeFrom="paragraph">
                  <wp:posOffset>249362</wp:posOffset>
                </wp:positionV>
                <wp:extent cx="6169660" cy="1404620"/>
                <wp:effectExtent l="0" t="0" r="2540" b="5715"/>
                <wp:wrapTopAndBottom/>
                <wp:docPr id="2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90885" w14:textId="77777777" w:rsidR="0071662B" w:rsidRDefault="0071662B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“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和大部分游戏不同，奇幻题材的角色扮演游戏是没有一个明确的目标的。你不过是操纵角色，让他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/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      </w:r>
                            <w:r w:rsidRPr="00A51DBC">
                              <w:rPr>
                                <w:rFonts w:ascii="Times New Roman" w:eastAsia="楷体" w:hAnsi="Times New Roman" w:hint="eastAsia"/>
                                <w:b/>
                                <w:bCs/>
                              </w:rPr>
                              <w:t>就是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角色本人。</w:t>
                            </w:r>
                          </w:p>
                          <w:p w14:paraId="7CA88B23" w14:textId="77777777" w:rsidR="0071662B" w:rsidRPr="00E81749" w:rsidRDefault="0071662B">
                            <w:pPr>
                              <w:rPr>
                                <w:rFonts w:ascii="Times New Roman" w:eastAsia="楷体" w:hAnsi="Times New Roman"/>
                              </w:rPr>
                            </w:pPr>
                          </w:p>
                          <w:p w14:paraId="68EEC017" w14:textId="77777777" w:rsidR="0071662B" w:rsidRPr="00E81749" w:rsidRDefault="0071662B" w:rsidP="002169D6">
                            <w:pPr>
                              <w:wordWrap w:val="0"/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/>
                              </w:rPr>
                              <w:t xml:space="preserve">—— </w:t>
                            </w:r>
                            <w:hyperlink r:id="rId12" w:history="1">
                              <w:r w:rsidRPr="00A51DBC">
                                <w:rPr>
                                  <w:rStyle w:val="aa"/>
                                  <w:rFonts w:ascii="Times New Roman" w:eastAsia="楷体" w:hAnsi="Times New Roman"/>
                                </w:rPr>
                                <w:t>Donald Brown</w:t>
                              </w:r>
                            </w:hyperlink>
                          </w:p>
                          <w:p w14:paraId="2A4C0E4B" w14:textId="77777777" w:rsidR="0071662B" w:rsidRPr="00E81749" w:rsidRDefault="0071662B" w:rsidP="00A51DBC">
                            <w:pPr>
                              <w:jc w:val="right"/>
                              <w:rPr>
                                <w:rFonts w:ascii="Times New Roman" w:eastAsia="楷体" w:hAnsi="Times New Roman"/>
                              </w:rPr>
                            </w:pP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《</w:t>
                            </w:r>
                            <w:r>
                              <w:rPr>
                                <w:rFonts w:ascii="Times New Roman" w:eastAsia="楷体" w:hAnsi="Times New Roman" w:hint="eastAsia"/>
                              </w:rPr>
                              <w:t>埃蒙</w:t>
                            </w:r>
                            <w:r w:rsidRPr="00E81749">
                              <w:rPr>
                                <w:rFonts w:ascii="Times New Roman" w:eastAsia="楷体" w:hAnsi="Times New Roman" w:hint="eastAsia"/>
                              </w:rPr>
                              <w:t>》作者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98911F" id="文本框 2" o:spid="_x0000_s1029" type="#_x0000_t202" style="position:absolute;left:0;text-align:left;margin-left:434.6pt;margin-top:19.65pt;width:485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" stroked="f">
                <v:textbox style="mso-fit-shape-to-text:t">
                  <w:txbxContent>
                    <w:p w14:paraId="12590885" w14:textId="77777777" w:rsidR="0071662B" w:rsidRDefault="0071662B">
                      <w:pPr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“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和大部分游戏不同，奇幻题材的角色扮演游戏是没有一个明确的目标的。你不过是操纵角色，让他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/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她去完成你的心愿罢了。大部分玩家仍会追求普通的目标，比如“赚很多钱”或者“成为令人生畏的战士”之类的。不过，你也可以自由选择丈量你成就的标杆。毕竟，这可是你的人生啊——你</w:t>
                      </w:r>
                      <w:r w:rsidRPr="00A51DBC">
                        <w:rPr>
                          <w:rFonts w:ascii="Times New Roman" w:eastAsia="楷体" w:hAnsi="Times New Roman" w:hint="eastAsia"/>
                          <w:b/>
                          <w:bCs/>
                        </w:rPr>
                        <w:t>就是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角色本人。</w:t>
                      </w:r>
                    </w:p>
                    <w:p w14:paraId="7CA88B23" w14:textId="77777777" w:rsidR="0071662B" w:rsidRPr="00E81749" w:rsidRDefault="0071662B">
                      <w:pPr>
                        <w:rPr>
                          <w:rFonts w:ascii="Times New Roman" w:eastAsia="楷体" w:hAnsi="Times New Roman"/>
                        </w:rPr>
                      </w:pPr>
                    </w:p>
                    <w:p w14:paraId="68EEC017" w14:textId="77777777" w:rsidR="0071662B" w:rsidRPr="00E81749" w:rsidRDefault="0071662B" w:rsidP="002169D6">
                      <w:pPr>
                        <w:wordWrap w:val="0"/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/>
                        </w:rPr>
                        <w:t xml:space="preserve">—— </w:t>
                      </w:r>
                      <w:hyperlink r:id="rId13" w:history="1">
                        <w:r w:rsidRPr="00A51DBC">
                          <w:rPr>
                            <w:rStyle w:val="aa"/>
                            <w:rFonts w:ascii="Times New Roman" w:eastAsia="楷体" w:hAnsi="Times New Roman"/>
                          </w:rPr>
                          <w:t>Donald Brown</w:t>
                        </w:r>
                      </w:hyperlink>
                    </w:p>
                    <w:p w14:paraId="2A4C0E4B" w14:textId="77777777" w:rsidR="0071662B" w:rsidRPr="00E81749" w:rsidRDefault="0071662B" w:rsidP="00A51DBC">
                      <w:pPr>
                        <w:jc w:val="right"/>
                        <w:rPr>
                          <w:rFonts w:ascii="Times New Roman" w:eastAsia="楷体" w:hAnsi="Times New Roman"/>
                        </w:rPr>
                      </w:pPr>
                      <w:r w:rsidRPr="00E81749">
                        <w:rPr>
                          <w:rFonts w:ascii="Times New Roman" w:eastAsia="楷体" w:hAnsi="Times New Roman" w:hint="eastAsia"/>
                        </w:rPr>
                        <w:t>《</w:t>
                      </w:r>
                      <w:r>
                        <w:rPr>
                          <w:rFonts w:ascii="Times New Roman" w:eastAsia="楷体" w:hAnsi="Times New Roman" w:hint="eastAsia"/>
                        </w:rPr>
                        <w:t>埃蒙</w:t>
                      </w:r>
                      <w:r w:rsidRPr="00E81749">
                        <w:rPr>
                          <w:rFonts w:ascii="Times New Roman" w:eastAsia="楷体" w:hAnsi="Times New Roman" w:hint="eastAsia"/>
                        </w:rPr>
                        <w:t>》作者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pict w14:anchorId="3BF10583">
          <v:rect id="_x0000_i1026" style="width:261.65pt;height:1pt" o:hrpct="500" o:hrstd="t" o:hrnoshade="t" o:hr="t" fillcolor="#cfcdcd [2894]" stroked="f"/>
        </w:pict>
      </w:r>
    </w:p>
    <w:p w14:paraId="45E348AD" w14:textId="77777777" w:rsidR="0071662B" w:rsidRDefault="0071662B" w:rsidP="00F734E7">
      <w:pPr>
        <w:sectPr w:rsidR="0071662B" w:rsidSect="00F800C8">
          <w:headerReference w:type="default" r:id="rId14"/>
          <w:footerReference w:type="default" r:id="rId15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B67DD74" w14:textId="77777777" w:rsidR="0071662B" w:rsidRDefault="0071662B" w:rsidP="00F348C6">
      <w:pPr>
        <w:pStyle w:val="-25"/>
        <w:ind w:firstLine="420"/>
      </w:pPr>
      <w:r>
        <w:rPr>
          <w:rFonts w:hint="eastAsia"/>
        </w:rPr>
        <w:t>你走进冒险者公会，注册登记，写下姓名和能力，买上一把武器和一套护甲，让附近的巫师教上你几种法术，然后走进大厅门廊——每扇门背后都藏着不同的冒险，有着各自的背景设定，由不同的人执笔创作。欢迎来到《埃蒙》。</w:t>
      </w:r>
    </w:p>
    <w:p w14:paraId="1AA7855B" w14:textId="77777777" w:rsidR="0071662B" w:rsidRDefault="0071662B" w:rsidP="00CE40DE">
      <w:pPr>
        <w:pStyle w:val="-25"/>
        <w:ind w:firstLine="420"/>
      </w:pPr>
      <w:r>
        <w:rPr>
          <w:rFonts w:hint="eastAsia"/>
        </w:rPr>
        <w:t>《埃蒙》不单是一个游戏，它是一个游戏系统——利用它提供的规则和工具，人们可以创作出更多游戏。最初游戏资讯只是口耳相传，后来通过美国计算机杂志《休闲电脑娱乐》（</w:t>
      </w:r>
      <w:r>
        <w:t>Recreational Computing</w:t>
      </w:r>
      <w:r>
        <w:rPr>
          <w:rFonts w:hint="eastAsia"/>
        </w:rPr>
        <w:t>）</w:t>
      </w:r>
      <w:r>
        <w:rPr>
          <w:rStyle w:val="a9"/>
        </w:rPr>
        <w:footnoteReference w:id="1"/>
      </w:r>
      <w:r>
        <w:rPr>
          <w:rFonts w:hint="eastAsia"/>
        </w:rPr>
        <w:t>得以广为传播。</w:t>
      </w:r>
      <w:r>
        <w:t xml:space="preserve">1980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7 </w:t>
      </w:r>
      <w:r>
        <w:rPr>
          <w:rFonts w:hint="eastAsia"/>
        </w:rPr>
        <w:t>月刊是“奇幻游戏”专栏，刊登了许多相关文章，包括如何创作此类游戏的指南、对奇幻类游戏的未来展望等等。当时，专栏还请来了《埃蒙》、《巫师城堡》（</w:t>
      </w:r>
      <w:r>
        <w:rPr>
          <w:rFonts w:hint="eastAsia"/>
        </w:rPr>
        <w:t>W</w:t>
      </w:r>
      <w:r>
        <w:t>izard’s Castle</w:t>
      </w:r>
      <w:r>
        <w:rPr>
          <w:rFonts w:hint="eastAsia"/>
        </w:rPr>
        <w:t>）</w:t>
      </w:r>
      <w:r>
        <w:rPr>
          <w:rStyle w:val="a9"/>
        </w:rPr>
        <w:footnoteReference w:id="2"/>
      </w:r>
      <w:r>
        <w:rPr>
          <w:rFonts w:hint="eastAsia"/>
        </w:rPr>
        <w:t>等几部游戏的作者，让他们解释了自己游戏的机制，并在接下来几页中印出了整个游戏的</w:t>
      </w:r>
      <w:r>
        <w:rPr>
          <w:rFonts w:hint="eastAsia"/>
        </w:rPr>
        <w:t xml:space="preserve"> </w:t>
      </w:r>
      <w:r>
        <w:t xml:space="preserve">BASIC </w:t>
      </w:r>
      <w:r>
        <w:rPr>
          <w:rFonts w:hint="eastAsia"/>
        </w:rPr>
        <w:t>代码。</w:t>
      </w:r>
    </w:p>
    <w:p w14:paraId="27B3C236" w14:textId="77777777" w:rsidR="0071662B" w:rsidRDefault="0071662B" w:rsidP="00CE40DE">
      <w:pPr>
        <w:pStyle w:val="-25"/>
        <w:ind w:firstLine="420"/>
      </w:pPr>
      <w:r>
        <w:rPr>
          <w:rFonts w:hint="eastAsia"/>
        </w:rPr>
        <w:t>读者们需要在自己的电脑中输入这些代码，然后将代码存在磁带或磁盘之中，以便游玩。在互联网诞生之前，电子游戏就是通过这样廉价的方式来流通的；不过，这恰好同时也能为有雄心壮志的程序员提供宝贵的学习渠道，借鉴他人的代码。</w:t>
      </w:r>
    </w:p>
    <w:p w14:paraId="362E5667" w14:textId="77777777" w:rsidR="0071662B" w:rsidRDefault="0071662B" w:rsidP="00F348C6">
      <w:pPr>
        <w:pStyle w:val="-25"/>
        <w:ind w:firstLine="420"/>
      </w:pPr>
    </w:p>
    <w:p w14:paraId="2AB57D85" w14:textId="77777777" w:rsidR="0071662B" w:rsidRDefault="0071662B" w:rsidP="00317CF4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5965E3E" wp14:editId="14AA25A7">
            <wp:extent cx="2962800" cy="2222980"/>
            <wp:effectExtent l="0" t="0" r="0" b="635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" r="143"/>
                    <a:stretch/>
                  </pic:blipFill>
                  <pic:spPr>
                    <a:xfrm>
                      <a:off x="0" y="0"/>
                      <a:ext cx="2962800" cy="22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1177" w14:textId="77777777" w:rsidR="0071662B" w:rsidRDefault="0071662B" w:rsidP="00317CF4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>主厅是创建角色和中场休息的地方。商店里贩卖的物品有限，因此你得出发冒险，才能找到好东西。</w:t>
      </w:r>
    </w:p>
    <w:p w14:paraId="17B3B3E9" w14:textId="77777777" w:rsidR="0071662B" w:rsidRDefault="0071662B" w:rsidP="00F348C6">
      <w:pPr>
        <w:pStyle w:val="-25"/>
        <w:ind w:firstLine="420"/>
      </w:pPr>
    </w:p>
    <w:p w14:paraId="6409B587" w14:textId="77777777" w:rsidR="0071662B" w:rsidRDefault="0071662B" w:rsidP="00F348C6">
      <w:pPr>
        <w:pStyle w:val="-25"/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t xml:space="preserve">Donald Brown </w:t>
      </w:r>
      <w:r>
        <w:rPr>
          <w:rFonts w:hint="eastAsia"/>
        </w:rPr>
        <w:t>制作的《埃蒙》，其核心正是用来创建角色、载入冒险的“主厅”（</w:t>
      </w:r>
      <w:r>
        <w:t>Main Hall</w:t>
      </w:r>
      <w:r>
        <w:rPr>
          <w:rFonts w:hint="eastAsia"/>
        </w:rPr>
        <w:t>）系统。只要输入名字，系统就会自动根据以下三种属性生成角色：坚韧（</w:t>
      </w:r>
      <w:r>
        <w:rPr>
          <w:rFonts w:hint="eastAsia"/>
        </w:rPr>
        <w:t>Hardiness</w:t>
      </w:r>
      <w:r>
        <w:rPr>
          <w:rFonts w:hint="eastAsia"/>
        </w:rPr>
        <w:t>）、敏捷（</w:t>
      </w:r>
      <w:r>
        <w:rPr>
          <w:rFonts w:hint="eastAsia"/>
        </w:rPr>
        <w:t>Agility</w:t>
      </w:r>
      <w:r>
        <w:rPr>
          <w:rFonts w:hint="eastAsia"/>
        </w:rPr>
        <w:t>）和魅力（</w:t>
      </w:r>
      <w:r>
        <w:rPr>
          <w:rFonts w:hint="eastAsia"/>
        </w:rPr>
        <w:t>Charisma</w:t>
      </w:r>
      <w:r>
        <w:rPr>
          <w:rFonts w:hint="eastAsia"/>
        </w:rPr>
        <w:t>）。坚韧决定了</w:t>
      </w:r>
      <w:r>
        <w:rPr>
          <w:rFonts w:hint="eastAsia"/>
        </w:rPr>
        <w:t xml:space="preserve"> HP</w:t>
      </w:r>
      <w:r>
        <w:t xml:space="preserve"> </w:t>
      </w:r>
      <w:r>
        <w:rPr>
          <w:rFonts w:hint="eastAsia"/>
        </w:rPr>
        <w:t>上限和负重能力，敏捷影响战斗和陷阱触发，魅力则会决定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对你的态度有多友善（主要是决定了他们会不会攻击你），还会左右商店物品的价格。</w:t>
      </w:r>
    </w:p>
    <w:p w14:paraId="6385EB9C" w14:textId="77777777" w:rsidR="0071662B" w:rsidRDefault="0071662B" w:rsidP="004054CB">
      <w:pPr>
        <w:pStyle w:val="-25"/>
        <w:ind w:firstLine="420"/>
      </w:pPr>
      <w:r>
        <w:rPr>
          <w:rFonts w:hint="eastAsia"/>
        </w:rPr>
        <w:t>你能在商店里买到武器和护甲，在巫师那里买到法术。一共有五种不同的武器，三种护甲，还有四种法术——治疗（</w:t>
      </w:r>
      <w:r>
        <w:rPr>
          <w:rFonts w:hint="eastAsia"/>
        </w:rPr>
        <w:t>Heal</w:t>
      </w:r>
      <w:r>
        <w:rPr>
          <w:rFonts w:hint="eastAsia"/>
        </w:rPr>
        <w:t>）法术用以治疗，爆破（</w:t>
      </w:r>
      <w:r>
        <w:rPr>
          <w:rFonts w:hint="eastAsia"/>
        </w:rPr>
        <w:t>Blast</w:t>
      </w:r>
      <w:r>
        <w:rPr>
          <w:rFonts w:hint="eastAsia"/>
        </w:rPr>
        <w:t>）法术造成伤害，加速（</w:t>
      </w:r>
      <w:r>
        <w:rPr>
          <w:rFonts w:hint="eastAsia"/>
        </w:rPr>
        <w:t>Speed</w:t>
      </w:r>
      <w:r>
        <w:rPr>
          <w:rFonts w:hint="eastAsia"/>
        </w:rPr>
        <w:t>）法术提高敏捷，力量（</w:t>
      </w:r>
      <w:r>
        <w:rPr>
          <w:rFonts w:hint="eastAsia"/>
        </w:rPr>
        <w:t>Power</w:t>
      </w:r>
      <w:r>
        <w:rPr>
          <w:rFonts w:hint="eastAsia"/>
        </w:rPr>
        <w:t>）法术能向神明祈祷、寻求祝福。</w:t>
      </w:r>
    </w:p>
    <w:p w14:paraId="23ACAB45" w14:textId="77777777" w:rsidR="0071662B" w:rsidRDefault="0071662B" w:rsidP="004054CB">
      <w:pPr>
        <w:pStyle w:val="-25"/>
        <w:ind w:firstLine="420"/>
      </w:pPr>
      <w:r>
        <w:rPr>
          <w:rFonts w:hint="eastAsia"/>
        </w:rPr>
        <w:t>主厅内还有一个名为“新手洞穴”（</w:t>
      </w:r>
      <w:r>
        <w:rPr>
          <w:rFonts w:hint="eastAsia"/>
        </w:rPr>
        <w:t>Beginner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Cave</w:t>
      </w:r>
      <w:r>
        <w:rPr>
          <w:rFonts w:hint="eastAsia"/>
        </w:rPr>
        <w:t>）的冒险。作为示例，它充分展现了《埃蒙》的风格。《埃蒙》玩起来和《巨洞冒险》（</w:t>
      </w:r>
      <w:r>
        <w:rPr>
          <w:rFonts w:hint="eastAsia"/>
        </w:rPr>
        <w:t>Colossal</w:t>
      </w:r>
      <w:r>
        <w:t xml:space="preserve"> </w:t>
      </w:r>
      <w:r>
        <w:rPr>
          <w:rFonts w:hint="eastAsia"/>
        </w:rPr>
        <w:t>Cave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976</w:t>
      </w:r>
      <w:r>
        <w:rPr>
          <w:rFonts w:hint="eastAsia"/>
        </w:rPr>
        <w:t>）等其他的文字冒险游戏感觉差不多：游戏会为你描述当前身处的房间情况，你要输入指令来行动。输入</w:t>
      </w:r>
      <w:r>
        <w:rPr>
          <w:rFonts w:hint="eastAsia"/>
        </w:rPr>
        <w:t xml:space="preserve"> </w:t>
      </w:r>
      <w:r>
        <w:t>NORTH</w:t>
      </w:r>
      <w:r>
        <w:rPr>
          <w:rFonts w:hint="eastAsia"/>
        </w:rPr>
        <w:t>（北）或者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就能向北前进，输入</w:t>
      </w:r>
      <w:r>
        <w:rPr>
          <w:rFonts w:hint="eastAsia"/>
        </w:rPr>
        <w:t xml:space="preserve"> </w:t>
      </w:r>
      <w:r>
        <w:t>GET SWORD</w:t>
      </w:r>
      <w:r>
        <w:rPr>
          <w:rFonts w:hint="eastAsia"/>
        </w:rPr>
        <w:t>（拿起剑）就能从地上捡起一把剑，等等。《埃蒙》的创新之处在于游戏中加入了</w:t>
      </w:r>
      <w:r>
        <w:rPr>
          <w:rFonts w:hint="eastAsia"/>
        </w:rPr>
        <w:t xml:space="preserve"> </w:t>
      </w:r>
      <w:r>
        <w:t xml:space="preserve">RPG </w:t>
      </w:r>
      <w:r>
        <w:rPr>
          <w:rFonts w:hint="eastAsia"/>
        </w:rPr>
        <w:t>要素。战斗是根据骰子结果判定的。多多使用武器进行战斗，你的属性和熟练度也会随之提升。</w:t>
      </w:r>
    </w:p>
    <w:p w14:paraId="3233499D" w14:textId="77777777" w:rsidR="0071662B" w:rsidRDefault="0071662B" w:rsidP="004054CB">
      <w:pPr>
        <w:pStyle w:val="-25"/>
        <w:ind w:firstLine="420"/>
      </w:pPr>
      <w:r>
        <w:rPr>
          <w:rFonts w:hint="eastAsia"/>
        </w:rPr>
        <w:t>除此之外，完成一次冒险之后，（如果你还活着）你就能带着自己获得的新武器和新技能回到主厅，向着其余上百场全新的冒险继续进发。这些冒险都是玩家们用《埃蒙》的地牢设计工具（</w:t>
      </w:r>
      <w:r>
        <w:rPr>
          <w:rFonts w:hint="eastAsia"/>
        </w:rPr>
        <w:t>Dungeon</w:t>
      </w:r>
      <w:r>
        <w:t xml:space="preserve"> </w:t>
      </w:r>
      <w:r>
        <w:rPr>
          <w:rFonts w:hint="eastAsia"/>
        </w:rPr>
        <w:t>Designer</w:t>
      </w:r>
      <w:r>
        <w:t xml:space="preserve"> </w:t>
      </w:r>
      <w:r>
        <w:rPr>
          <w:rFonts w:hint="eastAsia"/>
        </w:rPr>
        <w:t>Diskette</w:t>
      </w:r>
      <w:r>
        <w:rPr>
          <w:rFonts w:hint="eastAsia"/>
        </w:rPr>
        <w:t>）自行创作的。</w:t>
      </w:r>
    </w:p>
    <w:p w14:paraId="749BD3D0" w14:textId="77777777" w:rsidR="0071662B" w:rsidRDefault="0071662B" w:rsidP="004054CB">
      <w:pPr>
        <w:pStyle w:val="-25"/>
        <w:ind w:firstLine="420"/>
      </w:pPr>
      <w:r>
        <w:rPr>
          <w:rFonts w:hint="eastAsia"/>
        </w:rPr>
        <w:t>这意味着如果你在新手洞穴最后拿到了一把魔法剑，你可以把它带进一场宇宙大冒险，用它阻止外星人侵略；再把你新得到的爆破来复枪带去古希腊，和米诺陶作战——任何冒险皆有可能，只要你能搞到磁盘。也许你可以在上学或者工作时弄来一盘，或是通过邮件和别人交换，抑或是自己亲手制作一份。要记得，这可是早在网络和</w:t>
      </w:r>
      <w:r>
        <w:rPr>
          <w:rFonts w:hint="eastAsia"/>
        </w:rPr>
        <w:t xml:space="preserve"> BBS</w:t>
      </w:r>
      <w:r>
        <w:t xml:space="preserve"> </w:t>
      </w:r>
      <w:r>
        <w:rPr>
          <w:rFonts w:hint="eastAsia"/>
        </w:rPr>
        <w:t>论坛火遍世界前的那个年代发生的事啊！</w:t>
      </w:r>
    </w:p>
    <w:p w14:paraId="1919D338" w14:textId="77777777" w:rsidR="0071662B" w:rsidRDefault="0071662B" w:rsidP="004054CB">
      <w:pPr>
        <w:pStyle w:val="-25"/>
        <w:ind w:firstLine="420"/>
      </w:pPr>
    </w:p>
    <w:p w14:paraId="0EC8BA2D" w14:textId="77777777" w:rsidR="0071662B" w:rsidRDefault="0071662B" w:rsidP="006337B5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5E7322D3" wp14:editId="020BEA79">
            <wp:extent cx="2955472" cy="2216602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r="-118"/>
                    <a:stretch/>
                  </pic:blipFill>
                  <pic:spPr>
                    <a:xfrm>
                      <a:off x="0" y="0"/>
                      <a:ext cx="2966172" cy="22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17FB" w14:textId="77777777" w:rsidR="0071662B" w:rsidRPr="004054CB" w:rsidRDefault="0071662B" w:rsidP="006337B5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>我杀死了新手洞穴的最后一名敌人，掉落了魔法剑，我能拿着这把剑再去进行新的冒险。魔法剑的特殊能力是生成火焰，靠这一技能可以解开本关中的谜题。</w:t>
      </w:r>
    </w:p>
    <w:p w14:paraId="69F3C489" w14:textId="77777777" w:rsidR="0071662B" w:rsidRPr="006337B5" w:rsidRDefault="0071662B" w:rsidP="00F348C6">
      <w:pPr>
        <w:pStyle w:val="-25"/>
        <w:ind w:firstLine="420"/>
      </w:pPr>
    </w:p>
    <w:p w14:paraId="47C79921" w14:textId="77777777" w:rsidR="0071662B" w:rsidRPr="008C5647" w:rsidRDefault="0071662B" w:rsidP="008C5647">
      <w:pPr>
        <w:pStyle w:val="-25"/>
        <w:ind w:firstLine="420"/>
      </w:pPr>
      <w:r>
        <w:rPr>
          <w:rFonts w:hint="eastAsia"/>
        </w:rPr>
        <w:t>D</w:t>
      </w:r>
      <w:r>
        <w:t xml:space="preserve">onald Brown </w:t>
      </w:r>
      <w:r>
        <w:rPr>
          <w:rFonts w:hint="eastAsia"/>
        </w:rPr>
        <w:t>见本作游戏如此成功，便在</w:t>
      </w:r>
      <w:r>
        <w:rPr>
          <w:rFonts w:hint="eastAsia"/>
        </w:rPr>
        <w:t xml:space="preserve"> 1</w:t>
      </w:r>
      <w:r>
        <w:t xml:space="preserve">981 </w:t>
      </w:r>
      <w:r>
        <w:rPr>
          <w:rFonts w:hint="eastAsia"/>
        </w:rPr>
        <w:t>年推出了《埃蒙》的续作《剑刺》（</w:t>
      </w:r>
      <w:r>
        <w:rPr>
          <w:rFonts w:hint="eastAsia"/>
        </w:rPr>
        <w:t>S</w:t>
      </w:r>
      <w:r>
        <w:t>wordThrust</w:t>
      </w:r>
      <w:r>
        <w:rPr>
          <w:rFonts w:hint="eastAsia"/>
        </w:rPr>
        <w:t>），然而这一作是商业产品。虽然续作做了一些改进，优化了交互界面，增加了一些法术，但它并没有前作那么受欢迎，也没有那么多粉丝制作的冒险关卡。因此，</w:t>
      </w:r>
      <w:r>
        <w:t xml:space="preserve">Brown </w:t>
      </w:r>
      <w:r>
        <w:rPr>
          <w:rFonts w:hint="eastAsia"/>
        </w:rPr>
        <w:t>最终放弃了续作的开发。</w:t>
      </w:r>
    </w:p>
    <w:p w14:paraId="4F4A6D44" w14:textId="77777777" w:rsidR="0071662B" w:rsidRDefault="0071662B" w:rsidP="002F3DA0">
      <w:pPr>
        <w:pStyle w:val="-25"/>
        <w:ind w:firstLine="420"/>
      </w:pPr>
      <w:r>
        <w:rPr>
          <w:rFonts w:hint="eastAsia"/>
        </w:rPr>
        <w:t>《埃蒙》自由、开放的公众属性使其风靡全美。制作人</w:t>
      </w:r>
      <w:r>
        <w:rPr>
          <w:rFonts w:hint="eastAsia"/>
        </w:rPr>
        <w:t xml:space="preserve"> </w:t>
      </w:r>
      <w:r>
        <w:t xml:space="preserve">Brown </w:t>
      </w:r>
      <w:r>
        <w:rPr>
          <w:rFonts w:hint="eastAsia"/>
        </w:rPr>
        <w:t>抛下《埃蒙》不再更新之后，维持游戏活跃性的挑战就落到了玩家社区头上。程序员</w:t>
      </w:r>
      <w:r>
        <w:rPr>
          <w:rFonts w:hint="eastAsia"/>
        </w:rPr>
        <w:t xml:space="preserve"> </w:t>
      </w:r>
      <w:r>
        <w:t xml:space="preserve">John Nelson </w:t>
      </w:r>
      <w:r>
        <w:rPr>
          <w:rFonts w:hint="eastAsia"/>
        </w:rPr>
        <w:t>篡改了游戏系统，让玩家可以实现更多复杂的设计。他于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年创办了全国埃蒙玩家俱乐部（</w:t>
      </w:r>
      <w:r>
        <w:rPr>
          <w:rFonts w:hint="eastAsia"/>
        </w:rPr>
        <w:t>N</w:t>
      </w:r>
      <w:r>
        <w:t>ational Eamon Users Club</w:t>
      </w:r>
      <w:r>
        <w:rPr>
          <w:rFonts w:hint="eastAsia"/>
        </w:rPr>
        <w:t>），该组织详细记录了《埃蒙》中的各种冒险关卡，还出版过简报，收录了评测文章和设计心得。</w:t>
      </w:r>
    </w:p>
    <w:p w14:paraId="754EA137" w14:textId="77777777" w:rsidR="0071662B" w:rsidRDefault="0071662B" w:rsidP="003864EF">
      <w:pPr>
        <w:pStyle w:val="-25"/>
        <w:ind w:firstLine="420"/>
      </w:pPr>
      <w:r>
        <w:rPr>
          <w:rFonts w:hint="eastAsia"/>
        </w:rPr>
        <w:t>1</w:t>
      </w:r>
      <w:r>
        <w:t>988</w:t>
      </w:r>
      <w:r>
        <w:rPr>
          <w:rFonts w:hint="eastAsia"/>
        </w:rPr>
        <w:t xml:space="preserve"> </w:t>
      </w:r>
      <w:r>
        <w:rPr>
          <w:rFonts w:hint="eastAsia"/>
        </w:rPr>
        <w:t>年，俱乐部更名为“埃蒙冒险家工会”（</w:t>
      </w:r>
      <w:r>
        <w:t>The Eamon Adventurer’s</w:t>
      </w:r>
      <w:r>
        <w:rPr>
          <w:rFonts w:hint="eastAsia"/>
        </w:rPr>
        <w:t xml:space="preserve"> </w:t>
      </w:r>
      <w:r>
        <w:t>Guild</w:t>
      </w:r>
      <w:r>
        <w:rPr>
          <w:rFonts w:hint="eastAsia"/>
        </w:rPr>
        <w:t>），由</w:t>
      </w:r>
      <w:r>
        <w:rPr>
          <w:rFonts w:hint="eastAsia"/>
        </w:rPr>
        <w:t xml:space="preserve"> T</w:t>
      </w:r>
      <w:r>
        <w:t xml:space="preserve">homas Zuchowski </w:t>
      </w:r>
      <w:r>
        <w:rPr>
          <w:rFonts w:hint="eastAsia"/>
        </w:rPr>
        <w:t>担任会长，至今仍能在</w:t>
      </w:r>
      <w:r>
        <w:rPr>
          <w:rFonts w:hint="eastAsia"/>
        </w:rPr>
        <w:t xml:space="preserve"> </w:t>
      </w:r>
      <w:hyperlink r:id="rId18" w:history="1">
        <w:r w:rsidRPr="00DD2EE6">
          <w:rPr>
            <w:rStyle w:val="aa"/>
          </w:rPr>
          <w:t>www.eamonag.org</w:t>
        </w:r>
      </w:hyperlink>
      <w:r>
        <w:t xml:space="preserve"> </w:t>
      </w:r>
      <w:r>
        <w:rPr>
          <w:rFonts w:hint="eastAsia"/>
        </w:rPr>
        <w:t>找到他们。他们记录了</w:t>
      </w:r>
      <w:r>
        <w:rPr>
          <w:rFonts w:hint="eastAsia"/>
        </w:rPr>
        <w:t xml:space="preserve"> </w:t>
      </w:r>
      <w:r>
        <w:t xml:space="preserve">256 </w:t>
      </w:r>
      <w:r>
        <w:rPr>
          <w:rFonts w:hint="eastAsia"/>
        </w:rPr>
        <w:t>场冒险，多数创作于</w:t>
      </w:r>
      <w:r>
        <w:rPr>
          <w:rFonts w:hint="eastAsia"/>
        </w:rPr>
        <w:t xml:space="preserve"> </w:t>
      </w:r>
      <w:r>
        <w:t xml:space="preserve">1984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t xml:space="preserve">1994 </w:t>
      </w:r>
      <w:r>
        <w:rPr>
          <w:rFonts w:hint="eastAsia"/>
        </w:rPr>
        <w:t>年之间。遗憾的是，他们到</w:t>
      </w:r>
      <w:r>
        <w:rPr>
          <w:rFonts w:hint="eastAsia"/>
        </w:rPr>
        <w:t xml:space="preserve"> </w:t>
      </w:r>
      <w:r>
        <w:t xml:space="preserve">2005 </w:t>
      </w:r>
      <w:r>
        <w:rPr>
          <w:rFonts w:hint="eastAsia"/>
        </w:rPr>
        <w:t>年为止就不再更新了。</w:t>
      </w:r>
    </w:p>
    <w:p w14:paraId="648BC12D" w14:textId="77777777" w:rsidR="0071662B" w:rsidRDefault="0071662B" w:rsidP="003864EF">
      <w:pPr>
        <w:pStyle w:val="-25"/>
        <w:ind w:firstLine="420"/>
      </w:pPr>
    </w:p>
    <w:p w14:paraId="607EC179" w14:textId="77777777" w:rsidR="0071662B" w:rsidRDefault="0071662B" w:rsidP="008C5647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1E2ED410" wp14:editId="058A34D2">
            <wp:extent cx="2959200" cy="2242800"/>
            <wp:effectExtent l="0" t="0" r="0" b="571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EE6" w14:textId="77777777" w:rsidR="0071662B" w:rsidRPr="008C5647" w:rsidRDefault="0071662B" w:rsidP="008C5647">
      <w:pPr>
        <w:pStyle w:val="af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>状态界面显示了角色的属性数据、装备和技能。可别太专一了：武器会破损，而且角色死亡是永久的！</w:t>
      </w:r>
    </w:p>
    <w:p w14:paraId="690115A1" w14:textId="77777777" w:rsidR="0071662B" w:rsidRDefault="0071662B" w:rsidP="00F348C6">
      <w:pPr>
        <w:pStyle w:val="-25"/>
        <w:ind w:firstLine="420"/>
      </w:pPr>
    </w:p>
    <w:p w14:paraId="69A7A6DD" w14:textId="77777777" w:rsidR="0071662B" w:rsidRDefault="0071662B" w:rsidP="00F348C6">
      <w:pPr>
        <w:pStyle w:val="-25"/>
        <w:ind w:firstLine="420"/>
      </w:pPr>
      <w:r>
        <w:rPr>
          <w:rFonts w:hint="eastAsia"/>
        </w:rPr>
        <w:t>今天，你能轻易从网上下载到这些冒险关卡，享受他们丰富多样的内容</w:t>
      </w:r>
      <w:r>
        <w:rPr>
          <w:rStyle w:val="a9"/>
        </w:rPr>
        <w:footnoteReference w:id="3"/>
      </w:r>
      <w:r>
        <w:rPr>
          <w:rFonts w:hint="eastAsia"/>
        </w:rPr>
        <w:t>。你可以当海盗、当条子、当时间旅行者；深入探索摩瑞亚</w:t>
      </w:r>
      <w:r>
        <w:rPr>
          <w:rStyle w:val="a9"/>
        </w:rPr>
        <w:footnoteReference w:id="4"/>
      </w:r>
      <w:r>
        <w:rPr>
          <w:rFonts w:hint="eastAsia"/>
        </w:rPr>
        <w:t>、追捕骇客、大战生化人、探索死星</w:t>
      </w:r>
      <w:r>
        <w:rPr>
          <w:rStyle w:val="a9"/>
        </w:rPr>
        <w:footnoteReference w:id="5"/>
      </w:r>
      <w:r>
        <w:rPr>
          <w:rFonts w:hint="eastAsia"/>
        </w:rPr>
        <w:t>内部，甚至可以扮演蝙蝠侠去追逐小丑。</w:t>
      </w:r>
    </w:p>
    <w:p w14:paraId="5FB96345" w14:textId="77777777" w:rsidR="0071662B" w:rsidRDefault="0071662B" w:rsidP="00C627B6">
      <w:pPr>
        <w:pStyle w:val="-25"/>
        <w:ind w:firstLine="420"/>
      </w:pPr>
      <w:r>
        <w:rPr>
          <w:rFonts w:hint="eastAsia"/>
        </w:rPr>
        <w:t>游戏的所有内容都完全由玩家提供，这当然也会有所缺陷，那就是关卡质量相差甚大。一部分游戏很有创意、设计完善，而另一些则有着各种各样的问题，包括文笔不精、容易暴毙、谜题太蠢、战斗拖沓等等。上面列出来的《星球大战》冒险听上去很刺激，但实际内容只有和帝国冲锋队</w:t>
      </w:r>
      <w:r>
        <w:rPr>
          <w:rStyle w:val="a9"/>
        </w:rPr>
        <w:footnoteReference w:id="6"/>
      </w:r>
      <w:r>
        <w:rPr>
          <w:rFonts w:hint="eastAsia"/>
        </w:rPr>
        <w:t>的无尽战斗罢了。</w:t>
      </w:r>
    </w:p>
    <w:p w14:paraId="662238FD" w14:textId="77777777" w:rsidR="0071662B" w:rsidRDefault="0071662B" w:rsidP="00C627B6">
      <w:pPr>
        <w:pStyle w:val="-25"/>
        <w:ind w:firstLine="420"/>
      </w:pPr>
      <w:r>
        <w:rPr>
          <w:rFonts w:hint="eastAsia"/>
        </w:rPr>
        <w:t>虽然如此，我还是打完了那场冒险，主要是因为我特别想要一把光剑。要知道，光剑和其他的剑用起来并没有什么不同，而且其实比我手上已有的武器还要弱一些。它唯一的特殊之处就在于它的名字叫光剑。然而，字词之间蕴藏着不可思议的魔力，这份力量为我们的想象注入生机，而这正是《埃蒙》令无数粉丝倾心的原因。</w:t>
      </w:r>
    </w:p>
    <w:p w14:paraId="49F12377" w14:textId="77777777" w:rsidR="0071662B" w:rsidRDefault="0071662B" w:rsidP="00C627B6">
      <w:pPr>
        <w:pStyle w:val="-25"/>
        <w:ind w:firstLine="420"/>
      </w:pPr>
    </w:p>
    <w:p w14:paraId="42EA791A" w14:textId="77777777" w:rsidR="0071662B" w:rsidRDefault="0071662B" w:rsidP="001A6269">
      <w:pPr>
        <w:pStyle w:val="-25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2191FF4" wp14:editId="38EB87F1">
            <wp:extent cx="2959100" cy="2228215"/>
            <wp:effectExtent l="0" t="0" r="0" b="63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15D" w14:textId="77777777" w:rsidR="0071662B" w:rsidRDefault="0071662B" w:rsidP="001A6269">
      <w:pPr>
        <w:pStyle w:val="af"/>
        <w:sectPr w:rsidR="0071662B" w:rsidSect="00A8527F">
          <w:headerReference w:type="default" r:id="rId21"/>
          <w:footerReference w:type="default" r:id="rId22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>《剑刺》作出了诸多改良，如在顶端加了状态栏窗口，然而，本作却从未像《埃蒙》那样受欢迎。</w:t>
      </w:r>
    </w:p>
    <w:p w14:paraId="49EFC626" w14:textId="6D441707" w:rsidR="00710D5F" w:rsidRPr="00E07734" w:rsidRDefault="00710D5F" w:rsidP="001A6269">
      <w:pPr>
        <w:pStyle w:val="af"/>
      </w:pPr>
    </w:p>
    <w:sectPr w:rsidR="00710D5F" w:rsidRPr="00E07734" w:rsidSect="00A8527F">
      <w:headerReference w:type="default" r:id="rId23"/>
      <w:footerReference w:type="default" r:id="rId2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F54C5" w14:textId="77777777" w:rsidR="00F01072" w:rsidRDefault="00F01072" w:rsidP="00F841EF">
      <w:r>
        <w:separator/>
      </w:r>
    </w:p>
  </w:endnote>
  <w:endnote w:type="continuationSeparator" w:id="0">
    <w:p w14:paraId="5879F554" w14:textId="77777777" w:rsidR="00F01072" w:rsidRDefault="00F01072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97C76D" w14:textId="77777777" w:rsidR="0071662B" w:rsidRPr="00412ACB" w:rsidRDefault="0071662B" w:rsidP="00412ACB">
    <w:pPr>
      <w:pStyle w:val="Footer-Grey125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95BB2" w14:textId="77777777" w:rsidR="0071662B" w:rsidRPr="00412ACB" w:rsidRDefault="0071662B" w:rsidP="00412ACB">
    <w:pPr>
      <w:pStyle w:val="Footer-Grey34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3A8B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109EDF" w14:textId="77777777" w:rsidR="00F01072" w:rsidRDefault="00F01072" w:rsidP="00F841EF">
      <w:r>
        <w:separator/>
      </w:r>
    </w:p>
  </w:footnote>
  <w:footnote w:type="continuationSeparator" w:id="0">
    <w:p w14:paraId="02BBC473" w14:textId="77777777" w:rsidR="00F01072" w:rsidRDefault="00F01072" w:rsidP="00F841EF">
      <w:r>
        <w:continuationSeparator/>
      </w:r>
    </w:p>
  </w:footnote>
  <w:footnote w:id="1">
    <w:p w14:paraId="3ECAFA26" w14:textId="77777777" w:rsidR="0071662B" w:rsidRPr="00236F6A" w:rsidRDefault="0071662B" w:rsidP="00C400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译者注：《休闲电脑娱乐》（R</w:t>
      </w:r>
      <w:r>
        <w:t>ecreational Computing</w:t>
      </w:r>
      <w:r>
        <w:rPr>
          <w:rFonts w:hint="eastAsia"/>
        </w:rPr>
        <w:t xml:space="preserve">）是由位于加利福尼亚州的非盈利组织 </w:t>
      </w:r>
      <w:r>
        <w:t xml:space="preserve">People’s Computer Company </w:t>
      </w:r>
      <w:r>
        <w:rPr>
          <w:rFonts w:hint="eastAsia"/>
        </w:rPr>
        <w:t>（PCC）创办的双月刊，原名《大众计算机杂志》（</w:t>
      </w:r>
      <w:r>
        <w:t>People’s Computers</w:t>
      </w:r>
      <w:r>
        <w:rPr>
          <w:rFonts w:hint="eastAsia"/>
        </w:rPr>
        <w:t>）。</w:t>
      </w:r>
    </w:p>
  </w:footnote>
  <w:footnote w:id="2">
    <w:p w14:paraId="0BEB563B" w14:textId="77777777" w:rsidR="0071662B" w:rsidRPr="005D56F3" w:rsidRDefault="0071662B" w:rsidP="00C4004D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译者注：《巫师城堡》（W</w:t>
      </w:r>
      <w:r>
        <w:t>izard’s Castle</w:t>
      </w:r>
      <w:r>
        <w:rPr>
          <w:rFonts w:hint="eastAsia"/>
        </w:rPr>
        <w:t>）是由 J</w:t>
      </w:r>
      <w:r>
        <w:t xml:space="preserve">oseph Power </w:t>
      </w:r>
      <w:r>
        <w:rPr>
          <w:rFonts w:hint="eastAsia"/>
        </w:rPr>
        <w:t>在 1</w:t>
      </w:r>
      <w:r>
        <w:t xml:space="preserve">979 </w:t>
      </w:r>
      <w:r>
        <w:rPr>
          <w:rFonts w:hint="eastAsia"/>
        </w:rPr>
        <w:t>年开发的纯文本奇幻题材回合制角色扮演游戏。</w:t>
      </w:r>
    </w:p>
  </w:footnote>
  <w:footnote w:id="3">
    <w:p w14:paraId="5E57C16A" w14:textId="77777777" w:rsidR="0071662B" w:rsidRPr="00854022" w:rsidRDefault="0071662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 xml:space="preserve">埃蒙冒险家工会发行过一张碟片，内含 </w:t>
      </w:r>
      <w:r>
        <w:t xml:space="preserve">242 </w:t>
      </w:r>
      <w:r>
        <w:rPr>
          <w:rFonts w:hint="eastAsia"/>
        </w:rPr>
        <w:t>份无版权限制的公开冒险关卡、地图、攻略、曾出版过的所有简报，以及一些模拟器。</w:t>
      </w:r>
      <w:hyperlink r:id="rId1" w:history="1">
        <w:r w:rsidRPr="006431CD">
          <w:rPr>
            <w:rStyle w:val="aa"/>
            <w:rFonts w:hint="eastAsia"/>
          </w:rPr>
          <w:t>你可以在此处下载</w:t>
        </w:r>
      </w:hyperlink>
      <w:r>
        <w:rPr>
          <w:rFonts w:hint="eastAsia"/>
        </w:rPr>
        <w:t>。</w:t>
      </w:r>
    </w:p>
  </w:footnote>
  <w:footnote w:id="4">
    <w:p w14:paraId="67A3F13F" w14:textId="77777777" w:rsidR="0071662B" w:rsidRPr="009C04B6" w:rsidRDefault="0071662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译者注：摩瑞亚（M</w:t>
      </w:r>
      <w:r>
        <w:t>oria</w:t>
      </w:r>
      <w:r>
        <w:rPr>
          <w:rFonts w:hint="eastAsia"/>
        </w:rPr>
        <w:t xml:space="preserve">，“黑暗之渊”）是 </w:t>
      </w:r>
      <w:r>
        <w:t xml:space="preserve">J.R.R. </w:t>
      </w:r>
      <w:r>
        <w:rPr>
          <w:rFonts w:hint="eastAsia"/>
        </w:rPr>
        <w:t>托尔金的奇幻小说中位于中土大陆西北的庞大地下城市，供矮人居住。</w:t>
      </w:r>
    </w:p>
  </w:footnote>
  <w:footnote w:id="5">
    <w:p w14:paraId="176AF3C0" w14:textId="77777777" w:rsidR="0071662B" w:rsidRDefault="0071662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9C04B6">
        <w:t>DS-1轨道战斗太空站</w:t>
      </w:r>
      <w:r>
        <w:rPr>
          <w:rFonts w:hint="eastAsia"/>
        </w:rPr>
        <w:t>，</w:t>
      </w:r>
      <w:r w:rsidRPr="009C04B6">
        <w:t>俗称死星，是《星球大战》系列电影中的虚构太空要塞。</w:t>
      </w:r>
    </w:p>
  </w:footnote>
  <w:footnote w:id="6">
    <w:p w14:paraId="7D15DBDF" w14:textId="77777777" w:rsidR="0071662B" w:rsidRDefault="0071662B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642B6C">
        <w:rPr>
          <w:rFonts w:hint="eastAsia"/>
        </w:rPr>
        <w:t>帝国冲锋队</w:t>
      </w:r>
      <w:r w:rsidRPr="00642B6C">
        <w:t>是《星球大战》系列中，隶属反派政权银河帝国与帝国崩溃后，其残党建立的第一秩序下的军事部队</w:t>
      </w:r>
      <w:r>
        <w:rPr>
          <w:rFonts w:hint="eastAsia"/>
        </w:rPr>
        <w:t>。</w:t>
      </w:r>
      <w:r w:rsidRPr="00642B6C">
        <w:rPr>
          <w:rFonts w:hint="eastAsia"/>
        </w:rPr>
        <w:t>在电影中</w:t>
      </w:r>
      <w:r>
        <w:rPr>
          <w:rFonts w:hint="eastAsia"/>
        </w:rPr>
        <w:t>，</w:t>
      </w:r>
      <w:r w:rsidRPr="00642B6C">
        <w:rPr>
          <w:rFonts w:hint="eastAsia"/>
        </w:rPr>
        <w:t>他们手持激光步枪、身着黑色的紧身衣、并穿戴着覆盖全身的白色装甲及全罩头盔</w:t>
      </w:r>
      <w:r w:rsidRPr="00642B6C"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0F305" w14:textId="77777777" w:rsidR="0071662B" w:rsidRDefault="0071662B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84361" w14:textId="77777777" w:rsidR="0071662B" w:rsidRDefault="0071662B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ADAD7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1E4656"/>
    <w:multiLevelType w:val="hybridMultilevel"/>
    <w:tmpl w:val="F7E486B4"/>
    <w:lvl w:ilvl="0" w:tplc="4654584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1"/>
    <w:rsid w:val="00045DB7"/>
    <w:rsid w:val="00045F0D"/>
    <w:rsid w:val="00055882"/>
    <w:rsid w:val="00062CAA"/>
    <w:rsid w:val="00064042"/>
    <w:rsid w:val="00087AE0"/>
    <w:rsid w:val="000A6A0B"/>
    <w:rsid w:val="000B34CB"/>
    <w:rsid w:val="000C1A81"/>
    <w:rsid w:val="000D2BF5"/>
    <w:rsid w:val="000E4E1E"/>
    <w:rsid w:val="00111EB5"/>
    <w:rsid w:val="00117365"/>
    <w:rsid w:val="00133F41"/>
    <w:rsid w:val="00150BAB"/>
    <w:rsid w:val="00153EE2"/>
    <w:rsid w:val="001573DA"/>
    <w:rsid w:val="0016522A"/>
    <w:rsid w:val="001806CB"/>
    <w:rsid w:val="001911E8"/>
    <w:rsid w:val="001A6269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36F6A"/>
    <w:rsid w:val="002425D0"/>
    <w:rsid w:val="002466B9"/>
    <w:rsid w:val="002548D3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3DA0"/>
    <w:rsid w:val="002F7493"/>
    <w:rsid w:val="00316C8C"/>
    <w:rsid w:val="00317CF4"/>
    <w:rsid w:val="003249D9"/>
    <w:rsid w:val="00333CDD"/>
    <w:rsid w:val="00355319"/>
    <w:rsid w:val="003575CF"/>
    <w:rsid w:val="00362338"/>
    <w:rsid w:val="00366B4E"/>
    <w:rsid w:val="00373773"/>
    <w:rsid w:val="003845EC"/>
    <w:rsid w:val="00385064"/>
    <w:rsid w:val="00385C4B"/>
    <w:rsid w:val="003864EF"/>
    <w:rsid w:val="003E13C6"/>
    <w:rsid w:val="003F442C"/>
    <w:rsid w:val="003F7E6F"/>
    <w:rsid w:val="004054CB"/>
    <w:rsid w:val="00412ACB"/>
    <w:rsid w:val="00427A03"/>
    <w:rsid w:val="004367FE"/>
    <w:rsid w:val="00445F1D"/>
    <w:rsid w:val="00473DBD"/>
    <w:rsid w:val="00487F5C"/>
    <w:rsid w:val="004B4D18"/>
    <w:rsid w:val="004B7AB8"/>
    <w:rsid w:val="004C323F"/>
    <w:rsid w:val="004C691F"/>
    <w:rsid w:val="00502D66"/>
    <w:rsid w:val="005062C4"/>
    <w:rsid w:val="00532598"/>
    <w:rsid w:val="00551DE7"/>
    <w:rsid w:val="00561057"/>
    <w:rsid w:val="00576BB6"/>
    <w:rsid w:val="00594354"/>
    <w:rsid w:val="005A2AD5"/>
    <w:rsid w:val="005B5669"/>
    <w:rsid w:val="005C71CD"/>
    <w:rsid w:val="005D56F3"/>
    <w:rsid w:val="005E1D00"/>
    <w:rsid w:val="00621D8F"/>
    <w:rsid w:val="006337B5"/>
    <w:rsid w:val="00642B6C"/>
    <w:rsid w:val="006431CD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00F21"/>
    <w:rsid w:val="0071094A"/>
    <w:rsid w:val="00710D5F"/>
    <w:rsid w:val="0071662B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54022"/>
    <w:rsid w:val="00861514"/>
    <w:rsid w:val="0086659B"/>
    <w:rsid w:val="00867837"/>
    <w:rsid w:val="00876635"/>
    <w:rsid w:val="00876728"/>
    <w:rsid w:val="00885A03"/>
    <w:rsid w:val="00890C17"/>
    <w:rsid w:val="00891D5D"/>
    <w:rsid w:val="008931DD"/>
    <w:rsid w:val="008A620A"/>
    <w:rsid w:val="008C5647"/>
    <w:rsid w:val="008D4384"/>
    <w:rsid w:val="008D5696"/>
    <w:rsid w:val="008E3CB4"/>
    <w:rsid w:val="008F2B87"/>
    <w:rsid w:val="00911BFC"/>
    <w:rsid w:val="0092047D"/>
    <w:rsid w:val="0092507E"/>
    <w:rsid w:val="00937B95"/>
    <w:rsid w:val="0095728D"/>
    <w:rsid w:val="00960341"/>
    <w:rsid w:val="0097206B"/>
    <w:rsid w:val="009851AC"/>
    <w:rsid w:val="00987094"/>
    <w:rsid w:val="009B5533"/>
    <w:rsid w:val="009B5ACC"/>
    <w:rsid w:val="009C04B6"/>
    <w:rsid w:val="009C45E4"/>
    <w:rsid w:val="009D21CC"/>
    <w:rsid w:val="00A02C56"/>
    <w:rsid w:val="00A0547A"/>
    <w:rsid w:val="00A2094B"/>
    <w:rsid w:val="00A3384D"/>
    <w:rsid w:val="00A42B7D"/>
    <w:rsid w:val="00A47A89"/>
    <w:rsid w:val="00A50650"/>
    <w:rsid w:val="00A51DBC"/>
    <w:rsid w:val="00A633EF"/>
    <w:rsid w:val="00A764A0"/>
    <w:rsid w:val="00A773E6"/>
    <w:rsid w:val="00A8527F"/>
    <w:rsid w:val="00A867B3"/>
    <w:rsid w:val="00A8783F"/>
    <w:rsid w:val="00A979A0"/>
    <w:rsid w:val="00AA1922"/>
    <w:rsid w:val="00AA606A"/>
    <w:rsid w:val="00AA68E8"/>
    <w:rsid w:val="00AC153E"/>
    <w:rsid w:val="00AC3916"/>
    <w:rsid w:val="00AC437D"/>
    <w:rsid w:val="00AE0568"/>
    <w:rsid w:val="00AE5FD9"/>
    <w:rsid w:val="00B10A40"/>
    <w:rsid w:val="00B20E48"/>
    <w:rsid w:val="00B25851"/>
    <w:rsid w:val="00B415B0"/>
    <w:rsid w:val="00B50715"/>
    <w:rsid w:val="00B62941"/>
    <w:rsid w:val="00B64617"/>
    <w:rsid w:val="00BA2914"/>
    <w:rsid w:val="00BA5B7E"/>
    <w:rsid w:val="00BD3F6F"/>
    <w:rsid w:val="00BE1C72"/>
    <w:rsid w:val="00BF11F4"/>
    <w:rsid w:val="00C254CC"/>
    <w:rsid w:val="00C36086"/>
    <w:rsid w:val="00C37D23"/>
    <w:rsid w:val="00C4004D"/>
    <w:rsid w:val="00C61659"/>
    <w:rsid w:val="00C627B6"/>
    <w:rsid w:val="00C7080D"/>
    <w:rsid w:val="00CC1167"/>
    <w:rsid w:val="00CE2F7E"/>
    <w:rsid w:val="00CE40DE"/>
    <w:rsid w:val="00D02128"/>
    <w:rsid w:val="00D03448"/>
    <w:rsid w:val="00D0560D"/>
    <w:rsid w:val="00D14C9F"/>
    <w:rsid w:val="00D204D4"/>
    <w:rsid w:val="00D2473E"/>
    <w:rsid w:val="00D40B17"/>
    <w:rsid w:val="00D43879"/>
    <w:rsid w:val="00D47D43"/>
    <w:rsid w:val="00D62021"/>
    <w:rsid w:val="00DA3E65"/>
    <w:rsid w:val="00DA43FD"/>
    <w:rsid w:val="00DB684D"/>
    <w:rsid w:val="00DC7054"/>
    <w:rsid w:val="00DD0457"/>
    <w:rsid w:val="00DD39D1"/>
    <w:rsid w:val="00DF1BD2"/>
    <w:rsid w:val="00E06D6C"/>
    <w:rsid w:val="00E07734"/>
    <w:rsid w:val="00E1534E"/>
    <w:rsid w:val="00E20D0F"/>
    <w:rsid w:val="00E34E2E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C6FFC"/>
    <w:rsid w:val="00EE2E4F"/>
    <w:rsid w:val="00EE3E02"/>
    <w:rsid w:val="00F01072"/>
    <w:rsid w:val="00F27EC2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CECD5"/>
  <w15:chartTrackingRefBased/>
  <w15:docId w15:val="{442F1835-9A1E-44FB-9A9C-4885F844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unhideWhenUsed/>
    <w:qFormat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qFormat/>
    <w:rsid w:val="00B25851"/>
    <w:rPr>
      <w:sz w:val="18"/>
      <w:szCs w:val="18"/>
    </w:rPr>
  </w:style>
  <w:style w:type="character" w:styleId="a9">
    <w:name w:val="footnote reference"/>
    <w:basedOn w:val="a0"/>
    <w:uiPriority w:val="99"/>
    <w:unhideWhenUsed/>
    <w:qFormat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qFormat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qFormat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paragraph" w:styleId="af2">
    <w:name w:val="List Paragraph"/>
    <w:basedOn w:val="a"/>
    <w:uiPriority w:val="34"/>
    <w:qFormat/>
    <w:rsid w:val="002169D6"/>
    <w:pPr>
      <w:ind w:firstLineChars="200" w:firstLine="420"/>
    </w:pPr>
  </w:style>
  <w:style w:type="character" w:styleId="af3">
    <w:name w:val="FollowedHyperlink"/>
    <w:basedOn w:val="a0"/>
    <w:uiPriority w:val="99"/>
    <w:semiHidden/>
    <w:unhideWhenUsed/>
    <w:rsid w:val="00A979A0"/>
    <w:rPr>
      <w:color w:val="954F72" w:themeColor="followedHyperlink"/>
      <w:u w:val="single"/>
    </w:rPr>
  </w:style>
  <w:style w:type="paragraph" w:customStyle="1" w:styleId="-25">
    <w:name w:val="正文-首行缩进25"/>
    <w:basedOn w:val="a"/>
    <w:qFormat/>
    <w:rsid w:val="00D0560D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4">
    <w:name w:val="Footer-Grey34"/>
    <w:basedOn w:val="a"/>
    <w:qFormat/>
    <w:rsid w:val="00D0560D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5">
    <w:name w:val="Footer-Grey125"/>
    <w:basedOn w:val="a"/>
    <w:qFormat/>
    <w:rsid w:val="00D0560D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eamon.wiki/Recreational_Computing/The_Wonderful_World_of_Eamon" TargetMode="External"/><Relationship Id="rId18" Type="http://schemas.openxmlformats.org/officeDocument/2006/relationships/hyperlink" Target="http://www.eamonag.or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eamon.wiki/Recreational_Computing/The_Wonderful_World_of_Eamon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amon-remastered.com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hyperlink" Target="https://eamon-remastered.com/" TargetMode="External"/><Relationship Id="rId14" Type="http://schemas.openxmlformats.org/officeDocument/2006/relationships/header" Target="header1.xm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monag.org/lists/list-download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01016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8642-DECD-4095-9513-67B1404E1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review模版20201016.dotx</Template>
  <TotalTime>323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VitaminA</dc:creator>
  <cp:keywords/>
  <dc:description/>
  <cp:lastModifiedBy>Fan Quan</cp:lastModifiedBy>
  <cp:revision>13</cp:revision>
  <dcterms:created xsi:type="dcterms:W3CDTF">2020-10-19T02:57:00Z</dcterms:created>
  <dcterms:modified xsi:type="dcterms:W3CDTF">2021-02-17T23:55:00Z</dcterms:modified>
</cp:coreProperties>
</file>