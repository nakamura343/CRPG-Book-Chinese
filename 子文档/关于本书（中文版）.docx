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22A" w:rsidRPr="00F734E7" w:rsidRDefault="00A227FA" w:rsidP="00055882">
      <w:pPr>
        <w:pStyle w:val="2"/>
      </w:pPr>
      <w:r>
        <w:rPr>
          <w:rFonts w:hint="eastAsia"/>
        </w:rPr>
        <w:t>关于本书（中文版）</w:t>
      </w:r>
    </w:p>
    <w:p w:rsidR="0016522A" w:rsidRDefault="008F2B87" w:rsidP="00F734E7">
      <w:r w:rsidRPr="008F2B87">
        <w:rPr>
          <w:rFonts w:hint="eastAsia"/>
        </w:rPr>
        <w:t>作者：</w:t>
      </w:r>
      <w:r w:rsidR="00E63CA0">
        <w:rPr>
          <w:rFonts w:hint="eastAsia"/>
        </w:rPr>
        <w:t>FQ</w:t>
      </w:r>
    </w:p>
    <w:p w:rsidR="0016522A" w:rsidRPr="008F2B87" w:rsidRDefault="0016522A" w:rsidP="008F2B87">
      <w:pPr>
        <w:jc w:val="left"/>
      </w:pPr>
    </w:p>
    <w:p w:rsidR="0016522A" w:rsidRDefault="00BA541C" w:rsidP="00F734E7">
      <w:r>
        <w:pict w14:anchorId="013FA3AF">
          <v:rect id="_x0000_i1025" style="width:261.65pt;height:1pt" o:hrpct="500" o:hrstd="t" o:hrnoshade="t" o:hr="t" fillcolor="#cfcdcd [2894]" stroked="f"/>
        </w:pict>
      </w:r>
    </w:p>
    <w:p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rsidR="009C45E4" w:rsidRDefault="009575EE" w:rsidP="00AC153E">
      <w:pPr>
        <w:pStyle w:val="-"/>
        <w:ind w:firstLine="420"/>
      </w:pPr>
      <w:r>
        <w:rPr>
          <w:rFonts w:hint="eastAsia"/>
        </w:rPr>
        <w:t>已经记不清是多久之前，经过同学的介绍知道了某国外大神写了一本很全面的讲述</w:t>
      </w:r>
      <w:r>
        <w:rPr>
          <w:rFonts w:hint="eastAsia"/>
        </w:rPr>
        <w:t xml:space="preserve"> CRPG</w:t>
      </w:r>
      <w:r>
        <w:t xml:space="preserve"> </w:t>
      </w:r>
      <w:r>
        <w:rPr>
          <w:rFonts w:hint="eastAsia"/>
        </w:rPr>
        <w:t>游戏历史的书。当时读了</w:t>
      </w:r>
      <w:proofErr w:type="gramStart"/>
      <w:r>
        <w:rPr>
          <w:rFonts w:hint="eastAsia"/>
        </w:rPr>
        <w:t>一</w:t>
      </w:r>
      <w:proofErr w:type="gramEnd"/>
      <w:r>
        <w:rPr>
          <w:rFonts w:hint="eastAsia"/>
        </w:rPr>
        <w:t>小部分，觉得这本书很有价值。这本书可不是简单的游戏推荐或者游戏评论的罗列，也包含了对于当时游戏行业的描述，看完整本书会对过去半个世纪间电脑游戏的发展有一个</w:t>
      </w:r>
      <w:r w:rsidR="00577BEA">
        <w:rPr>
          <w:rFonts w:hint="eastAsia"/>
        </w:rPr>
        <w:t>并不粗略的了解。</w:t>
      </w:r>
      <w:r>
        <w:rPr>
          <w:rFonts w:hint="eastAsia"/>
        </w:rPr>
        <w:t>因为是很长的英文书，就在网上搜了搜</w:t>
      </w:r>
      <w:r w:rsidR="00577BEA">
        <w:rPr>
          <w:rFonts w:hint="eastAsia"/>
        </w:rPr>
        <w:t>中文版但发现没有，所以就萌生了一个翻译本书的想法，不为利，只为名</w:t>
      </w:r>
      <w:r>
        <w:rPr>
          <w:rFonts w:hint="eastAsia"/>
        </w:rPr>
        <w:t>。</w:t>
      </w:r>
    </w:p>
    <w:p w:rsidR="00577BEA" w:rsidRDefault="00577BEA" w:rsidP="00AC153E">
      <w:pPr>
        <w:pStyle w:val="-"/>
        <w:ind w:firstLine="420"/>
      </w:pPr>
      <w:r>
        <w:rPr>
          <w:rFonts w:hint="eastAsia"/>
        </w:rPr>
        <w:t>然而这个项目长期以来甚至都没有迈出“创建文件夹”这一步，直到</w:t>
      </w:r>
      <w:r>
        <w:rPr>
          <w:rFonts w:hint="eastAsia"/>
        </w:rPr>
        <w:t xml:space="preserve"> </w:t>
      </w:r>
      <w:r>
        <w:t xml:space="preserve">2019 </w:t>
      </w:r>
      <w:r>
        <w:rPr>
          <w:rFonts w:hint="eastAsia"/>
        </w:rPr>
        <w:t>年</w:t>
      </w:r>
      <w:r>
        <w:rPr>
          <w:rFonts w:hint="eastAsia"/>
        </w:rPr>
        <w:t xml:space="preserve"> </w:t>
      </w:r>
      <w:r>
        <w:t xml:space="preserve">5 </w:t>
      </w:r>
      <w:r>
        <w:rPr>
          <w:rFonts w:hint="eastAsia"/>
        </w:rPr>
        <w:t>月</w:t>
      </w:r>
      <w:r>
        <w:rPr>
          <w:rFonts w:hint="eastAsia"/>
        </w:rPr>
        <w:t xml:space="preserve"> </w:t>
      </w:r>
      <w:r>
        <w:t xml:space="preserve">18 </w:t>
      </w:r>
      <w:r>
        <w:rPr>
          <w:rFonts w:hint="eastAsia"/>
        </w:rPr>
        <w:t>日，终于决定了要开始翻译，然后下载了当时最新版的</w:t>
      </w:r>
      <w:r>
        <w:rPr>
          <w:rFonts w:hint="eastAsia"/>
        </w:rPr>
        <w:t xml:space="preserve"> PDF</w:t>
      </w:r>
      <w:r>
        <w:t xml:space="preserve"> </w:t>
      </w:r>
      <w:r>
        <w:rPr>
          <w:rFonts w:hint="eastAsia"/>
        </w:rPr>
        <w:t>版本准备开始精读。为什么要说“准备”？因为这个“准备”阶段就花了一年多的时间……又到了今年（</w:t>
      </w:r>
      <w:r>
        <w:rPr>
          <w:rFonts w:hint="eastAsia"/>
        </w:rPr>
        <w:t>2</w:t>
      </w:r>
      <w:r>
        <w:t>020</w:t>
      </w:r>
      <w:r>
        <w:rPr>
          <w:rFonts w:hint="eastAsia"/>
        </w:rPr>
        <w:t>）</w:t>
      </w:r>
      <w:r w:rsidR="00F85E90">
        <w:rPr>
          <w:rFonts w:hint="eastAsia"/>
        </w:rPr>
        <w:t>的</w:t>
      </w:r>
      <w:r w:rsidR="00F85E90">
        <w:t xml:space="preserve"> 7 </w:t>
      </w:r>
      <w:r w:rsidR="00F85E90">
        <w:rPr>
          <w:rFonts w:hint="eastAsia"/>
        </w:rPr>
        <w:t>月</w:t>
      </w:r>
      <w:r w:rsidR="00F85E90">
        <w:rPr>
          <w:rFonts w:hint="eastAsia"/>
        </w:rPr>
        <w:t xml:space="preserve"> </w:t>
      </w:r>
      <w:r w:rsidR="00F85E90">
        <w:t xml:space="preserve">28 </w:t>
      </w:r>
      <w:r w:rsidR="00F85E90">
        <w:rPr>
          <w:rFonts w:hint="eastAsia"/>
        </w:rPr>
        <w:t>号，在通关了《对马岛之魂》（</w:t>
      </w:r>
      <w:r w:rsidR="00F85E90">
        <w:rPr>
          <w:rFonts w:hint="eastAsia"/>
        </w:rPr>
        <w:t>Ghost</w:t>
      </w:r>
      <w:r w:rsidR="00F85E90">
        <w:t xml:space="preserve"> </w:t>
      </w:r>
      <w:r w:rsidR="00F85E90">
        <w:rPr>
          <w:rFonts w:hint="eastAsia"/>
        </w:rPr>
        <w:t>of</w:t>
      </w:r>
      <w:r w:rsidR="00F85E90">
        <w:t xml:space="preserve"> </w:t>
      </w:r>
      <w:r w:rsidR="00F85E90">
        <w:rPr>
          <w:rFonts w:hint="eastAsia"/>
        </w:rPr>
        <w:t>Tsushima</w:t>
      </w:r>
      <w:r w:rsidR="00F85E90">
        <w:rPr>
          <w:rFonts w:hint="eastAsia"/>
        </w:rPr>
        <w:t>）之后决定先</w:t>
      </w:r>
      <w:proofErr w:type="gramStart"/>
      <w:r w:rsidR="00F85E90">
        <w:rPr>
          <w:rFonts w:hint="eastAsia"/>
        </w:rPr>
        <w:t>不急着</w:t>
      </w:r>
      <w:proofErr w:type="gramEnd"/>
      <w:r w:rsidR="00F85E90">
        <w:rPr>
          <w:rFonts w:hint="eastAsia"/>
        </w:rPr>
        <w:t>玩下一款游戏，来做点正事吧。正处于博士黑暗期的我又怎么会选择放下游戏立地科研呢，于是想到了这本书。</w:t>
      </w:r>
    </w:p>
    <w:p w:rsidR="00F85E90" w:rsidRDefault="00F85E90" w:rsidP="00AC153E">
      <w:pPr>
        <w:pStyle w:val="-"/>
        <w:ind w:firstLine="420"/>
      </w:pPr>
      <w:r>
        <w:rPr>
          <w:rFonts w:hint="eastAsia"/>
        </w:rPr>
        <w:t>当然</w:t>
      </w:r>
      <w:r w:rsidR="0011113E">
        <w:rPr>
          <w:rFonts w:hint="eastAsia"/>
        </w:rPr>
        <w:t>我是不想自己一个人搞定这个“超级工程”，我在程序员常用的“社交网站”</w:t>
      </w:r>
      <w:r w:rsidR="0011113E">
        <w:rPr>
          <w:rFonts w:hint="eastAsia"/>
        </w:rPr>
        <w:t>GitHub</w:t>
      </w:r>
      <w:r w:rsidR="0011113E">
        <w:t xml:space="preserve"> </w:t>
      </w:r>
      <w:r w:rsidR="0011113E">
        <w:rPr>
          <w:rFonts w:hint="eastAsia"/>
        </w:rPr>
        <w:t>上建立了一个仓库作为备份仓库以及招募成员的渠道。但在</w:t>
      </w:r>
      <w:r w:rsidR="0011113E">
        <w:rPr>
          <w:rFonts w:hint="eastAsia"/>
        </w:rPr>
        <w:t xml:space="preserve"> GitHub</w:t>
      </w:r>
      <w:r w:rsidR="0011113E">
        <w:t xml:space="preserve"> </w:t>
      </w:r>
      <w:r w:rsidR="0011113E">
        <w:rPr>
          <w:rFonts w:hint="eastAsia"/>
        </w:rPr>
        <w:t>上多如繁星的仓库中被人发现的机会少之又少，我同时也在我曾经服务过的“柚子木字幕组”旗下的游戏分频道“柚</w:t>
      </w:r>
      <w:r w:rsidR="0011113E">
        <w:rPr>
          <w:rFonts w:hint="eastAsia"/>
        </w:rPr>
        <w:t>Game</w:t>
      </w:r>
      <w:r w:rsidR="0011113E">
        <w:rPr>
          <w:rFonts w:hint="eastAsia"/>
        </w:rPr>
        <w:t>”</w:t>
      </w:r>
      <w:r w:rsidR="0026688F">
        <w:rPr>
          <w:rFonts w:hint="eastAsia"/>
        </w:rPr>
        <w:t>的群里发了两次小广告。之后没几天，现在的创始团队就形成了。截止本文写作时，初始共</w:t>
      </w:r>
      <w:r w:rsidR="0026688F">
        <w:rPr>
          <w:rFonts w:hint="eastAsia"/>
        </w:rPr>
        <w:t xml:space="preserve"> </w:t>
      </w:r>
      <w:r w:rsidR="0026688F">
        <w:t xml:space="preserve">4 </w:t>
      </w:r>
      <w:r w:rsidR="0026688F">
        <w:rPr>
          <w:rFonts w:hint="eastAsia"/>
        </w:rPr>
        <w:t>人，成员介绍请移步下一小节。</w:t>
      </w:r>
    </w:p>
    <w:p w:rsidR="00702FDC" w:rsidRDefault="0026688F" w:rsidP="00E949BE">
      <w:pPr>
        <w:pStyle w:val="-"/>
        <w:ind w:firstLine="420"/>
        <w:rPr>
          <w:rFonts w:hint="eastAsia"/>
        </w:rPr>
      </w:pPr>
      <w:r>
        <w:rPr>
          <w:rFonts w:hint="eastAsia"/>
        </w:rPr>
        <w:t>实际上，目前</w:t>
      </w:r>
      <w:r w:rsidR="00357921">
        <w:rPr>
          <w:rFonts w:hint="eastAsia"/>
        </w:rPr>
        <w:t>本书的中文版在网上也已经不算罕见，但尚未发现全本译本流传，我们则</w:t>
      </w:r>
      <w:r w:rsidR="00BA7A42">
        <w:rPr>
          <w:rFonts w:hint="eastAsia"/>
        </w:rPr>
        <w:t>致力于完整翻译整本原著（</w:t>
      </w:r>
      <w:r w:rsidR="00BA7A42">
        <w:rPr>
          <w:rFonts w:hint="eastAsia"/>
        </w:rPr>
        <w:t>2</w:t>
      </w:r>
      <w:r w:rsidR="00BA7A42">
        <w:t xml:space="preserve">.0 </w:t>
      </w:r>
      <w:r w:rsidR="00BA7A42">
        <w:rPr>
          <w:rFonts w:hint="eastAsia"/>
        </w:rPr>
        <w:t>版），向华人传播稍微严肃的游戏文化。</w:t>
      </w:r>
      <w:r w:rsidR="0006761A">
        <w:rPr>
          <w:rFonts w:hint="eastAsia"/>
        </w:rPr>
        <w:t>同时我们在翻译的过程中还会以“译者注”的形式加入更多的补充知识点，让本书更具教育价值。</w:t>
      </w:r>
      <w:r w:rsidR="00BA7A42">
        <w:rPr>
          <w:rFonts w:hint="eastAsia"/>
        </w:rPr>
        <w:t>我们是否能完成目标，似乎也只能交给时间去证明了，敬请读者期待。</w:t>
      </w:r>
    </w:p>
    <w:p w:rsidR="00702FDC" w:rsidRDefault="00702FDC" w:rsidP="00AC153E">
      <w:pPr>
        <w:pStyle w:val="-"/>
        <w:ind w:firstLine="420"/>
      </w:pPr>
      <w:r>
        <w:rPr>
          <w:rFonts w:hint="eastAsia"/>
        </w:rPr>
        <w:t>本</w:t>
      </w:r>
      <w:r w:rsidR="00DB1D68">
        <w:rPr>
          <w:rFonts w:hint="eastAsia"/>
        </w:rPr>
        <w:t>书中文版的创作</w:t>
      </w:r>
      <w:r>
        <w:rPr>
          <w:rFonts w:hint="eastAsia"/>
        </w:rPr>
        <w:t>符合原作者签署的</w:t>
      </w:r>
      <w:r>
        <w:rPr>
          <w:rFonts w:hint="eastAsia"/>
        </w:rPr>
        <w:t xml:space="preserve"> </w:t>
      </w:r>
      <w:hyperlink r:id="rId9" w:history="1">
        <w:r w:rsidRPr="00702FDC">
          <w:rPr>
            <w:rStyle w:val="aa"/>
            <w:rFonts w:hint="eastAsia"/>
          </w:rPr>
          <w:t>知识共享</w:t>
        </w:r>
        <w:r w:rsidRPr="00702FDC">
          <w:rPr>
            <w:rStyle w:val="aa"/>
            <w:rFonts w:hint="eastAsia"/>
          </w:rPr>
          <w:t xml:space="preserve"> </w:t>
        </w:r>
        <w:r w:rsidRPr="00702FDC">
          <w:rPr>
            <w:rStyle w:val="aa"/>
          </w:rPr>
          <w:t>署名</w:t>
        </w:r>
        <w:r w:rsidRPr="00702FDC">
          <w:rPr>
            <w:rStyle w:val="aa"/>
          </w:rPr>
          <w:t>-</w:t>
        </w:r>
        <w:r w:rsidRPr="00702FDC">
          <w:rPr>
            <w:rStyle w:val="aa"/>
          </w:rPr>
          <w:t>非商业性使用</w:t>
        </w:r>
        <w:r w:rsidRPr="00702FDC">
          <w:rPr>
            <w:rStyle w:val="aa"/>
          </w:rPr>
          <w:t xml:space="preserve"> 4.0 </w:t>
        </w:r>
        <w:r w:rsidRPr="00702FDC">
          <w:rPr>
            <w:rStyle w:val="aa"/>
          </w:rPr>
          <w:t>国际许可协议</w:t>
        </w:r>
      </w:hyperlink>
      <w:r>
        <w:rPr>
          <w:rFonts w:hint="eastAsia"/>
        </w:rPr>
        <w:t>，并同时</w:t>
      </w:r>
      <w:r w:rsidR="00DB1D68">
        <w:rPr>
          <w:rFonts w:hint="eastAsia"/>
        </w:rPr>
        <w:t>以相同的协议开放，公众可以随意复制、传播、修改本书</w:t>
      </w:r>
      <w:bookmarkStart w:id="0" w:name="_GoBack"/>
      <w:bookmarkEnd w:id="0"/>
      <w:r w:rsidR="00DB1D68">
        <w:rPr>
          <w:rFonts w:hint="eastAsia"/>
        </w:rPr>
        <w:t>内容，但必须提供署名和指向上述协议的链接，并且不能用于商业目的</w:t>
      </w:r>
      <w:r>
        <w:rPr>
          <w:rFonts w:hint="eastAsia"/>
        </w:rPr>
        <w:t>。</w:t>
      </w:r>
    </w:p>
    <w:p w:rsidR="00E949BE" w:rsidRDefault="00E949BE" w:rsidP="00AC153E">
      <w:pPr>
        <w:pStyle w:val="-"/>
        <w:ind w:firstLine="420"/>
        <w:rPr>
          <w:rFonts w:hint="eastAsia"/>
        </w:rPr>
      </w:pPr>
      <w:r>
        <w:rPr>
          <w:rFonts w:hint="eastAsia"/>
        </w:rPr>
        <w:t>因此，即使我们计划在不太遥远的未来就会开始寻求在大中华地区的出版机会，按照作者惯例，我们将会把所有出版销售所得收入捐赠给大中华地区的慈善组织。如果</w:t>
      </w:r>
      <w:proofErr w:type="gramStart"/>
      <w:r>
        <w:rPr>
          <w:rFonts w:hint="eastAsia"/>
        </w:rPr>
        <w:t>您正是</w:t>
      </w:r>
      <w:proofErr w:type="gramEnd"/>
      <w:r>
        <w:rPr>
          <w:rFonts w:hint="eastAsia"/>
        </w:rPr>
        <w:t>出版行业相关人士，我们恳请您的帮助</w:t>
      </w:r>
      <w:r w:rsidR="00CF3BA7">
        <w:rPr>
          <w:rFonts w:hint="eastAsia"/>
        </w:rPr>
        <w:t>，您可以在阅读到本文的平台或者</w:t>
      </w:r>
      <w:hyperlink r:id="rId10" w:history="1">
        <w:r w:rsidR="00CF3BA7" w:rsidRPr="00CF3BA7">
          <w:rPr>
            <w:rStyle w:val="aa"/>
            <w:rFonts w:hint="eastAsia"/>
          </w:rPr>
          <w:t>中文版</w:t>
        </w:r>
        <w:proofErr w:type="gramStart"/>
        <w:r w:rsidR="00CF3BA7" w:rsidRPr="00CF3BA7">
          <w:rPr>
            <w:rStyle w:val="aa"/>
            <w:rFonts w:hint="eastAsia"/>
          </w:rPr>
          <w:t>项目官网</w:t>
        </w:r>
        <w:proofErr w:type="gramEnd"/>
      </w:hyperlink>
      <w:r w:rsidR="00CF3BA7">
        <w:rPr>
          <w:rFonts w:hint="eastAsia"/>
        </w:rPr>
        <w:t>联系到我们</w:t>
      </w:r>
      <w:r>
        <w:rPr>
          <w:rFonts w:hint="eastAsia"/>
        </w:rPr>
        <w:t>。</w:t>
      </w:r>
      <w:r w:rsidR="00CF3BA7">
        <w:rPr>
          <w:rFonts w:hint="eastAsia"/>
        </w:rPr>
        <w:t>另外，我们还在继续寻求</w:t>
      </w:r>
      <w:r w:rsidR="00D55EFB">
        <w:rPr>
          <w:rFonts w:hint="eastAsia"/>
        </w:rPr>
        <w:t>擅长</w:t>
      </w:r>
      <w:r w:rsidR="00CF3BA7">
        <w:rPr>
          <w:rFonts w:hint="eastAsia"/>
        </w:rPr>
        <w:t>排版、中文文学</w:t>
      </w:r>
      <w:r w:rsidR="00D55EFB">
        <w:rPr>
          <w:rFonts w:hint="eastAsia"/>
        </w:rPr>
        <w:t>等方面的人才加入我们的团队，加入方式请移步</w:t>
      </w:r>
      <w:r w:rsidR="00D55EFB">
        <w:rPr>
          <w:rFonts w:hint="eastAsia"/>
        </w:rPr>
        <w:t xml:space="preserve"> </w:t>
      </w:r>
      <w:hyperlink r:id="rId11" w:history="1">
        <w:r w:rsidR="00D55EFB" w:rsidRPr="00D55EFB">
          <w:rPr>
            <w:rStyle w:val="aa"/>
            <w:rFonts w:hint="eastAsia"/>
          </w:rPr>
          <w:t>这里</w:t>
        </w:r>
      </w:hyperlink>
      <w:r w:rsidR="00D55EFB">
        <w:rPr>
          <w:rFonts w:hint="eastAsia"/>
        </w:rPr>
        <w:t>。</w:t>
      </w:r>
    </w:p>
    <w:p w:rsidR="0006761A" w:rsidRDefault="0006761A" w:rsidP="00AC153E">
      <w:pPr>
        <w:pStyle w:val="-"/>
        <w:ind w:firstLine="420"/>
      </w:pPr>
      <w:r>
        <w:rPr>
          <w:rFonts w:hint="eastAsia"/>
        </w:rPr>
        <w:t>本项目现阶段目标是完成全本的翻译工作，保证文字的质量，美化排版会在下一阶段进行。随着翻译过程的不断推进，本书将会</w:t>
      </w:r>
      <w:r w:rsidR="00702FDC">
        <w:rPr>
          <w:rFonts w:hint="eastAsia"/>
        </w:rPr>
        <w:t>在</w:t>
      </w:r>
      <w:r w:rsidR="00702FDC" w:rsidRPr="00CF3BA7">
        <w:rPr>
          <w:rFonts w:hint="eastAsia"/>
        </w:rPr>
        <w:t>中文版项目官网</w:t>
      </w:r>
      <w:r w:rsidR="00702FDC">
        <w:rPr>
          <w:rFonts w:hint="eastAsia"/>
        </w:rPr>
        <w:t>，以及其他游戏相关社区</w:t>
      </w:r>
      <w:r w:rsidR="00702FDC">
        <w:rPr>
          <w:rFonts w:hint="eastAsia"/>
        </w:rPr>
        <w:t>/</w:t>
      </w:r>
      <w:r w:rsidR="00702FDC">
        <w:rPr>
          <w:rFonts w:hint="eastAsia"/>
        </w:rPr>
        <w:t>媒体</w:t>
      </w:r>
      <w:r w:rsidR="00702FDC">
        <w:rPr>
          <w:rFonts w:hint="eastAsia"/>
        </w:rPr>
        <w:t>/</w:t>
      </w:r>
      <w:r w:rsidR="00702FDC">
        <w:rPr>
          <w:rFonts w:hint="eastAsia"/>
        </w:rPr>
        <w:t>平台上进行连载。</w:t>
      </w:r>
    </w:p>
    <w:p w:rsidR="00D55EFB" w:rsidRDefault="00D55EFB" w:rsidP="00AC153E">
      <w:pPr>
        <w:pStyle w:val="-"/>
        <w:ind w:firstLine="420"/>
      </w:pPr>
    </w:p>
    <w:p w:rsidR="00D55EFB" w:rsidRDefault="00D55EFB" w:rsidP="00AC153E">
      <w:pPr>
        <w:pStyle w:val="-"/>
        <w:ind w:firstLine="420"/>
      </w:pPr>
    </w:p>
    <w:p w:rsidR="00D55EFB" w:rsidRPr="0026688F" w:rsidRDefault="00D55EFB" w:rsidP="00D55EFB">
      <w:pPr>
        <w:pStyle w:val="-"/>
        <w:wordWrap w:val="0"/>
        <w:ind w:firstLine="420"/>
        <w:jc w:val="right"/>
        <w:rPr>
          <w:rFonts w:hint="eastAsia"/>
        </w:rPr>
      </w:pPr>
      <w:r>
        <w:rPr>
          <w:rFonts w:hint="eastAsia"/>
        </w:rPr>
        <w:t>《</w:t>
      </w:r>
      <w:r>
        <w:t>The CRPG Book</w:t>
      </w:r>
      <w:r>
        <w:rPr>
          <w:rFonts w:hint="eastAsia"/>
        </w:rPr>
        <w:t>》中文化项目组</w:t>
      </w:r>
    </w:p>
    <w:sectPr w:rsidR="00D55EFB" w:rsidRPr="0026688F" w:rsidSect="00A227FA">
      <w:headerReference w:type="default" r:id="rId12"/>
      <w:footerReference w:type="default" r:id="rId13"/>
      <w:type w:val="continuous"/>
      <w:pgSz w:w="11906" w:h="16838"/>
      <w:pgMar w:top="1440" w:right="1080" w:bottom="1440" w:left="1080" w:header="567" w:footer="567" w:gutter="0"/>
      <w:cols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41C" w:rsidRDefault="00BA541C" w:rsidP="00F841EF">
      <w:r>
        <w:separator/>
      </w:r>
    </w:p>
  </w:endnote>
  <w:endnote w:type="continuationSeparator" w:id="0">
    <w:p w:rsidR="00BA541C" w:rsidRDefault="00BA541C"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41C" w:rsidRDefault="00BA541C" w:rsidP="00F841EF">
      <w:r>
        <w:separator/>
      </w:r>
    </w:p>
  </w:footnote>
  <w:footnote w:type="continuationSeparator" w:id="0">
    <w:p w:rsidR="00BA541C" w:rsidRDefault="00BA541C" w:rsidP="00F84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FA"/>
    <w:rsid w:val="00045DB7"/>
    <w:rsid w:val="00055882"/>
    <w:rsid w:val="0006761A"/>
    <w:rsid w:val="00087AE0"/>
    <w:rsid w:val="000B34CB"/>
    <w:rsid w:val="000E4E1E"/>
    <w:rsid w:val="0011113E"/>
    <w:rsid w:val="00117365"/>
    <w:rsid w:val="00153EE2"/>
    <w:rsid w:val="0016522A"/>
    <w:rsid w:val="001806CB"/>
    <w:rsid w:val="001B3B4D"/>
    <w:rsid w:val="001D0E73"/>
    <w:rsid w:val="001D5185"/>
    <w:rsid w:val="001D5E94"/>
    <w:rsid w:val="001E519E"/>
    <w:rsid w:val="001F3F1F"/>
    <w:rsid w:val="001F6039"/>
    <w:rsid w:val="00234451"/>
    <w:rsid w:val="002602A7"/>
    <w:rsid w:val="0026688F"/>
    <w:rsid w:val="00285E6A"/>
    <w:rsid w:val="002D01D3"/>
    <w:rsid w:val="002F3408"/>
    <w:rsid w:val="003249D9"/>
    <w:rsid w:val="00333CDD"/>
    <w:rsid w:val="00357921"/>
    <w:rsid w:val="00362338"/>
    <w:rsid w:val="00366B4E"/>
    <w:rsid w:val="00385064"/>
    <w:rsid w:val="00385C4B"/>
    <w:rsid w:val="003E13C6"/>
    <w:rsid w:val="003F442C"/>
    <w:rsid w:val="00412ACB"/>
    <w:rsid w:val="00445F1D"/>
    <w:rsid w:val="004B4D18"/>
    <w:rsid w:val="004C323F"/>
    <w:rsid w:val="005062C4"/>
    <w:rsid w:val="00532598"/>
    <w:rsid w:val="00577BEA"/>
    <w:rsid w:val="00594354"/>
    <w:rsid w:val="005A2AD5"/>
    <w:rsid w:val="005E1D00"/>
    <w:rsid w:val="00621D8F"/>
    <w:rsid w:val="006530AD"/>
    <w:rsid w:val="00657B80"/>
    <w:rsid w:val="006610BC"/>
    <w:rsid w:val="00661441"/>
    <w:rsid w:val="00664DA0"/>
    <w:rsid w:val="006722AD"/>
    <w:rsid w:val="0067675A"/>
    <w:rsid w:val="00694FCF"/>
    <w:rsid w:val="006B2C72"/>
    <w:rsid w:val="006F4D28"/>
    <w:rsid w:val="00702FDC"/>
    <w:rsid w:val="0071094A"/>
    <w:rsid w:val="00730438"/>
    <w:rsid w:val="00731BF1"/>
    <w:rsid w:val="007752FB"/>
    <w:rsid w:val="007869FA"/>
    <w:rsid w:val="00791E5A"/>
    <w:rsid w:val="007A2BD6"/>
    <w:rsid w:val="00804F76"/>
    <w:rsid w:val="00806138"/>
    <w:rsid w:val="00861514"/>
    <w:rsid w:val="00876728"/>
    <w:rsid w:val="008A620A"/>
    <w:rsid w:val="008D4384"/>
    <w:rsid w:val="008E3CB4"/>
    <w:rsid w:val="008F2B87"/>
    <w:rsid w:val="008F2EAF"/>
    <w:rsid w:val="00937B95"/>
    <w:rsid w:val="009575EE"/>
    <w:rsid w:val="00960341"/>
    <w:rsid w:val="0097206B"/>
    <w:rsid w:val="009C45E4"/>
    <w:rsid w:val="00A227FA"/>
    <w:rsid w:val="00A3384D"/>
    <w:rsid w:val="00A47A89"/>
    <w:rsid w:val="00A50650"/>
    <w:rsid w:val="00A633EF"/>
    <w:rsid w:val="00A8527F"/>
    <w:rsid w:val="00A867B3"/>
    <w:rsid w:val="00A8783F"/>
    <w:rsid w:val="00AA606A"/>
    <w:rsid w:val="00AA68E8"/>
    <w:rsid w:val="00AC153E"/>
    <w:rsid w:val="00AC3916"/>
    <w:rsid w:val="00AC437D"/>
    <w:rsid w:val="00B10A40"/>
    <w:rsid w:val="00B25851"/>
    <w:rsid w:val="00B415B0"/>
    <w:rsid w:val="00B50715"/>
    <w:rsid w:val="00B62941"/>
    <w:rsid w:val="00BA2914"/>
    <w:rsid w:val="00BA541C"/>
    <w:rsid w:val="00BA7A42"/>
    <w:rsid w:val="00BE1C72"/>
    <w:rsid w:val="00BF11F4"/>
    <w:rsid w:val="00C36086"/>
    <w:rsid w:val="00C61659"/>
    <w:rsid w:val="00CE2F7E"/>
    <w:rsid w:val="00CF3BA7"/>
    <w:rsid w:val="00D02128"/>
    <w:rsid w:val="00D2473E"/>
    <w:rsid w:val="00D43879"/>
    <w:rsid w:val="00D47D43"/>
    <w:rsid w:val="00D55EFB"/>
    <w:rsid w:val="00D62021"/>
    <w:rsid w:val="00DA3E65"/>
    <w:rsid w:val="00DB1D68"/>
    <w:rsid w:val="00DC7054"/>
    <w:rsid w:val="00DF1BD2"/>
    <w:rsid w:val="00E06D6C"/>
    <w:rsid w:val="00E1534E"/>
    <w:rsid w:val="00E20D0F"/>
    <w:rsid w:val="00E377C2"/>
    <w:rsid w:val="00E61F41"/>
    <w:rsid w:val="00E63CA0"/>
    <w:rsid w:val="00E65F4C"/>
    <w:rsid w:val="00E949BE"/>
    <w:rsid w:val="00EA35E2"/>
    <w:rsid w:val="00EE2E4F"/>
    <w:rsid w:val="00F27EC2"/>
    <w:rsid w:val="00F505B5"/>
    <w:rsid w:val="00F734E7"/>
    <w:rsid w:val="00F75076"/>
    <w:rsid w:val="00F800C8"/>
    <w:rsid w:val="00F841EF"/>
    <w:rsid w:val="00F8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ACC51"/>
  <w15:chartTrackingRefBased/>
  <w15:docId w15:val="{683FCE95-DD59-425F-85AE-7991420D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rpgbook.cn/conta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pgbook.cn" TargetMode="External"/><Relationship Id="rId4" Type="http://schemas.openxmlformats.org/officeDocument/2006/relationships/webSettings" Target="webSettings.xml"/><Relationship Id="rId9" Type="http://schemas.openxmlformats.org/officeDocument/2006/relationships/hyperlink" Target="http://creativecommons.org/licenses/by-nc/4.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3B831-D423-439D-A67D-E9B83931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81</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5</cp:revision>
  <dcterms:created xsi:type="dcterms:W3CDTF">2020-08-09T02:07:00Z</dcterms:created>
  <dcterms:modified xsi:type="dcterms:W3CDTF">2020-08-09T20:45:00Z</dcterms:modified>
</cp:coreProperties>
</file>