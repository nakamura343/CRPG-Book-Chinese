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1796" w14:textId="093758DB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785687" wp14:editId="2B587C96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375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3755"/>
                          <a:chOff x="0" y="1802"/>
                          <a:chExt cx="6185535" cy="337375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394" y="1802"/>
                            <a:ext cx="6140746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1262D3" w14:textId="39EB99A4" w:rsidR="000C1A81" w:rsidRDefault="008C3E44" w:rsidP="008C3E44">
                              <w:pPr>
                                <w:pStyle w:val="a"/>
                              </w:pPr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rigin Systems, 1990, MS-DOS, Amiga, Atari ST, C64 and SNES*</w:t>
                              </w:r>
                            </w:p>
                            <w:p w14:paraId="1E71F682" w14:textId="2BE5D366" w:rsidR="008C3E44" w:rsidRDefault="008C3E44" w:rsidP="008C3E44">
                              <w:pPr>
                                <w:pStyle w:val="a"/>
                              </w:pPr>
                              <w:r>
                                <w:t xml:space="preserve">*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多亏了 </w:t>
                              </w:r>
                              <w:hyperlink r:id="rId9" w:history="1">
                                <w:r w:rsidRPr="005436B4">
                                  <w:rPr>
                                    <w:rStyle w:val="Hyperlink"/>
                                  </w:rPr>
                                  <w:t>Nuvie</w:t>
                                </w:r>
                              </w:hyperlink>
                              <w:r>
                                <w:rPr>
                                  <w:rFonts w:hint="eastAsia"/>
                                </w:rPr>
                                <w:t xml:space="preserve">，《创世纪 </w:t>
                              </w: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》也可以在 </w:t>
                              </w:r>
                              <w:r>
                                <w:t>Windows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、Linux、和 </w:t>
                              </w:r>
                              <w:r>
                                <w:t>Mac OS X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上玩到了。</w:t>
                              </w:r>
                              <w:r w:rsidR="005436B4">
                                <w:rPr>
                                  <w:rFonts w:hint="eastAsia"/>
                                </w:rPr>
                                <w:t xml:space="preserve">本作还有一个日本 </w:t>
                              </w:r>
                              <w:r w:rsidR="005436B4">
                                <w:t xml:space="preserve">FM-Towns </w:t>
                              </w:r>
                              <w:r w:rsidR="005436B4">
                                <w:rPr>
                                  <w:rFonts w:hint="eastAsia"/>
                                </w:rPr>
                                <w:t xml:space="preserve">版本，包含 </w:t>
                              </w:r>
                              <w:r w:rsidR="005436B4">
                                <w:t xml:space="preserve">Richard Garriott </w:t>
                              </w:r>
                              <w:r w:rsidR="005436B4">
                                <w:rPr>
                                  <w:rFonts w:hint="eastAsia"/>
                                </w:rPr>
                                <w:t xml:space="preserve">本人和其他来自 </w:t>
                              </w:r>
                              <w:r w:rsidR="005436B4">
                                <w:t xml:space="preserve">Origin </w:t>
                              </w:r>
                              <w:r w:rsidR="005436B4">
                                <w:rPr>
                                  <w:rFonts w:hint="eastAsia"/>
                                </w:rPr>
                                <w:t>的员工的配音。</w:t>
                              </w:r>
                            </w:p>
                            <w:p w14:paraId="7B192AC9" w14:textId="77777777" w:rsidR="008C3E44" w:rsidRPr="003D1B06" w:rsidRDefault="008C3E44" w:rsidP="008C3E44">
                              <w:pPr>
                                <w:pStyle w:val="a"/>
                                <w:jc w:val="both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85687" id="组合 4" o:spid="_x0000_s1026" style="position:absolute;left:0;text-align:left;margin-left:435.85pt;margin-top:44.4pt;width:487.05pt;height:265.65pt;z-index:251660288;mso-position-horizontal:right;mso-position-horizontal-relative:margin;mso-width-relative:margin;mso-height-relative:margin" coordorigin=",18" coordsize="61855,337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//uAA5BZG9iZQBkAAAAAAH/2wBDAAYEBAgE&#10;CA4KCg4SDxAPDhETFBQTFhMRFBsaFxcVFRcXHhwXFRUaGhwjGhUdHx8fHyIfHx8fHx8fHx8fHx8f&#10;Hx//2wBDAQcGBggHCBEODhMaFREVGh8jGhoaHx8fHyIfHx8fHx8fHx8fHx8mJiYmJh8sLCwsLCws&#10;LCwsLCwsLCwsLCwsLCz/2wBDAgcGBggHCBEODhMaFREVGh8jGhoaHx8fHyIfHx8fHx8fHx8fHx8m&#10;JiYmJh8sLCwsLCwsLCwsLCwsLCwsLCwsLCz/wAARCALyBsMDACIAAREBAhEC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23;top:18;width:6140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691262D3" w14:textId="39EB99A4" w:rsidR="000C1A81" w:rsidRDefault="008C3E44" w:rsidP="008C3E44">
                        <w:pPr>
                          <w:pStyle w:val="a"/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rigin Systems, 1990, MS-DOS, Amiga, Atari ST, C64 and SNES*</w:t>
                        </w:r>
                      </w:p>
                      <w:p w14:paraId="1E71F682" w14:textId="2BE5D366" w:rsidR="008C3E44" w:rsidRDefault="008C3E44" w:rsidP="008C3E44">
                        <w:pPr>
                          <w:pStyle w:val="a"/>
                        </w:pPr>
                        <w:r>
                          <w:t xml:space="preserve">* </w:t>
                        </w:r>
                        <w:r>
                          <w:rPr>
                            <w:rFonts w:hint="eastAsia"/>
                          </w:rPr>
                          <w:t xml:space="preserve">多亏了 </w:t>
                        </w:r>
                        <w:hyperlink r:id="rId11" w:history="1">
                          <w:r w:rsidRPr="005436B4">
                            <w:rPr>
                              <w:rStyle w:val="Hyperlink"/>
                            </w:rPr>
                            <w:t>Nuvie</w:t>
                          </w:r>
                        </w:hyperlink>
                        <w:r>
                          <w:rPr>
                            <w:rFonts w:hint="eastAsia"/>
                          </w:rPr>
                          <w:t xml:space="preserve">，《创世纪 </w:t>
                        </w: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》也可以在 </w:t>
                        </w:r>
                        <w:r>
                          <w:t>Windows</w:t>
                        </w:r>
                        <w:r>
                          <w:rPr>
                            <w:rFonts w:hint="eastAsia"/>
                          </w:rPr>
                          <w:t xml:space="preserve">、Linux、和 </w:t>
                        </w:r>
                        <w:r>
                          <w:t>Mac OS X</w:t>
                        </w:r>
                        <w:r>
                          <w:rPr>
                            <w:rFonts w:hint="eastAsia"/>
                          </w:rPr>
                          <w:t xml:space="preserve"> 上玩到了。</w:t>
                        </w:r>
                        <w:r w:rsidR="005436B4">
                          <w:rPr>
                            <w:rFonts w:hint="eastAsia"/>
                          </w:rPr>
                          <w:t xml:space="preserve">本作还有一个日本 </w:t>
                        </w:r>
                        <w:r w:rsidR="005436B4">
                          <w:t xml:space="preserve">FM-Towns </w:t>
                        </w:r>
                        <w:r w:rsidR="005436B4">
                          <w:rPr>
                            <w:rFonts w:hint="eastAsia"/>
                          </w:rPr>
                          <w:t xml:space="preserve">版本，包含 </w:t>
                        </w:r>
                        <w:r w:rsidR="005436B4">
                          <w:t xml:space="preserve">Richard Garriott </w:t>
                        </w:r>
                        <w:r w:rsidR="005436B4">
                          <w:rPr>
                            <w:rFonts w:hint="eastAsia"/>
                          </w:rPr>
                          <w:t xml:space="preserve">本人和其他来自 </w:t>
                        </w:r>
                        <w:r w:rsidR="005436B4">
                          <w:t xml:space="preserve">Origin </w:t>
                        </w:r>
                        <w:r w:rsidR="005436B4">
                          <w:rPr>
                            <w:rFonts w:hint="eastAsia"/>
                          </w:rPr>
                          <w:t>的员工的配音。</w:t>
                        </w:r>
                      </w:p>
                      <w:p w14:paraId="7B192AC9" w14:textId="77777777" w:rsidR="008C3E44" w:rsidRPr="003D1B06" w:rsidRDefault="008C3E44" w:rsidP="008C3E44">
                        <w:pPr>
                          <w:pStyle w:val="a"/>
                          <w:jc w:val="both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8C3E44" w:rsidRPr="008C3E44">
        <w:t>创世纪</w:t>
      </w:r>
      <w:r w:rsidR="008C3E44" w:rsidRPr="008C3E44">
        <w:t xml:space="preserve"> 6</w:t>
      </w:r>
      <w:r w:rsidR="008C3E44" w:rsidRPr="008C3E44">
        <w:t>：虚伪先知</w:t>
      </w:r>
      <w:r w:rsidR="00DB684D">
        <w:rPr>
          <w:rFonts w:hint="eastAsia"/>
        </w:rPr>
        <w:t>》（</w:t>
      </w:r>
      <w:r w:rsidR="008C3E44">
        <w:t>Ultima VI: The False Prophet</w:t>
      </w:r>
      <w:r w:rsidR="00DB684D">
        <w:rPr>
          <w:rFonts w:hint="eastAsia"/>
        </w:rPr>
        <w:t>）</w:t>
      </w:r>
    </w:p>
    <w:p w14:paraId="5FDA89CA" w14:textId="0FCADA00" w:rsidR="0016522A" w:rsidRDefault="008F2B87" w:rsidP="00F734E7">
      <w:r w:rsidRPr="008F2B87">
        <w:rPr>
          <w:rFonts w:hint="eastAsia"/>
        </w:rPr>
        <w:t>作者：</w:t>
      </w:r>
      <w:r w:rsidR="005436B4">
        <w:rPr>
          <w:rFonts w:hint="eastAsia"/>
        </w:rPr>
        <w:t>KE</w:t>
      </w:r>
    </w:p>
    <w:p w14:paraId="5DE50257" w14:textId="7419EDC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5436B4">
        <w:rPr>
          <w:rFonts w:hint="eastAsia"/>
        </w:rPr>
        <w:t>FQ</w:t>
      </w:r>
    </w:p>
    <w:p w14:paraId="3597BC64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661458" wp14:editId="25274E7C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860A" w14:textId="285007A6" w:rsidR="00B64617" w:rsidRDefault="0092507E" w:rsidP="00215F40">
                            <w:pPr>
                              <w:pStyle w:val="a0"/>
                            </w:pPr>
                            <w:r w:rsidRPr="00E81749">
                              <w:rPr>
                                <w:rFonts w:hint="eastAsia"/>
                              </w:rPr>
                              <w:t>“</w:t>
                            </w:r>
                            <w:r w:rsidR="005436B4">
                              <w:rPr>
                                <w:rFonts w:hint="eastAsia"/>
                              </w:rPr>
                              <w:t>我开始在游戏中触及一些东西，比如种族主义，我在《创世纪</w:t>
                            </w:r>
                            <w:r w:rsidR="005436B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36B4">
                              <w:t>6</w:t>
                            </w:r>
                            <w:r w:rsidR="005436B4">
                              <w:rPr>
                                <w:rFonts w:hint="eastAsia"/>
                              </w:rPr>
                              <w:t>》中加入了</w:t>
                            </w:r>
                            <w:r w:rsidR="00673E7F">
                              <w:rPr>
                                <w:rFonts w:hint="eastAsia"/>
                              </w:rPr>
                              <w:t>一个看起来很邪恶的新种族：他们有角，有皮质的翅膀，有长长的爪子。</w:t>
                            </w:r>
                            <w:r w:rsidR="00673E7F">
                              <w:rPr>
                                <w:rFonts w:hint="eastAsia"/>
                              </w:rPr>
                              <w:t>[</w:t>
                            </w:r>
                            <w:r w:rsidR="00673E7F">
                              <w:rPr>
                                <w:rFonts w:hint="eastAsia"/>
                              </w:rPr>
                              <w:t>……</w:t>
                            </w:r>
                            <w:r w:rsidR="00673E7F">
                              <w:t>]</w:t>
                            </w:r>
                            <w:r w:rsidR="00673E7F">
                              <w:rPr>
                                <w:rFonts w:hint="eastAsia"/>
                              </w:rPr>
                              <w:t>我让你们以为他们都是邪恶的，但实际上他们也有家庭、文化、和科技，他们的不幸正是建立在过去人类对他们做过的事情上</w:t>
                            </w:r>
                            <w:r w:rsidR="00537BC8">
                              <w:rPr>
                                <w:rFonts w:hint="eastAsia"/>
                              </w:rPr>
                              <w:t>。实际上，赢得战斗会让你输掉游戏；而赢得游戏的方法就是保持和平。</w:t>
                            </w:r>
                            <w:r w:rsidRPr="00E81749">
                              <w:rPr>
                                <w:rFonts w:hint="eastAsia"/>
                              </w:rPr>
                              <w:t>”</w:t>
                            </w:r>
                          </w:p>
                          <w:p w14:paraId="046AF605" w14:textId="77777777" w:rsidR="003F7E6F" w:rsidRPr="00E81749" w:rsidRDefault="003F7E6F" w:rsidP="00215F40">
                            <w:pPr>
                              <w:pStyle w:val="a0"/>
                            </w:pPr>
                          </w:p>
                          <w:p w14:paraId="166CC83B" w14:textId="6CE49EF8" w:rsidR="002169D6" w:rsidRPr="00E81749" w:rsidRDefault="002169D6" w:rsidP="00215F40">
                            <w:pPr>
                              <w:pStyle w:val="a0"/>
                              <w:jc w:val="right"/>
                            </w:pPr>
                            <w:r w:rsidRPr="00E81749">
                              <w:t xml:space="preserve">—— </w:t>
                            </w:r>
                            <w:hyperlink r:id="rId12" w:history="1">
                              <w:r w:rsidR="00537BC8">
                                <w:rPr>
                                  <w:rStyle w:val="Hyperlink"/>
                                </w:rPr>
                                <w:t>Richard</w:t>
                              </w:r>
                            </w:hyperlink>
                            <w:r w:rsidR="00537BC8">
                              <w:rPr>
                                <w:rStyle w:val="Hyperlink"/>
                              </w:rPr>
                              <w:t xml:space="preserve"> Garriott</w:t>
                            </w:r>
                          </w:p>
                          <w:p w14:paraId="664A2B90" w14:textId="2BE28E50" w:rsidR="002169D6" w:rsidRDefault="00537BC8" w:rsidP="00215F40">
                            <w:pPr>
                              <w:pStyle w:val="a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《创世纪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》设计师</w:t>
                            </w:r>
                          </w:p>
                          <w:p w14:paraId="467632FE" w14:textId="19B38283" w:rsidR="00F96429" w:rsidRPr="00E81749" w:rsidRDefault="00F96429" w:rsidP="00215F40">
                            <w:pPr>
                              <w:pStyle w:val="a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61458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45E8860A" w14:textId="285007A6" w:rsidR="00B64617" w:rsidRDefault="0092507E" w:rsidP="00215F40">
                      <w:pPr>
                        <w:pStyle w:val="a0"/>
                      </w:pPr>
                      <w:r w:rsidRPr="00E81749">
                        <w:rPr>
                          <w:rFonts w:hint="eastAsia"/>
                        </w:rPr>
                        <w:t>“</w:t>
                      </w:r>
                      <w:r w:rsidR="005436B4">
                        <w:rPr>
                          <w:rFonts w:hint="eastAsia"/>
                        </w:rPr>
                        <w:t>我开始在游戏中触及一些东西，比如种族主义，我在《创世纪</w:t>
                      </w:r>
                      <w:r w:rsidR="005436B4">
                        <w:rPr>
                          <w:rFonts w:hint="eastAsia"/>
                        </w:rPr>
                        <w:t xml:space="preserve"> </w:t>
                      </w:r>
                      <w:r w:rsidR="005436B4">
                        <w:t>6</w:t>
                      </w:r>
                      <w:r w:rsidR="005436B4">
                        <w:rPr>
                          <w:rFonts w:hint="eastAsia"/>
                        </w:rPr>
                        <w:t>》中加入了</w:t>
                      </w:r>
                      <w:r w:rsidR="00673E7F">
                        <w:rPr>
                          <w:rFonts w:hint="eastAsia"/>
                        </w:rPr>
                        <w:t>一个看起来很邪恶的新种族：他们有角，有皮质的翅膀，有长长的爪子。</w:t>
                      </w:r>
                      <w:r w:rsidR="00673E7F">
                        <w:rPr>
                          <w:rFonts w:hint="eastAsia"/>
                        </w:rPr>
                        <w:t>[</w:t>
                      </w:r>
                      <w:r w:rsidR="00673E7F">
                        <w:rPr>
                          <w:rFonts w:hint="eastAsia"/>
                        </w:rPr>
                        <w:t>……</w:t>
                      </w:r>
                      <w:r w:rsidR="00673E7F">
                        <w:t>]</w:t>
                      </w:r>
                      <w:r w:rsidR="00673E7F">
                        <w:rPr>
                          <w:rFonts w:hint="eastAsia"/>
                        </w:rPr>
                        <w:t>我让你们以为他们都是邪恶的，但实际上他们也有家庭、文化、和科技，他们的不幸正是建立在过去人类对他们做过的事情上</w:t>
                      </w:r>
                      <w:r w:rsidR="00537BC8">
                        <w:rPr>
                          <w:rFonts w:hint="eastAsia"/>
                        </w:rPr>
                        <w:t>。实际上，赢得战斗会让你输掉游戏；而赢得游戏的方法就是保持和平。</w:t>
                      </w:r>
                      <w:r w:rsidRPr="00E81749">
                        <w:rPr>
                          <w:rFonts w:hint="eastAsia"/>
                        </w:rPr>
                        <w:t>”</w:t>
                      </w:r>
                    </w:p>
                    <w:p w14:paraId="046AF605" w14:textId="77777777" w:rsidR="003F7E6F" w:rsidRPr="00E81749" w:rsidRDefault="003F7E6F" w:rsidP="00215F40">
                      <w:pPr>
                        <w:pStyle w:val="a0"/>
                      </w:pPr>
                    </w:p>
                    <w:p w14:paraId="166CC83B" w14:textId="6CE49EF8" w:rsidR="002169D6" w:rsidRPr="00E81749" w:rsidRDefault="002169D6" w:rsidP="00215F40">
                      <w:pPr>
                        <w:pStyle w:val="a0"/>
                        <w:jc w:val="right"/>
                      </w:pPr>
                      <w:r w:rsidRPr="00E81749">
                        <w:t xml:space="preserve">—— </w:t>
                      </w:r>
                      <w:hyperlink r:id="rId13" w:history="1">
                        <w:r w:rsidR="00537BC8">
                          <w:rPr>
                            <w:rStyle w:val="Hyperlink"/>
                          </w:rPr>
                          <w:t>Richard</w:t>
                        </w:r>
                      </w:hyperlink>
                      <w:r w:rsidR="00537BC8">
                        <w:rPr>
                          <w:rStyle w:val="Hyperlink"/>
                        </w:rPr>
                        <w:t xml:space="preserve"> Garriott</w:t>
                      </w:r>
                    </w:p>
                    <w:p w14:paraId="664A2B90" w14:textId="2BE28E50" w:rsidR="002169D6" w:rsidRDefault="00537BC8" w:rsidP="00215F40">
                      <w:pPr>
                        <w:pStyle w:val="a0"/>
                        <w:jc w:val="right"/>
                      </w:pPr>
                      <w:r>
                        <w:rPr>
                          <w:rFonts w:hint="eastAsia"/>
                        </w:rPr>
                        <w:t>《创世纪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》设计师</w:t>
                      </w:r>
                    </w:p>
                    <w:p w14:paraId="467632FE" w14:textId="19B38283" w:rsidR="00F96429" w:rsidRPr="00E81749" w:rsidRDefault="00F96429" w:rsidP="00215F40">
                      <w:pPr>
                        <w:pStyle w:val="a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1191">
        <w:pict w14:anchorId="6FFAAEB4">
          <v:rect id="_x0000_i1025" style="width:261.65pt;height:1pt" o:hrpct="500" o:hrstd="t" o:hrnoshade="t" o:hr="t" fillcolor="#cfcdcd [2894]" stroked="f"/>
        </w:pict>
      </w:r>
    </w:p>
    <w:p w14:paraId="19231AAD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0021B0F5" w14:textId="647FE6A5" w:rsidR="00DE63EA" w:rsidRDefault="00DE63EA" w:rsidP="00F348C6">
      <w:pPr>
        <w:pStyle w:val="-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》在刚发售的时候绝对是对创世纪系列粉丝的一个冲击，它的画面和前面五代作品差别实在是太大了。俯视角方格</w:t>
      </w:r>
      <w:r w:rsidR="007B0171">
        <w:rPr>
          <w:rFonts w:hint="eastAsia"/>
        </w:rPr>
        <w:t>视图和</w:t>
      </w:r>
      <w:r w:rsidR="007D73B7">
        <w:rPr>
          <w:rFonts w:hint="eastAsia"/>
        </w:rPr>
        <w:t>标志性的</w:t>
      </w:r>
      <w:r w:rsidR="007B0171">
        <w:rPr>
          <w:rFonts w:hint="eastAsia"/>
        </w:rPr>
        <w:t>双尺度</w:t>
      </w:r>
      <w:r w:rsidR="007D73B7">
        <w:rPr>
          <w:rFonts w:hint="eastAsia"/>
        </w:rPr>
        <w:t>地图都没有了，等待</w:t>
      </w:r>
      <w:r w:rsidR="00FD6553">
        <w:rPr>
          <w:rFonts w:hint="eastAsia"/>
        </w:rPr>
        <w:t>玩家</w:t>
      </w:r>
      <w:r w:rsidR="007D73B7">
        <w:rPr>
          <w:rFonts w:hint="eastAsia"/>
        </w:rPr>
        <w:t>（</w:t>
      </w:r>
      <w:r w:rsidR="007D73B7">
        <w:rPr>
          <w:rFonts w:hint="eastAsia"/>
        </w:rPr>
        <w:t>Avatar</w:t>
      </w:r>
      <w:r w:rsidR="007D73B7">
        <w:rPr>
          <w:rFonts w:hint="eastAsia"/>
        </w:rPr>
        <w:t>）的是</w:t>
      </w:r>
      <w:r w:rsidR="00FD6553">
        <w:rPr>
          <w:rFonts w:hint="eastAsia"/>
        </w:rPr>
        <w:t>全彩色等距视角的画面和连续的开放世界。</w:t>
      </w:r>
    </w:p>
    <w:p w14:paraId="19C03BB5" w14:textId="0DAD9606" w:rsidR="009427C2" w:rsidRDefault="00CA7703" w:rsidP="00F348C6">
      <w:pPr>
        <w:pStyle w:val="-"/>
        <w:ind w:firstLine="420"/>
      </w:pPr>
      <w:r>
        <w:rPr>
          <w:rFonts w:hint="eastAsia"/>
        </w:rPr>
        <w:t>在游戏开篇的那一刻，就彰显了其与众不同之处。回合制战斗就是玩家首先体验到的一方面，开局战斗就发生在不列颠王（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）的王室里！</w:t>
      </w:r>
    </w:p>
    <w:p w14:paraId="57611315" w14:textId="69660F49" w:rsidR="00CA7703" w:rsidRDefault="00CA7703" w:rsidP="00F348C6">
      <w:pPr>
        <w:pStyle w:val="-"/>
        <w:ind w:firstLine="420"/>
      </w:pPr>
      <w:r>
        <w:rPr>
          <w:rFonts w:hint="eastAsia"/>
        </w:rPr>
        <w:t>游戏开篇给我们描绘了一副阴暗的</w:t>
      </w:r>
      <w:r w:rsidR="00796FC5">
        <w:rPr>
          <w:rFonts w:hint="eastAsia"/>
        </w:rPr>
        <w:t>画面：不列颠尼亚（</w:t>
      </w:r>
      <w:r w:rsidR="00796FC5">
        <w:rPr>
          <w:rFonts w:hint="eastAsia"/>
        </w:rPr>
        <w:t>Britannia</w:t>
      </w:r>
      <w:r w:rsidR="00796FC5">
        <w:rPr>
          <w:rFonts w:hint="eastAsia"/>
        </w:rPr>
        <w:t>）被一个新的可怕的敌人攻击。石像鬼们（</w:t>
      </w:r>
      <w:r w:rsidR="00796FC5">
        <w:rPr>
          <w:rFonts w:hint="eastAsia"/>
        </w:rPr>
        <w:t>Gargoyles</w:t>
      </w:r>
      <w:r w:rsidR="00796FC5">
        <w:rPr>
          <w:rFonts w:hint="eastAsia"/>
        </w:rPr>
        <w:t>）从世界深处汹涌而来，屠杀了许多王国的士兵，还抓住了八大圣贤（</w:t>
      </w:r>
      <w:r w:rsidR="00796FC5">
        <w:rPr>
          <w:rFonts w:hint="eastAsia"/>
        </w:rPr>
        <w:t>Shrines</w:t>
      </w:r>
      <w:r w:rsidR="00796FC5">
        <w:t xml:space="preserve"> </w:t>
      </w:r>
      <w:r w:rsidR="00796FC5">
        <w:rPr>
          <w:rFonts w:hint="eastAsia"/>
        </w:rPr>
        <w:t>of</w:t>
      </w:r>
      <w:r w:rsidR="00796FC5">
        <w:t xml:space="preserve"> </w:t>
      </w:r>
      <w:r w:rsidR="00796FC5">
        <w:rPr>
          <w:rFonts w:hint="eastAsia"/>
        </w:rPr>
        <w:t>Virtue</w:t>
      </w:r>
      <w:r w:rsidR="00796FC5">
        <w:rPr>
          <w:rFonts w:hint="eastAsia"/>
        </w:rPr>
        <w:t>）</w:t>
      </w:r>
      <w:r w:rsidR="00241655">
        <w:rPr>
          <w:rStyle w:val="FootnoteReference"/>
        </w:rPr>
        <w:footnoteReference w:id="1"/>
      </w:r>
      <w:r w:rsidR="00241655">
        <w:rPr>
          <w:rFonts w:hint="eastAsia"/>
        </w:rPr>
        <w:t>。阻止他们就是玩家的任务。《创世纪</w:t>
      </w:r>
      <w:r w:rsidR="00241655">
        <w:rPr>
          <w:rFonts w:hint="eastAsia"/>
        </w:rPr>
        <w:t xml:space="preserve"> </w:t>
      </w:r>
      <w:r w:rsidR="00241655">
        <w:t>6</w:t>
      </w:r>
      <w:r w:rsidR="00241655">
        <w:rPr>
          <w:rFonts w:hint="eastAsia"/>
        </w:rPr>
        <w:t>》也因此看起来是一个很常见的抵御怪物保护王国的故事。如果这是其他的游戏</w:t>
      </w:r>
      <w:r w:rsidR="00482B47">
        <w:rPr>
          <w:rFonts w:hint="eastAsia"/>
        </w:rPr>
        <w:t>，那么这个故事也就止步于此了。</w:t>
      </w:r>
    </w:p>
    <w:p w14:paraId="0B654A8D" w14:textId="47E9AD55" w:rsidR="00C661CE" w:rsidRDefault="00C661CE" w:rsidP="00F348C6">
      <w:pPr>
        <w:pStyle w:val="-"/>
        <w:ind w:firstLine="420"/>
      </w:pPr>
    </w:p>
    <w:p w14:paraId="2B27E7CB" w14:textId="77777777" w:rsidR="00C661CE" w:rsidRDefault="00C661CE" w:rsidP="00C661CE">
      <w:pPr>
        <w:pStyle w:val="-"/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0BF47C6C" wp14:editId="05466501">
            <wp:extent cx="2959200" cy="2218519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72DD" w14:textId="73AABC08" w:rsidR="00C661CE" w:rsidRDefault="00C661CE" w:rsidP="00C661CE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5CD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圣贤们可以在他们被解放的时候让圣者升级。每一个都根据他们所代表的美德给予属性上的奖励</w:t>
      </w:r>
      <w:r w:rsidR="0060095B">
        <w:rPr>
          <w:rFonts w:hint="eastAsia"/>
        </w:rPr>
        <w:t>。</w:t>
      </w:r>
    </w:p>
    <w:p w14:paraId="31BF7BC0" w14:textId="77777777" w:rsidR="00C661CE" w:rsidRDefault="00C661CE" w:rsidP="00F348C6">
      <w:pPr>
        <w:pStyle w:val="-"/>
        <w:ind w:firstLine="420"/>
      </w:pPr>
    </w:p>
    <w:p w14:paraId="2C492FB8" w14:textId="50E75DBF" w:rsidR="00482B47" w:rsidRDefault="00482B47" w:rsidP="00F348C6">
      <w:pPr>
        <w:pStyle w:val="-"/>
        <w:ind w:firstLine="420"/>
      </w:pPr>
      <w:r>
        <w:rPr>
          <w:rFonts w:hint="eastAsia"/>
        </w:rPr>
        <w:t>但这是一部《创世纪》，《创世纪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》巧妙地使用了叙述反转让故事变得与众不同。我们将会了解到，石像鬼</w:t>
      </w:r>
      <w:r w:rsidR="0073704B">
        <w:rPr>
          <w:rFonts w:hint="eastAsia"/>
        </w:rPr>
        <w:t>有合理的理由不满不列颠尼亚，背后的真相颠覆了</w:t>
      </w:r>
      <w:r w:rsidR="007A2E53">
        <w:rPr>
          <w:rFonts w:hint="eastAsia"/>
        </w:rPr>
        <w:t>圣者（</w:t>
      </w:r>
      <w:r w:rsidR="007A2E53">
        <w:rPr>
          <w:rFonts w:hint="eastAsia"/>
        </w:rPr>
        <w:t>Avatar</w:t>
      </w:r>
      <w:r w:rsidR="007A2E53">
        <w:rPr>
          <w:rFonts w:hint="eastAsia"/>
        </w:rPr>
        <w:t>）在《创世纪</w:t>
      </w:r>
      <w:r w:rsidR="007A2E53">
        <w:rPr>
          <w:rFonts w:hint="eastAsia"/>
        </w:rPr>
        <w:t xml:space="preserve"> </w:t>
      </w:r>
      <w:r w:rsidR="007A2E53">
        <w:t>4</w:t>
      </w:r>
      <w:r w:rsidR="007A2E53">
        <w:rPr>
          <w:rFonts w:hint="eastAsia"/>
        </w:rPr>
        <w:t>》和《创世纪</w:t>
      </w:r>
      <w:r w:rsidR="007A2E53">
        <w:rPr>
          <w:rFonts w:hint="eastAsia"/>
        </w:rPr>
        <w:t xml:space="preserve"> </w:t>
      </w:r>
      <w:r w:rsidR="007A2E53">
        <w:t>5</w:t>
      </w:r>
      <w:r w:rsidR="007A2E53">
        <w:rPr>
          <w:rFonts w:hint="eastAsia"/>
        </w:rPr>
        <w:t>》中看似高上的行为。</w:t>
      </w:r>
    </w:p>
    <w:p w14:paraId="57044659" w14:textId="0553D79A" w:rsidR="007A2E53" w:rsidRDefault="007A2E53" w:rsidP="00F348C6">
      <w:pPr>
        <w:pStyle w:val="-"/>
        <w:ind w:firstLine="420"/>
      </w:pPr>
      <w:r>
        <w:rPr>
          <w:rFonts w:hint="eastAsia"/>
        </w:rPr>
        <w:t>玩家也会知道，法典（</w:t>
      </w:r>
      <w:r>
        <w:rPr>
          <w:rFonts w:hint="eastAsia"/>
        </w:rPr>
        <w:t>Codex</w:t>
      </w:r>
      <w:r>
        <w:rPr>
          <w:rFonts w:hint="eastAsia"/>
        </w:rPr>
        <w:t>）</w:t>
      </w:r>
      <w:r w:rsidR="00E40086">
        <w:rPr>
          <w:rFonts w:hint="eastAsia"/>
        </w:rPr>
        <w:t>并不是不列颠尼亚颁发的，实际上是被偷过来的。不列颠王的得救也</w:t>
      </w:r>
      <w:r w:rsidR="00053623">
        <w:rPr>
          <w:rFonts w:hint="eastAsia"/>
        </w:rPr>
        <w:t>铺垫了一场可怕的灾难，这场灾难毁灭了石像鬼族群和它们的家园。现在，因为圣典的失窃和对于家园被毁的悲痛，它们想让</w:t>
      </w:r>
      <w:r w:rsidR="00746BDD">
        <w:rPr>
          <w:rFonts w:hint="eastAsia"/>
        </w:rPr>
        <w:t>不列颠尼亚为自己的罪行付出代价。</w:t>
      </w:r>
      <w:r w:rsidR="004D5375">
        <w:rPr>
          <w:rFonts w:hint="eastAsia"/>
        </w:rPr>
        <w:t>圣者</w:t>
      </w:r>
      <w:r w:rsidR="00C661CE">
        <w:rPr>
          <w:rFonts w:hint="eastAsia"/>
        </w:rPr>
        <w:t>只有找到</w:t>
      </w:r>
      <w:r w:rsidR="004D5375">
        <w:rPr>
          <w:rFonts w:hint="eastAsia"/>
        </w:rPr>
        <w:t>在战争双方中间</w:t>
      </w:r>
      <w:r w:rsidR="00C661CE">
        <w:rPr>
          <w:rFonts w:hint="eastAsia"/>
        </w:rPr>
        <w:t>斡旋的方法才能获胜。</w:t>
      </w:r>
    </w:p>
    <w:p w14:paraId="39CA26EF" w14:textId="49AB6D1A" w:rsidR="0060095B" w:rsidRDefault="004D5375" w:rsidP="00F348C6">
      <w:pPr>
        <w:pStyle w:val="-"/>
        <w:ind w:firstLine="420"/>
      </w:pPr>
      <w:r>
        <w:rPr>
          <w:rFonts w:hint="eastAsia"/>
        </w:rPr>
        <w:t>实际上，《创世纪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给了玩家避免使用武力解决问题的方法。甚至可以不用升级通关游戏，只有两三场战斗是不能避免的（开场战斗就是其中之一）。聪明的玩家可以在大多数剧情中找到非暴力的方式过关，某些部分甚至可以直接跳过。</w:t>
      </w:r>
    </w:p>
    <w:p w14:paraId="508561A6" w14:textId="68853DCB" w:rsidR="004D5375" w:rsidRDefault="005E3D56" w:rsidP="00F348C6">
      <w:pPr>
        <w:pStyle w:val="-"/>
        <w:ind w:firstLine="420"/>
      </w:pPr>
      <w:r>
        <w:rPr>
          <w:rFonts w:hint="eastAsia"/>
        </w:rPr>
        <w:t>这并不意味着当你想要战斗的时候没的可打。在不列颠尼亚到处都有大量随机遭遇的敌人。《创世纪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》的怪物通常不会很难，即使是在等级不高的情况下，但有些怪物确实具有一定的毁灭性（</w:t>
      </w:r>
      <w:r w:rsidR="002F73D5">
        <w:rPr>
          <w:rFonts w:hint="eastAsia"/>
        </w:rPr>
        <w:t>经过战斗磨练的圣者们可以用怯懦地城（</w:t>
      </w:r>
      <w:r w:rsidR="002F73D5">
        <w:rPr>
          <w:rFonts w:hint="eastAsia"/>
        </w:rPr>
        <w:t>Destard</w:t>
      </w:r>
      <w:r w:rsidR="002F73D5">
        <w:rPr>
          <w:rFonts w:hint="eastAsia"/>
        </w:rPr>
        <w:t>）的龙来证明自己的勇气……如果他们敢的话）</w:t>
      </w:r>
      <w:r>
        <w:rPr>
          <w:rFonts w:hint="eastAsia"/>
        </w:rPr>
        <w:t>。</w:t>
      </w:r>
    </w:p>
    <w:p w14:paraId="5AA08297" w14:textId="45808FF6" w:rsidR="002F73D5" w:rsidRDefault="002F73D5" w:rsidP="00F348C6">
      <w:pPr>
        <w:pStyle w:val="-"/>
        <w:ind w:firstLine="420"/>
      </w:pPr>
      <w:r>
        <w:rPr>
          <w:rFonts w:hint="eastAsia"/>
        </w:rPr>
        <w:t>当然，你没有必要让自己只身一人探索不列颠尼亚。前作中的圣者的追随者也能在本作中找到，其中一些人</w:t>
      </w:r>
      <w:r w:rsidR="008A5CDD">
        <w:rPr>
          <w:rFonts w:hint="eastAsia"/>
        </w:rPr>
        <w:t>渴望再次加入你的队伍。新的</w:t>
      </w:r>
      <w:r w:rsidR="008A5CDD">
        <w:rPr>
          <w:rFonts w:hint="eastAsia"/>
        </w:rPr>
        <w:t xml:space="preserve"> NPC</w:t>
      </w:r>
      <w:r w:rsidR="008A5CDD">
        <w:t xml:space="preserve"> </w:t>
      </w:r>
      <w:r w:rsidR="008A5CDD">
        <w:rPr>
          <w:rFonts w:hint="eastAsia"/>
        </w:rPr>
        <w:t>的</w:t>
      </w:r>
      <w:r w:rsidR="008A5CDD">
        <w:rPr>
          <w:rFonts w:hint="eastAsia"/>
        </w:rPr>
        <w:t>加入更加壮大了队伍规模，玩家可以雇佣最多</w:t>
      </w:r>
      <w:r w:rsidR="008A5CDD">
        <w:rPr>
          <w:rFonts w:hint="eastAsia"/>
        </w:rPr>
        <w:t xml:space="preserve"> </w:t>
      </w:r>
      <w:r w:rsidR="008A5CDD">
        <w:t xml:space="preserve">7 </w:t>
      </w:r>
      <w:r w:rsidR="008A5CDD">
        <w:rPr>
          <w:rFonts w:hint="eastAsia"/>
        </w:rPr>
        <w:t>人加入小队。</w:t>
      </w:r>
    </w:p>
    <w:p w14:paraId="701FBD16" w14:textId="0CA5E457" w:rsidR="008A5CDD" w:rsidRDefault="008A5CDD" w:rsidP="00F348C6">
      <w:pPr>
        <w:pStyle w:val="-"/>
        <w:ind w:firstLine="420"/>
      </w:pPr>
    </w:p>
    <w:p w14:paraId="0FE0320E" w14:textId="77777777" w:rsidR="008A5CDD" w:rsidRDefault="008A5CDD" w:rsidP="008A5CDD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5DCA3D30" wp14:editId="3BB9B0EA">
            <wp:extent cx="2959100" cy="2221865"/>
            <wp:effectExtent l="0" t="0" r="0" b="6985"/>
            <wp:docPr id="6" name="Picture 6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8E15" w14:textId="1F4977E3" w:rsidR="008A5CDD" w:rsidRDefault="008A5CDD" w:rsidP="008A5CDD">
      <w:pPr>
        <w:pStyle w:val="Caption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》被广泛认为是第一个拥有</w:t>
      </w:r>
      <w:r w:rsidR="00972E34">
        <w:rPr>
          <w:rFonts w:hint="eastAsia"/>
        </w:rPr>
        <w:t>丰满</w:t>
      </w:r>
      <w:r>
        <w:rPr>
          <w:rFonts w:hint="eastAsia"/>
        </w:rPr>
        <w:t>的故事和</w:t>
      </w:r>
      <w:r w:rsidR="00972E34">
        <w:rPr>
          <w:rFonts w:hint="eastAsia"/>
        </w:rPr>
        <w:t>地图细节的《创世纪》。</w:t>
      </w:r>
    </w:p>
    <w:p w14:paraId="23AA6BBD" w14:textId="6088FE07" w:rsidR="008A5CDD" w:rsidRDefault="008A5CDD" w:rsidP="00F348C6">
      <w:pPr>
        <w:pStyle w:val="-"/>
        <w:ind w:firstLine="420"/>
      </w:pPr>
    </w:p>
    <w:p w14:paraId="02864616" w14:textId="6DB5545C" w:rsidR="00972E34" w:rsidRDefault="00972E34" w:rsidP="00F348C6">
      <w:pPr>
        <w:pStyle w:val="-"/>
        <w:ind w:firstLine="420"/>
      </w:pPr>
      <w:r>
        <w:rPr>
          <w:rFonts w:hint="eastAsia"/>
        </w:rPr>
        <w:t>“开放世界”的理念已经不新鲜了，甚至是第一代《创世纪》就可以被认为是“开放世界”的。但是《创世纪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》在那基础上又进行了拓展，取消了在前作中（确实，以及当时大多数其他的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游戏）非常具有代表性的双尺度世界的设计。</w:t>
      </w:r>
    </w:p>
    <w:p w14:paraId="60724D8C" w14:textId="3B66B90E" w:rsidR="00972E34" w:rsidRDefault="00A22953" w:rsidP="00F348C6">
      <w:pPr>
        <w:pStyle w:val="-"/>
        <w:ind w:firstLine="420"/>
      </w:pPr>
      <w:r>
        <w:rPr>
          <w:rFonts w:hint="eastAsia"/>
        </w:rPr>
        <w:t>城市和城镇仅仅在大地图上用一个图标表示的方法被移除了，原来玩家需要“进入”操作切换到另一个充满了建筑和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的地图中。在《创世纪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》里，建筑和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都是直接出现在山林当中——不列颠尼亚的所有地方都可以被无缝探索。</w:t>
      </w:r>
    </w:p>
    <w:p w14:paraId="6ED6266D" w14:textId="5C5A39E8" w:rsidR="00FC49A0" w:rsidRDefault="00FC49A0" w:rsidP="00F348C6">
      <w:pPr>
        <w:pStyle w:val="-"/>
        <w:ind w:firstLine="420"/>
      </w:pPr>
      <w:r>
        <w:rPr>
          <w:rFonts w:hint="eastAsia"/>
        </w:rPr>
        <w:t>不列颠尼亚是一个充满了生机的地方。</w:t>
      </w: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都有自己的日程表：他们在夜晚入睡，早上起床，坐下吃饭，出门看店或者在城里闲逛。他们在晚上关闭店铺，吃晚饭，然后上床睡觉以迎接新的一天。</w:t>
      </w:r>
    </w:p>
    <w:p w14:paraId="0C6C53DF" w14:textId="5EF33586" w:rsidR="00FC49A0" w:rsidRDefault="00FC49A0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》</w:t>
      </w:r>
    </w:p>
    <w:p w14:paraId="72C32A39" w14:textId="51247ECF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，如果编辑过程中按回车不缩进了，不要使用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4437C292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2A302A3D" w14:textId="77777777" w:rsidR="00F348C6" w:rsidRDefault="00F348C6" w:rsidP="00F348C6">
      <w:pPr>
        <w:pStyle w:val="-"/>
        <w:ind w:firstLine="420"/>
      </w:pPr>
    </w:p>
    <w:p w14:paraId="14D13FC7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F0D306A" wp14:editId="38074A9E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20F" w14:textId="0ED811C2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5CDD">
        <w:rPr>
          <w:noProof/>
        </w:rPr>
        <w:t>3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r w:rsidRPr="0092014F">
        <w:t>里图片左边可能会显示一个小黑点，不用管它）</w:t>
      </w:r>
    </w:p>
    <w:p w14:paraId="1F8C8F34" w14:textId="77777777" w:rsidR="00F348C6" w:rsidRDefault="00F348C6" w:rsidP="00F348C6">
      <w:pPr>
        <w:pStyle w:val="-"/>
        <w:ind w:firstLine="420"/>
      </w:pPr>
    </w:p>
    <w:p w14:paraId="6E5E8AFD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3C070897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74E16C48" w14:textId="77777777" w:rsidR="003F7E6F" w:rsidRDefault="003F7E6F" w:rsidP="00F348C6">
      <w:pPr>
        <w:pStyle w:val="-"/>
        <w:ind w:firstLine="420"/>
      </w:pPr>
    </w:p>
    <w:p w14:paraId="070407C9" w14:textId="77777777" w:rsidR="003F7E6F" w:rsidRDefault="003F7E6F" w:rsidP="00F348C6">
      <w:pPr>
        <w:pStyle w:val="-"/>
        <w:ind w:firstLine="420"/>
      </w:pPr>
    </w:p>
    <w:p w14:paraId="40AB66C9" w14:textId="77777777" w:rsidR="003F7E6F" w:rsidRDefault="003F7E6F" w:rsidP="00F348C6">
      <w:pPr>
        <w:pStyle w:val="-"/>
        <w:ind w:firstLine="420"/>
      </w:pPr>
    </w:p>
    <w:p w14:paraId="0A9312C7" w14:textId="77777777" w:rsidR="00FD78FB" w:rsidRDefault="00FD78FB" w:rsidP="00F348C6">
      <w:pPr>
        <w:pStyle w:val="-"/>
        <w:ind w:firstLine="420"/>
      </w:pPr>
    </w:p>
    <w:p w14:paraId="47440308" w14:textId="77777777" w:rsidR="00FD78FB" w:rsidRDefault="00FD78FB" w:rsidP="00F348C6">
      <w:pPr>
        <w:pStyle w:val="-"/>
        <w:ind w:firstLine="420"/>
      </w:pPr>
    </w:p>
    <w:p w14:paraId="1735203A" w14:textId="77777777" w:rsidR="00FD78FB" w:rsidRDefault="00FD78FB" w:rsidP="00F348C6">
      <w:pPr>
        <w:pStyle w:val="-"/>
        <w:ind w:firstLine="420"/>
      </w:pPr>
    </w:p>
    <w:p w14:paraId="6C220E22" w14:textId="77777777" w:rsidR="00FD78FB" w:rsidRDefault="00FD78FB" w:rsidP="00F348C6">
      <w:pPr>
        <w:pStyle w:val="-"/>
        <w:ind w:firstLine="420"/>
      </w:pPr>
    </w:p>
    <w:p w14:paraId="71852FFA" w14:textId="77777777" w:rsidR="00FD78FB" w:rsidRDefault="00FD78FB" w:rsidP="00F348C6">
      <w:pPr>
        <w:pStyle w:val="-"/>
        <w:ind w:firstLine="420"/>
      </w:pPr>
    </w:p>
    <w:p w14:paraId="1D8E6CF4" w14:textId="77777777" w:rsidR="00FD78FB" w:rsidRDefault="00FD78FB" w:rsidP="00F348C6">
      <w:pPr>
        <w:pStyle w:val="-"/>
        <w:ind w:firstLine="420"/>
      </w:pPr>
    </w:p>
    <w:p w14:paraId="7BF68C1A" w14:textId="77777777" w:rsidR="00FD78FB" w:rsidRDefault="00FD78FB" w:rsidP="00F348C6">
      <w:pPr>
        <w:pStyle w:val="-"/>
        <w:ind w:firstLine="420"/>
      </w:pPr>
    </w:p>
    <w:p w14:paraId="3C69BBE1" w14:textId="77777777" w:rsidR="00FD78FB" w:rsidRDefault="00FD78FB" w:rsidP="00F348C6">
      <w:pPr>
        <w:pStyle w:val="-"/>
        <w:ind w:firstLine="420"/>
      </w:pPr>
    </w:p>
    <w:p w14:paraId="3F597916" w14:textId="77777777" w:rsidR="00FD78FB" w:rsidRDefault="00FD78FB" w:rsidP="00F348C6">
      <w:pPr>
        <w:pStyle w:val="-"/>
        <w:ind w:firstLine="420"/>
      </w:pPr>
    </w:p>
    <w:p w14:paraId="66870C5E" w14:textId="77777777" w:rsidR="00FD78FB" w:rsidRDefault="00FD78FB" w:rsidP="00F348C6">
      <w:pPr>
        <w:pStyle w:val="-"/>
        <w:ind w:firstLine="420"/>
      </w:pPr>
    </w:p>
    <w:p w14:paraId="65F26802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FootnoteReference"/>
        </w:rPr>
        <w:footnoteReference w:id="2"/>
      </w:r>
    </w:p>
    <w:p w14:paraId="1F8D0A37" w14:textId="77777777" w:rsidR="003F7E6F" w:rsidRPr="00373773" w:rsidRDefault="003F7E6F" w:rsidP="00F348C6">
      <w:pPr>
        <w:pStyle w:val="-"/>
        <w:ind w:firstLine="420"/>
      </w:pPr>
    </w:p>
    <w:p w14:paraId="00CDB2A1" w14:textId="77777777" w:rsidR="003F7E6F" w:rsidRDefault="003F7E6F" w:rsidP="00F348C6">
      <w:pPr>
        <w:pStyle w:val="-"/>
        <w:ind w:firstLine="420"/>
      </w:pPr>
    </w:p>
    <w:p w14:paraId="6E4A8B60" w14:textId="77777777" w:rsidR="003F7E6F" w:rsidRDefault="003F7E6F" w:rsidP="00F348C6">
      <w:pPr>
        <w:pStyle w:val="-"/>
        <w:ind w:firstLine="420"/>
      </w:pPr>
    </w:p>
    <w:p w14:paraId="3CD1C741" w14:textId="77777777" w:rsidR="003F7E6F" w:rsidRDefault="003F7E6F" w:rsidP="00F348C6">
      <w:pPr>
        <w:pStyle w:val="-"/>
        <w:ind w:firstLine="420"/>
      </w:pPr>
    </w:p>
    <w:p w14:paraId="56D5E4D9" w14:textId="77777777" w:rsidR="003F7E6F" w:rsidRDefault="003F7E6F" w:rsidP="00F348C6">
      <w:pPr>
        <w:pStyle w:val="-"/>
        <w:ind w:firstLine="420"/>
      </w:pPr>
    </w:p>
    <w:p w14:paraId="66B949AC" w14:textId="77777777" w:rsidR="003F7E6F" w:rsidRDefault="003F7E6F" w:rsidP="00F348C6">
      <w:pPr>
        <w:pStyle w:val="-"/>
        <w:ind w:firstLine="420"/>
      </w:pPr>
    </w:p>
    <w:p w14:paraId="6D4C3A73" w14:textId="77777777" w:rsidR="003F7E6F" w:rsidRDefault="003F7E6F" w:rsidP="00F348C6">
      <w:pPr>
        <w:pStyle w:val="-"/>
        <w:ind w:firstLine="420"/>
      </w:pPr>
    </w:p>
    <w:p w14:paraId="206B4E5B" w14:textId="77777777" w:rsidR="003F7E6F" w:rsidRDefault="003F7E6F" w:rsidP="00F348C6">
      <w:pPr>
        <w:pStyle w:val="-"/>
        <w:ind w:firstLine="420"/>
      </w:pPr>
    </w:p>
    <w:p w14:paraId="4FA9C735" w14:textId="77777777" w:rsidR="003F7E6F" w:rsidRDefault="003F7E6F" w:rsidP="00F348C6">
      <w:pPr>
        <w:pStyle w:val="-"/>
        <w:ind w:firstLine="420"/>
      </w:pPr>
    </w:p>
    <w:p w14:paraId="3F4C2767" w14:textId="77777777" w:rsidR="003F7E6F" w:rsidRDefault="003F7E6F" w:rsidP="00F348C6">
      <w:pPr>
        <w:pStyle w:val="-"/>
        <w:ind w:firstLine="420"/>
      </w:pPr>
    </w:p>
    <w:p w14:paraId="67906A84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AC66FD6" wp14:editId="79BD0F73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69D25" wp14:editId="49C783B6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A8E47" w14:textId="61755323" w:rsidR="00710D5F" w:rsidRPr="00217B6B" w:rsidRDefault="00710D5F" w:rsidP="00710D5F">
                            <w:pPr>
                              <w:pStyle w:val="Caption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A5CD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9D25" id="文本框 9" o:spid="_x0000_s1030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" stroked="f">
                <v:textbox style="mso-fit-shape-to-text:t" inset="0,0,0,0">
                  <w:txbxContent>
                    <w:p w14:paraId="6C3A8E47" w14:textId="61755323" w:rsidR="00710D5F" w:rsidRPr="00217B6B" w:rsidRDefault="00710D5F" w:rsidP="00710D5F">
                      <w:pPr>
                        <w:pStyle w:val="Caption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A5CD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双栏图片的插入方式：</w:t>
      </w:r>
    </w:p>
    <w:p w14:paraId="2A532A76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双栏图片宽度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厘米，两侧贴边（拖动时有绿色提示线），上下型环绕。实际使用时要保持图片的比例，可以拖拽斜角上的锚点来调整大小</w:t>
      </w:r>
      <w:r w:rsidR="00845AF8">
        <w:rPr>
          <w:rFonts w:hint="eastAsia"/>
        </w:rPr>
        <w:t>。</w:t>
      </w:r>
    </w:p>
    <w:p w14:paraId="5390C8E8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ABDD" w14:textId="77777777" w:rsidR="00861191" w:rsidRDefault="00861191" w:rsidP="00F841EF">
      <w:r>
        <w:separator/>
      </w:r>
    </w:p>
  </w:endnote>
  <w:endnote w:type="continuationSeparator" w:id="0">
    <w:p w14:paraId="24BCB0AF" w14:textId="77777777" w:rsidR="00861191" w:rsidRDefault="00861191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5E64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DE9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7147" w14:textId="77777777" w:rsidR="00861191" w:rsidRDefault="00861191" w:rsidP="00F841EF">
      <w:r>
        <w:separator/>
      </w:r>
    </w:p>
  </w:footnote>
  <w:footnote w:type="continuationSeparator" w:id="0">
    <w:p w14:paraId="449F9ACC" w14:textId="77777777" w:rsidR="00861191" w:rsidRDefault="00861191" w:rsidP="00F841EF">
      <w:r>
        <w:continuationSeparator/>
      </w:r>
    </w:p>
  </w:footnote>
  <w:footnote w:id="1">
    <w:p w14:paraId="19D6CA94" w14:textId="67189D6A" w:rsidR="00241655" w:rsidRPr="00241655" w:rsidRDefault="002416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译者注：代表八大美德</w:t>
      </w:r>
      <w:r w:rsidR="007A2E53">
        <w:rPr>
          <w:rFonts w:hint="eastAsia"/>
        </w:rPr>
        <w:t>。另外，关于本文中提到的设定</w:t>
      </w:r>
      <w:r>
        <w:rPr>
          <w:rFonts w:hint="eastAsia"/>
        </w:rPr>
        <w:t xml:space="preserve">可以参考本书前面关于《创世纪 </w:t>
      </w:r>
      <w:r>
        <w:t>4</w:t>
      </w:r>
      <w:r>
        <w:rPr>
          <w:rFonts w:hint="eastAsia"/>
        </w:rPr>
        <w:t>》的文章。</w:t>
      </w:r>
    </w:p>
  </w:footnote>
  <w:footnote w:id="2">
    <w:p w14:paraId="0CD9592B" w14:textId="77777777" w:rsidR="00373773" w:rsidRDefault="003737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5DE0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37D8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44"/>
    <w:rsid w:val="00007178"/>
    <w:rsid w:val="00045DB7"/>
    <w:rsid w:val="00053623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5F40"/>
    <w:rsid w:val="002169D6"/>
    <w:rsid w:val="002312C8"/>
    <w:rsid w:val="00234451"/>
    <w:rsid w:val="00241655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3D5"/>
    <w:rsid w:val="002F7493"/>
    <w:rsid w:val="00316C8C"/>
    <w:rsid w:val="003249D9"/>
    <w:rsid w:val="00333CDD"/>
    <w:rsid w:val="00345FAE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3DBD"/>
    <w:rsid w:val="00482B47"/>
    <w:rsid w:val="004B4D18"/>
    <w:rsid w:val="004B7AB8"/>
    <w:rsid w:val="004C323F"/>
    <w:rsid w:val="004C691F"/>
    <w:rsid w:val="004D5375"/>
    <w:rsid w:val="005062C4"/>
    <w:rsid w:val="00532598"/>
    <w:rsid w:val="00533A81"/>
    <w:rsid w:val="0053640F"/>
    <w:rsid w:val="00537BC8"/>
    <w:rsid w:val="005436B4"/>
    <w:rsid w:val="00561057"/>
    <w:rsid w:val="00576BB6"/>
    <w:rsid w:val="00594354"/>
    <w:rsid w:val="005A2AD5"/>
    <w:rsid w:val="005B5669"/>
    <w:rsid w:val="005C71CD"/>
    <w:rsid w:val="005E1D00"/>
    <w:rsid w:val="005E3D56"/>
    <w:rsid w:val="0060095B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3E7F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3704B"/>
    <w:rsid w:val="00746BDD"/>
    <w:rsid w:val="00761548"/>
    <w:rsid w:val="00766048"/>
    <w:rsid w:val="007752FB"/>
    <w:rsid w:val="00781ED7"/>
    <w:rsid w:val="007869FA"/>
    <w:rsid w:val="00791749"/>
    <w:rsid w:val="00796FC5"/>
    <w:rsid w:val="007A2BD6"/>
    <w:rsid w:val="007A2E53"/>
    <w:rsid w:val="007B0171"/>
    <w:rsid w:val="007D71D1"/>
    <w:rsid w:val="007D73B7"/>
    <w:rsid w:val="00804F76"/>
    <w:rsid w:val="00806138"/>
    <w:rsid w:val="008451DD"/>
    <w:rsid w:val="00845AF8"/>
    <w:rsid w:val="00861191"/>
    <w:rsid w:val="00861514"/>
    <w:rsid w:val="00876728"/>
    <w:rsid w:val="00885A03"/>
    <w:rsid w:val="00890C17"/>
    <w:rsid w:val="00891D5D"/>
    <w:rsid w:val="008931DD"/>
    <w:rsid w:val="008A5CDD"/>
    <w:rsid w:val="008A620A"/>
    <w:rsid w:val="008C3E44"/>
    <w:rsid w:val="008D4384"/>
    <w:rsid w:val="008D5696"/>
    <w:rsid w:val="008E3CB4"/>
    <w:rsid w:val="008F2B87"/>
    <w:rsid w:val="00911BFC"/>
    <w:rsid w:val="0092047D"/>
    <w:rsid w:val="0092507E"/>
    <w:rsid w:val="00937B95"/>
    <w:rsid w:val="009427C2"/>
    <w:rsid w:val="00960341"/>
    <w:rsid w:val="0097206B"/>
    <w:rsid w:val="00972E34"/>
    <w:rsid w:val="009851AC"/>
    <w:rsid w:val="009B5ACC"/>
    <w:rsid w:val="009C45E4"/>
    <w:rsid w:val="009D21CC"/>
    <w:rsid w:val="00A2094B"/>
    <w:rsid w:val="00A22953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661CE"/>
    <w:rsid w:val="00C7080D"/>
    <w:rsid w:val="00CA7703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E63EA"/>
    <w:rsid w:val="00DF1BD2"/>
    <w:rsid w:val="00E06D6C"/>
    <w:rsid w:val="00E07577"/>
    <w:rsid w:val="00E07734"/>
    <w:rsid w:val="00E1534E"/>
    <w:rsid w:val="00E20D0F"/>
    <w:rsid w:val="00E377C2"/>
    <w:rsid w:val="00E40086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72C1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26A8"/>
    <w:rsid w:val="00F841EF"/>
    <w:rsid w:val="00F96429"/>
    <w:rsid w:val="00FA259E"/>
    <w:rsid w:val="00FC49A0"/>
    <w:rsid w:val="00FD6553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278F3"/>
  <w15:chartTrackingRefBased/>
  <w15:docId w15:val="{D33F43BC-34F6-4E93-9248-DEE772F4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lightspeedmagazine.com/nonfiction/interview-richard-garriott/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ightspeedmagazine.com/nonfiction/interview-richard-garriott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uvie.sourceforge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nuvie.sourceforge.net/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96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6</cp:revision>
  <dcterms:created xsi:type="dcterms:W3CDTF">2021-06-06T18:07:00Z</dcterms:created>
  <dcterms:modified xsi:type="dcterms:W3CDTF">2021-06-09T22:41:00Z</dcterms:modified>
</cp:coreProperties>
</file>