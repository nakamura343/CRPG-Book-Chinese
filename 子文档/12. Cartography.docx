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5726B" w14:textId="77777777" w:rsidR="00E97C87" w:rsidRPr="00F734E7" w:rsidRDefault="00E97C87" w:rsidP="00016FE3">
      <w:pPr>
        <w:pStyle w:val="3"/>
      </w:pPr>
      <w:r>
        <w:rPr>
          <w:rFonts w:hint="eastAsia"/>
        </w:rPr>
        <w:t>画地图的学问</w:t>
      </w:r>
    </w:p>
    <w:p w14:paraId="224334E3" w14:textId="77777777" w:rsidR="00E97C87" w:rsidRDefault="00E97C87" w:rsidP="00F734E7">
      <w:r w:rsidRPr="008F2B87">
        <w:rPr>
          <w:rFonts w:hint="eastAsia"/>
        </w:rPr>
        <w:t>作者：</w:t>
      </w:r>
      <w:hyperlink r:id="rId7" w:history="1">
        <w:r w:rsidRPr="00536A8E">
          <w:rPr>
            <w:rStyle w:val="aa"/>
            <w:rFonts w:hint="eastAsia"/>
          </w:rPr>
          <w:t>S</w:t>
        </w:r>
        <w:r w:rsidRPr="00536A8E">
          <w:rPr>
            <w:rStyle w:val="aa"/>
          </w:rPr>
          <w:t>corpia</w:t>
        </w:r>
      </w:hyperlink>
    </w:p>
    <w:p w14:paraId="07509CEB" w14:textId="77777777" w:rsidR="00E97C87" w:rsidRPr="008F2B87" w:rsidRDefault="00E97C87" w:rsidP="008F2B87">
      <w:pPr>
        <w:jc w:val="left"/>
      </w:pPr>
      <w:r w:rsidRPr="008F2B87">
        <w:rPr>
          <w:rFonts w:hint="eastAsia"/>
        </w:rPr>
        <w:t>翻译：</w:t>
      </w:r>
      <w:r>
        <w:rPr>
          <w:rFonts w:hint="eastAsia"/>
        </w:rPr>
        <w:t>Thunderplus</w:t>
      </w:r>
    </w:p>
    <w:p w14:paraId="3AA09C8B" w14:textId="77777777" w:rsidR="00E97C87" w:rsidRDefault="00E97C87" w:rsidP="00F734E7">
      <w:r>
        <w:pict w14:anchorId="28D9B1A1">
          <v:rect id="_x0000_i1027" style="width:261.65pt;height:1pt" o:hrpct="500" o:hrstd="t" o:hrnoshade="t" o:hr="t" fillcolor="#cfcdcd [2894]" stroked="f"/>
        </w:pict>
      </w:r>
    </w:p>
    <w:p w14:paraId="3EA24AAD" w14:textId="77777777" w:rsidR="00E97C87" w:rsidRDefault="00E97C87" w:rsidP="00F734E7">
      <w:pPr>
        <w:sectPr w:rsidR="00E97C87"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7317A1F1" w14:textId="77777777" w:rsidR="00E97C87" w:rsidRDefault="00E97C87" w:rsidP="00AC153E">
      <w:pPr>
        <w:pStyle w:val="-14"/>
        <w:ind w:firstLine="420"/>
      </w:pPr>
      <w:r>
        <w:rPr>
          <w:rFonts w:hint="eastAsia"/>
        </w:rPr>
        <w:t>现在的玩家已经非常习惯于游戏里自带的小地图，可能很难想象哪个厂商会不在游戏里做地图和导航。不过我们“老玩家”吧，确实玩过这样子的游戏。所有经历过电子游戏发展“黄金年代”的人应该都记得，手绘地图在以前是游戏体验里非常有意思的一部分。</w:t>
      </w:r>
    </w:p>
    <w:p w14:paraId="6CAC853F" w14:textId="77777777" w:rsidR="00E97C87" w:rsidRDefault="00E97C87" w:rsidP="00AC153E">
      <w:pPr>
        <w:pStyle w:val="-14"/>
        <w:ind w:firstLine="420"/>
      </w:pPr>
      <w:r>
        <w:rPr>
          <w:rFonts w:hint="eastAsia"/>
        </w:rPr>
        <w:t>我很早就意识到要认真对待这件事。当时，我在玩《巨洞冒险》</w:t>
      </w:r>
      <w:r>
        <w:rPr>
          <w:rStyle w:val="a9"/>
        </w:rPr>
        <w:footnoteReference w:id="1"/>
      </w:r>
      <w:r>
        <w:rPr>
          <w:rFonts w:hint="eastAsia"/>
        </w:rPr>
        <w:t>（</w:t>
      </w:r>
      <w:r>
        <w:rPr>
          <w:rFonts w:hint="eastAsia"/>
        </w:rPr>
        <w:t>Colossal</w:t>
      </w:r>
      <w:r>
        <w:t xml:space="preserve"> </w:t>
      </w:r>
      <w:r>
        <w:rPr>
          <w:rFonts w:hint="eastAsia"/>
        </w:rPr>
        <w:t>Cave</w:t>
      </w:r>
      <w:r>
        <w:rPr>
          <w:rFonts w:hint="eastAsia"/>
        </w:rPr>
        <w:t>）和《魔域帝国》</w:t>
      </w:r>
      <w:r>
        <w:rPr>
          <w:rStyle w:val="a9"/>
        </w:rPr>
        <w:footnoteReference w:id="2"/>
      </w:r>
      <w:r>
        <w:rPr>
          <w:rFonts w:hint="eastAsia"/>
        </w:rPr>
        <w:t>（</w:t>
      </w:r>
      <w:r>
        <w:rPr>
          <w:rFonts w:hint="eastAsia"/>
        </w:rPr>
        <w:t>Zork</w:t>
      </w:r>
      <w:r>
        <w:rPr>
          <w:rFonts w:hint="eastAsia"/>
        </w:rPr>
        <w:t>），我发现我从打印机里随手顺走的一两张白纸根本不够我把整张错综复杂的地图详细画下来，我需要一些更加专业的工具。然后我就去买了一打方格纸、一包铅笔，还有最重要的东西——一整盒橡皮。</w:t>
      </w:r>
    </w:p>
    <w:p w14:paraId="3180B4E7" w14:textId="77777777" w:rsidR="00E97C87" w:rsidRDefault="00E97C87" w:rsidP="00AC153E">
      <w:pPr>
        <w:pStyle w:val="-14"/>
        <w:ind w:firstLine="420"/>
      </w:pPr>
      <w:r>
        <w:rPr>
          <w:rFonts w:hint="eastAsia"/>
        </w:rPr>
        <w:t>对基于文本的冒险类游戏来说，画地图不算特别难。虽然有时候会碰到一两个比较烦人的谜题和迷宫，但大多数时候，路线都是很直白明了的，而且没有小怪和敌人一直追在你屁股后面。但是嘛，一边在玩</w:t>
      </w:r>
      <w:r>
        <w:rPr>
          <w:rFonts w:hint="eastAsia"/>
        </w:rPr>
        <w:t xml:space="preserve"> RPG</w:t>
      </w:r>
      <w:r>
        <w:t xml:space="preserve"> </w:t>
      </w:r>
      <w:r>
        <w:rPr>
          <w:rFonts w:hint="eastAsia"/>
        </w:rPr>
        <w:t>，一边还要画地图，那就完全是另外一回事了。</w:t>
      </w:r>
    </w:p>
    <w:p w14:paraId="31A8D4DD" w14:textId="77777777" w:rsidR="00E97C87" w:rsidRDefault="00E97C87" w:rsidP="00634252">
      <w:pPr>
        <w:pStyle w:val="-14"/>
        <w:ind w:firstLine="420"/>
      </w:pPr>
      <w:r>
        <w:rPr>
          <w:rFonts w:hint="eastAsia"/>
        </w:rPr>
        <w:t>虽然以前都是用</w:t>
      </w:r>
      <w:r>
        <w:rPr>
          <w:rFonts w:hint="eastAsia"/>
        </w:rPr>
        <w:t xml:space="preserve"> 8</w:t>
      </w:r>
      <w:r>
        <w:t xml:space="preserve"> </w:t>
      </w:r>
      <w:r>
        <w:rPr>
          <w:rFonts w:hint="eastAsia"/>
        </w:rPr>
        <w:t>位计算机玩</w:t>
      </w:r>
      <w:r>
        <w:rPr>
          <w:rFonts w:hint="eastAsia"/>
        </w:rPr>
        <w:t xml:space="preserve"> RPG</w:t>
      </w:r>
      <w:r>
        <w:rPr>
          <w:rFonts w:hint="eastAsia"/>
        </w:rPr>
        <w:t>，但很多</w:t>
      </w:r>
      <w:r>
        <w:rPr>
          <w:rFonts w:hint="eastAsia"/>
        </w:rPr>
        <w:t xml:space="preserve"> RPG</w:t>
      </w:r>
      <w:r>
        <w:t xml:space="preserve"> </w:t>
      </w:r>
      <w:r>
        <w:rPr>
          <w:rFonts w:hint="eastAsia"/>
        </w:rPr>
        <w:t>的体量还是相当大的，而且你一画它们的地图就更加会感受到这一点。你一边小心地一步一个脚印记路线，一边还要留心身后各种敌人，它们随时准备跳上来把你的角色开膛破肚，做个满汉全席（准确来说，这个就是我当时的经历）。</w:t>
      </w:r>
    </w:p>
    <w:p w14:paraId="34FAFF0C" w14:textId="77777777" w:rsidR="00E97C87" w:rsidRDefault="00E97C87" w:rsidP="00634252">
      <w:pPr>
        <w:pStyle w:val="-14"/>
        <w:ind w:firstLine="420"/>
      </w:pPr>
      <w:r>
        <w:rPr>
          <w:rFonts w:hint="eastAsia"/>
        </w:rPr>
        <w:t>一般来说，你必须马上解决这些敌人，然后你就忘了画地图这回事。直到二十分钟之后，你才意识到：虽然你已经很仔细地画了，但图还是错了。而且二十分钟还是保守估计呢。你玩一个游戏要用掉的橡皮数量之多，恐怕自己都要惊讶。</w:t>
      </w:r>
    </w:p>
    <w:p w14:paraId="1C174441" w14:textId="77777777" w:rsidR="00E97C87" w:rsidRDefault="00E97C87" w:rsidP="00AC153E">
      <w:pPr>
        <w:pStyle w:val="-14"/>
        <w:ind w:firstLine="420"/>
      </w:pPr>
    </w:p>
    <w:p w14:paraId="43A243BC" w14:textId="77777777" w:rsidR="00E97C87" w:rsidRDefault="00E97C87" w:rsidP="00FB261A">
      <w:pPr>
        <w:pStyle w:val="-14"/>
        <w:keepNext/>
        <w:ind w:firstLineChars="0" w:firstLine="0"/>
        <w:jc w:val="center"/>
      </w:pPr>
      <w:r>
        <w:rPr>
          <w:rFonts w:hint="eastAsia"/>
          <w:noProof/>
        </w:rPr>
        <w:drawing>
          <wp:inline distT="0" distB="0" distL="0" distR="0" wp14:anchorId="1B664BF9" wp14:editId="3E7D4B53">
            <wp:extent cx="1431910" cy="21600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10" cy="2160000"/>
                    </a:xfrm>
                    <a:prstGeom prst="rect">
                      <a:avLst/>
                    </a:prstGeom>
                  </pic:spPr>
                </pic:pic>
              </a:graphicData>
            </a:graphic>
          </wp:inline>
        </w:drawing>
      </w:r>
      <w:r>
        <w:rPr>
          <w:rFonts w:hint="eastAsia"/>
          <w:noProof/>
        </w:rPr>
        <w:drawing>
          <wp:inline distT="0" distB="0" distL="0" distR="0" wp14:anchorId="67BF8E02" wp14:editId="3AB7E148">
            <wp:extent cx="1390254" cy="2160000"/>
            <wp:effectExtent l="0" t="0" r="63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0254" cy="2160000"/>
                    </a:xfrm>
                    <a:prstGeom prst="rect">
                      <a:avLst/>
                    </a:prstGeom>
                  </pic:spPr>
                </pic:pic>
              </a:graphicData>
            </a:graphic>
          </wp:inline>
        </w:drawing>
      </w:r>
    </w:p>
    <w:p w14:paraId="430D6022" w14:textId="77777777" w:rsidR="00E97C87" w:rsidRDefault="00E97C87" w:rsidP="005C4958">
      <w:pPr>
        <w:pStyle w:val="af1"/>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sidRPr="00850C0F">
        <w:rPr>
          <w:rFonts w:hint="eastAsia"/>
        </w:rPr>
        <w:t>有些游戏公司会在出品的游戏包装盒里附赠方格纸，比如</w:t>
      </w:r>
      <w:r w:rsidRPr="00850C0F">
        <w:t xml:space="preserve"> Sir-Tech </w:t>
      </w:r>
      <w:r w:rsidRPr="00850C0F">
        <w:t>和</w:t>
      </w:r>
      <w:r w:rsidRPr="00850C0F">
        <w:t xml:space="preserve"> New World Computing</w:t>
      </w:r>
      <w:r w:rsidRPr="00850C0F">
        <w:t>。</w:t>
      </w:r>
    </w:p>
    <w:p w14:paraId="732DD436" w14:textId="77777777" w:rsidR="00E97C87" w:rsidRPr="00FB261A" w:rsidRDefault="00E97C87" w:rsidP="00FB261A"/>
    <w:p w14:paraId="40330FFB" w14:textId="77777777" w:rsidR="00E97C87" w:rsidRDefault="00E97C87" w:rsidP="00AC153E">
      <w:pPr>
        <w:pStyle w:val="-14"/>
        <w:ind w:firstLine="420"/>
      </w:pPr>
      <w:r>
        <w:rPr>
          <w:rFonts w:hint="eastAsia"/>
        </w:rPr>
        <w:t>我玩初代《魔法门》（</w:t>
      </w:r>
      <w:r>
        <w:rPr>
          <w:rFonts w:hint="eastAsia"/>
        </w:rPr>
        <w:t>Might</w:t>
      </w:r>
      <w:r>
        <w:t xml:space="preserve"> </w:t>
      </w:r>
      <w:r>
        <w:rPr>
          <w:rFonts w:hint="eastAsia"/>
        </w:rPr>
        <w:t>and</w:t>
      </w:r>
      <w:r>
        <w:t xml:space="preserve"> </w:t>
      </w:r>
      <w:r>
        <w:rPr>
          <w:rFonts w:hint="eastAsia"/>
        </w:rPr>
        <w:t>Magic</w:t>
      </w:r>
      <w:r>
        <w:rPr>
          <w:rFonts w:hint="eastAsia"/>
        </w:rPr>
        <w:t>，玩家之间一般通称“</w:t>
      </w:r>
      <w:r>
        <w:rPr>
          <w:rFonts w:hint="eastAsia"/>
        </w:rPr>
        <w:t>M&amp;M</w:t>
      </w:r>
      <w:r>
        <w:rPr>
          <w:rFonts w:hint="eastAsia"/>
        </w:rPr>
        <w:t>”）的时候画了五十多张地图，真的，一点没夸张。现在再看那些泛黄的纸张，回忆当时画地图投入的时间和精力，一步一步地把走过的路记下来，实在是令人感叹。</w:t>
      </w:r>
    </w:p>
    <w:p w14:paraId="01F8ED79" w14:textId="77777777" w:rsidR="00E97C87" w:rsidRDefault="00E97C87" w:rsidP="00634252">
      <w:pPr>
        <w:pStyle w:val="-14"/>
        <w:ind w:firstLine="420"/>
      </w:pPr>
      <w:r>
        <w:rPr>
          <w:rFonts w:hint="eastAsia"/>
        </w:rPr>
        <w:t>但唯一一点好的就是这个游戏里所有地下城的地图大小都是一样的，形状也是。当然不同游戏里地图大小肯定不同，但至少在《魔法门》里，每个野外区域，每个城镇和每个地下城都是同样的</w:t>
      </w:r>
      <w:r>
        <w:rPr>
          <w:rFonts w:hint="eastAsia"/>
        </w:rPr>
        <w:t xml:space="preserve"> 16</w:t>
      </w:r>
      <w:r>
        <w:rPr>
          <w:rFonts w:hint="eastAsia"/>
        </w:rPr>
        <w:t>×</w:t>
      </w:r>
      <w:r>
        <w:rPr>
          <w:rFonts w:hint="eastAsia"/>
        </w:rPr>
        <w:t>16</w:t>
      </w:r>
      <w:r>
        <w:t xml:space="preserve"> </w:t>
      </w:r>
      <w:r>
        <w:rPr>
          <w:rFonts w:hint="eastAsia"/>
        </w:rPr>
        <w:t>大小。</w:t>
      </w:r>
    </w:p>
    <w:p w14:paraId="45BAF3E7" w14:textId="77777777" w:rsidR="00E97C87" w:rsidRDefault="00E97C87" w:rsidP="00FB261A">
      <w:pPr>
        <w:pStyle w:val="-14"/>
        <w:ind w:firstLine="420"/>
      </w:pPr>
      <w:r>
        <w:rPr>
          <w:rFonts w:hint="eastAsia"/>
        </w:rPr>
        <w:t>这也就意味着每一关都有</w:t>
      </w:r>
      <w:r>
        <w:rPr>
          <w:rFonts w:hint="eastAsia"/>
        </w:rPr>
        <w:t xml:space="preserve"> 256</w:t>
      </w:r>
      <w:r>
        <w:t xml:space="preserve"> </w:t>
      </w:r>
      <w:r>
        <w:rPr>
          <w:rFonts w:hint="eastAsia"/>
        </w:rPr>
        <w:t>步，每一步都得仔细记在地图上，还得把可收集物品位置、陷阱位</w:t>
      </w:r>
      <w:r>
        <w:rPr>
          <w:rFonts w:hint="eastAsia"/>
          <w:noProof/>
        </w:rPr>
        <w:drawing>
          <wp:anchor distT="0" distB="0" distL="114300" distR="114300" simplePos="0" relativeHeight="251671552" behindDoc="0" locked="0" layoutInCell="1" allowOverlap="1" wp14:anchorId="3B4A58FB" wp14:editId="2E445626">
            <wp:simplePos x="0" y="0"/>
            <wp:positionH relativeFrom="margin">
              <wp:align>center</wp:align>
            </wp:positionH>
            <wp:positionV relativeFrom="paragraph">
              <wp:posOffset>552</wp:posOffset>
            </wp:positionV>
            <wp:extent cx="6185535" cy="4847590"/>
            <wp:effectExtent l="0" t="0" r="5715" b="0"/>
            <wp:wrapTopAndBottom/>
            <wp:docPr id="59" name="图片 5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ography_Bard's_T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5535" cy="48475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0EA9B5CB" wp14:editId="1FAFD2E3">
                <wp:simplePos x="0" y="0"/>
                <wp:positionH relativeFrom="column">
                  <wp:posOffset>-2540</wp:posOffset>
                </wp:positionH>
                <wp:positionV relativeFrom="paragraph">
                  <wp:posOffset>4904740</wp:posOffset>
                </wp:positionV>
                <wp:extent cx="6185535" cy="635"/>
                <wp:effectExtent l="0" t="0" r="0" b="0"/>
                <wp:wrapTopAndBottom/>
                <wp:docPr id="56" name="文本框 56"/>
                <wp:cNvGraphicFramePr/>
                <a:graphic xmlns:a="http://schemas.openxmlformats.org/drawingml/2006/main">
                  <a:graphicData uri="http://schemas.microsoft.com/office/word/2010/wordprocessingShape">
                    <wps:wsp>
                      <wps:cNvSpPr txBox="1"/>
                      <wps:spPr>
                        <a:xfrm>
                          <a:off x="0" y="0"/>
                          <a:ext cx="6185535" cy="635"/>
                        </a:xfrm>
                        <a:prstGeom prst="rect">
                          <a:avLst/>
                        </a:prstGeom>
                        <a:solidFill>
                          <a:prstClr val="white"/>
                        </a:solidFill>
                        <a:ln>
                          <a:noFill/>
                        </a:ln>
                      </wps:spPr>
                      <wps:txbx>
                        <w:txbxContent>
                          <w:p w14:paraId="4BB3906A" w14:textId="77777777" w:rsidR="00E97C87" w:rsidRDefault="00E97C87"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EB6AA5">
                              <w:rPr>
                                <w:rFonts w:hint="eastAsia"/>
                              </w:rPr>
                              <w:t>一张《冰城传奇》的地图，全都是旋转机关和没有光照的区域，但好在还没有传送门。</w:t>
                            </w:r>
                          </w:p>
                          <w:p w14:paraId="42B8168A" w14:textId="77777777" w:rsidR="00E97C87" w:rsidRPr="00FB261A" w:rsidRDefault="00E97C87" w:rsidP="00FB26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9B5CB" id="_x0000_t202" coordsize="21600,21600" o:spt="202" path="m,l,21600r21600,l21600,xe">
                <v:stroke joinstyle="miter"/>
                <v:path gradientshapeok="t" o:connecttype="rect"/>
              </v:shapetype>
              <v:shape id="文本框 56" o:spid="_x0000_s1026" type="#_x0000_t202" style="position:absolute;left:0;text-align:left;margin-left:-.2pt;margin-top:386.2pt;width:487.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" stroked="f">
                <v:textbox style="mso-fit-shape-to-text:t" inset="0,0,0,0">
                  <w:txbxContent>
                    <w:p w14:paraId="4BB3906A" w14:textId="77777777" w:rsidR="00E97C87" w:rsidRDefault="00E97C87" w:rsidP="00890B03">
                      <w:pPr>
                        <w:pStyle w:val="af1"/>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r w:rsidRPr="00EB6AA5">
                        <w:rPr>
                          <w:rFonts w:hint="eastAsia"/>
                        </w:rPr>
                        <w:t>一张《冰城传奇》的地图，全都是旋转机关和没有光照的区域，但好在还没有传送门。</w:t>
                      </w:r>
                    </w:p>
                    <w:p w14:paraId="42B8168A" w14:textId="77777777" w:rsidR="00E97C87" w:rsidRPr="00FB261A" w:rsidRDefault="00E97C87" w:rsidP="00FB261A"/>
                  </w:txbxContent>
                </v:textbox>
                <w10:wrap type="topAndBottom"/>
              </v:shape>
            </w:pict>
          </mc:Fallback>
        </mc:AlternateContent>
      </w:r>
      <w:r>
        <w:rPr>
          <w:rFonts w:hint="eastAsia"/>
        </w:rPr>
        <w:t>置、可以留言的地方、留言的内容等等详细写在旁边。当然几乎每走一步都得打怪，我感觉每一款</w:t>
      </w:r>
      <w:r>
        <w:rPr>
          <w:rFonts w:hint="eastAsia"/>
        </w:rPr>
        <w:t xml:space="preserve"> RPG</w:t>
      </w:r>
      <w:r>
        <w:t xml:space="preserve"> </w:t>
      </w:r>
      <w:r>
        <w:rPr>
          <w:rFonts w:hint="eastAsia"/>
        </w:rPr>
        <w:t>里都是这么些怪，你说游戏公司得给它们出场费吧？</w:t>
      </w:r>
    </w:p>
    <w:p w14:paraId="302BC08F" w14:textId="77777777" w:rsidR="00E97C87" w:rsidRDefault="00E97C87" w:rsidP="00AC153E">
      <w:pPr>
        <w:pStyle w:val="-14"/>
        <w:ind w:firstLine="420"/>
      </w:pPr>
      <w:r>
        <w:rPr>
          <w:rFonts w:hint="eastAsia"/>
        </w:rPr>
        <w:t>《魔法门》算是在地图方面够为难玩家的了，但其他游戏也不遑多让。比方说，《冰城传奇》（</w:t>
      </w:r>
      <w:r>
        <w:rPr>
          <w:rFonts w:hint="eastAsia"/>
        </w:rPr>
        <w:t>The</w:t>
      </w:r>
      <w:r>
        <w:t xml:space="preserve"> </w:t>
      </w:r>
      <w:r>
        <w:rPr>
          <w:rFonts w:hint="eastAsia"/>
        </w:rPr>
        <w:t>Bard</w:t>
      </w:r>
      <w:r>
        <w:t>’s Tale</w:t>
      </w:r>
      <w:r>
        <w:rPr>
          <w:rFonts w:hint="eastAsia"/>
        </w:rPr>
        <w:t>）里虽然只有一个小镇，没有野外区域，但也要玩家在地图上下功夫。我当时是画了</w:t>
      </w:r>
      <w:r>
        <w:rPr>
          <w:rFonts w:hint="eastAsia"/>
        </w:rPr>
        <w:t xml:space="preserve"> 17</w:t>
      </w:r>
      <w:r>
        <w:t xml:space="preserve"> </w:t>
      </w:r>
      <w:r>
        <w:rPr>
          <w:rFonts w:hint="eastAsia"/>
        </w:rPr>
        <w:t>张地图，每张都是</w:t>
      </w:r>
      <w:r>
        <w:rPr>
          <w:rFonts w:hint="eastAsia"/>
        </w:rPr>
        <w:t xml:space="preserve"> 22</w:t>
      </w:r>
      <w:r>
        <w:rPr>
          <w:rFonts w:hint="eastAsia"/>
        </w:rPr>
        <w:t>×</w:t>
      </w:r>
      <w:r>
        <w:rPr>
          <w:rFonts w:hint="eastAsia"/>
        </w:rPr>
        <w:t>22</w:t>
      </w:r>
      <w:r>
        <w:t xml:space="preserve"> </w:t>
      </w:r>
      <w:r>
        <w:rPr>
          <w:rFonts w:hint="eastAsia"/>
        </w:rPr>
        <w:t>的大小，而且这地图上遍地都是怪。</w:t>
      </w:r>
    </w:p>
    <w:p w14:paraId="1986FE0D" w14:textId="77777777" w:rsidR="00E97C87" w:rsidRDefault="00E97C87" w:rsidP="00AC153E">
      <w:pPr>
        <w:pStyle w:val="-14"/>
        <w:ind w:firstLine="420"/>
      </w:pPr>
      <w:r>
        <w:rPr>
          <w:rFonts w:hint="eastAsia"/>
        </w:rPr>
        <w:t>我不知道这么写能不能让现在的读者感受到当年边玩边画是多费神的一件事，但绘制地图的工作量真的非常大。你只知道地下城的大小，把它的形状画下来，标好坐标轴。然后你有一个起始点，比如说是（</w:t>
      </w:r>
      <w:r>
        <w:t>X3,Y5</w:t>
      </w:r>
      <w:r>
        <w:rPr>
          <w:rFonts w:hint="eastAsia"/>
        </w:rPr>
        <w:t>），前面有一个楼梯出去，但你完全不知道地图其他部分每个地方有什么东西。</w:t>
      </w:r>
    </w:p>
    <w:p w14:paraId="6ACCF2DD" w14:textId="77777777" w:rsidR="00E97C87" w:rsidRDefault="00E97C87" w:rsidP="00AC153E">
      <w:pPr>
        <w:pStyle w:val="-14"/>
        <w:ind w:firstLine="420"/>
      </w:pPr>
      <w:r>
        <w:rPr>
          <w:rFonts w:hint="eastAsia"/>
        </w:rPr>
        <w:t>你出发，走一步，把这一步的方向画在方格纸上。如果你碰到了一个旋转机关，你的队伍就会被转到完全相反的方向上，而你只能在心里祈祷不会发生这种事情。更恐怖的是，如果你这时候踩到的是个传送门，这会儿你已经被传送到了整个地下城的另一头，你还不知道具体是哪一头。</w:t>
      </w:r>
    </w:p>
    <w:p w14:paraId="538E06B0" w14:textId="77777777" w:rsidR="00E97C87" w:rsidRDefault="00E97C87" w:rsidP="00AC153E">
      <w:pPr>
        <w:pStyle w:val="-14"/>
        <w:ind w:firstLine="420"/>
      </w:pPr>
      <w:r>
        <w:rPr>
          <w:rFonts w:hint="eastAsia"/>
        </w:rPr>
        <w:t>地下城里到处都是坑，有些区域整个队伍走过去全员扣血，或者不能用魔法，或者没有光照，或者是窟窿和流沙坑，或者以上都有。小怪也会出现在我们走的每一步上，真是不离不弃的小伙伴。</w:t>
      </w:r>
    </w:p>
    <w:p w14:paraId="0AA37844" w14:textId="77777777" w:rsidR="00E97C87" w:rsidRDefault="00E97C87" w:rsidP="00AC153E">
      <w:pPr>
        <w:pStyle w:val="-14"/>
        <w:ind w:firstLine="420"/>
      </w:pPr>
      <w:r>
        <w:rPr>
          <w:rFonts w:hint="eastAsia"/>
        </w:rPr>
        <w:t>但是当时的我们还是继续坚持玩下去，坚持画地图，画错就擦掉，死了就重来，一边问候游戏制作人的家人，但一边还是要继续玩。</w:t>
      </w:r>
    </w:p>
    <w:p w14:paraId="3C497283" w14:textId="77777777" w:rsidR="00E97C87" w:rsidRDefault="00E97C87" w:rsidP="00AC153E">
      <w:pPr>
        <w:pStyle w:val="-14"/>
        <w:ind w:firstLine="420"/>
      </w:pPr>
      <w:r>
        <w:rPr>
          <w:rFonts w:hint="eastAsia"/>
        </w:rPr>
        <w:t>可能因为我们都是受虐狂吧，这些来自游戏的虐待我们都能承受下来，而且我们愿意付出，愿意去攻克它。我们都是硬核的玩家，这是唯一推动着我们的原因。每当通关一个</w:t>
      </w:r>
      <w:r>
        <w:rPr>
          <w:rFonts w:hint="eastAsia"/>
        </w:rPr>
        <w:t xml:space="preserve"> RPG</w:t>
      </w:r>
      <w:r>
        <w:t xml:space="preserve"> </w:t>
      </w:r>
      <w:r>
        <w:rPr>
          <w:rFonts w:hint="eastAsia"/>
        </w:rPr>
        <w:t>，我们就把所有画完的稿纸推到一边，马上去拿一打新的纸，开启一场新的征程。</w:t>
      </w:r>
    </w:p>
    <w:p w14:paraId="68BAF310" w14:textId="77777777" w:rsidR="00E97C87" w:rsidRDefault="00E97C87" w:rsidP="00AC153E">
      <w:pPr>
        <w:pStyle w:val="-14"/>
        <w:ind w:firstLine="420"/>
      </w:pPr>
      <w:r>
        <w:rPr>
          <w:rFonts w:hint="eastAsia"/>
        </w:rPr>
        <w:t>可惜就没有什么“美国游戏军”</w:t>
      </w:r>
      <w:r>
        <w:rPr>
          <w:rStyle w:val="a9"/>
        </w:rPr>
        <w:footnoteReference w:id="3"/>
      </w:r>
      <w:r>
        <w:rPr>
          <w:rFonts w:hint="eastAsia"/>
        </w:rPr>
        <w:t>来给我们颁发“最佳地图绘制”的奖章。当时的玩家没有一位拿到这种东西，但我们手上握笔握出来的茧子足以证明我们的资格。</w:t>
      </w:r>
    </w:p>
    <w:p w14:paraId="670BA718" w14:textId="77777777" w:rsidR="00E97C87" w:rsidRDefault="00E97C87" w:rsidP="00AC153E">
      <w:pPr>
        <w:pStyle w:val="-14"/>
        <w:ind w:firstLine="420"/>
      </w:pPr>
      <w:r>
        <w:rPr>
          <w:rFonts w:hint="eastAsia"/>
        </w:rPr>
        <w:t>说实话，过去那些年确实是游戏的黄金时代，想起来总让人怀念，不过如果说真心话，有些部分我也是完全不想回忆起来的。</w:t>
      </w:r>
    </w:p>
    <w:p w14:paraId="45162E57" w14:textId="77777777" w:rsidR="00E97C87" w:rsidRDefault="00E97C87" w:rsidP="00FB261A">
      <w:pPr>
        <w:pStyle w:val="-14"/>
        <w:ind w:firstLineChars="0" w:firstLine="0"/>
      </w:pPr>
      <w:r>
        <w:pict w14:anchorId="42803665">
          <v:rect id="_x0000_i1028" style="width:233pt;height:1pt" o:hrstd="t" o:hrnoshade="t" o:hr="t" fillcolor="#cfcdcd [2894]" stroked="f"/>
        </w:pict>
      </w:r>
    </w:p>
    <w:p w14:paraId="7EFCABA6" w14:textId="77777777" w:rsidR="00E97C87" w:rsidRDefault="00E97C87" w:rsidP="00FB261A">
      <w:pPr>
        <w:pStyle w:val="-14"/>
        <w:ind w:firstLine="420"/>
        <w:jc w:val="right"/>
      </w:pPr>
      <w:r>
        <w:rPr>
          <w:rFonts w:hint="eastAsia"/>
        </w:rPr>
        <w:t>版权所有</w:t>
      </w:r>
      <w:r>
        <w:rPr>
          <w:rFonts w:hint="eastAsia"/>
        </w:rPr>
        <w:t xml:space="preserve"> ©</w:t>
      </w:r>
      <w:r>
        <w:t xml:space="preserve"> </w:t>
      </w:r>
      <w:r>
        <w:rPr>
          <w:rFonts w:hint="eastAsia"/>
        </w:rPr>
        <w:t>2006</w:t>
      </w:r>
      <w:r>
        <w:t xml:space="preserve"> </w:t>
      </w:r>
      <w:r>
        <w:rPr>
          <w:rFonts w:hint="eastAsia"/>
        </w:rPr>
        <w:t>Scorpia</w:t>
      </w:r>
      <w:r>
        <w:rPr>
          <w:rFonts w:hint="eastAsia"/>
        </w:rPr>
        <w:t>。原书经授权重印</w:t>
      </w:r>
    </w:p>
    <w:p w14:paraId="3E51FCA9" w14:textId="77777777" w:rsidR="00E97C87" w:rsidRDefault="00E97C87" w:rsidP="00AC153E">
      <w:pPr>
        <w:pStyle w:val="-14"/>
        <w:ind w:firstLine="420"/>
      </w:pPr>
    </w:p>
    <w:p w14:paraId="6A56B4E3" w14:textId="77777777" w:rsidR="00E97C87" w:rsidRDefault="00E97C87" w:rsidP="00FB261A">
      <w:pPr>
        <w:pStyle w:val="-14"/>
        <w:ind w:firstLine="420"/>
        <w:sectPr w:rsidR="00E97C87" w:rsidSect="00A8527F">
          <w:headerReference w:type="default" r:id="rId13"/>
          <w:footerReference w:type="default" r:id="rId14"/>
          <w:type w:val="continuous"/>
          <w:pgSz w:w="11906" w:h="16838"/>
          <w:pgMar w:top="1440" w:right="1080" w:bottom="1440" w:left="1080" w:header="567" w:footer="567" w:gutter="0"/>
          <w:cols w:num="2" w:space="425"/>
          <w:docGrid w:type="lines" w:linePitch="312"/>
          <w15:footnoteColumns w:val="1"/>
        </w:sectPr>
      </w:pPr>
      <w:r>
        <w:rPr>
          <w:rFonts w:hint="eastAsia"/>
        </w:rPr>
        <w:t>S</w:t>
      </w:r>
      <w:r>
        <w:t xml:space="preserve">corpia </w:t>
      </w:r>
      <w:r>
        <w:rPr>
          <w:rFonts w:hint="eastAsia"/>
        </w:rPr>
        <w:t>是一位享誉游戏界的撰稿人，从</w:t>
      </w:r>
      <w:r>
        <w:rPr>
          <w:rFonts w:hint="eastAsia"/>
        </w:rPr>
        <w:t xml:space="preserve"> 80</w:t>
      </w:r>
      <w:r>
        <w:t xml:space="preserve"> </w:t>
      </w:r>
      <w:r>
        <w:rPr>
          <w:rFonts w:hint="eastAsia"/>
        </w:rPr>
        <w:t>年代一直到</w:t>
      </w:r>
      <w:r>
        <w:rPr>
          <w:rFonts w:hint="eastAsia"/>
        </w:rPr>
        <w:t xml:space="preserve"> </w:t>
      </w:r>
      <w:r>
        <w:t>19</w:t>
      </w:r>
      <w:r>
        <w:rPr>
          <w:rFonts w:hint="eastAsia"/>
        </w:rPr>
        <w:t>99</w:t>
      </w:r>
      <w:r>
        <w:t xml:space="preserve"> </w:t>
      </w:r>
      <w:r>
        <w:rPr>
          <w:rFonts w:hint="eastAsia"/>
        </w:rPr>
        <w:t>年的</w:t>
      </w:r>
      <w:r>
        <w:rPr>
          <w:rFonts w:hint="eastAsia"/>
        </w:rPr>
        <w:t xml:space="preserve"> 4</w:t>
      </w:r>
      <w:r>
        <w:t xml:space="preserve"> </w:t>
      </w:r>
      <w:r>
        <w:rPr>
          <w:rFonts w:hint="eastAsia"/>
        </w:rPr>
        <w:t>月，她都一直活跃在《电脑游戏世界》（</w:t>
      </w:r>
      <w:r>
        <w:rPr>
          <w:rFonts w:hint="eastAsia"/>
        </w:rPr>
        <w:t>Computer</w:t>
      </w:r>
      <w:r>
        <w:t xml:space="preserve"> </w:t>
      </w:r>
      <w:r>
        <w:rPr>
          <w:rFonts w:hint="eastAsia"/>
        </w:rPr>
        <w:t>Gaming</w:t>
      </w:r>
      <w:r>
        <w:t xml:space="preserve"> </w:t>
      </w:r>
      <w:r>
        <w:rPr>
          <w:rFonts w:hint="eastAsia"/>
        </w:rPr>
        <w:t>World</w:t>
      </w:r>
      <w:r>
        <w:rPr>
          <w:rFonts w:hint="eastAsia"/>
        </w:rPr>
        <w:t>）杂志上，发表冒险和</w:t>
      </w:r>
      <w:r>
        <w:rPr>
          <w:rFonts w:hint="eastAsia"/>
        </w:rPr>
        <w:t xml:space="preserve"> RPG</w:t>
      </w:r>
      <w:r>
        <w:t xml:space="preserve"> </w:t>
      </w:r>
      <w:r>
        <w:rPr>
          <w:rFonts w:hint="eastAsia"/>
        </w:rPr>
        <w:t>游戏的测评和攻略。她也负责运营一些网站上面的游戏板块，比如</w:t>
      </w:r>
      <w:r>
        <w:rPr>
          <w:rFonts w:hint="eastAsia"/>
        </w:rPr>
        <w:t xml:space="preserve"> </w:t>
      </w:r>
      <w:r>
        <w:t>Compuserve</w:t>
      </w:r>
      <w:r>
        <w:rPr>
          <w:rFonts w:hint="eastAsia"/>
        </w:rPr>
        <w:t>（第一个游戏</w:t>
      </w:r>
      <w:r>
        <w:rPr>
          <w:rFonts w:hint="eastAsia"/>
        </w:rPr>
        <w:t xml:space="preserve"> SIG</w:t>
      </w:r>
      <w:r>
        <w:rPr>
          <w:rStyle w:val="a9"/>
        </w:rPr>
        <w:footnoteReference w:id="4"/>
      </w:r>
      <w:r>
        <w:rPr>
          <w:rFonts w:hint="eastAsia"/>
        </w:rPr>
        <w:t>）、</w:t>
      </w:r>
      <w:r>
        <w:rPr>
          <w:rFonts w:hint="eastAsia"/>
        </w:rPr>
        <w:t>Delphi</w:t>
      </w:r>
      <w:r>
        <w:rPr>
          <w:rFonts w:hint="eastAsia"/>
        </w:rPr>
        <w:t>（游戏</w:t>
      </w:r>
      <w:r>
        <w:rPr>
          <w:rFonts w:hint="eastAsia"/>
        </w:rPr>
        <w:t xml:space="preserve"> SIG</w:t>
      </w:r>
      <w:r>
        <w:rPr>
          <w:rFonts w:hint="eastAsia"/>
        </w:rPr>
        <w:t>）、</w:t>
      </w:r>
      <w:r>
        <w:rPr>
          <w:rFonts w:hint="eastAsia"/>
        </w:rPr>
        <w:t>AOL</w:t>
      </w:r>
      <w:r>
        <w:rPr>
          <w:rFonts w:hint="eastAsia"/>
        </w:rPr>
        <w:t>（</w:t>
      </w:r>
      <w:r>
        <w:rPr>
          <w:rFonts w:hint="eastAsia"/>
        </w:rPr>
        <w:t>Scorpia</w:t>
      </w:r>
      <w:r>
        <w:t>’s Lair</w:t>
      </w:r>
      <w:r>
        <w:rPr>
          <w:rFonts w:hint="eastAsia"/>
        </w:rPr>
        <w:t>）和</w:t>
      </w:r>
      <w:r>
        <w:rPr>
          <w:rFonts w:hint="eastAsia"/>
        </w:rPr>
        <w:t xml:space="preserve"> GEnie</w:t>
      </w:r>
      <w:r>
        <w:rPr>
          <w:rFonts w:hint="eastAsia"/>
        </w:rPr>
        <w:t>（“游戏圆桌”）。</w:t>
      </w:r>
    </w:p>
    <w:p w14:paraId="42576237" w14:textId="720E801C" w:rsidR="00445FC7" w:rsidRPr="00806138" w:rsidRDefault="00445FC7" w:rsidP="00FB261A">
      <w:pPr>
        <w:pStyle w:val="-"/>
        <w:ind w:firstLine="420"/>
      </w:pPr>
    </w:p>
    <w:sectPr w:rsidR="00445FC7" w:rsidRPr="00806138"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085C3" w14:textId="77777777" w:rsidR="00614DFE" w:rsidRDefault="00614DFE" w:rsidP="00F841EF">
      <w:r>
        <w:separator/>
      </w:r>
    </w:p>
  </w:endnote>
  <w:endnote w:type="continuationSeparator" w:id="0">
    <w:p w14:paraId="00AF7D91" w14:textId="77777777" w:rsidR="00614DFE" w:rsidRDefault="00614DFE"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8ECC5" w14:textId="77777777" w:rsidR="00E97C87" w:rsidRPr="00412ACB" w:rsidRDefault="00E97C87" w:rsidP="00412ACB">
    <w:pPr>
      <w:pStyle w:val="Footer-Grey11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27C86" w14:textId="77777777" w:rsidR="00E97C87" w:rsidRPr="00412ACB" w:rsidRDefault="00E97C87" w:rsidP="00412ACB">
    <w:pPr>
      <w:pStyle w:val="Footer-Grey23"/>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9EEA"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B9674" w14:textId="77777777" w:rsidR="00614DFE" w:rsidRDefault="00614DFE" w:rsidP="00F841EF">
      <w:r>
        <w:separator/>
      </w:r>
    </w:p>
  </w:footnote>
  <w:footnote w:type="continuationSeparator" w:id="0">
    <w:p w14:paraId="79766DF1" w14:textId="77777777" w:rsidR="00614DFE" w:rsidRDefault="00614DFE" w:rsidP="00F841EF">
      <w:r>
        <w:continuationSeparator/>
      </w:r>
    </w:p>
  </w:footnote>
  <w:footnote w:id="1">
    <w:p w14:paraId="373A1366" w14:textId="77777777" w:rsidR="00E97C87" w:rsidRDefault="00E97C87">
      <w:pPr>
        <w:pStyle w:val="a7"/>
      </w:pPr>
      <w:r>
        <w:rPr>
          <w:rStyle w:val="a9"/>
        </w:rPr>
        <w:footnoteRef/>
      </w:r>
      <w:r>
        <w:t xml:space="preserve"> </w:t>
      </w:r>
      <w:r>
        <w:rPr>
          <w:rFonts w:hint="eastAsia"/>
        </w:rPr>
        <w:t>译者注：《巨洞冒险》，英语全名“C</w:t>
      </w:r>
      <w:r>
        <w:t>olossal Cave Adventure</w:t>
      </w:r>
      <w:r>
        <w:rPr>
          <w:rFonts w:hint="eastAsia"/>
        </w:rPr>
        <w:t>”，被认为是史上第一款互动小说式游戏，在八十年代初到九十年代末非常受欢迎，游戏内容全部以文本形式体现，最初是为一类历史悠久的大型计算机开发，而后被移植到家用台式电脑上。</w:t>
      </w:r>
    </w:p>
  </w:footnote>
  <w:footnote w:id="2">
    <w:p w14:paraId="4A070E17" w14:textId="77777777" w:rsidR="00E97C87" w:rsidRDefault="00E97C87">
      <w:pPr>
        <w:pStyle w:val="a7"/>
      </w:pPr>
      <w:r>
        <w:rPr>
          <w:rStyle w:val="a9"/>
        </w:rPr>
        <w:footnoteRef/>
      </w:r>
      <w:r>
        <w:t xml:space="preserve"> </w:t>
      </w:r>
      <w:r>
        <w:rPr>
          <w:rFonts w:hint="eastAsia"/>
        </w:rPr>
        <w:t>译者注：《魔域帝国》是《巨洞冒险》的一款早期后继，制作组四人皆为麻省理工动力模型组的成员。后被动视（Activision）收购，仍然推出许多款续作，由文字界面进步到图形界面。</w:t>
      </w:r>
    </w:p>
  </w:footnote>
  <w:footnote w:id="3">
    <w:p w14:paraId="0BB460A0" w14:textId="77777777" w:rsidR="00E97C87" w:rsidRDefault="00E97C87">
      <w:pPr>
        <w:pStyle w:val="a7"/>
      </w:pPr>
      <w:r>
        <w:rPr>
          <w:rStyle w:val="a9"/>
        </w:rPr>
        <w:footnoteRef/>
      </w:r>
      <w:r>
        <w:t xml:space="preserve"> </w:t>
      </w:r>
      <w:r>
        <w:rPr>
          <w:rFonts w:hint="eastAsia"/>
        </w:rPr>
        <w:t>译者注：原文此处是</w:t>
      </w:r>
      <w:r>
        <w:t>”Game Scouts of America”</w:t>
      </w:r>
      <w:r>
        <w:rPr>
          <w:rFonts w:hint="eastAsia"/>
        </w:rPr>
        <w:t>，一个和美国童军（Boy</w:t>
      </w:r>
      <w:r>
        <w:t xml:space="preserve"> Scouts of America</w:t>
      </w:r>
      <w:r>
        <w:rPr>
          <w:rFonts w:hint="eastAsia"/>
        </w:rPr>
        <w:t>）的双关。</w:t>
      </w:r>
    </w:p>
  </w:footnote>
  <w:footnote w:id="4">
    <w:p w14:paraId="21EB8C8E" w14:textId="77777777" w:rsidR="00E97C87" w:rsidRDefault="00E97C87">
      <w:pPr>
        <w:pStyle w:val="a7"/>
      </w:pPr>
      <w:r>
        <w:rPr>
          <w:rStyle w:val="a9"/>
        </w:rPr>
        <w:footnoteRef/>
      </w:r>
      <w:r>
        <w:t xml:space="preserve"> </w:t>
      </w:r>
      <w:r>
        <w:rPr>
          <w:rFonts w:hint="eastAsia"/>
        </w:rPr>
        <w:t>译者注：SIG，英语全称“</w:t>
      </w:r>
      <w:r>
        <w:t>Special Interest Group</w:t>
      </w:r>
      <w:r>
        <w:rPr>
          <w:rFonts w:hint="eastAsia"/>
        </w:rPr>
        <w:t>”，是国际计算机协会（ACM）在1961年引入的一个行业术语，指大型组织中以特定兴趣或研究方向建立的社区，彼此交流学习与研究成果。此结构后来在Compuserve公司，一家早期的线上服务供应商，首次实现。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E06D" w14:textId="77777777" w:rsidR="00E97C87" w:rsidRDefault="00E97C87"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53BA1" w14:textId="77777777" w:rsidR="00E97C87" w:rsidRDefault="00E97C87"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FEBA"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4E"/>
    <w:rsid w:val="00016FE3"/>
    <w:rsid w:val="00042446"/>
    <w:rsid w:val="00045DB7"/>
    <w:rsid w:val="00055882"/>
    <w:rsid w:val="000755A9"/>
    <w:rsid w:val="00087AE0"/>
    <w:rsid w:val="00096492"/>
    <w:rsid w:val="000B34CB"/>
    <w:rsid w:val="000C1D63"/>
    <w:rsid w:val="000E4E1E"/>
    <w:rsid w:val="000E7C0B"/>
    <w:rsid w:val="000F068C"/>
    <w:rsid w:val="00110184"/>
    <w:rsid w:val="00117365"/>
    <w:rsid w:val="00133A17"/>
    <w:rsid w:val="00153EE2"/>
    <w:rsid w:val="0015420F"/>
    <w:rsid w:val="0016522A"/>
    <w:rsid w:val="001806CB"/>
    <w:rsid w:val="001B3B4D"/>
    <w:rsid w:val="001D0E73"/>
    <w:rsid w:val="001D5185"/>
    <w:rsid w:val="001D5E94"/>
    <w:rsid w:val="001F12D6"/>
    <w:rsid w:val="001F3F1F"/>
    <w:rsid w:val="001F6039"/>
    <w:rsid w:val="00234451"/>
    <w:rsid w:val="0024108A"/>
    <w:rsid w:val="002602A7"/>
    <w:rsid w:val="00285E6A"/>
    <w:rsid w:val="002D01D3"/>
    <w:rsid w:val="002E6AB6"/>
    <w:rsid w:val="002F3408"/>
    <w:rsid w:val="003249D9"/>
    <w:rsid w:val="00331AF2"/>
    <w:rsid w:val="00333CDD"/>
    <w:rsid w:val="003520F3"/>
    <w:rsid w:val="00362338"/>
    <w:rsid w:val="00366B4E"/>
    <w:rsid w:val="00385064"/>
    <w:rsid w:val="00385C4B"/>
    <w:rsid w:val="00394EA9"/>
    <w:rsid w:val="003A0FC3"/>
    <w:rsid w:val="003E13C6"/>
    <w:rsid w:val="003F442C"/>
    <w:rsid w:val="00412ACB"/>
    <w:rsid w:val="00442A73"/>
    <w:rsid w:val="00445F1D"/>
    <w:rsid w:val="00445FC7"/>
    <w:rsid w:val="004B4D18"/>
    <w:rsid w:val="004C323F"/>
    <w:rsid w:val="005062C4"/>
    <w:rsid w:val="00532598"/>
    <w:rsid w:val="00536A8E"/>
    <w:rsid w:val="005904FD"/>
    <w:rsid w:val="00591676"/>
    <w:rsid w:val="00594354"/>
    <w:rsid w:val="005A2AD5"/>
    <w:rsid w:val="005B3B67"/>
    <w:rsid w:val="005C4958"/>
    <w:rsid w:val="005E1D00"/>
    <w:rsid w:val="006143F6"/>
    <w:rsid w:val="00614DFE"/>
    <w:rsid w:val="0062055A"/>
    <w:rsid w:val="00621D8F"/>
    <w:rsid w:val="00634252"/>
    <w:rsid w:val="006530AD"/>
    <w:rsid w:val="00657B80"/>
    <w:rsid w:val="006610BC"/>
    <w:rsid w:val="00661441"/>
    <w:rsid w:val="00664DA0"/>
    <w:rsid w:val="006722AD"/>
    <w:rsid w:val="0067675A"/>
    <w:rsid w:val="00694FCF"/>
    <w:rsid w:val="006A1B6B"/>
    <w:rsid w:val="006B2C72"/>
    <w:rsid w:val="006F2C85"/>
    <w:rsid w:val="006F4D28"/>
    <w:rsid w:val="0071094A"/>
    <w:rsid w:val="00730438"/>
    <w:rsid w:val="00731BF1"/>
    <w:rsid w:val="007752FB"/>
    <w:rsid w:val="007869FA"/>
    <w:rsid w:val="00795009"/>
    <w:rsid w:val="007A2BD6"/>
    <w:rsid w:val="007D2963"/>
    <w:rsid w:val="007E5F4E"/>
    <w:rsid w:val="00804F76"/>
    <w:rsid w:val="00806138"/>
    <w:rsid w:val="008274CA"/>
    <w:rsid w:val="00830F0F"/>
    <w:rsid w:val="00844627"/>
    <w:rsid w:val="00861514"/>
    <w:rsid w:val="00876728"/>
    <w:rsid w:val="00890B03"/>
    <w:rsid w:val="008A620A"/>
    <w:rsid w:val="008B22FB"/>
    <w:rsid w:val="008D4384"/>
    <w:rsid w:val="008E3CB4"/>
    <w:rsid w:val="008F2B87"/>
    <w:rsid w:val="008F4402"/>
    <w:rsid w:val="00937B95"/>
    <w:rsid w:val="00960341"/>
    <w:rsid w:val="009643BE"/>
    <w:rsid w:val="0097206B"/>
    <w:rsid w:val="009C45E4"/>
    <w:rsid w:val="009D7EE3"/>
    <w:rsid w:val="00A3384D"/>
    <w:rsid w:val="00A47A89"/>
    <w:rsid w:val="00A50650"/>
    <w:rsid w:val="00A633EF"/>
    <w:rsid w:val="00A6625C"/>
    <w:rsid w:val="00A73D82"/>
    <w:rsid w:val="00A8527F"/>
    <w:rsid w:val="00A867B3"/>
    <w:rsid w:val="00A8783F"/>
    <w:rsid w:val="00AA606A"/>
    <w:rsid w:val="00AA68E8"/>
    <w:rsid w:val="00AB51A6"/>
    <w:rsid w:val="00AC153E"/>
    <w:rsid w:val="00AC3916"/>
    <w:rsid w:val="00AC437D"/>
    <w:rsid w:val="00B10A40"/>
    <w:rsid w:val="00B223D7"/>
    <w:rsid w:val="00B25851"/>
    <w:rsid w:val="00B415B0"/>
    <w:rsid w:val="00B50715"/>
    <w:rsid w:val="00B62941"/>
    <w:rsid w:val="00BA2914"/>
    <w:rsid w:val="00BA56A3"/>
    <w:rsid w:val="00BE1C72"/>
    <w:rsid w:val="00BF11F4"/>
    <w:rsid w:val="00C36086"/>
    <w:rsid w:val="00C61659"/>
    <w:rsid w:val="00C84DD5"/>
    <w:rsid w:val="00CE2F7E"/>
    <w:rsid w:val="00D02128"/>
    <w:rsid w:val="00D2473E"/>
    <w:rsid w:val="00D43879"/>
    <w:rsid w:val="00D47D43"/>
    <w:rsid w:val="00D54C4E"/>
    <w:rsid w:val="00D62021"/>
    <w:rsid w:val="00D7338C"/>
    <w:rsid w:val="00D77546"/>
    <w:rsid w:val="00DA3E65"/>
    <w:rsid w:val="00DA67E3"/>
    <w:rsid w:val="00DB0DEA"/>
    <w:rsid w:val="00DB5C09"/>
    <w:rsid w:val="00DC7054"/>
    <w:rsid w:val="00DF1BD2"/>
    <w:rsid w:val="00E06D6C"/>
    <w:rsid w:val="00E10FF0"/>
    <w:rsid w:val="00E1534E"/>
    <w:rsid w:val="00E20D0F"/>
    <w:rsid w:val="00E377C2"/>
    <w:rsid w:val="00E47396"/>
    <w:rsid w:val="00E60B42"/>
    <w:rsid w:val="00E61F41"/>
    <w:rsid w:val="00E97C87"/>
    <w:rsid w:val="00EA35E2"/>
    <w:rsid w:val="00EE2E4F"/>
    <w:rsid w:val="00F04A13"/>
    <w:rsid w:val="00F27EC2"/>
    <w:rsid w:val="00F505B5"/>
    <w:rsid w:val="00F673D2"/>
    <w:rsid w:val="00F734E7"/>
    <w:rsid w:val="00F75076"/>
    <w:rsid w:val="00F800C8"/>
    <w:rsid w:val="00F841EF"/>
    <w:rsid w:val="00FA3A2A"/>
    <w:rsid w:val="00FB261A"/>
    <w:rsid w:val="00FE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58BF"/>
  <w15:chartTrackingRefBased/>
  <w15:docId w15:val="{EB9C58D5-FF0F-465D-8BC7-B094305C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Balloon Text"/>
    <w:basedOn w:val="a"/>
    <w:link w:val="af0"/>
    <w:uiPriority w:val="99"/>
    <w:semiHidden/>
    <w:unhideWhenUsed/>
    <w:rsid w:val="002E6AB6"/>
    <w:rPr>
      <w:sz w:val="18"/>
      <w:szCs w:val="18"/>
    </w:rPr>
  </w:style>
  <w:style w:type="character" w:customStyle="1" w:styleId="af0">
    <w:name w:val="批注框文本 字符"/>
    <w:basedOn w:val="a0"/>
    <w:link w:val="af"/>
    <w:uiPriority w:val="99"/>
    <w:semiHidden/>
    <w:rsid w:val="002E6AB6"/>
    <w:rPr>
      <w:sz w:val="18"/>
      <w:szCs w:val="18"/>
    </w:rPr>
  </w:style>
  <w:style w:type="paragraph" w:styleId="af1">
    <w:name w:val="caption"/>
    <w:basedOn w:val="a"/>
    <w:next w:val="a"/>
    <w:uiPriority w:val="35"/>
    <w:unhideWhenUsed/>
    <w:qFormat/>
    <w:rsid w:val="00E10FF0"/>
    <w:rPr>
      <w:rFonts w:asciiTheme="majorHAnsi" w:eastAsia="黑体" w:hAnsiTheme="majorHAnsi" w:cstheme="majorBidi"/>
      <w:sz w:val="20"/>
      <w:szCs w:val="20"/>
    </w:rPr>
  </w:style>
  <w:style w:type="paragraph" w:customStyle="1" w:styleId="-14">
    <w:name w:val="正文-首行缩进14"/>
    <w:basedOn w:val="a"/>
    <w:autoRedefine/>
    <w:qFormat/>
    <w:rsid w:val="00A73D82"/>
    <w:pPr>
      <w:autoSpaceDE w:val="0"/>
      <w:autoSpaceDN w:val="0"/>
      <w:ind w:firstLineChars="200" w:firstLine="200"/>
    </w:pPr>
    <w:rPr>
      <w:rFonts w:ascii="Times New Roman" w:eastAsia="微软雅黑" w:hAnsi="Times New Roman"/>
    </w:rPr>
  </w:style>
  <w:style w:type="paragraph" w:customStyle="1" w:styleId="Footer-Grey23">
    <w:name w:val="Footer-Grey23"/>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4">
    <w:name w:val="Footer-Grey114"/>
    <w:basedOn w:val="a"/>
    <w:qFormat/>
    <w:rsid w:val="00A73D82"/>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corpia_(journalist)"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ocuments\CRPG%20Book\&#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814B9-AFC5-4B27-A4F2-479ABD13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730</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25</cp:revision>
  <dcterms:created xsi:type="dcterms:W3CDTF">2020-08-11T08:14:00Z</dcterms:created>
  <dcterms:modified xsi:type="dcterms:W3CDTF">2020-09-28T02:31:00Z</dcterms:modified>
</cp:coreProperties>
</file>