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F24D" w14:textId="77777777" w:rsidR="003F0A6D" w:rsidRPr="00F734E7" w:rsidRDefault="003F0A6D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FA90656" wp14:editId="5264DB45">
                <wp:simplePos x="0" y="0"/>
                <wp:positionH relativeFrom="margin">
                  <wp:align>right</wp:align>
                </wp:positionH>
                <wp:positionV relativeFrom="paragraph">
                  <wp:posOffset>601345</wp:posOffset>
                </wp:positionV>
                <wp:extent cx="6185535" cy="3354705"/>
                <wp:effectExtent l="0" t="0" r="5715" b="0"/>
                <wp:wrapTopAndBottom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354705"/>
                          <a:chOff x="0" y="0"/>
                          <a:chExt cx="6185535" cy="3354705"/>
                        </a:xfrm>
                      </wpg:grpSpPr>
                      <pic:pic xmlns:pic="http://schemas.openxmlformats.org/drawingml/2006/picture">
                        <pic:nvPicPr>
                          <pic:cNvPr id="287" name="图片 28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文本框 288"/>
                        <wps:cNvSpPr txBox="1"/>
                        <wps:spPr>
                          <a:xfrm>
                            <a:off x="0" y="2687320"/>
                            <a:ext cx="6185535" cy="6673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376DA0" w14:textId="77777777" w:rsidR="003F0A6D" w:rsidRDefault="003F0A6D" w:rsidP="001233A5">
                              <w:pPr>
                                <w:pStyle w:val="af"/>
                                <w:jc w:val="center"/>
                              </w:pPr>
                              <w:r>
                                <w:t>Robert Alan Koeneke, 1983 VAX-11/780 (MS-DOS, Amiga and Linux)*</w:t>
                              </w:r>
                            </w:p>
                            <w:p w14:paraId="0A7553DE" w14:textId="77777777" w:rsidR="003F0A6D" w:rsidRPr="008536D2" w:rsidRDefault="003F0A6D" w:rsidP="00B22A6E">
                              <w:pPr>
                                <w:pStyle w:val="af"/>
                                <w:jc w:val="center"/>
                                <w:rPr>
                                  <w:rFonts w:eastAsiaTheme="majorHAnsi"/>
                                </w:rPr>
                              </w:pPr>
                              <w:r w:rsidRPr="008536D2">
                                <w:rPr>
                                  <w:rFonts w:eastAsiaTheme="majorHAnsi" w:hint="eastAsia"/>
                                  <w:color w:val="000000"/>
                                </w:rPr>
                                <w:t>*</w:t>
                              </w:r>
                              <w:r w:rsidRPr="008536D2">
                                <w:rPr>
                                  <w:rFonts w:eastAsiaTheme="majorHAnsi"/>
                                  <w:color w:val="000000"/>
                                </w:rPr>
                                <w:t xml:space="preserve"> </w:t>
                              </w:r>
                              <w:r w:rsidRPr="008536D2">
                                <w:rPr>
                                  <w:rFonts w:eastAsiaTheme="majorHAnsi"/>
                                </w:rPr>
                                <w:t>最初的《摩瑞亚</w:t>
                              </w:r>
                              <w:r w:rsidRPr="008536D2">
                                <w:rPr>
                                  <w:rFonts w:eastAsiaTheme="majorHAnsi" w:hint="eastAsia"/>
                                </w:rPr>
                                <w:t>》是为</w:t>
                              </w:r>
                              <w:r w:rsidRPr="008536D2">
                                <w:rPr>
                                  <w:rFonts w:eastAsiaTheme="majorHAnsi"/>
                                </w:rPr>
                                <w:t xml:space="preserve"> </w:t>
                              </w:r>
                              <w:r w:rsidRPr="008536D2">
                                <w:rPr>
                                  <w:rFonts w:eastAsiaTheme="majorHAnsi" w:hint="eastAsia"/>
                                </w:rPr>
                                <w:t>VAX</w:t>
                              </w:r>
                              <w:r w:rsidRPr="008536D2">
                                <w:rPr>
                                  <w:rFonts w:eastAsiaTheme="majorHAnsi"/>
                                </w:rPr>
                                <w:t xml:space="preserve">-11/780 </w:t>
                              </w:r>
                              <w:r w:rsidRPr="008536D2">
                                <w:rPr>
                                  <w:rFonts w:eastAsiaTheme="majorHAnsi" w:hint="eastAsia"/>
                                </w:rPr>
                                <w:t>计算机制作的，但其作者允许在非商业性的情况下，分享不同版本和平台的源代码。</w:t>
                              </w:r>
                            </w:p>
                            <w:p w14:paraId="521F1CBA" w14:textId="77777777" w:rsidR="003F0A6D" w:rsidRPr="00737922" w:rsidRDefault="003F0A6D" w:rsidP="00737922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A90656" id="组合 286" o:spid="_x0000_s1026" style="position:absolute;left:0;text-align:left;margin-left:435.85pt;margin-top:47.35pt;width:487.05pt;height:264.15pt;z-index:251682816;mso-position-horizontal:right;mso-position-horizontal-relative:margin;mso-width-relative:margin;mso-height-relative:margin" coordsize="61855,3354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+ED2fQMAAOcHAAAOAAAAZHJzL2Uyb0RvYy54bWycVctuGzcU3Rfo&#10;PxDcx6OHpVEGlgPVro0ARiLECbKmOBwNkRmSJamHsy6adtdVN+2m+/5Bgf5NnN/IIWdGsS0Vab3Q&#10;6JK8vDz33HPJk2fbuiJrYZ3Uakr7Rz1KhOI6l2o5pW9eXzyZUOI8UzmrtBJTeiMcfXb67TcnG5OJ&#10;gS51lQtLEES5bGOmtPTeZEnieClq5o60EQqLhbY18xjaZZJbtkH0ukoGvd442WibG6u5cA6z580i&#10;PY3xi0Jw/7IonPCkmlJg8/Fr43cRvsnpCcuWlplS8hYGewSKmkmFQ3ehzplnZGXlXqhacqudLvwR&#10;13Wii0JyEXNANv3eg2wurV6ZmMsy2yzNjiZQ+4CnR4flL9ZzS2Q+pYPJmBLFahTp098/fvz1ZxJm&#10;wM/GLDO4XVpzbea2nVg2o5DytrB1+EcyZBuZvdkxK7aecEyO+5PRaDiihGNtOBwdp71Rwz0vUaC9&#10;fbz8/is7k+7gJODbwTGSZ/i1VMHao+rrksIuv7KCtkHq/xSjZvbdyjxBVQ3zciEr6W+iQlG/AEqt&#10;55LPbTO4y3rasf7x938+/fIBrKeBmbAnuDWbWEjqSvN3jih9VjK1FDNnoG70XPBO7rvH4b0TF5U0&#10;F7KqQqGC3eaGTnigpAP0NCo913xVC+WbtrOiQppauVIaR4nNRL0QUJF9nkdALHOWvwJAgIPtrfC8&#10;7IB+ARNgO6jqgI7S4dNjSg5JKe2lx2AtSGkwTifHw9jGO0GAK+v8pdA1CQYwAQaqwDK2vnIBEFw7&#10;l5a6BkOkDZCC5nEduY4ljPZ4+l8dd10yIwAhhL1be1yOTcfd/vbh9o+/bv/8CeWfhIK2nqHjiN9+&#10;p9FDkdcw/y+E4XqLjEzS4aC92A6233icDiex+x5LGQqqK5l3egpcnlWWrBku2U0pvYiSfOBVqVAC&#10;pcOupgZhBt3bJRQsv11s2+wXOr9B8lajgkjNGX4hcdAVc37OLC5pTOLh8S/xKSq9mVLdWpSU2r4/&#10;NB/8UUmsUrLBpT+l7ocVC61ePVeocXghOsN2xqIz1Ko+00ixH9FEExusrzqzsLp+i/doFk7BElMc&#10;Z02p78wz3zw9eM+4mM2iU3NjXKlrg3umH3UaCH29fcusaRXsUcgXulPRnpAb39hoZrbyoDiqPBDa&#10;sNjyDEVHK74msO49V3fH0evL+3z6GQAA//8DAFBLAwQKAAAAAAAAACEAFMawIQJeAgACXgIAFAAA&#10;AGRycy9tZWRpYS9pbWFnZTEuUE5HiVBORw0KGgoAAAANSUhEUgAAA0IAAAFqCAIAAAC4XH1RAAAA&#10;A3NCSVQICAjb4U/gAAAACXBIWXMAAA7EAAAOxAGVKw4bAAAgAElEQVR4nOzdeZxdx3XY+d+pqnvv&#10;23rHDhAgFhIkAe4kuEiiRC3WxkjUFtOyHNmSHceO5IksO468yB57nLEdO2NPxnHkyYzt2BlFi5Vo&#10;pyRSIkWKFHeCxL7vxNro9b13762qM3/cbpCSmJl/YkAi7/fTQL9u9PLe+6BenVt16hyefOyZnbv2&#10;/Pb/8nEM1uFSizEYh3FIAk1rWgZxVjCGrGVZbkEsIggZNBGwQDOl08I4wIJtgmsApiU0HIiFBCRJ&#10;WNRgiWMQmpgm1ecdFizLOww4LA4sDskAB4kgg5Z2A5wBB2YQBi2OWu1lzDGMQAppNRBNmggCkuJa&#10;OMiwkJJYSbHAQgSxOCHFZLQznANSsAmMpCQD0AERSIcwGSTn3tKsjVSvEiBQ/SoQjMVZkgv9fNRq&#10;tdrLi0nTtNfrAQgh4MuAgjMYUIAQoyIhKBopS6EPKKigRKGk+hgTIRC1+sE6/5frqulHEkKKT9EE&#10;ZuA4TCE9oiEM4iEShchJj0ZiNTMEoZT5e6oR4tyviaAlBKFWe1kLlOJSBBQVIrEoFTWIEgrECDaC&#10;tYAnAgGMPj94olbj1EMMUAZMEApAoegSQ6PZABVj0iwtigKRuVcJAHT+55z3h16r1Wo1TNBgjFEV&#10;jADOpkZMahStXpcNiM7fsoKlP/etAhLAW0Uigih4CFX8p3MzBgYMikAbbYNRumrAIgJ4cGgTRQ1q&#10;ywKiUbSalkwUC9UcUVbvY3WHNK/mmlrt5Uylp6UXbwjYpFpDSxCHBmzEo2VUIacMGh0NoUBBUCUS&#10;wUdiFdJliUnFB0zXZkUiImSU1mpZdCFqLIs8R0Mja33/fQAgEuO54K5Wq9Vq54UpyzJrJD4EgqCJ&#10;9yrRh35JjIjiHMYZmziHU7JQCrMRwCAOG9VUm6LGYAIaDBigemmPQaqVM1SCyiz0hDwKUSFiI5Zc&#10;GIfe/LcQxcu5yFGAhJiiWEqIgUTBKJYIZbgQT1mt9kOkiXXOBkskRBQ14gwW45rNFholapIRBcCo&#10;ppRzQ7QapwSFajGPwov2wSAZtATTgcSEGIKz2mpkIioi/X7/B++Fzg/f8/Soa7VarQaAsYlT1RAU&#10;TSBLpDXS7jiwCiIoqMYYM5ckMDgXlRk0eT4vBgzGEsHPZcwoQoSoBkqLCiaIFEb6IiVqgyaqxoAF&#10;I9WyHMQmsQ3BRlzEzM0MDk1NNEKEEHCBJArRoObchk6t9nLlYwhFQjSSoRniBjqJqiemvZlybKiT&#10;QFmCBcESXZUFgau2ViHG+djLQiqWRorNsI2oJgFfsnhBk6B5v4cGUVAV+d6c1Of3Z+swrlar1c4r&#10;+8EP/pyxcfvOXQ8+8syl6697/0++91c//LOhOHvkyIFuIZCsv+66n/v5n/3YR/+nqcP7+seOHAOw&#10;qEPKatEsKhZjIIjHKQIqiaJVxnVwKgasRJsiFg2CigVn8AbUoFjRNhhM4dRXk0KV7QMOdRCEALE6&#10;PYHx1bSEgNb7OLWXsTQVHwzqacLg9bdc/7F/8YErN25oj66x2cDHP/bPfH/vwWPjwQ5QSItC0BKL&#10;sSBoNFWSnNBqNmLpPRqSxm3ve//7/9kvrBkZsadPv/XHX/fPf+EXn33myZmZ6cS5MoS5Hdm5NIp5&#10;8ycdarVarXY+GZvaJEm8j7FXGtNasXz1rTfepEVX41xunHFJc7BzxYbLhxrpkk4T5xALpQ2RCIKS&#10;BMTStxqIFm2gzhBUFEkMZRV+CZnDGlBRrKohYIMQo6AdoeHInZRVUk8pqRdEcNoTooqr0ncSSvvC&#10;K/5YX/3XXt68MwIG0g7ZklUr1lx1+fLTzx3UODA6tm7TDVe20xnNoZtAJilUu6nRQHUkYi4Y63YL&#10;Y1vBNHBu9YpFyxaP9vq+PbZyzcoVV6xf0+9OaokvvQGDzGW8VvuydfRWq9VqF46JKqqBGFCbNAbP&#10;nJ5U7wcykzmsc2DKoKWPjVarmJ6y/R7JEMZl+A6kAbSNGfYYAwmgLeKQkMrcVmnbVS/6JhhmEor5&#10;ggQtZCiaRjTERFWiJaaUzYhANBnJIEmCkKGWEpNURyKaxAZ5NQkRyeqVuNrLXMgALyAGNzQ2smB0&#10;MNm9/dl+HocWLBufOnXi6PGBBDTDNmY9oTqCPneAiVAdYooYm3ZjGkg7I4OXrhjKTx/etXN3Z9kl&#10;naY9feq56YlZa9BIYqrzR5W540u1Wq1Wu1BckiSJ0+gLxEzP5KWn6Hct0edoUFSMdVGYnZ1tZInp&#10;w8Zrf/fDP73kzNZd373nE59/rNDhoSs2vf6ahb90102/+pGPHektW7b6ul/4J2+64eqF+05Mdi7a&#10;tPuLn9s/c+KN73jdEBP3/pe/+rd/9vlpMYvX3frqV77hH/3YxvVXZK2hRn8mPbrt6F/96R9894EH&#10;pwCTJhs2/eqH3jM6tXW0jJ3F1628+Q2z+clnvvr//N0f/tGR8dDHhmhtLDuQX+hnsFa7kKJisA1C&#10;ruuu3zA6NBi75cG9+5ZcV65ZuWTXnp1lj5jjJPEhD44QnaBoSTSIQaIFqxTR4TpoWHXR0sE4k/S6&#10;23ftvPzqN4qe2rlta5ETAgJZluW93IiJWi+E12q12oXnpqamUnEDnRYuLdU2mp0kSYqi7xyxAExZ&#10;FAr9ItcQrUJ7UWfB4ovk4HRLGzCtg76xqDkysnzZ0ILhxpliYNHY2otWrT0zvnPb9oPXr7r9VTdf&#10;lRw+8OB3H7ntyuVXbbzk6o2dbzw7Y9LGwsWLTpw6fvib+6eK2bZbctO6K9/19tePpgf//t7DmKRM&#10;B4ZWX/LaBaPFrm3/9Zv3ffLhbdfcdOWmyy77ybe/8T9/8iuTfQnSEmba+DMX+hms1S6ocnikvfKS&#10;S5dd+YZlS9e/5bWXX7Km/b6f+EC65jUbb712VWtv+e63fPbvH3tkd98br4YCa8gd0YtijIa5I6ZL&#10;Vl48uPq6jVddcfkyfdNNV02dmfzwhz+8+oZ33bZi62w3/+BPv+uJzVsffnzHbK83NDgyMTX9PXdB&#10;f+BGrVar1c4LNzAwaHRGyxLvXZKp2LLMFy1eMDraOdkXL2mr1RobG3NpYq0IEFKSRgNv87MCSDYb&#10;WqXYxAZHnJnOC29F5NFHHvz0Vx5h2RuvuuxM3D/zf//Nl4Z+6t23XLR2w2XXfnP7A2omjxx/es+z&#10;u/Yf3j3RbZsw2Luzf9cbV1956Tu/fO+fgSFab7PhTvvgmaP3fvW/Pn68uf/Mm298/2vf8pbX3HPP&#10;N7cczlGrWPAX+gms1S4ka3zilqxff9uHfuNfrV810unNmvGzH/vY7/ulC3Kr/njvp37qI5MTf/vs&#10;kc/3el2XWF860cKCj9UppLnctkVLV9zyY2/+yffftWG0O5qc4OzUwvVvYNnIRaeLs5PTv/kbv/F7&#10;//rfbNm6d6pXTk9NJi4rffk996MO4Gq1Wu1CcCGouIiWCGmj5ZGx1Rf/6q9+9EO/9ruTuiIbWN5j&#10;NhuCqRPdfp45SBpqk+BLLWYs4BJsS6MzxKxhTZr4KBrK547s37p16+49xw6n391/oDy05ejho37T&#10;0rGRoWXB89yOZ//b9u9K0VU1JJdTyre+/diNl81ee7ldKBx3KdbM9oojB4/sffbp5/afwS3dsvPg&#10;tr2Hb9m0dGjE6eE+okGq5O1a7eUrxPzEie5XvvzIg1ve9QsfesfGhYu7e2c+9dkvXvfmm9505yv+&#10;4x/+0bFn9mx+dseMxzWt7wpC1FgV+olE1ASileSZx5945tjMl7/893/wS+9ayfHHHnvsoYP6Tz7+&#10;l9/4yl9/8/5vnzhx9sln9vQ9qXX9oPMx3Py+qsL8OYc6nKvVarXzycUYRaPVQPSFLyenp6ZPnjh0&#10;5PBTux/fdyKLMjS8ZOCaV25ctaAl1nQ9ODE2E5OIqAKJN+JsyMqu7/d7wcRSyn4+W3SnfRnGZ4rZ&#10;M1NTk4a0M5FPFaZjnKAd8oFVa5bdsK6jttNvbkjbF914+ciaS5vtwZOLO41newV4Y8zk+PTkqTMW&#10;EBI7eOJsYZot10IAU2LtbB3F1V7mnFXfnDo9XWZnly1ubd761J7vnpro9qZOHW6G2Xvu/trZE2WW&#10;iKKEgGZQRDRCYikUDUYxuToQThw9GqZ60zMPb9+8Z8+hUxNG+8f37Nn3nfsfG+9iDRF88ArGuFi1&#10;bJC5SK46xwSEunRcrVarnUfOmkQU0YgQhc7w8NT09F/9zV/f/cAzu48kZWxuuO6yu8y7FrzhVWmj&#10;1Uwh9ALiXIfUecBPxiI3ZSu1rb4vyyRKqmiuvkis82oybUlUrEwUJ0qXBSlSu+Diy1//83fdctXF&#10;syenzjz1XDITW4ML24VkM71hEwwhh9w5U5RSFipACIlpqhsKWSuPPWfIKQhJLvXlf+3lTdNrrnvF&#10;qlUbVq3nhis3DiapixOvePXtGy8fXNxs/PR733vvN556ZMszseqnQhDn1OMVG0CjwSXpQKs1eO2r&#10;bk/azSsuWfXKW1+1v2VGFq/aNLLo6rWj8YZbZmeKR554+tDRk71u2Ww2p3o9a0zU+XwGnYvhZK4v&#10;RB3G1Wq12vnjiqKwTawENPR6PaA10JmamTkzMVXGYVAjqiFmjUapcbYAU6DissGk3Q4CZjZzNE0z&#10;k5Ya8bYo6GksJfgY6ZWljdMiLUJMBtveKYkMDg5fecX6d9zx2me++Wf3fOMbn3vszORZd/WtVwx8&#10;4HW3b1qnOMSTxqAhiEVSC4j4PIjtFDglJBFiTtUIrM6Oq72MpUOLL79i46/98q9fvI5k4GRncGjj&#10;xpE1Cxa7MJUf2/aLP/uz7cGv7Tnx3HT37OysbyeSS+lBhaBVCW0xSStpDX/wgx98zatvSmJvNHWL&#10;BgZf3U6ag9nxsyfe8pa33njjzX/4x386MX3/dO/MbK8HeF+8aK04c74ffa1Wq73cOeecMSbPc5wb&#10;HBrCSOFLIEacOK+EEKanp0MIMVbl2oqyLPNANCYakDI1GGyM4pKUxJShdIZWmqVpqmJVToldgpdW&#10;a3G/HxrNzqqLl16xYdmBPY985r/8hwcf707GQdzSweHRzkjLm65HsILvTs3OlNFIkgKE0mBDdFFs&#10;s9lI6ZtAlFjXHa29zBVTvU/+5787eeT4q25b9db3XPeXn/pPDz2483/91d+Lx/Yc2PLgNx749kNb&#10;D03moqiFsiz9XO8TkgTrKTV2Z7vdYvwXf/EXb75+/Vtf+4qbr9v0J3/8pzbjAx941749Tz15z6PP&#10;bN6y//CJbqyqeAtifPyebsaGuQrEdSHgWq1WO89MTt7LkhmTEPOkdyaeOZlGi6YhgPUQnc0GbDrm&#10;jPF5yGAq3b1/T2PF2IKRdSMB+iuG1i5e/rqRvHMkm51e2h9r90dN7PSKUEDfuUb/Ig0ZdqacPjbk&#10;NeY6k8bD+WkdHk5G1k8mBjuYDmc3rx3bcNFF/bJF6rANimxVOrhgcqIV+2eBZktaA25qarE101P9&#10;XkaUEWKzbV3VlAsxSAIJGDvXQJK58qQC9fRSe4la4k/Qnr43zGg7bdz39SVbdp6ZkFOtFYcPHd9y&#10;3wMPbT101oxGNzAKTSgaoK7qixxLoqJSYs8Qz86eHp+dKc72pp49uGPv8cmzJ9N2f2Dr17/14DO7&#10;tx09NRnxUEJQJQZb9X5QUAMmgIdCYiHh//8e12q1Wu1/HGOdiWVstVooM1OTaWbSLAuqWSbe5xDz&#10;vE/U4NWkWQ70piZOnOh5xlavu/TSpcMXL7pkxaLr1m/IpC02my1mcp3txwKXhbxsqu8HyZoNNFoR&#10;sWlZhgN79545dTKEcP2mm9asW9tcOHb9tVevX7++1eqUUdUZQkkoErAunS01AKp5d7LZcGUQSbK8&#10;AALQz59P0HmRJDl5Pk2nzqCrvSQFIAZmJ1atWrX9wLGpbq5lf+HowNHjJ57ZebCXAyXEqiPe/DCY&#10;2/x8waCIlD51yeWXrj+4b3+j0UibSWdgYNfePRNnpwof4/wXKxhjtb4sqtVqtR8OzjmX57MaDNaM&#10;jrTHFg738m57YMTYBDBWmlnSbDa7Rcg6gzlwZNcDXws3DL3mJ1/3hr97008+MT76zJHu/seefc1t&#10;i2xjuK+9gbGURFzazqwbJC+zjnMGvLPWYxutgfzs+BOPPvzYxeldb3/nnT/zy8f6A/v37ps69MTh&#10;oycuWrc810CaSLshPi9UvG2kCdjYSWOj6c5MddtDy6zZjwasWEmCL+dmI5nrElTFbvOfrBOuay9l&#10;JZDZkYWDA53W9qMne2ouvWjRWMtN5/5MHwCjqBbV8HhB8pp+zztI7KqVKxYvWvCFPXs7rcbFF68M&#10;Jh4/dfrM5LnYz2oMfN/4eqH6UqlWq9XOO/nO5s0jDfncpz/7m7/1J6OL1q1ZPnbl2s6Tj92/6+Bk&#10;j8RIZ2h06JINq9evXv7MvV+bPnJqnx2jOXD9tesvWWrag82j062pmWZj8ui6wakHHn9sV7mwvXjt&#10;jWsHp/Y9/sSOM6s2vffVyZNb/dBjT+3YeMPaSxv9s2e633r6GENjN122aPXCZsyG6Vw8Mz05cWTL&#10;6BCdsYGH/8t9B22bBctvve3WpSe3zRza8sD+bjcZZGzdrasXXr4kfvvBb+w/hbcZwUApeKVK95mb&#10;o+SF6w71UdbaS1oGedJxF1/2mksv6m75TiCcbo5cds0rjz77zL6tT+aQpwafJBiNPW8guioSE6KF&#10;IKgBbUPr0ktXXbpu0Y5dO8Us6GQDFy9x3/763RMKYMSoSIgBEGz8/xpU9YVTrVarnUffeerJnbu3&#10;/d7v/g400+YyyDIYEFqWLGlBEzJMgjEZjIExDkZprsA5kioNbbBBcwQywDVpLqi+WHBkqwcBm5EM&#10;0s4a0AJjOqQjxtlESDOD6yCtZuJSgxhGAdugMUZzpAVLqh9rM+wwNNrQAAsuTZAUk13QJ69Wu8Cc&#10;SbAJrSHENWDI4ATEQOLAUZV0S6FJ9SGuyhmVauxW70wbGRWaFozBZqOYEQdtmPtisedunLv933mr&#10;1Wq12vljsizzHt+PEFV7UAbIlSIQytySOys2zcAGyywk0UOOV7RVnR9IdBq8JJ0cIMcVxohWE0Vx&#10;qocQI8bTy8UQwBIoujGE0oBLCH20AEIEQx+QQCzJuwVMzeX0FOiUSJkb661ECEWJekxaTUsy31MI&#10;XnirVnuJ8xELdCdB+9CNGMUQEaQ1GMCBTRwGcJnj3GqZvvCWRiRYfNMZjYS8B6VNxQtVcKYq8weG&#10;rJj/Tqwmsc5hqNVqtfPMFGUfNY1Gy0LZn0aiF9RVuybBGjUSQp6D8YpPsQ4o8J7g8M5FDBqI42WO&#10;Ta11Mj1lfAgYm1lkJjYGEAg5Sj8SMJZgJbgsA4peDj6zMYQQBI0UIKEk5mgIYnsYRWzUVKISvDof&#10;UhGsAJEQ5wrIf/86gGE+nHv+yGqt9tLjrIs+A2ci4mLiAKMgocx7KiRWHNVZUspzRRbnB4bO/YmJ&#10;qCEEH1NrkAhl7lXtC0aRgIjGGIO+WCQXX/yYUa1Wq9X+IRlnBEwvLyLRmFi9Xpeh2pfBGi19iUKW&#10;IcZHSkUo0VmINtgUFEoTsEBMY8wglVRsVhQ5jpBHYhAfnDWKU3ExFqLe5zk2RUySSAgxRLXOgYkW&#10;qyQ+F/VqE5WGmtTNzUyQpIhTBcUYcA7S6r7KuditMh++Pa9eoqu99ARvkQwIiokhRIwguMyCYrO+&#10;lyLPrVUxhB+4mBEFDIoPuUNkrkJPlGaKUJ4Ly0QwZq5jww+qF+FqtVrtAjEStQjeuCSzLsY4Fw1Z&#10;g1Gg9FX2jFD0EQuUEQOObkppSby6QPUtJYqWMUWCGh8jgkQQTaxJIPgINqgKZBaAqIAv5s4mhBLU&#10;REHAgUOIBmNjVEO1/AahukM0EjRCjNgUjJX5WnFVYtB8DCfPR3Lm3BmIWu0lw0j0GiVxCmIMmCJa&#10;jIS8RD2qik0S69QTfSB5kSMI8+MvEhyUoarwEzBzq2smSVAlRnHV8Yioqi/2E2q1Wq12vpkktWma&#10;KuShhPkwSAlBgTQzCgRP9MQAFnWAJQo5mEAWzuWiCQoFkqNYi8EEiIVRP5dMnTjrnFb5d1VcNT8B&#10;VGfnQL5nFU2e3wwtA+IMJqJ9A/2y+rQSBbFGXxCxCabR+r6H+Q/y5NVqF1oiMUKv2i71HpeQNnxU&#10;U5V6U8W6UAY8zTT5voEwP7oEorPV4EVxJI6iT0TApi6WOUSTWIKfLx/3g7un9RGHWq1WuwDM7PSM&#10;j2UgzNeRMmAxkrUsENSoVitzEY1iUkjm91V8gGozlYgIErxiShKSDGMJxgoZpY1I9crvffB+vpRo&#10;nMun+b71Aa2y3s5l7QQhRIjGqhpiDj51AIqzUkWWEsGAM9VWMLHI5x7eP+iTV6tdaBrASgFzi2el&#10;xzlwBmwVxhGBZkJZls/vfiry/AapAcrgZa6KtiHMfY1VQtGHaJ2JZa7qXWrF4lI7d6Ch3k6t1Wq1&#10;C8o0GplNLQZrrJEUaWIzJOb9QHVpbqwx6pREoSgFoxAgQCQqEQwRm5Ng1LpgQCNZG5xLzJih2omx&#10;LgVFgj/Xzj7OhWrzEWQEUKNChIBDIRaGUJL42CYkaUYKBhrNYUMWfA/XqBpwCYRIkoA1KNXxVZ7P&#10;iKsz42ovTVXdxIjTasjks1irkCKoxxRpYrolUcGFF8Zu5gUHgGxCOTeoLRoRcTYTTUSgKl4CKKEs&#10;NURflPWBhlqtVvthYAwURb9b9lQQUqIDW+Uyu4SijKiJgQRahhTAx/kwTimrVj9WycQAZfQjK1d8&#10;6GO/8cQjTz21Zdd3nnz24x/+yWvWLlPwPoLHRJPZpJGhiFarcW4u81oiKGqCUBpUBMVoKRDJVl6x&#10;6cO/9puf/eR/vOn6geCZ6fmIpAZU3vnud/+fn/jzj/3Kz40MUeRV9YS5h1fHcLWXtlD1ObWoTaBh&#10;kgwtCWWk4WwrBes1xlji0mab4KEaaFHmMkfn+g4HJQiYTGyKGKKEMhpSq1il7Pl2MxFAsS9c4v7+&#10;SK5e/q7VarXzyllrSZMkc1FAGV684spbrl20yHT8TEPa03mzgJOHNp/a+8yxI70OblxKxYIxiuCj&#10;DYAE61Uigotnpyfvv+e+MF6uXLvizvfduXKoYaNXwDq0D0QfClWDWDRgIgYJc60XRFHRajUNJxrT&#10;Kg1HkqSzbMnSi6+6YslAWhhI3UDhe1VKXaPZTpKk3+tOTQPQbJIHYqy2jQQRRIUqPe9FsnpqtR9Z&#10;gQRKSdAcyFYuX3zFhqVTk70zp+OpY0fe8bpXPf7k/XuO9NQO9vozVggv6Gsyv1wt51qtqhj1XHzF&#10;FZdddvHpPUdP7j2xcF2yYcOGL3zhC9MzZRWjxUjiXlC75Hl1DFer1Wrnm8vzPEmTKJEQrWlsuvGV&#10;H/qVD113/bJTezZ3JzXIwubQ0KFdDzx7/xf/jz/9VKRQE9GUmBmC0FVQIWAdSRSP8cxMP/vwo7sf&#10;2b7m+suvueO2pvYkFEoC8/OHAZeS53Yuc8dRLewJEEVtVQOBaIToqh1Yk0yXZmqmX/QmJOQChfdg&#10;E0OhumvXrq+Xx48f2kIEC/3+CxpzvUDdmKv20uNaMKnVmSHT2bjxqo/80ru+fs9DW7ZPLxpd8q8+&#10;+k9/7/cP7Dq0g7RN0RtoMtGD+RPcBuK52CuFguA9Sedt73jH7a/c9NVPfn6f7nvdO65829ve9vjj&#10;j+7adTTL8AHv8f4HB9Pc8fB6iNVqtdr55ERUDCKCEGL0Pp4aH3/mmdN/8vGPbn/mYHTL3viP3vqB&#10;u1798d/6zaPbjz763QPjvSMEi2RGCwtRCAbElipqDapocGI7WVtxfWNbPo9loYhxSSz6xhLF4YOI&#10;GFVDVY/KVls8UUTmc30q59J3Go3BdmfIqpdI4sA7qc4+GPv4449veWS8asuVJJRByTL6fVFEsUiY&#10;e5CxXo2rvdT4+WJwSZJ2Fi1cuHDx2PC37v3G0KKbFyxcMjlxZuLkMYBCSbN+r3fu+74/z6AEQdJs&#10;waLFY2NjR48e3bp164qRFc1WY/zsmUP7j2aOPK9+D96fOxJVq9VqtQvJZd4mwfjSYJqYxNuZgeys&#10;n508c+royWPjXuwX731keM3FK9esvnXDwuGtD24Or7r09ivvfM/rbll18RXDQ41sdt/hp7Y88vC/&#10;+51PnPVMCoV4dMKmo2V74HS6OAnrxI1ZDgdfZELwxGyANZtuf9MdP3H7puuXJotHdFa7W3fs/b/+&#10;7V8/ct93TmCRFtpoLF93x5tf++63X71xzaLTR+K+vbE0Z6ez9ilLCWA23PrG17/vx37mPT+enHq0&#10;f+DBu7903+/++RdLP0ScpjuDmKtf/4b3fuA9p4/uX9QYvmLNtaOLlxcmPPGlT/67f/8Xh5+bqI7Y&#10;VWndz68lQHV+9txH9WxV+2EmNDtxphfxZnjgkpsWL1oxPHP8+J4tU2OXbLrqzUeOnOXw1IhyaniG&#10;aZ9E+hlEp2XT0k8o+3hNZjAZ5SJiS2Hp8tGVC6fPntq9+dC+kTvuXGIPbX/g7hHDRF4t2BkfEq/P&#10;H3qVufPmEUXrfdVarVY7v5yXaEJopQmGapHMukY/P1uUImCM6U1Pn3zuSOrs8OiYppCGKy4ayib2&#10;7Ti64+nxMlm4ZGzV2GU33XHH2w5882vfmJyNpNYzPOEZmO0t8blJjmljOjdAM+CM9mxZXL7IXtL2&#10;08/t+W9P7JrKJzvLLrr6so1vfcsbl9H96/sf7esI7RU33/bKd73lmqVp756vPFgmlzQGl1x9yapO&#10;eXQgNoPvQXHo4PbHv6J7t+x932uWvmrtwsULx6AqwAAKYpOsuX7tups3rr3/K9/8b1/8kkkHbrzt&#10;5iuvufb6668/9qV7A1SNX1WMGBfCiyT71Go/5Bx9lzU2Xnn14qtfv+7S61577dLla9s//hPvGbzm&#10;TZdccu0Vzekf/+B7iy98+d4dE8RMkgahT/Rzp8SZzzQIYfW6tSPDF195w7WrLnJXXXZp5+qr9h9r&#10;XHrTG68dfXJgePTRJ7fvPPDc5m17cq8xhvzlVUoAACAASURBVFar1e3NXNgHXqvVajXA2WZSaqFl&#10;n7IEE8Fl7RA6/cKKJDGUTRcGM7GEqX45a2zD5aZ7cufDT5zcfWDbrtl8yZWveNObfuEdr3rnO951&#10;YNsj23dOkAg0CpwriuHZmXE5UZgJHLDcF1mD4y6csad35UeX3/vUt5/c+tRkkrYXrf+pt4/842su&#10;u2Hslk/e92jfdey6G9/09jsuX3py2733fOIv7s8vfvMdP/6Ot61ZM/jc/gU0Ij1sOXVkz5NHdnYb&#10;i0d716y543LxuQVCPt+zq5U2Oy0nSwfSZx97+O57t5zpyj/u9T/0tpvXrl1r7b0EIjhrSx/QgM5P&#10;afO9JuvTrbUffsr04ML1N7/ybe/86Q9cc/WSVregnPr47/xJGBxuNAf6xw+u+pmP7Dk5+/TBz08W&#10;fqpokEEUoVB8DoXOFWkcGmje8Y/vvP1Nb7l5Q6cxe8hPj//LX/6ILF2w/Nhsr1/++0/8h9/6n/9w&#10;664DiRKN7Xa7Pzg86nXrWq1WO/+cT5yL0cZgjEbw+Om8kJiUZVKqgXjjNVfc8brb2lm6ecfeHSdC&#10;f+bU5z71OYqzTch1MB46et/9jwxNH/ujn3lds5VaBe8x/U57cLCZOk3EDPscFGIfosUH2Lpnz459&#10;J4p+UCkYXDhzaNfny7tftfCmm1eY5R0JY2MrNqy+euO6XV/7r0/c/eUjhyamp7d8YclFd1w7fB3T&#10;qZ8yQNqklyeMk62PkuLLzErL0g2qGhFLtNN5mDx98uCxE/u3b5mYnIKhoycndu/ePTA4pIIzhEiM&#10;VbG6eg6q/UgyGQePnPjEX/zdPQ8+9PP//J0bVi7d/p1nvnXvN2989bXv/ol3/v5v/s6xHXuPH93X&#10;nyEQwBJA1VBGKEEFwTnjtm/bsvnf/OtPfPpTf/DRn1nN8e1PPvy1nRM//ft/ff/dn/ryV79+6Ojp&#10;oycmZvu5x4QQqoZ4c+qhU6vVaheOm+73R7KmlEGCpyFegkmTlRddctd7f/r0oVMi7pbbbhxK5IFv&#10;3ffwY9smeuA6pK2Nm25cMZSmycBZP3j5VZtuu3xJZ2jANVoNoVuAjmeZK7Sc1MzI6iwMN8oJzxEL&#10;JmXWAJ1kbN1tl186MqBuYHTaj157yeo1a4czOz6UrVowmC4aml4+kH7xsX3H9060U6bzk4eOjm/Z&#10;eer6KxtqQgL9nofoAZ+kzc5gqx2LXhFIiBF8Ca6JyTrOThzYH7rTIQpZc7JbTE3PDA0NWSseJRKi&#10;AmKMxlhPSLUfOUXE2EzzcOLYoWYn3bZz+9NPPKlljD5MTJ7ctePZI1uP9MALncHO9GQgGjQKREFF&#10;wGk0Qsh7s+ipE2eavV7vqc2Pn9i7Z2o8RmY2P73lu49sPj1dtejDilUkqq8Xq2u1Wu2HgSswiWu4&#10;mFgIZV7GImkly5cv/div/1rvTDdJkumZ0w/e9+VHv33/joPjEVg0evmG9W9/4423bFh06bo1/eby&#10;dHhB2p1J+vuMazQMndgstPRFbzrmvSyhLw0ZSZkAxDEdQQfTlde//tWvfN9bNq1dMmSbS7Kx1e1G&#10;GC4354f35/3WiLNjMjWWUMyYiUkkgJkR3zt6cqJrm7254iU9xM4akMTZrJFmzqVaNZQAMNhGv4gu&#10;hjh9tuEsgLoQjYq1SRZ0rhKqESKi8UV6CtX7qrUfAYZY+sFGunDRgtGFC3Yf2BvKfMHI6IqVq8qi&#10;iP2ZAAI55FNdh3iTSMwNxKrPcTDgUnGFBlm6YMHSsaVLl+x8KEyO9y9Ze2lm+82BwfFpDPQjEYIG&#10;a9M4363r3AiZvwKqe3PVarXaeeWcbSS20WoMGBKcjcZPz5zZt3fHf/zjP9+7bX+/3z979tjpY8cz&#10;ocAZRoaXL/qtj/z8Wnt635Nf/ejv/9p9zzXGrvyx229Y8/G7rs+LWQKedkGStpvSyppt05NDaKE4&#10;n/rgoIR03a3rb/2V979t4uB9n/7rx775xOnDPbPxqiU/f+fVP3blRVnDGNdqh4yy0ExzJQ+QpG03&#10;mzaKnI4PWHB21psGIri0182nprpBrAUFBwWQZjZJfZ7HXp+okKDGWet97OVFnN9GjYIgqvFFi5fW&#10;y3O1H3JucOCO1931L37pt0aXpGtXN/yN15j3N/q9kDaKwYXmC5/99N/9p8//+7/7+4nTp9M0iXnv&#10;XKAVPLiIpdMcHGmN/OVf/O8LN66TzN60fMWd69fSTKZjXi5Z/tpf//j7P/ALf/DH/9u3H35sz8Fj&#10;aZL6uSAOOFc4uFar1WoXhjNI3s3zvvcYlKzVsBJPHNm/+YmHdm0/EKJBQ8NQBgLZ0PCyjbds2HT5&#10;0nv+6I+euvezT+9jurlueiIZ18E+MU3LDEoaMNRP24XafHoqGzxSmumcjpeC0MUs3nDxTbdv2DjQ&#10;O/CpT//JN751fPfsUtzw4ks6tLOJwhf+6Oz4wPBk62xPkyFpj6TMFPhG2xVLFqgTtTLomVKj4Ikp&#10;ZR7KsiyliGkBgAWJQfuzzohG8r6fnJolXURU8d4mLqokLusXuUKMyAvjt7rVd+1Hijk7ffdD3z1l&#10;P/GuV18ysGnx5z7/lW8+c+Yjv/wvG5Pbt33n849v2X//sydOTM869TH3ngRTEo0i1kavCvnM7HRR&#10;Jv/6D/5k7XVrb3vNpubay77+N5/qT039k1/64P13f+bgQ49t275z5979R06cVSh8ripJmpZF/0Xu&#10;TV1hu1ar1c4vl0oUYlBEMqL3PqTWOFGrQYMqahNTltGCYqORfpwR41W1zAGkMbR25ZpX3XxToznZ&#10;Kyadw/o8UPjx/ol2OjXhr1i9cu367kMH9+EzTB9PXna96ZZqfMjLPimNOLLkmo3XrFq7xoezYmcP&#10;HDuaHxrfc3z6shs29U8+9+3Dj9uBkVVLl9+wca0r90dfCgQZI+aYLppnxtnG4FQpMTFaRgOZiX0N&#10;+NLaJGkMJa0RzgRMSCVElRjjuWojYsSHKnR7vhNrPRvVflSMeE6cGv/O3r2vvXLgyHe2Hnj66Yf2&#10;6LsKnz98/xOf/8yXtvWOm1FgGErwpk2cUEzExlBiFMBoUYQtm7dkA+XkmpE9vrz7O4+MDoyePHny&#10;gS98dvNjO489d6YfqPpEaFSQsigu7KOu1Wq1WsUQ+sbEILFUD0a80b53EYdYAUxQG6oO3ISZ2fGJ&#10;ydkn9p5sX/Gqxbe+ORvI1i4def26sVesGmtJiXP9QMIZx0n6p/KZ3q69pxm8cdMr3nz9utXrxpLl&#10;Yxly5nhvz7aJo2eai9bf8o4VF69Y0mzeeukl1168dqg1WFpvk7TfO7P/6O6ndxxasPK6VVdes27N&#10;8g3rL7p5w/UNn3ba1pteHygWEAdII4PJ8iWLWyNLk8GFrjMoIgloLIh9R0ASkw255gDWQBG7U1ib&#10;Nps+qIIaCUFFvj/BB+q0uNqPhjYgSvCrV60c370zTHdnxKQLxsZPHT+yvdeL4JoQU0iBtOp1UnXA&#10;M/Nboh4RfGwbc/XaVYf27ZH2QGgNtzsDz+3aNjE50w9VTRK0SoYTQeRFkhDqIVOr1WrnnbOhtJlq&#10;oiBkraHGoAt2oNEpeoVVASGIYoIoms/mZ559fMffL33oPa+99efuvPOuf3VyNm/s3338u5/7qyt+&#10;4pbW4PKSHZbYZHImosePfO7Tn7no9tU//v6f+MAHfvb4c1v/9jN/+9t/9smZk0/ft3loxbrF73vb&#10;R37qro/1J9lx8NTe5/Y8d+D4urUjk94ZOxuPbP7TP/5T9/733PnW997+7vdOh8UHDuX9mZmZdsJQ&#10;FsibzUV3/fw/fef7NywcfO11SyRJp9bd9sZ/9E9/xfV63/7cZ/78r/72ge2HWpkJUbohmS2FWGLM&#10;QCaIVYxzjnxuRcEZG9EQztUNnn9u6h6RtR96EcjELhsYHOocPDyO2nWrlg4PNJ6eKc4GFGgKMzFW&#10;3Uq0P//fWwyCEhQkQMC5NStXLV8w+qW9d6cDQ8vWXhLVTh6fODuNzp9ciPOjQ0S0rtFTq9VqPwSc&#10;iUElqg1ISa//9MOP/2V30haT4xOTARWqxqdRXaD0QtQjE/d86asndzw6MhJC7FM2e6f6cebkzsfv&#10;fvTx3bOKP3dcLU4dePzuTxxY8eBjD7QbZ+nP7Nq+P4mUdvbMnm1f/Wxzx/0PjzYmBzvZ2UkOHT4z&#10;MpCPjUye6pUSSnR2Yvezf/MZ++jTwwub5czx6cjA0anDo8vKR3bkFjQ/8p2Hv7mvt3mV3t/sn5wZ&#10;P6JDgz2TjojpHTty7NgxfP+ZJx75yzAxc/TA4WPH0YQoh/bt+cKXxgcGBqZmu0AiLlCqanhB1nat&#10;9iNkFuieCXsf/8v/cFKe2DFj7NnB6T/++Ef7m3cfra5BuqfQ0Be8gp+cvywpq0EqiuIhJ5SPfPeh&#10;2ZO7tu46MJMsPXZ6anzfI6fPzK3DUUWBcyFg0FgtxZlqrNcBXa1Wq10wTz35yLadT//6b38M14BB&#10;GHRZB6HhSMGRQRNxJGBwAGthQQapYNqQZbiFluYADECCxY1iOhjjLCkkZiEGUrBYsgzXMTRI27Is&#10;YyRJIYME3IKUbBBcKhm0cI5B7DBuUEgWCQOQNGAoxTG3Q5S06CyALMNkkLRSGk5gBBqAy7CJQAsc&#10;kA0gTSETcMZKtTsEVowz9vufFHnBW632Q6xFA+MYaEDSIRkRZ93cWGvhMsBU+5+JQURAnGAsRqo+&#10;wnNvCWYAcQ5SA40x7EKLG6Uaa8bNrcKdGxTVDzWCeX6IvNhGa61Wq9X+QZk0GfBRfPSEvsFbos9z&#10;DP0I4Iiuuth+/oq722ImgwxiDwIYDZggaY4pSYkRsZg0syTgZHw+jGsGxmBYIhmF1eOGWecMgAEX&#10;IsaAj5o1GoAyA7NYUdyMUoBJLLOCHQxgEohdck3JAY8pS4/3QKimKKNYnHVz62yhj3hDdEnmo1qX&#10;GjsXvYlIYt35e8prtf9xupCYaKf7gs6QTqs6T0sJGN8YyQVnaKcWNErVuT4zREtUYlWFJ1Wclpge&#10;RkzWLCP0u8S+MUkfIiYi1fYsIhgznxt3Th271Wq12gXj8txaJy5LxZJ6LyRF1V7eoApavvCrFWCi&#10;R9+CMVisE2vCZKDsqsM1AJG+K/sCfcClzhcYiAnRYos89D0kDo0xRB+6Bom2acXPAH2axN6U72Mg&#10;mnbS6vVnooSuheiYMWiZ2rIQQmkEmnYqNXhNco3EEosxlJESQ+kxsQykGIgSS8GALcsSMMaEoFV5&#10;EV8VAq7VfhQlwXhNIIjkWsTUmSKYiKMsihls5kOehtCAXFELIRNm5xbUSFHvyAUUHyQrgnG2qaEM&#10;GkuN1mYaAkTFIBFjiBFVY0wMoV6qrtVqtQvOCA1nsyRLNQCFIQDYaicSAxbFmOevuU1Pmy2fDhQ6&#10;GkK7WXY7oewAxpM2kDIp+wtgAAJZYASciym5I+bYWWw3tKRvyR3eJoZGW1tJN9iiTKyJtCSChRYY&#10;E/uxQUirbVG7EB0YtpEiIg6zJKPZKsoQKbUU5jdGIwHmPkysiNXqdkREq0fhnCuKIoTgnItaF4qr&#10;/SgLpVGX0DSqSBlDjjQEk6HgSRqYZlQGDImjGkicSxYQAVeN9RigkaEWjCV2kgToYwHFiogYA3Pd&#10;h+vzDbVarfZDwpXuYKsclSmLafdTpd9PNUphvDFlKt6HJAohIjFTRuE5l1B2q61KL26CMTSFXiNO&#10;NLrjEfqu+ZxkhNlM87Y/MZ4kaEEiSV9NUUbbKPuKs1KUmYt9OzNrQTCls0FhRgXJoUDF92wP2vQg&#10;5o7ngIkqyBOPHuvHJGfQ0A1YCNW0FcQFTcA7oukjNApEjcdq8OqwkHs/d0a1LP87MVw9SdV+VMSk&#10;Z2NPexLJDHkwhS0Kg4nBagj5DGKKrHU2FOq9NR5OeYO3EFwa8oQyh6K6CJopW9IsNS9MLJhJUlwR&#10;lGiT5mxZoqa6nDMYE4Nh7vSrzh/otopV6oJytVqtdj65EJMyuhgNwVN60WjAImTiQ6mRqGrSNBqb&#10;5/mUQlkieJmvkRunLEGIHmaFqOB7ljxCKUxC05leCaVGxUAMHiOoVdAo4lCBiEQvODEJ0ShR5kob&#10;RDQSkXMthM5t5FSFS1+kh2Oc+2dDDEBQHCLGKhEN9YnU2kuLDeAEAV9EMEp0JrEx9FHEJRpsLHqR&#10;aASN5vkhIzFgDEaIEpHMxRi7mgsxMQTFeyIxhbzsgUEcUZmrNhLnWxdXq/dz47Je2a7VarXzzCSN&#10;EeuaghWi+JDOhWfB90s8VjFWo88JOVmjaAw0FKJD2kgHSCkbRAcxoTQmmOo8Q0wgajuY0djLEwN6&#10;7iU+ikvwQbBFjFpCJBFSEGKI4VxvLIkQI7GE0rywrkFVxkqxBEv5fO+FuX+O1WwSI8ZYY5vOZWiM&#10;5fe0aajVXiI0EtRIUwU1WCuoi32tzpJqGYjVdRJpQ8AKCVrVR4yBGDEWEiXmnobFRMVISIwHJQhB&#10;UEidJXhUTeJC9FU98GrAVYtwQJwP6Wq1Wq123hgfxGOccw1rEiFLXcCVGKrMGUEUZ+eKuJdltUzm&#10;0RzNUR+ZKxQXPaC4tMQUONsYRCxZ1gIpqPLrFISoZR9r06RlyJKkYSKmqHJ2qv6mc3ULDDjF4R2+&#10;WvgLVHfDoIZohCjk8/uf88dpFQgQo1JEKQK+WgY8V3ihVnspsQAhRMTgCD66am1MIQNMiskSh9DP&#10;1SKQis4Nxf+XvTsPk/Oq7sT/Pefe931r6VXdrX3fZcvyvu+OjcE42CzBEAhgEyBsmZDll2Umv2Ey&#10;wGQyk4SZJEwCCRAgEIfNeAHbGC+yZVuytVj70pJae7d6r+qqepd775k/3uq2bCDPM5NEsjz38zSi&#10;u1Vd1VXyW+95zz33HJBzUA6a8iH3NgE5QFvRAg4CNXXMKLIKTonAGpADQQgub9kDKICbB58/wjzP&#10;804rFsmMZKmtZTZxgkrqUhSsbgFBB4BAHDjLO70bBIUEAKCdCW2mBAZRgpYUUYERWVFpOn3esk/8&#10;hz9+avOuF3Zv37B57R996kPnLpzOAuuarUS7e7re9ta3rXt2/cbN27ds2fZ3/+svb77yvE4FAowY&#10;ACAWMIHVZEl2s81oM8OQx3BTJwwBXH4emmxr5SYXYQMggCNWpCg/yfjTjPf6QtDsmBxINXfwoBFB&#10;EJaRBjpgQsWmzb3YRIYRNH+wec0DA2Xza7bMQgTMNggsBWkm2jYTbFnm2ooRiXE2Q6DBDtTMxvFU&#10;LznfN87zPO+00yQpKW3ZCsMKwAVIceHqlbO6otk9bSVdCMWNnDw4OjL0zMb9xtTBLOIm93/CIgAV&#10;ISw2CQAHjFVrjz6xbqTeWLZ4zi/fdefyWT3aZiIAsRNhyNDJwX2793zpi19ZvGzZzW+4avb0njbN&#10;yuYJQJyyVgOCU81xrpMX+uIARwgAts3eV46gpspyOE/4AU6xUKSjad3dLRddMNPU+9c/tdmlFJ+J&#10;V9nz/q1YgC1Lw6EFVOrp4ZsvWj5USQ9W9eGTg2+6YuX+jY/vP1o1jlUhcHEymWFz+VxVAAYMZogL&#10;BSxBTDLn/NVz58y0R/vH9x5qXV48/5w1D/7ggUolUYAliEmhGPblQrhmrYKwr1rwPM87zbRkDVWI&#10;SDkJFFICQkybdslll/7yW28+d+ni7q6Zytn1Tzyw/pnHX9y4vw5Hji04gSPkE3nqQAay+Z41I5Dq&#10;6K5nn9y16fnl51985S+8VWrjRY1QI7HsyAQBmUx27NixbVvf8tXnd3aXZpUbBbgSIUR+fjGABrQF&#10;63z3aXMQEENcvoLjAAMNslY5Ms3BQFNnlcmMgLKWrY6Wn7P6Qx96azZx5Mjeo4cOjZ3m19fz/m25&#10;MnHNCEAhZNrll5/ziV99w2Nrt8TbsmmzVv/Gb9zxrb861H//lkbaZuOGYpB1U9dJIWDy/r467w+k&#10;ARdD3XDHm6648pLd33/ieL2w5k0r73rHXS9t3LRj56EgUiAkqcUpDUfklD/9Fm/P87zTTEcqUMyJ&#10;sS4jBC3d85ZfedVln/7/PvHS+ie+8BcPrFu/be7cuSvnt8+ePr1Y0rW6DUEWZXAg1LBuIhTnJLEE&#10;w0AzddaIYIpB2bpSRTrC+jg7ay0QamQmMUIE5wS6UE9t6lzAyiWNVJBhcvWUHIjhAgNHMK7Z1IBA&#10;Tgs0YCAGChxAG2XQbE86eRLJl3iMNSAl0JWGMcbYJJ4YG/XpAu/1RiInNVawVIAtdnb0dHVFL215&#10;PiremGUUKHfk0LYkBVGriAEnYjMAcKBmyGXBADk4TSgohGFb2DG9dawy0tvbO023draU6hPjx44f&#10;iiLUEmsJHCqX2ali1Fdsa/BhnOd53umlAy7Vq/XWUisQgVoXzlt46zUXc+XI4z/45roXdh4ctnuO&#10;HD94qKVEWQoInKC0ZNWF3Qvnz51RapVKMVD9IyNDI4Mbnl+fpiCVbzfNFJHWLIJIkyIHANZAEdxU&#10;61DiqChKW2QMKuanAIIS2IAQlOfNW37uvNndbY7LsGF7PZbDuzbv3rg5AgCTcmH+BWva5hfnjY4X&#10;i52dPXOqaawKvPaxhydODkmGjq5p89f8wrmXvmHl8tnLVsxU9eLHP/qRkX4a0fHu3bufeeaZ5i9B&#10;pJQyxg9y8M5WnF/rEIpz5rVPaw+CoLe3t2XhpQuWrTpy+MDIsGVAJttcO6QKLs/IWZBlB8qrFiKL&#10;lhqymbOmzyiGbnS4t/fAlfMvjZwc2LOnUgECWEIQcpbZqU3f7pXXTvCBnOd53umllYQdrUGlMgaK&#10;ZixZc+sbbn/bzdd89S/+4OmHf3IiRmJaknr60vAxZIl2CIHygiWXXX/VOcvmdIdptTJecS2rbjh3&#10;1aIZ9/7Vf3z6R/cfGUUdgQna6kzOjLXRKPImcLmpbnMAwJZh+eXTgAPACBUa1gZdbdfffOtFyxa0&#10;F+onxwfGYrVk2erybdf/+N6/fHHtCydGqebo6ltuvfNX37Jm8Oj37vvxQMUuWr36qhuvve7qKx6+&#10;92tPPLYhEGeMi1NxFARREQ1xWVoI25LGODOXSqU4jp1zIuJjOO8spkyhFCxesmzpxW9bvOqim9Z0&#10;9swM73zLXe3LbpuzeMGF8yvvefcd375v07odsYMlgSAjsIK2gGEBWTJQwgsWrmybuWjBqkUXnD/n&#10;9osuHDp+cuz2N197w9vPmXbYKvWBD9y5buNLu/ceTGOHybpYN3npBUAEKs+Cn8nXwvM87/85emJi&#10;YlqkIm1RLAftM8NS+/Rp5S3PP16tIGEFLqOgECcAIqAN6Hfq5PgQbzk4cXhn76Gh/XHPtXfePa1z&#10;1vvecdf41rXDo2N1aKhig1hkoiCDDXCzzzu9qjmoy7eYNhdMc3k0FyhdKI7X6j954qnqyZ0Hjx8Y&#10;t+Wbb7nj4++57YMfePfIgV3HRycAThEELW0dFfeThx98ZuuhmSvPk9b2cxbOP//88zY+vWF4ePTI&#10;2qc37RjadfmqWa1X2cHt3/z614+dTKuaRcRaS0TMLCI+G+edzeod7fOvueotd3zgQxdfOp/rE6X6&#10;yO//wWddxwwESAd3fPiDv90//KXNfQ9MxFYAChBkEJAhgrYQRBYRuLtz5rV3vfP297xl1TSeXhvC&#10;gpUrll4aLpo9c7x9qH/wP/+nP7r747++ddtBHZBNJdCBMRlwShYOvt2I53neGaBLrS3ODESBgbW6&#10;fZaELeOjIzBJDJSnLXzP3Z+85Q3XLZnToSoDf/XvP3V44/Mn+gd/8uAjnAyU04YFYs5eWP98hxv5&#10;r/dcWy4GBAAOJo5UW6lUVmGrpckwbaoW+uXknHMERwx5+f3fCWClcez4A9/6FuIxjTGrIKrt6WfW&#10;X7lq9q/cujjUloFCsc1BHTpxrLzhyX07eq3wWN3sPXzi3OULO9rbXIIIqMMhTROLYqmFymWQI8AY&#10;w9ycrOomndaX3PP+9VBER46O/P3XH3xk/ZaPfPLdK2dPO7p1/0MPPHLuFWs+9on3/fHv/86ezdt3&#10;HzjmoOAyJxCGgmv26wkYxoZAAcGmzdvWj/zpFx782n//4F2XmmTbCxvvP9T/ts/9ifrhlx989NGj&#10;wyMbdx1s7yiOjzYAmKlmjPnOIr+S6nmed4ZoYRWQDSmGtQhbWzp7NIs1WRhgoJJt2rSzrRR23XTZ&#10;FSuWzp3WGTOgQ1VqWbBo7oounjGtfaIws2PJRRcsnRmWtQtDIrAYZxqhKRoTjpp2IZ03goM4EEFA&#10;AgY7cSQi5AQszdYHk6ISwjK4dNmaxQumuWha20DSsWr1tXPmdnRP62opBAEacWMiS9M0TSsDR1KD&#10;UIeJ42OD45ZUS0tLgdAQQGkUWy2pzAkbYzOjwcxgZudclmVn6DX3vH81kmZAFMfB8MDJ9ja9Y/fO&#10;bet31mNTjlz/4R3PrXtq6ERjPJYEDgSiUFTqHAgGSsMIDCw4hc40YXCwHsWtYWHnlhd37txR5yAM&#10;sWvfvmef3ThUhyNU4gaAUqmlXo+bmXPhqUjOwfnGcZ7neaeZHq+jo1VJWgdckrlGdaLMra5er2cA&#10;8UvPra+NHe4s2kXd7QBMA4gbF117zc3XX3zbZUvm9LQ3CjOztvkz26lwciNYADDDicC5OLGxVSGx&#10;Azf3kTrJC2vymmuGmSyb42a7eAcCI7EI5NxzV7z7zddffm7P9AWLGq2rdLmjxYzFjReTJGkPdX+q&#10;ysVSvVblrKqB1BjiMOVIgkgpYkADsCkSk2aWWEfFogIJjHNwzhFRvpyaf37GXn7P+xciDQpIcc+0&#10;aQtmzjy2v3dkojJ9zqxZXdOUaRDseCwKmNZaGqrWBcKsrLIAQAYpIDpBYHQJzqC1fcms+dOKpS3V&#10;0fFQFs6f257FickqdSigEMCliMot1VoMxXDNGG6q8lUA66eqep7nnV46ap1FGDL1OoLIpTatjCvH&#10;c7uiokqqrBHHgwPHhsZH68JVK0EL5qxY89GP3TNdVw5ve/bz339wbZ/rXH3jdefN+5P3XhbVJ7TA&#10;iIZuNaXWoEgdxXgCKo/Spq7V87bvmw9c2QAAIABJREFUSkDNtgc81QQeAgMFHS05/6JPffKTi8LG&#10;3q1P/Jc//W/rD2LW4ivveftV77u5p6O1TdywwME6xVAuyXdNGOHMUWJEREINnfcvKRXDQskRjDEi&#10;VkMT2am9siKS18mdqVff8/6FwkLnW+98z6995Le6e6Ily9suvfiSxj0uMlSU0VIP7r//21//5g//&#10;7svfPzIwzGCLTFLONyOQQygAAhTbXWfX5//HX11x3oXFRnXNylk3XXXeeDzuVHF6z5KbPvu5T/3O&#10;7332M3/ywEOPJmktjeNmMRwBAE1ud2h2HiG/wOp5nnda6XrMKOjWYgmNZOjEQHV4ELG+dM3KR3e9&#10;dHLcINTETheiYmf3SC0pdIQzli9Zunzetge+uOPRe59/uneQFttlneP1AieuR1GnwnEbgMsNFYqr&#10;qfiwTE5naJbHCQBujsyaeseXyQkOIEbY0tWzePHiNavP2fiDr2/4yaPrnto6Qt0dM5Oh0bGgMDe1&#10;pmachoI4Fklq1XxFllXAKsrTbCbL780gyxxERPISOIHkMdyp2bjT/ZJ73r+etJbt3LXroR/ef+ON&#10;lxdKXc+uf3Lz5pc+/oEPj4yd6H1k7d6DO59Y+2ytVgtQtGiAHVPgOIGCMogsBFy1AiXff/iBsX19&#10;b738sgM7xh7e8nCD49uuf9Pe5x842LvhQG/fc889p5gVUcM6FRWsyUCUNwHOl1GbMZwP4zzP804v&#10;Pcs8DT1viFaDfmwP37+rGjw0Pr9w48e6n/zs4FjfSBJx+/l1sh1ho5BMdLTMDafN72yfvX/ngZ27&#10;eycARMJueOnKFWaaOyJVA5RRr6ejaqwxPr1nRC81C8ZduxEgxMxEAEykbOEIRNVaPZ4YVT2FYAnF&#10;+0DjiNIwgerqWNDeNb+9TIe3/rhvy1YtAEdxKVu4co5NOFDTHI86XaGk1hP3jFtJAIcCT7guZ8uu&#10;UVUujpAm0LAsQ6Z2LA06TbSo1Do9GT8JQGttjNFaT5XH5VHdGfxn8Lz/O4vd2LZdG7dF02LXf3Gt&#10;Z8+3/+lLOyfmXfPOjm3PH336/r99+vkjSQsQTMOoAiqRDhpJaiEMI7oGo1CjtCZHGk996zsjl2wb&#10;TbZffdmV3/nm81zXl7df9vzj335ow45NmzZlFpqRCggiSV1NdhsRID21JMEfQ57neacXu6A8Eadi&#10;UyCGNts2bnjm2fXnXXTVL73vgze84Y1z5s4+Z9Hc85YtDBWVO7qPjtSSysjgyf4lK86ZMX8RE9pn&#10;Tb/m0otuu/kmJ4SwbJoLpZmpVWrjY0cO9M1efOM1N7ytrdQuGA31MHiCpMGUgYOR4XR4RLe0L7/5&#10;1nfNnt/DQIgaww0NnjzUd2BkdPzcNZfMnT/LAD1LFlx0/uqLL7gwLJSHxqthSbk0ztI4VNw1a15e&#10;Yl0MKUtqYm0QFhop8l71mWmQTbO4MWv6jGuvv2HGtNYoivL2IlNNRvIOwGfsX8Dz/gVSANagNrZk&#10;6aItu/eN1xpss1ndnSeHR9Zt2DwyBohFmpp8J4L9OY11CGjEAatzVqzcu2dPnNSFXKml/Oz65w8f&#10;PpJZuMlpDdTci+55nue9JugaCqFwMWLYKur141uGvjB43IzFN1125fU3327JFTvKfX37/+6LX3j8&#10;2fUTJ0cOymMPr5p7wznnXnbxZ941Wj3h5vVXwhefeWrVjXPDthkVV7UQTc5INnHsyDe++vfqpsXv&#10;uud3b3vz+0+c2P/4U/d99RsPuQygLDYZxtInntyq0uxDb3/T//rb8/oObN25b+dv///fzBrju7Zt&#10;/d73fnDrqmV/9N8/f+eB4ZHWRcOp2/jihlU3nl/unjO45SRHurutldOGDTpAgLiQstaC1kwOgSrA&#10;NqDAZnz44M6tjz5439tvvvYTv/mbH37v+18cHH700Ud/8IMfVKtVZs5zcr5vnHeWSgEUVVdPy/Su&#10;rs3r+hJHK+bNmtFWfG5wqG8wAYAoQJY5aAMDd2rDH4dTxjAAbsGcOXNnzX7uibWh0iuXLy+2lg+f&#10;OHZ8oJ7fwDggXzUlQHzezfM87zVBm6AlYIkCG8KkmaGoWDl68mv3PvDSlr2z2ko2GSmXaGDgxMF9&#10;fYdPjjrAnej7xpe/tGXprDnTldV6LOk4MWikdmLrI7RuY2/FIQMzYmInNn1x3dPp0e0vrN/OtcFQ&#10;TRw8tCMkUIB66oAGeGLf7pf6+7Yd2vZ8Z1iFDKVSjZjNxPjE/t5/+Na9u+e2rJzZPmZ4SFoHKomt&#10;Daz7QfuGHftIk0vj59c+vnXjs92VjTUBw4yePLzpuSeSkd3Vwb7RBgTIYIAEteSZxx/r3735qXkL&#10;3ERNzZi5b9++arUKwDmXpinQbEFypv8tPO//WA1AdXz84I6vfuXvxl9a55QMhu1/9ul/f3jzi4P5&#10;f9G1CiSISYsYyCmJtFcEYg6EHVtf+uJfHNu3pzdplCsjE6PDuw+dqDuAAGbKnACQvFs3k/jjxfM8&#10;77XguR19m3bu+aP/+AcFIATAgC4j6AF3AUUNtACtQP63GgWlylDt0C3QgAJYAx2FoK0AhAQVQIVl&#10;AhQALkEvgmoBBQpoj/J7QFsQRuCSLoA0VISgDVQKKdCAJkQAUAb3qJZ5AXQZaCEAGlSMCq0aCIH2&#10;tpa8zwJIl4EC0FZsB1rABTARQQPFIAQioAyOEEZgaOR33hRF0VSrEb+o6p2lNADWKLYhKIZAK0Mx&#10;QBoIIiDKj0TSQJE4VDr/Mt9PxCr/cQK4DHRAFYiggELYCbQpICIQKa3DVz1o3kAbU3d16ofneZ53&#10;GrFNGqFSmctUgEIB5ADrIIKAoRTzy5fvGdiwUram4JDP1g4BMoy6yyaIkSlYp61J0QzwBDZGaMEZ&#10;gIkEKbRBWyUrOWhr4hCGJNFUhVirW6wuGiYBChHDZXaimkHFAEVawUCyJI4tAgmC8eoEBwTJQpIM&#10;MEC1UQViOMMgAhwhzlKQU5FALMSAlSG4IAiCIAxDAFmWiQgzE5HvOeKdpQxpwFJcYXIpdN1BOwQw&#10;rDhjLUBBgwhQEKWcmTqcm217T1lgNexcBBCQpA3AQsNpTA4dZpBiFQAMsMvnH/ugzfM870zjknZh&#10;QBmoZjGRgAEWC1NDOgGXWFJgmGYNjQMSAsSlAAEaGRSBkRIkdhABSIECZjiCpA1IA2kGgaP8/JFf&#10;/7MBhQwtCB0UAK2steIAKAGypAYkYAKHlnQ1MVpBwbSVWwWcWXCoxGQFTc5ZqwIDFjgiCxgRIVau&#10;WbuT2bQOGAh0GICQ2SzLsnwhNU/FiYhv/+udxQJNTgIBWQMmqADI+3A7J7CAMRBnQBbOoBm3/dSs&#10;BYGONItRAg0EQQA462AJIG5+sMqjN55KXcspY/TklXP2PM/zvNOCtak3auOiAig4gMARXIhEsQGs&#10;dRI75SggpUEAG2Y4sXAC1ZygJQBpFgLCAJLPcEDe1ZepAS5Bgsmx2Ql4gkMrsImDBVTASaohDFgK&#10;HGAoIMAVSJRL4ZwqtgBILTSpaq2mCy0AnLEEGCNREFmLPEkglPcNIWctNQt68oUeghMTp/kuO6WU&#10;1hpAXgyXt5Q7Qy++5/2LWaOASMNZC8XWiWYFQGwGQBda8s07rAGx4PBVMZwD8sycSWoKIgATp1mM&#10;AkMhPzJI6+YOVQgIQXBqbQJOHYjseZ7nnWZawXIQsVaAAoggBMOAtQ4EQDuQEbjml2gI8iUYJBmo&#10;2YbAWgsFZBkcQ7QTBjkFaElSiUAsgvwBMpe61ABI8zmqmcrPMKAUSRYBiRMFiMQEDSgbGzCLdUZE&#10;ABPXQQKAHADEWQYEzlkQIDI5rnuyJWkeTuZLShCIAWFq/dQ3ivNeD8Q4QmLyVVIrQN1RXhJn2SWp&#10;BYJCBGNTJ5DmOihD3E+loAWQkDl2DAJMQhpk4ACllDEGImCGc2ka/9SP5gecvxzyPM873djll9jg&#10;Vy23/Ny3ZAbgNKyGU3kgRAyeLJQRCzggyL9kANQA2fxTRnN0D4hBCgjADDbgFMhUvseCdL45TsEA&#10;FuQABrHF5KlCmuMfBLBQyJso5Ks/aI5mbdZbS7OUG9Kc9+UXfbzXGSKA2OYHR2YAEhAFIQPIL71I&#10;J0mWbyAHK+CnjwKGuCjQBKTOZQCCEAqSgQzAMEkDcGDAWcg/M4OYf8Zyred5nvdviQ0Fjlg5B7Ek&#10;huAsYPLuUASI07AKthkcTYZDzdxdfh/NEAoQKBiFZuDVnKHqMogBYKENAoEGMZhAADmIgWRAlp9a&#10;HDiPvprxIQyaZW75A+ddSB03b5zfxk5++vNOIacEcD6M815nLJw4KJ0fbkopEDcyg/ySyRkwON+m&#10;rQjIfsYFmhAAk8UhswVbKJDAOThogOAApwMFZ0BOhyqP9DzP87zXAjYUCjQB7BAAeQWNgc73IhCc&#10;guN8iwJx3qBgKmB6OSiSZj5PA6p5qlBCICCyUA4ALMFALJ0SbgmUgKyDzUM2JM07ZTtZXZdvUJiM&#10;GIVg8nzeqW1LcWpXU2ruv5Op/xMBNXdokA/jvNcXAgGw1uRlbdaYfOCCA0IdQiyQKqUckKYCNlOZ&#10;NCGcurBKgHXOgkFBfq+hCiIohkAw9afY/Hh0rwwH+ZQPz/M87/Rhlxf+O+aXVypf0QLq5bd6aUZP&#10;BAjIQE9WmeXTsNTk6qwD2Xw1U4AIrMBgB2WgDNiADMgCToEDcISAHEMABcP5flcY5NO0oASQfNlU&#10;QOaUCJABBk01CnFTH/lTsM1ILk8T2uYv6XmvMxRAU77f20kEAGSgoMK2hqEwEIjNMmuhAYQyVV7Q&#10;lFdS5NWjBnDQUAFUnsizGswiCrCpaSlH4uCsBNrHap7nea8VGhCaXLWcDJdecamdfybIwymXL3za&#10;PIYjQwALrAWUBgQwzRQaAkA5MKBcXuLGaK5/5sup1CxqYzDn2xHYgUDOCBjcbDqvAMDZyTZXOZtn&#10;/fIOIzT1+01OC8rr4cCTY4PMKect/hmLSp531nKiGKkjgMhReXpXePkVK0bH44GTGOo/cfONK7dt&#10;fW7/ofHMlKMgoSzO114tHGgyYw3wVNGBDgCasfrcJTO76PBQdfdAtLK4evXq+++/f6wSKwIExjjF&#10;sM1RXqdm4HzjHs/zvNONlRgWCNgiMAgs8cupOAEAC7bgZuzjEAoo31tACsxorrMKnII0W8RP/rAW&#10;RCmcgclPFGRRkCB0ASyDnCiTITNIHABRsAyLAJNdQphdsz1ds0DnlDtXk8u7TXRqrR7Q3D8Bjcky&#10;PgYAlsktFp73ehFMptC1cOHyy6/45K/dfeVVV8xbvPKiS6/5jY999NLzVzAzEGZGCvQzVj0JPFXp&#10;IMaB6NY33/6Rj3zkysuvXL5gye23vfF3futTc+fNJqAQUhgx53UKP303nud53mnHCgbkABJoQE/1&#10;7CABNcM7ZaEErKT513lIlO9O5ck4Kb8ub9ae5fk2sEAZZM0wyiFAFKEYoEhgMKBhNTKCwAIaEimJ&#10;JrdNMIjz6rrmQu0rThQ6/2ryf80dEDz16ODJjaunbszAq4I/zzv7aefADOgATnV2dnZNa9+y+QVR&#10;oYGKAuo/sj9NHXTJyT9XG9osJ9UB2tq7urrGxysH9vVGQaG1tTwxUTlx9FgpQpxImrgg8DWmnud5&#10;rxUaoklAyIA60MzAEWiyrdrLC6x5GZppfrOSf22bP2YgFQBJvk3BAc4BtXTqJy0ApEhSJM1Hbv7d&#10;5BZVNF6+oTiY5s1eblElkOajIx8Inn9nMmX48s0gL/8iePlHXn4Uz3vdIJhORtXCBW3B8mvb2+fM&#10;cfHwvhftOQvnLbtg9MRE68BwNzCoh6CKJkkc2CqBYp26IpABsUqNFpOWId0w5XnT2xeWh231wNaB&#10;40uX/NKCcOTkzo1mPEnzwlnSRjTIQBzB8eShLlPXTr5mwfM87zTy1cqedxYrsKkZZAA6OlYtmrZw&#10;0RwXdloUZ3eWVszvHJuolWfMKQRAWkPaSAHAQSTfSNTcBuQIhlUYARK0lpYsWTK7e0ZXqc2k8fLV&#10;SwEmommdCkAU5gu4P38Asc/SeZ7nnWabN2/etWvXpz/96VO/6ceMet5ZQQNLFi1/9z2/9djWE1uO&#10;VweHxiSL+/fv6zt+fDRJ3USlsvuF33v/m3vaUG4tAcWIFJSG1ooRNYsMAiC64JIbfvc//e0Tm8f2&#10;najadDAe2nng4NG+qsjEQRntHdm38e533qkAVhE4hI6m9reqqdoGYpAvWvA8zzut/Nuu553FKML+&#10;g8dr9oUjg3/w4Y++43io0oHajx764UXXrLnp1us/8+d/2b/34P69L9UrqKMOtBixsAyCJYgChNkp&#10;Qniw9/A3v3fvU9s2/s6Hf7l3qDcdG3pk6+F3/OZ/3v74Nx5/8pmB8fozL7xUiMLYEqz7Ge17xG9y&#10;8DzPOwN8GOd5Z7FMEIQt/YePNtz4wNDVI3HtyXt/HFfj7rntQ8Mnnnjs4YO7jzogAziETTOt2FmI&#10;MLFzCsgcQWmE42Pj4/UtJ9LhAwcubT1+aNO6tX2Wao2B55/f8MAPHxmuoiZwBCsMpeF+3uqpr4zz&#10;PM87rXxtnOedzTRlaTpz2vS2traV55wzOjrKcPPnzp49Z24S15VraEBrSgnWIFIZFJiYQEKTTRxB&#10;GhHA0YKZLa3B6nOWnzhy0iVq5dIlTBOZ8MkKMkGpMNmsxzkOguanrwjcfAzneZ532vnaOM87i3WW&#10;77jrE4+tPb794Pi4q000hkaPDVf768n4iLj+Qxsf+vPf+80507pAaGkr62Z7bA0E4LxFN0rRzJ6O&#10;Nf90//oHN+98+vD+SmrskRHZP9AYHBy0ozKw78CLT97zjjcvmd1T0ArgICwBnC+h0qkDX8ivq3qe&#10;551uflHV885iYaW2+/jAvU8/f8uF0xfo9kefePqFg/E7fundxcruoX3Pbdp18MHn9tWEtSCu1Cxr&#10;zSafvwpicQ6C2CYM+9VvfP2iq8+55KIVhyfiLY+tb1Srb3z7Lbu2bj+yaceRo8e379iZpCYzNgii&#10;LI0BvynV8zzvNcGHcZ53Fmu32LNp65643JGuurDRsuHRH//liyMLrriubdtjB5/67j9uOLRtOIJr&#10;tAMGqOmySccln45sHeVzkiWdqAz98LvfPn5itRm6JLjkym/c9z2TZgtXz3/qJz94dt3mjZt2poI8&#10;QZ9lyamVGK/Y2OADO8/zvNPO18Z53lmsE4AYKOrp7hzZu7s+NGxLpbC768SxQ5uf3n14oAFdhNZl&#10;IARA4dScFWquqQJkoAzYtIXh+QuXHtrfO1iv1KOgWC7ten7j4WP9qUAAYQDQrF5VAyc+fvM8zztz&#10;fBjneWexFIAkmKZmzOjpPdhvDebP6motqXrG/WP5fC0HMSafdGIbzUF54niy8Rsog0pAtqPcumDG&#10;rP179hXbW+csWVRqbT1x6Mjx/pF8I8RU018i+undDORL4zzP884Ev6jqeWexGgCpF8f7Nm96cfiF&#10;fRWIaj361AP/uG/L3hP5VVo2CnGV/NZSb443JtdMrwGAAxKUSqOjo2ufXLt548a43No/dPK+Bx8a&#10;Gq5lAAGOmj1GrLMAiKaG9Xme53lnlN+p6nlnryKKYI0oKLd1laHbABBQAIFL4ALAOl9CLRTCIhHA&#10;nK+oKrAGhwAYCIGgCNXSBl0AoEMERa3DaYACQiZ1ysAGmnp/OCX/5rNxnud5Z4RfVPW8s1iqNIsJ&#10;sqxeGa8hyIKwPUQYQ6DSqC0mkKCgSCCZyxNoDMkzcrBgB4QuX3DNILYOVwwCGAMoYxyHgQOMAwAm&#10;aMX5+8XPS8X5dxPP87zTzL/xet5ZzEqNBUXHCgaUNGzaSBAAAZwxMVRkHcRIAYkzMVSQZ9IUALCA&#10;AGhAO0AcFDkVpCYL4chYEA+nWf4oDiAi5xwArfkVWbfJL/xbied53unn33s972ymnIa24Aga7MAQ&#10;4hAcwAIpohKCNgJKzUM9zH9osmEv5x1DtACKAHIEIyjpAsSRCkSzgFkHBHJO8vI4pdTP/k08z/O8&#10;005zGMU2AaARFhTXEbsQYgvIZkCSECc0YACDdkdVFBxMBLGwRolmKAMnsCCXF9ywa54hBBAFMFoz&#10;JIBoGIN8gg8x4nyZBkxwdrKXATmE4OQsH+mjA0iewqBQmB0ZkACUD6TUMBYIWkppIya4yMJGcAlr&#10;7k5cjEIKa2HCQNIAmWbEDhkiAIJM6dAalRe1e15TVo4DA0rgoAw0BUYwBihWsBmyGjIXgzM4UQEk&#10;0dYY4oQiOITSCAALxASkBDERyAJjNoZC4BJ2SBEYI3nCDgAgNsmYwAKaXFkVwIEtGCAgO1OvhOd5&#10;3v+DuFobi8otoksGYcNatqAEiixkHKilhDoj02UHIXE6AVwGaxSByTGgTylrZsXgvI8U66DgHJxF&#10;DCRA4mAZFLADMgcdhQJ2YDklHcgAneUxHABjYQkOcOKcNbAOYgEHpkAHABhI6w0QiZABMgMLR1IJ&#10;kKhUYCykEYYRVLnmOAWCAgAHKIuMCj6G814lhQEsg/MrhUwhYmjjsrAQIHOsC8xwgA4Apxh5014H&#10;zmvewMgvNBzYGRjNYTEswMI4aIVioUAQQIIwzI/1YrH4s36Ns/7I9TzPOxuxLsFCJTYEwqjYooCi&#10;QyFJS1QF1aA0dCRBAGRF4oKbjLQcSJwgITiebP9prbOCIGqxUElmAYZmwyWKyqAA0I0MorQBZ5mA&#10;VF6a83rrW8CAArFGMyp1ebIij+cCUKgJTkCAEAURUATDSRwgiZxt16zh6mlctyXLMxAVUpcIWUAz&#10;rPhzpfcqOgMHsBEA4XysggI4iHSaZRBymUBcVEKaZpCAwQCDM3AmzWun/FrKQYuFS5zLUuStiGKL&#10;RlzVCkSSpY0wDAHXaCQ/Z4eDe/0dzZ7nea9xTCxZI1WioKSejKeABpdIQQxgQXmzdwNqWHEy+abP&#10;k+U1DoYgSkEpVkEI6DjJAA6LRRBgnHXkhF9uVNBsVdBMwrnXYZMChtPOgQFNYKXAjCCiqJBZl0Gs&#10;kQAoKAWBhYKAlCadDyw3SWYU0FIoKAAuhbFwQBACzlmwP0t6ryJQEIBhAQXHCIgByjIHQhgWFRwD&#10;qQGAUAeMCADQvCCzyPetgiMmtiAnUFAFokjpZjcSrWwzozyZcguD8Of8Nv46w/M877RiLSpypJMJ&#10;2HEoJ1FQRduoFFMAzHAaxiKeyN+2XdANwEleLQfmZlzhDKxxNk2bMR5R2qhDnGYGDGwCl2llI7Iw&#10;mcq7jzYH/Djg5Wv410WUwiACiOCcOGctHMOKGACKdVERNCBxSnAus4obklFi2mqqkAQwGhZI4gnC&#10;INFwGAAowTAo00Dg6468VxE4mxRDDdEItACZVAkWQQt0W5o2NBphAGdRLhecmTAImmliAQADTqEc&#10;WFInqYAZUcE4JyBjJCLWCmkmIJTKYZo08sdMM4PJo/WUYzY/rj3P87zTRysbFImitFLSrl4AMhbV&#10;0jNvYUfZGKmbhhRdTGlfPcn6RiFRx7zppfa2HmcpS+paWWcz51y5XBZCZjA2nhw/dmLe3JnlImzS&#10;aCuVnSukkozXhk4eHVH5Uo3mqsmEXp2He50syWgFS2QNwwmxBYMi1TG9rVQOmdoiXTATAwf3JRaR&#10;5opx2sKhLGo6iuPl2boram/DrKQyVCwP7NldtXGmULZIwC5U5LIyMHGmn6H3WkKhQqplAlJAEnAY&#10;L53V0cjCQxVta/VVK2Yf37e7kQLMcQMBsgRlAmCbafB0sjhVWRBgmcUanjF97vSZ8fGj9cH+cqub&#10;O3/B1m2HGvUUhEArgE2WOTD73Jvned6Zpht12142hVACBaRAS/uaS3/hQ3e968Yrz+vuaCuFpWyo&#10;77EH/ubRtY/8w2Pb515wwRf++FMrV5xfLJSNjbvbCwqmUas5k8VpeujwiUceeerBB3/44V/9lV95&#10;15tVFDaO9+v2eSOVk3v3bf3KF/9q3U8eHxjM9Cnh26mRnLw+lmTSBI7zdWcoyhCGPXMXLl35vvf+&#10;ylWXXXrOknkzyvS5T7z/+//0zb3DBgApiAnaZy+99R1rPvSrV81tX9gVndeYGDx46L57v/Y/1z58&#10;4NBxG5QKY3EjyUSjw4dx3iu1MobTzAIBwtm33LLy199/w6ZNfY9tTOup+dP/cOff/NmvP/Lk3lEz&#10;wzYqJSAGCAgBEiQAlAMxnAsdATBOoRy98+733HLNdS/c98iB9VtufdeaN912+/s+8MHtO/qcwIkY&#10;kwE8uSHd4fVx2Hqe552dtCq3UaStoloCRKWLrrrpvW+9/bZrVn31rz+/ace+k8OVqy9cvniGWrRk&#10;dXz/1t6XNn34Yx/r6JibJrJ02bwP3v2OhXOmP/Td+x74wX1KUaWWOldyDsUoeOxHD2x46vFNz22s&#10;ti67/Krz3/PeOz74kQ/N7ZnxN1/4WiXL+0+xwOVF1havj0RcEzPIOQJSY6HEQZXKncdPDD25bsMz&#10;zzzzK7dePT54sitSEQyRxABUdMstV3/wruta0yO//aEPDJzsmrdq1Sc/dfv7f+13F3av/a9/8qW4&#10;DpXn+MT3+fNeyWqlIBYgDVvonDZ9zuzOv/6bfwjCGznNigU1Pnp4ogoLMBWc1ACDZvtfAHmLIAeB&#10;BSkUAA462rtntE3URg4c7IuCNmvq1sR7dvVZC6U5TYxSAZPOgzkAeRT3Ojp8Pc/zziY6ITWW1ai1&#10;bFBu7T53+YzFN54377F//LMXfvyDLX1jY1QYqQ/NKCOt1iNdSmpDfb39oCG4oJFV+gevmTerY9eu&#10;ndte2qI01VNVKM2Yv2AJa12rDZ08dmzfjl0HylQPaPE5Sy5bs2zeoqVRuWwqDUDliTgnbrIDwuTm&#10;CWYAIiIiYRhmWSYiQRAYYwBorbMsY2Yistae0ZfuZyOGM47BTC5vrGVqtd69eybGxrgQXXjeufyL&#10;N0ZKm1oCQEBAB6Jg6ZKOVlM59tKm/c9tOh53nzDBQ2v7fumWC2bO7ysrZBbiIEqMGT7DT897TRIA&#10;onqWLNOhCouFvoMHuxZds2DbF2r/AAAgAElEQVT+3BPHDsW1mAGAJydoWUDy2E3QPPQAEBVjiaB0&#10;d2fH9NZCVhvt7e298cJbWst229YtcPmUBwFgrQUzAOe7h3ue551p2jBxMRgYHwNKJT1jZkfPvM7g&#10;m1uePLzn0HiCWKX7947sd7aFSybLwBZJAtGQYq1WrdXHGrVKozaeJRInYgC2CkGxnklg7Vh1YqyB&#10;hpiXdvRu3rHr3OXzWIcTtYaAdbnNxBOA/emr+HzgDwBmTtMUwIoVK4jo5MmTIyMjeejmnNNaK6Ve&#10;g5GcEEAswkTEsBCDWnUiPdzb14uOrtb21pHRqkuyIM+IhCVQJ5fCJBsbOnH02N6+iTEkGJnoP7lj&#10;3+BNlytRigKECjUHCCisSXqmn6H3mkIms1BAy4zpM2e3Xnjh+c6EcV0624IVi7tdVo2CiJGAUpEM&#10;gEYmcDEIUCAH62ABICEFiVAsLF+4cM2C2Qd29RaKUfuCBR3lQQ3u7gqPnUiTRAgoFIuNRjK5Ud3z&#10;PM87k3RWN6rEilwQRTCZtVnNpLOXLit17XfHEzggIpVImsUAgKRZDCMuUAiUDbQLFQgIFYzTieHY&#10;hWONbHox1EEkAJJ09bnnX3vlZa0FXa8OFzQ1LOL6BNj99FkgH93IzNZaZnbOnXfeeX/4h384c+bM&#10;z3/+89///vcB5NGbMYb5NZkLcACUBWcuQV5M7lLEBiTQTkeRLpSCIFICk984G3Em6h+vRzMXzDv3&#10;Ak3fIeGZXe2XnLeMs2pldGwsRgygSEhFpTBn9tl5rzVBOq117h1veefb7/nIzCVzZrSkM1uCp57Y&#10;UEH77DmdrdHQNWsWfuZPv/KV764dH48tEMHGECgGERxr50IgBVZffc2Nd/zybW96w8J2s7jT8nU3&#10;vPUtd3Pb9PmFPjhccOHlf/jpz37nvp8UCmGj0YjCYpImr7tWQZ7neWcf3a4LKpsoKZhkcKB/7659&#10;Mx7Z0HrZHXcfj+cvPlgZmxg+fvilvt6DmoyJoonMaIEVI3AQS7BMhmAYMBYAwbHogi6Ulq+ax7f9&#10;4pzWBUc6Vy5c0Ipk/L5vPbj56XVJYvPJW/mSzsuBmDRL5fLlVABKKRFpbW2dNWvW4sWLZ82apZSa&#10;it7yQd1BEGTZa68JBzGE84I/VuLEaOusCJwxkAzKgZQCAwhL7dnJcdPz8NrtLdPb3n3NuR/57Y8O&#10;jZXV9DnXXTT7gW/8j93PbtCAYTgrZFEEqmf6yXmvLbbmZPbufUMPPHT/297zBq6rHU8d3b3jwPIL&#10;V5VLc7773X9IRitbtmyvVgaIdeZ0lO8IZwdiCOlmW0gcOXnyseeer8YTH7r1ssLASG9v7+YT2XV3&#10;fezg44/s3bd/eLzW13cYQF7bkKQJAJ+M8zzPO+N0Qaw0MmVtgMRieG/f7q98Z+zOO+644a1360Sl&#10;o0d3bX507eP37z90eP/JRBWYY2chzVIbMoJMxDYbwTOBgszAEs+YNWPO9ddfOH9NZcFFLeXG2Mmt&#10;X/5vP9r1Qr8GFKAJBiZfUSUAYBBD4ODybJxzLkkSAENDQz/60Y/mzp27Y8cOYwwRichU/dxrMoYD&#10;FMHofOKCc0KSaTiGpJJmjhIrWWZNnlezthUYB0aPj+89MYq29uvf+OaQF0h7m6GDE6OHho4ctoBz&#10;+WBbMAI/s9I7lS6VhkYqTz+zftuhrbMXqQ4V9r3Uv+7JddcNnj9/zpu/+uUvHu0dnEgsCwyMRdHC&#10;OqQAQAYSAFrgBMHwwYPDR4Z6t22+dlZpd//2zS9t2jKcLb/p9r2btvzt3/39sf5Gmk8eEWGmvPJB&#10;Xj09L5/n4mM7z/O800dLWi20FowEAlg7fnjn1sO79zz33PZli1deff7FN1928fvv+ejHP/6+Hz/+&#10;w/fd/ftp7JwCSSROQwfQgQq01pryImsnCEMVRM7YF19Yv+Whhzf8aD1d8ZYPfuAXL79wUXd3N1G/&#10;AkJw1QkUNwdV5aY6AIsYY7TWeeJt7969n/vc5wAopTC5xeHU3Q9n4kX7ZwlgUpAWkOR7HES4mXvU&#10;TocUloMgihQUAJEEgA7e+M7b3/Pum9KRQ1/7/F8fOOrU7EX/7nffe889v/l8z/1//uffnICxUShZ&#10;mr0Gn693RplagmAGMqQ2Xb1y5QtPPvPY4090t3Z1t7UOHD64/8CJykQ+5AEAQK4uEGo2aSQHgwBg&#10;jkIEBaSuAI6iaPOevYeOHy60zWNT37Rhy8CJBk0ObhErDqJ1aMzLRZr5xvNTN656nud5p4dWQUpB&#10;e0YtThFZEWeU7rCDY/tGnh46cuDHj/7wvktWv+3Oyy+58Lzzlkzr3z92QJw4ACqzSJ1kVqy1AoQK&#10;iQWSJI3r5WJgkonB/iMHjx7c/ejTYQu6um+/8U23axv88OHNDTjkreTh3NTpAchPAHkqbmpfqrU2&#10;38dgrVVKNWd5AWmavja3OGgHAweXAaB8qPhUezylrAossYjA5N80DczumT/n/BXt2ZHtTzx034Yf&#10;PjLA3aYe/tmXn/6Nu65eumz5iqVcP+rGGhasjTZIzuCT815zCqWuS6+64Rff9q4Zs8LLLjxvxdxF&#10;b7zhzjbd0tMlM+dHX/rif3nssQ3fufexgWpDszbKOavgEFowkMEaFI3ShWLx937nD+YsXNnVUnrT&#10;1edesKTdutiUemauXHHOZz77S3ft+NuvfG3Hvv3HB0Yt0NbWVqlU8keX1+EwPc/zvLMJs8om0iyl&#10;kpWAGSFEpQ1CBsSjAweOHT604+hg78DItJnT50zv6kIAAqBB2hGDabIPKLI8oIoKilgxJbUJk9QZ&#10;QMM8+uSzz76weemqNZdedT0AixA6AjEI8vJJwAHgyZ2qebiWZVm+10FrHQSBtTZNU2aOouj0vkr/&#10;B0IFypeWSJqTZMECtgCsS6xLMmetZYIGwIhp7tzFC5cvbgvGTzT279cWjWxsfKCytz9oYF73rBld&#10;nc7FgCMUI79L1XuVuG5Hx8dGK8OlUqkxkW7ZuOXHjz3c1l4aGx577IGHtu94qe/QXmNMRC3GCshA&#10;MQgBUGh2j2MEIQXh3j176oPDPe3to+OV9Zs3b9m5vViKtjy/bt3Tz+7ctrNancjiLA/aKpXKqbuL&#10;JlNxOR/UeZ7nnVZ6PG1pbxVRJyFipUsjaQnHJjIkDpDFwEwUZgjbidETJbYtkUgA1BuwHSCVMifW&#10;BEaKQAMgSGBUaCLrKOGsoFw70MJbJ4bOve+pwpqLrl669PiFc7DnWHrEkGgHh7JAgDo7hECGyGoL&#10;QwqpCwRKAKhs8bmLQzH9x45PjGQFVY6tcwkD1iqTpxReWwwELYB2GNMCRwA6UkgR44rG29yxsEzV&#10;lpmjpY6sNgaXmdZqrEr1SrHAqnN2UMnD3JZoRnkgcNuZG9W4lKAOoATnEsRn+vl5rykr3OD27S9s&#10;j7p/dWj3m93cXd/86p/vce1Xv2X6vucOPfIPf7922960A06XZayFMSGlQlqLwTUO4IIC6gWMxQaN&#10;sbbvff3B4wcPjw3Mq11/3Z/d+2LJTftM+/E9a//ntzeMbNq0KbOTbbrz4M85AqQZveV/+gDO8zzv&#10;DNCtxahRq4ZRCVELstY73vru669d+uRT39+++wjpFRONwvUXr3jbG68tFqq9fceOxykIAAGJSxuB&#10;UpojQpCvigpcmjUUW61I62IGioE0BSLb17d7f+//Zu+9gyS7rjPP75x773svM8t3dbX3Fp7wBEAQ&#10;AEEABEkIFClxaCQuV0tOSAqRWoWkEXdHhtLMyCwps6vY0ewOJWooQyOJkihSBEmAoAHQcN0NdDca&#10;7W11d7WrLpfmvXvvOfvHy+puGGkiNibQBfL9IgOoLNOZLyNv3nOP+b6Nb1w4fMfdt2z/3CYCqfLs&#10;uCqAbrOOgBSQCIGAHSVu/WWXfeITP7922eI/+NSnv/GP3wgxlJMUABDnovyoBUpfMWYYRogAJURp&#10;Wk9GVi4bHhyS0B4ebCxeMDST4PTJCUyd27Nly5F7b33zO9+yemHf4zsO52dc36qBn/rx+67fuOj5&#10;h544eLilBuC01Wz2EjpVd1zFRbQASIQWy5Yu3rTl+XPTrZqtLZo/tPOhA089ufXMFGALQErNX0hU&#10;AFR62KuCZ2cUBAjGmHXrNuzfuy/kRa036R8a3PTMs8eOpT5CAGJAQAQoXq2VoaqvVlRUVFwCrPiO&#10;cwQwokJowtva8Iq77nvwuhsna2ZRPRtauCjb8fT3tz3z3T2juYVBjGycxI7RjokRHuCUSnMfFeOK&#10;egpWNTalrFE6FaA9cWrP1q3PLbr2nmW33nHP//W5Td3do3RkBENlNozrejoAAJHmuTN29YqV69eu&#10;XLhwYSFgRIAjIpWly7lHARCiQkSQK0AO9Z6lyzbcduP6DTdtHFi+9IpVC2pvu+vM4uTIxLmeJ589&#10;+PTpg6ePf/c7jy1fPnTdmjX3fujDt+RJ/8LV167se+IbX/nm3/3D6SnEpBfqgNxrJRtX8RICABZo&#10;e8O6tS985Vua1Ob3ZkM162FGJ6AAjCJKtNAAqCrK0SIFpLuCFEBEI2v01EYWLHr6n7cM9/cM9fXa&#10;xBw9M3FsDAIwIQoUYCIhvXg26SI3h7m5IisqKip+kLGJBSdp0WxDAjK39+CBbS8uveOWDW+9c3WY&#10;1ozdocPb//GfH/re9x5tAwIHFfEdwKYcZk5PHHMnJiZbzYjCApAYpkIxPnbkCOP02GT7HJBlKIoW&#10;micOHti9+wCtGRqYN7/v9Ok2tOvnQwDUQgJgI7ieoN1tARMYUtU9e/a0piaOHBm1BlaTIBohRKRm&#10;Lk7Flf5bAEjBjEiU9fX0jwze++C7Ln/D2um8eWTvvqF5/Tf82HtGT51+9tjJ9q6JU624bfMzn69L&#10;/YPvesuDP97bGDgzdvbI7u1f/8rfP79ldwRiIWCYNNVOFcZVvIQmAIojaB89fGjL7oMxyFCt58S+&#10;nTv27z0REAETfVT1xgLBQKUM4xDKpFw3na0B7cnM2bNnzx3cf6g3XdHXSLZse/7IOIJ0J5DKDJyU&#10;sR+ViXSpplMrKioqLjHPP7dl+7bNv/prv0IuAwaA+bCDcBkIKWe9nPUBDUYKpEQGvYB1SBObgoEE&#10;fX1JAyYrPVIzy0k/0MMmAyMlDDMcAeyQzoetG2BhHXXAcAp2YDaAhSVYoBQirSWAAZytkW2AUrB1&#10;Pc4kqNfZAgmsRWqQAtZkXJYw5xQGsOwMkACpAYjBA3BLQPNgepA1TC2tAYPAsIEFBoEEQNaDJIVj&#10;JMz1HpBlQh3oA+qAsRlML8ia/+7DV/yQ0SCAarADtm8gBeYnIABJlvRkKdAoq/zs4BzAFqBySqkr&#10;8+gMuk7GwACot17PCDAYIMzvydLMAYAx/3K1dHaI56JbRUVFRcVrhwWZJOGU1fkO0CGuReUQIlwt&#10;spnJcwApUyGqcIAYGEUkiWwgEc2pwoK702oxiswAVKakCmBCYA28BlATKCLhTAsJcRQPMgBHwEAY&#10;Rrr/SLfQIxo0otxvfMsTo92SxHCMwjAwJkYfC5mD3TgR1pECIMAqiKUTZyA5khTew2uUok0I1oRI&#10;CjODPBBQzBADCo1OCgZ6hPLgOiQaIyh0mAuwYU6jrxRHKi7QUgA+tTafbgbCuQI1Rst3ioi0bqQV&#10;DRCYoRFsrFA4H2mRqLpuGk0FyNmkrVaz5pLofcbpTCdH0m0RAIGYjTHhVQW36aJsXFVZraioqHgN&#10;4ZlWk9k4dgwkAEkbsd2o9yJI8LmSqqt1YqqoGZeCgoMyQoSWIqICGGIFQRmRoBEUoIHZKCEwQgST&#10;wreAAJsFuMKUOTQFUSkDT2WFFQB3w7iuru95TWABgBAFQISEGLoCcnMvjANIEA1DgSDQiBTB2TaK&#10;KahPNDprkGVeE0XKSd1bKMMqUoGJ6KY0TIKspwi2KWCGAayIRO99Vb2qeAkKthDtNKGS9NUDIZSD&#10;QgTP1CnnSYOHCpgZySv+3JbCOIZFQg4whAgSpAkCariQZmMuxYCMfbUcuM7eKioqKipeQ7i3J2u3&#10;89wLgKL7UcytVhMQsIACQg4y4CT6CESgYIOo0MCgRMG5BkE0bKAGgHMQQIJCLUAKawEojHMQBtIQ&#10;yuCr9HYs5xyEIEAERQXIkIgYa0CKKGQZCucIgDUOUIU45+botkEao3pFIITzHUUBhiVhgsTgI0IE&#10;AY7ZtwFYAiuCIKCUc8gRp9GeAjHUdmbbyQlg5y7ZdVXMTUjqLmOIAYpmC9YoLAMgSB6UrCBxpWNK&#10;DPmFVNyFv4eCFSI5MyUu9TEakMKDUGpNkzEgUunOuV4sGldRUVFRcWlhhGCt9Zp24AqyBScRhqBG&#10;fY+LpCASSCAVaARFXOhnTmDSUsLXWSLxpIAgKmYHV8nYOmBUQIroPcCAJZcCpUCBAOWOIowIBJAI&#10;EKMCiCGUgZqWIWZQAfLYzUcVRQHMxdZqNl1fSeE02rqwjQSUsadEC2KAEwcNmQlWO0kABwgQGMgy&#10;sLcNb9BOkZN4ICXu83ARMGzEV7JxFS/HRwVsNzCTGDkpVy0UsGmADTFYBWmMsOWauWjMuwz5YACV&#10;ovCFNUlAqTGC872nxjmUutzW+qJSoa6oqKiYK3AocoIxaQOmBkq1tPqEEtBpd/U/eho11SJxhlQV&#10;MM5wUgdMd4zNwgc1kBqMNSQRqkhTB3AshDkRRWphwZAIS1q215B0a6WlzBpe1ugm3VsZ6l1IvAkg&#10;2v3pXERCmYCzUIvIoiYoZFYfJUCJjbQ6EO9b7YTAYANLJoFJESNYgg+O4IAUAIyIA1IBz8p9VVRc&#10;wDIKCQIyjHIUQZQExIIsAyTAJYmxVpBZuuB71+XC24mBepIwcR7Fg9k6sEGOpFbTEGJR2NQBoiG4&#10;5OWV2YqKioqKSwUblwTRPM8RBSowYAOCRMDWDBzUYKY5Yxis3igC0M6jxAhE4wBlEQghISPoEFHZ&#10;flMEb8AE46VgWImIoSzRdgA0Go2Ln4NcFKRdVCmVl92fbb+ZjeHmZFGVADIMdlB0nx+BFYSu1moU&#10;hnLCToCmIqe0DfJRESKg7AwCAlAAoZsM8YaCJcHF1mUVFQCAGBGBCEsEKeVoCASTGeTN8jeCiDQc&#10;fFBwd+1cvG7OLyNfdFRFCcrko0dQ8ijazVKTO+R5GcC9ejaOzk+tVlRUVFS8drCQtdbWE8PkSXPy&#10;bY25ICq7Ts4xOq71g6HwIfgEMJkBsbVM0pGiCWNge1VdodEAGsXYBsAqUAKTYS6NF2oM1FNkmQKh&#10;2Wx2H18BNUqI/IpMwesTBjQCUaAFU84MosRZkxBEEQgKWKDGVtlFl6kFLBtr68amPiQz0QiEUFAS&#10;TQ0QQovRUUWMF5leVFQAAIwDGybDPs5GZCTWWh/ACkoskKtKUWbAU6GXHIG62m+lfGNqGIggBRvU&#10;Gj313joART1LrWEoNIphA0XikpccopQv3CoqKioqXkNYTSIiFGOq4iAJgy3AAFlQDVm/tFowQVUA&#10;WJMWhYW60GmnQAYgCHwG08eMwX5AEds5bA1g0RA1kg0KyiOcpdD20un01TJg9uAuDFgQl3eN4mXS&#10;U7PH+1lJqpce92nu6VQRUE7RWngrQaJXdZ2YwnIkILHWpg2wFm0I4BroczAUo4QQEiAFLEi1Bk00&#10;RkLHIsxKuIAr4biKlxIii/gQ8whOaw0QQfIQcmNSNlbzJjR3zuZAo5FpPsMXNcYRhKAAl+q+PobE&#10;MLIEluBD0eo0QKnhvNWhKPVaGkOQGOl8ZypQhW4VFRUVl5ZuDzNROb/g0lp9cMGQrTcIKQWymktu&#10;e+sqgt27TjajTUYWLx7qs+3jSfvE6dMoyEQ7D6kunmcnT56s1TG0/LJIrmie62v0gGo+HOqrr2pO&#10;dmpuupFMzkx39h2etpwG5OjKqznAgwUBBjZCzqflypjtQpLupffnZgEntSjUSEQZDBdkwAO2f3Cw&#10;N/SbppisERiHD6hAUp1BRHMKklLPyLzewf5EHXVc5k6NT07ONNvNGYNAQC7lEDASi/zV/Cwrfnhx&#10;NYQ2xaBwnY6AzYY1i2YmO9MtajcnL7ts2eEDB/M8CGpahHKUQYAy9jIQBSIYZFmFIUUMiB5Ll/cl&#10;9droWG36dJG55cuX73xxT97OGTBMQqXrsV504ro4kqvaNysqKipeQ7Zs2fLC9h2/8Wu/BTSQLrrz&#10;R//nv3pk01nVKdUYVVtN9cdbR7/30Jf/eMH8kZ6+DW993y/sHW3OnDr0l7/9U4sBg3R43XtufeDj&#10;h4/u+vmP3vW/fOjtf/PVb41OSEe1ozopGvTsTK4hqm9Nqd+795l/7Lcg2DK/RkiBIZi01JbPkJbf&#10;xUXNNgRg9rcv/hbNyWxcVho5wPUAvQZI+rHkrmW3/9tf/6O/fmr/gXFVjfrpn3jffTX0A6indQtQ&#10;Ov+yt/7bX/vsYztOn56Y1jCx6Vt/86aNyxYTBoAaHCiFcZjtYa+ouIDtAcMAQA3Zwnvuf/vX/u7P&#10;P/1bv/mOt//Em+988PuP/tP7Hri5v1G36WLAlv4nBAAOsLZ7jHOg1MH0l3fT9P5/97/9yUPf/Xc/&#10;/Ss/tuwN/+nX/vfnnnz82isvqztuJCY1bF62KrsWLKULSyWIU1FRUfGaYhNWkLCxQAZvvrNp275z&#10;v/f7/7nng++4//7rrlqaFp/5z5/cvuvpU2138vSZwQWrTNJLYAR/2drll63B2f2u1ZIQzOTUVF5M&#10;P79t5/ef//cLFv9Zbw+nqfnx93/o6o3J7hdaf/6ZL430zUyf2Xzm1Pj54zpdSLLx7LbAQJkquPhM&#10;PxurKb90VHPOxXAAGDCl1RGQR4AsuGH6Fo/n9J0nn/nupk0fevMd2hwfNKgDk8Y3AoTTvqFloy3+&#10;+tPPP7N17G3XL8tnjs+v58cUHmjCgOpwgE44kfhqKvoVP7yQAyFxaHtGEYeHR+YP9n1202NsVxLn&#10;jTSZOneq2WwF9LJLKIbZgiqXDQ3nl5NAu369gwMji5ecm5g4uG//vJ4+AFmWjR4+jChqOEaxhkOU&#10;V+TcqhNGRUVFxSXAjpu+YTsldBzpOUindnJ05tTm0Z4VccM9usE+0Nq+8xtf/eYeHMNK8JK+1jbi&#10;G6dN5ngJDyy7986btux/OnEtTyRU78dg79iBw2PPHn7+mXwwQf/q/I6f/t36lrEXdj/27c+3fD0v&#10;CmgbAHNQhTKgOSQ3MaVYA6SAZ2NUgmEK0QAZKILb7EA5jILUBCg78iGqCsPpHCviBNiCA4wIYDwo&#10;TCbj35btz206vvLbtRXrrrvtXbcNttk0FS0AWjsNl2gz7PnasebhPU+MrFq/fMOikf6ibmeyCEwB&#10;3nTAHZsDilgWoCsqzuPrfTinEXDDvP6djd75q3unXtz2LXvNR5euuWvm6JnakYO9wLm+RJq1AWmN&#10;GYZIojmAACKohQ/KEfObtRHk46t7khvqM9oefWr00PVXv+W2+sTotofDdMsBoWyQTXry9gxIZiXo&#10;zi9A1jl5sqqoqKj4AcZSV3DKlK4KUKgCsSjydpG3C9PxARFlRxp5ZVhTdNqHRnf3i95y6+3mT5+O&#10;IaSAIzCzGmjpi1pE5L7odDp5q9PpFO1OIQx9ach1Ye5SZlNrIhGAiiBxSeEVRKs3btQw3ZmYOHuy&#10;O9/qfQTBORf8nBvdJBggQMFUJigkb7XGQufo0bMYnKmNLJuamopRycABMAkQo/qx06cOn96CZAHX&#10;0Gq1GhLl4uyGli9QqVtSUXExTVgEBVK3ckF29dUbJ/OY1moLButXr1908uwR00vOKFpnoKYJlCI+&#10;5TrU0lIPYGJK0thuol5be/mVa1eu2LvnYC2xi1atGRk5cezE2MJhc+RMDIparT7Tbl3Cq62oqKio&#10;uBgLtQRrUHpbSalAAF+weNICCODy0A2QCTYtBA7xuWef7Pe7r7xsZf+8YcnqScjTGCEx0KzrZyB0&#10;RDtRQwxF4aMqyqKNUOmR+ioBiVxQMNDSVpUuv+aaX//kLy+c3/PHn/rUN/7pYYkGhCgFcWkKNOca&#10;/iMEylAJERbdKY6iEGiARmKxltnZ7qtaeCBeeCViYGZl8rMG5ISLZfOqbEfFy7Eu7+kffvC9H3zw&#10;w7+4cOWyYZpaMuC/+fAz47Rg3vzhIZ5+8N5rf+N3f/+Pv/iNZju2BKRQpiDGIHC5GgmIdP1Vl931&#10;wPvf8b739ieTKxvjb7vr9ne+40Nh3pJ1necwMO+Bd7//P/7e//knn/mrTqejYOecD/nLnsmcO1FV&#10;VFRU/BBgSVjFkBqogaCraKEgeEteSGKpdkEBJoum1hbUnY4f3dPsHFmzYf11b7xzbHLItqatb0fx&#10;HiF2R+EM1Fk1iTPWEAME0VKMQ7sP8TLbBi1VrMg464L3qgrAGDM8PLxmzZL58+cXQYEQZ7eLoiiA&#10;OafAwWCoQkXLFJolYUJUKNgokQKIglg6pQqDWpZhykY644xxbE1kURKg66IBAGqkSsVVvIJA+dkp&#10;t2XLAR78h7e96x4eMKNb9296/KnLb7m9Ub/yz7/0ubP7dz23dWeqYSYGcjUO7QgGnCBwqSitjoGz&#10;Y6OPP/nYcZH3v/O2Be3xPY987dt783s+/qvPb9m6eeu24ycnt2zeKoCqGjbe++rNWFFRUTEXsBIh&#10;BlQKSCmo2/ACgwgtFCF04y6FSDsS0sz4TnHqWOHP7js2cfPd9z+96cjU0Z2ZCKDKEd36aAKkxlhj&#10;iLuTC5FgeFYBraydzj6NMuYp4z8NITAjxABOmHnXrl2IM6dOnUoshcARwgxixKh8sTnk3IBAhm2k&#10;0jQMEmN3rk9UYiExDxICIAwLgExZRxYAMAjqvY9BybgyeqYLgyBVKq7i1VCEgK1Pb9m8f1/PouRw&#10;g8499+Lj39t0YPzc4NK+L//9Fw5vfu7ouTgFgBB8OwEilcIj5yccLIDRo/v3n2s9tnvfuuV9zekd&#10;+5/4+sNHZOS+n5n6zmN/9cW/PT0+Pd0p9YKV+EJRtgrmKioqKi4tFhoBLlNxJWWd0rA4UjKs3YRX&#10;AXIg55k5duqxc/zUmWJuF9wAACAASURBVE1bd93zkz964oQeGN2WGTXEyspds3sD4QiNPmj0AjBE&#10;ANJyM2ACVFFOnkp3S7nQOZemaasdIfH5Z5752I6nDPIMKML5BjowA4AxZu6NbkYRNYaofCWJoQIF&#10;DJMzLrHOGTgTGBGA90YBzIZxLmWySgCTXqTooHpe4UHm2ERHxaWGk6gQLYb6e9dtWHfgqUf3Pvus&#10;gVm0eOnosUNbntxMMxAgUlof7C3Gz1zQ06bzIZghOEGO9hRSGuwf2P7YzlN7D48surKWxE279xw8&#10;PNUReCAC1iW5D698FnPtNFVRUVHxQ4K1rKXrQPmhHkEBCnYWykQgK10xkACINUk7RoewqLd26GCx&#10;c9/Re3oH5i9ZWCxbYJnABIgpK53CAEVTtridpxuD0MtP8d1ATglErBLa7Ryw3d6wPA9AW2CAxCXe&#10;dwCUggchvsqOcqmJDEgUAxCVNqgWpBBSH8QXMcZC4bU0Q4pMgM7qGfuoIkRGjY3E5YtFF1wvpQrj&#10;Kl4BX339GzdsuLZ/Wf/Va1asdW9a4/rZ9S6/Zt0VVy/5qQ+/+6lHntp1rDU51WlNjKcG0jUwFubZ&#10;t5Jx9frAvffegeEBHll01YZV5H9kZs2q9siy9Sv6+t79XpP0PrN12+jJs1Otou0LgK1zIeTAK5Ph&#10;1buzoqKi4jXFWgrMUDIAFIgwAQYwsfBahNyiKCOl2IEk7CmpZZ3WVGg3pyamXzwxun3fwWjl8jds&#10;FERVRSzdtQAwmMQJcULGGcJLFKsABseupSNwUSrupWGfls8RMVgL9ej4DgBjKIpeaLObSzC0q5Ff&#10;ZtDUABYEgImZVVQ1kAZXisspBTBB1UZYEFs2ADohnA/jSiW9CAXpHBzpqLi0DFoaWLbyzp/48G1X&#10;L7xisDg43ghX3XzNzbeifahzYs8Db39nKx/Y/qWv9deKqbYUCZiAAIInLc8YIOvSRv+VN9567e1v&#10;WLV+5cJ6z9HjS5ctWLn4ijUHpw4uXrL8gQffNdEsTk1ukWYOolqt3m696rDq+XnzioqKiorXCBvD&#10;jCZpEbwCROzVgB1AfY26FD4Z7Ld1k1Ak9cbCSEAMPfW6iBSCsaPHv/Kth95z1x3vfde/SYrjChOj&#10;dsM4FXBUzlU5RgJDIwA4x90S64XWHLxkA1C11kJjmI1Y1qxbZ9AeP358arxIbdoKeRnqMbPMvajG&#10;l13j59v92IAsooIoS1PLsI7VOSTGmIhQEMCEvNxRLVMQBltXK6C1mp1pd9ONililOipeSb3Z/N7X&#10;v/m90emfvf+KX7p95f/7mS/8+eYzv/OHn04OPrLvu1/+q0eePzDdIJU+bWdAW+tRWgRxEC8CAyi0&#10;3TzdPvnJX/2t6+668s5bNtxz85s/9R/+K5v6L/7iBx77/hee+P6OzVt2FQplFAIFZmM4fpU3JMkc&#10;PFlVVFRU/ADDmYNJYNIERKpCbBrzF9gVK2rglUuWE9WGRla6BA5B/VTdInZaxtm2YmqmA8L+g3uP&#10;nT2hmUv6+zipZ2kvMKszBw902DVsUhMFGEoovLxc/Gz23vnP/xhjjAqArdt49dW/8Ru/8dnPfvaO&#10;O+6wjBACZr3nY5x7QRxgbLfzmxnGMpQgFq7eNzR/yYKRvnqdiIYWjvSNzJ+/sGFYCFQIFExZbd7i&#10;RcsWj2RJWm/0LV2xbvHKFT0Nns05ynkLpIqK86QAiFHPli5ZeODpp/Jzk+jt61267OiBvdsef/7M&#10;JGAyJdRKnyyTglOGWMiFIeiuEhAbo9evWXJsz84pz536gp7BkT1PPTJ6bKzoHkgAgK15qZPKRVRv&#10;zoqKiorXHJulLBJzHwCFpVVr1153252Dq6+48763rVrUs8LUfuwDH1l9xZ4DY+3/9td/aw16WIMq&#10;9QwgayBpnj607/CRvSenbp430mgXknsK3YHTHMVUHe2gSRHYC8SAGRKQGPb/agCmqoRS/jdYaxcv&#10;Xrxs2eKFCxcGQRkixqjgOdpWnQsslXO9iCogmKy2duWqG2647orrb1qwZPnKlQvvvPfe1csHT55p&#10;/vMjm5/fsn2yNbl48ZIbb7v/6utvW7p0aNXy5Qt6V7/jR9/dbnaeee6pb3774QOHzxKRGp2bl1xx&#10;CVEAWoA7q5YtPfjMQ1FooC/NMhRqjp0GABhAxHdXjgcskHcjLmKIELxSQL3R22gsGxl6aNPD9YF5&#10;ZmghJ9nEqXPHxrrahzHMTqZeaGboThy91tdcUVFRUTGLbc5MZPV+TtJS3GJkZPj2N916/e33RuIz&#10;o0cG+nTjNbcsWnX1lh0HP//FL+ehZZozW7ZuP1twhx06Mxjdv3Pbc48+vsqvX9FsxVw4dE/3HimF&#10;k6OjGU6PN8myRikHLskwokgZiL1Es4ABsc4FnwPw3oMyAIcOHRI/deTIEctgSvIYIoQIbMwcLKoC&#10;iDorZ2cA1d7e3uF5g2+//75rbryx2Yl79h7sHRx88N+8/8Tx8R17zx7Yf2yq1RwY7r/u+qve+c57&#10;63X2zWNHJqZuedPdRdHxRjZvf/7A0bMEY0jD3LzgikvHJABbLHLt40cO7zp4Zqrtlw5h/NAL2/aO&#10;HikrnGEakOmy0i+dck2hO07OUGFIpBzFTOrc+OmJ/fsO1etXJX09z2/bMTbWbcbU2RS7lClwYlzo&#10;YeW5ZohXUVFR8UPE3t2bt+/a8Uu//knYGsiSy5L+Ebgh2GFyfRaoA/MyrlmYsi5jG709g71AP5Aa&#10;RtpA2gPr+nvSOpABFjAMMMM1MLC4D6gbAAxn4UAWBjBwhFq395/K/zAu3JClznAKNEA1qqdw6Kkj&#10;ARJwaTwPQpIkVE5TzCkYxjgLNgAcYCzQY0w/kAI1cJ/pmWcSWEbDIoGtcR0ADIMaSEbI9APoyVIL&#10;23C1hGC6r48rpYUrKi4mpQbIwlqb9qSwfeWcOKPe6E3AdSBhwBBsHeCMANNDQL1sYCWL8vfJwvbB&#10;Jv0pGgBoHmh5VuubV8o/EnWPJQRw19ClXKoEnl25sz+tqKioqHgN4ZnpFsFktV44BxX1nWJqHKGN&#10;0LbRJzYrgImOtCNsZjyBINMzrZyyCJgoKJpQhdqpmRxADgTDkQASRxET5wogRLDLIATpNv4nNgHk&#10;FeWYC5tACCFKdyZC8xxAuw1bdueAnTPoujjMPciCbHdzJMAyEGPsJAmBciDE5kyMoO4IsCukFMQX&#10;cBt+yiAnoNnxoKzj4RVS5j7AgDHVNlnxUnILq2HEWs07uXFTQF+KVNBqdmLaF9iwglWhHtZBAUSd&#10;7YbDhTbVAJ2BMZM5KyWkM2nW7rRb04AAsfQjKXs9u3/YFfGuAreKioqKSwsbY8CmnXv4CFYmOAZr&#10;SOBJfAiinEbrYCkvIgySGABb2KwDWCBTIESQJbgIKDGsLSfgXNHphWdAOJVy3yCAYC2K84aMF9RI&#10;u/q2bIwx5oLsiL+g7hsEAAQSQix/+xX6c3MBo+IYDoBGIBSg6Iz6ogOISbjMRvpYTuempWcGJeAE&#10;zFFjh4HEZUERwdY5BUQYsIadzEGZvIpLCzUNEDodh0A1hUUzhwUsfNS8UNtRJgHEG4oFHES6Hipd&#10;Jzsuv2AWhADqybmWILft0wwt0qHzznlgiioAyNpyyuGitVtRUVFRcWlgCDFZKpudFaSQGBieUNRN&#10;IlBjU0SFKCzgLKmnNINAUVY9AYmI2u2eMRbGgGEMEiBFCF3PLYJNkJQbx7826iYxqqoInHXdb1sL&#10;gXMA4NgBUIVzc3bzsCKlxmo30gRpiEXqwIxYtCDdGFRhGBZQstAA8SLinYEhFL4wnADkfbQWBAOQ&#10;lOO+FRUXQ6i5BsPVYbTTQc1EsgzUGAg52MH2WUYNYA2CtBx5Pq8sXWIACgAbpP0xUtKVfhQEBzAZ&#10;R0Qymz03Zs4ZGVdUVFT88PLkC1t27zz8e7/y+xlqqSmFamugAZgMDmXqyNQcjANsV93AMCzDMIAM&#10;6APqZQExtTApqAHuBTdgarCNFEiB7PzN4LzLFHX/eXRNJMjCuH/tub4eoNLliABYY2tgA2KQBZyF&#10;TcDGMeoOjpGwAZyxMAmAsrMQyEADRKYOWAJcDfWFBAwACQAz75JeXMWcw2ERjEMCy6aORuZ6kAIN&#10;JEAvZ7BAH8CooZYASFD2WJadmga23n1fAc4R0mHUesofziMw5gNAKQTpEtcLlKs5NbYGcFcB5yUj&#10;StUxo6KiouI1hUPhRUJSS7rjZsoAWaauUJmCgegjVJ11ADsIdPYGBmwAFQAYCAEanYMjb6SJ2IY2&#10;4ZLA8EAodeQiFJZsCmK9uDmu9FfV172ihk1gXVcMJQYPBVnOspS6qUSJXlB4OAdjleAjJVpkQAQ6&#10;YLCDthOKnoCMoQGdcwCiYeMSyMwlvryKOUZAszRDYWZB3vGt0rstArl0QIQCACJyARDOO7tFQCIQ&#10;yn6GCBirFKeQs0nhgWmFgp0jCJEC6n1OoLKNIYaqul9RUVExJ7D1WqoxFtpWRKgS2IIktggFKVRA&#10;NoEISEQDgZ0KFMKIAsAUcEwI6qERDMPQommBGoEs2h65GCAFRWYDAFFArBHdzhwEAFwWZPUHwczH&#10;B0BAbElZNEBFAzpeCKziCchS0wkRKiiigMGJEW+BGQCmD86knWkSeAaCBccUPheejimiryO8qgtS&#10;xQ8tihmQgzhyXPqcQgzyyBYxwHAafQRFhSSJCQWBglEAIbKA4QP3AAZo+yB1KnLxwTu4WIhQPBU9&#10;AEMQVYE4a33w3YetqKioqJgDMGI0NubaDIiFKIMcYoaQAiwAbAwO6gDEGFNOukZagppLnHXGZpEz&#10;IAE7RBEfHMExvKLjYS2QZmALsiJRyrYwZnBXoeDlu8G/1DX3eoIBq1qKGAszW+cMu8SmAYiAzyMU&#10;KPW3kqzsHBRAbQp2yPOy1sxJAlWEqAHWpUhqKOtfFRUX44SYIDYv8sBgB0SCWB8RqfzaQSQQ2kUk&#10;OIg1XbURAYsSE0wNTNEDHgnUWAebwSYu0wRZQiqRjRBCCAUBhtkl1TuxoqKiYk5gvQ8mQ8c3OUsk&#10;kkNCfsZCCAhAYhs+JJIoghI6kJbwgEgHKAofBKqg0hxLgzeAMehEqFoAIGFD6MwA6gyLBGdNMdv/&#10;D+B8TbX7P32Z0errE7YQgRKTqpKIiGcooghgeuqN6KdjlFhIJCDCWWl7gMrrbkGDAELQTgFC4uAL&#10;qA+wniBzUmGl4hKjoWNNLQhzqoZYfSC2AgOlGIIBYMgkWrRhgKgOpfYPyrY2o2DA152ZjhEM2EQi&#10;A1GiQOG9EmBIjeEiBmIbxcfC/wsnrtf/+q2oqKh4XcHBSyO1iUUIHpx0fJ5CUoAtAhCCCCIKgJLB&#10;gUEHFOLEDcD2KEya2CyBQ5Fpp4fEAsaQ2gxuENkITJ/EzMLXKDRscABCtCIpe2vLwVahiz/156B4&#10;yP8PStMiqCF1xoAsKEU6gKQXpt7yGqNaQQb0ZQ7Rk8/BDfQsQVbLqJkgj0l/ATvci14FRShZkDGh&#10;aSCt13/RueJ/MBYgOPaAE5/4PKYMhwCpQXvm9fU7eESN2gCcQbtsZlCcd2ZAAbSBto+IACeIvgOJ&#10;NlUx5C0DI8NZDAhRSiFhQNi++lr9wVjBFRUVFa8jrJqkNXkuUeGB4V//g/9Smzh57NGvfOnvv94O&#10;ALsonQQ0f/21G2+8/pc/ePczn//Dv9zd+z994L333PnGnlR8MR067ZR4ZHBg6zObfvcPPv3oMztg&#10;LBqDb7zrLe9+4K233XzNqjqdPX36xOih733325s2bXr8mR0SQfaV2r/d6YpL8SL8D0Wl1BoRERgC&#10;pdm8xWvXX3Hv3W+97vo3LF4w0Mft//I7n3ji24+MTnqAreMC2crrbvnQ22974IZ1Q/MXT5l5oyeO&#10;PPvNv/znL/3ZC4c8SJiRCnIFKIW2L/UVVswlIhHU+wCuIx18082rPvDOmw8eOLNpR6tdyMc+fPff&#10;/sWnv/XEnjwnwGbOew8BM8RKKcQoOVBAaolzSu0ZgXEPfPQnb7nhpl3ff3rvpq233r/62muv/+3f&#10;+dSxE6eaLQkxoHxvv4LX/9KtqKioeP1hTa3OxaQLKpPF4OrL6mecXTGfAA+Gy1BMZ8zk0trg0ptu&#10;umHLZw6dGV/w+FNPnjxxaO2aBfe99bZFqxZtffyJb33l786eHNu3d68SUOtZsm7tu+6/56b1Sw49&#10;+c3vjs301JOFQwND8xcuWLjE8I4gCEG62mmzOvKlm/wPwIgDFIk1EjyjVNOjAK73DCb1PnH1yUKv&#10;u+qykd7e+XV7YjIA0vIOgz03XLlh4/p1J8+c2/zcC41FawcWLLrvwfe3J082nnrquZ0npotOC5bY&#10;AVI1l1e8BEmcy5ED4tC28+YvuuHajS9u/+rg0LKJIydvuPbyr32xbQBQDWgXHqWLQ7nSEqCAwngl&#10;aRXoQS2BFJlbtH5x/5KBEDG/tmBkaOCmG66PvshbYhkaoQwRraK2ioqKirmADeoyttoqwNnmPYfe&#10;uNj2DzUAZPPm8/DwMjt5+IXRwfnDWd/I8dGjrn387KEzXzt+oFbP1q1d3DNgbrr6sr/4/Oce/sev&#10;T050mgDSGpL0A+/50RvWLZvc9cQ//PFvPnpmQX+jtnHd8nl9tRNnJso2f2OTGMsDvShkNpITBYwx&#10;MUYAzCwi5+8CcM4RUQiBiGKMF/9o7pBYeO8N2Bn1Ucu4dPzsmS1bNj/93JZVa1dev+YDMS9kpmxa&#10;stDavEYi54489PXx1rnx5556auXadWuuvuFDH/nw/e/76GAjffG5L3aAiEwlptzO/zuPX/HDBnet&#10;6cn2rFo9MDA40NP//NZt6eL5GzauPXXy+My5M4gAIigqwaoEiAEMLMF6DsoCgMkFtRG6eMXS3jp3&#10;muO7dr541YIra5k9fuTQ2Og4FBJhGF5ArxxO6lI1xlVUVFS8ptg8Rg6cUQZJx5tFTungYH/C+JmP&#10;ffzu9757oT/6Cx/56ZksXbh0mUqRxRakg3a7nbszk7XxmYnx1rnx6XMnJzoAIhuk9ZXr1l+2Yc3h&#10;Hc9+53N/sHfbuTNpdub42KHDB7RoETzKnhxFtwhDXI5qzmbhJEYwMxERkYjEGIeGhgBMTU35i4y5&#10;SohI55jUXBEAcASrSGI1lxDOnt43ObPv2ScxPPLG8ObxqaYF1UqdYzXIamdH93/lr/cGYqT96Mzs&#10;PzL6+I496cLl99925fzhBf0GnYgOMSCm2iUrXo7kBRKkSOpZgzdsWF90zMG9o0v7zlx53fqjh/eP&#10;n247BrQNp/CICAwAVsAC1bI/TqBqhXuidGo99SuWLjyx7+ihg/uvu/zueQNh184dKqXsCMpqKrPp&#10;Wh5XVFRUVFxSrCoJyNoUkU6eONVeuWxg8dJ5S+rW6NIFQ8MxDypBi0bDHN27qzNV9n5FqPUqysoW&#10;QhIBy2kQIKAT45mzZ5fWGitWrNrz7BEED4h6z/AGSBy3okQpun4/wCun20SEmct825o1az74wQ8u&#10;WbLk85///Pe///2iKJj5fOg212K4WYyCcw0sgAF8gSIACvIBCEoqZAQMIKmhPWEhiUEU0byDtEcL&#10;3zO0MMuywcHBfUITEQowOkwqc/NyKy4hxo8MLLv9tvtv+5EfXXr5kisXNTb2Dfzpf/3rbOXqRSvm&#10;j+DclYvm/clf/u1n/uGbbDgWEERHbJQ9KEJAyoIk4po33Ljsujfd+NZbr1o3cNPSPnflzVetuHXR&#10;NXevxpMuyRYvWv6lL3/lq19/uBNgjM2L8LKiKgGA8Kxba0VFRUXFa4NNDUcxygk0TI6OtjvLepes&#10;m79sxaKBLE6cPNs+t2Dl+qWr1i1bkJ7cvn9mCpYRIspIRUmIvSEBEIQACzJjJ048s3XbFfff/cBP&#10;/pwxtDBfcuTgvpnxsVPHD4tAvFjAJpz78IpOuPKuGGOMMUVRWGuHh4fvvPPOyy+/fMuWLd/5zncA&#10;GGPOp+XmYDYOKEulLJKLAuqtc4mPBUKIRSCNZEvrMgGgJtU8GiqMtSze5/AJBpYtWrH2xstXju7d&#10;tnnn/ikgBfq06CiqimrFyxHJczN6bHL/wX2X37Kk3Zzcumds/8Hjy+c1VqT1f/qbfxzfP3pq7Ozg&#10;YHZuokMAmKAChAgDZoApigEmJ6dp4mzjxOgNV85vHzk+fnx87Hhz6HY+uGX/7n37x8bGR48ck4AQ&#10;EWOw1pazDq98Nq/x1VdUVFT8kGOtxJxMbhnqceZsmBE7sGp46eJenpSTh4+Pd/oWrq+P9A9lk+fO&#10;nTg3hRgAOKgFrEok8aTCgAeBCEULp4vdu1/cedllb7v9xp/7vc8eOj7x7FOPPfndh5/Oz548PRMA&#10;AnyQWfetMnTj2ekGBiTGWDa9xRhnZmYOHz4cYzxx4kTZDKeqZfQWY7TWhjnoCxQDuGbYRI0QROkQ&#10;1EBhQUmN0xrbxHTDONSBCYEqQ70FgtKaK6+67soN6xfUv/S5b76w70jIajZvZwoGlOuQyseh4iIY&#10;E9NTTz67edvJF5dtzAZCHH/h9Ff/6aFbpm5cvOKBv/jLz57edfLg2alpAghkLQkigkAAgaYgCwQF&#10;7zq4H2fOPbnt8etHfn5q7NALm7Y8Mtb66N1vO/vEE3/6Z38+Md05MwVicFfzkaH8AyHWXVFRUfH6&#10;xlLodKzLrQHayfS5zkQskpH5y1YM22bn8L5Dx5P6vHX98+q9fGZs4nTbJ4wiwoAzQ8YSM5SZLVFU&#10;tsYEtCD5tie++8tPPvPHS5ZedfXlt1698ebrr3ngbXcf2rvjC1/4b3/zt1+b9uiON5Tu2t1toUQA&#10;EJG1FkCMcdu2bR//+McnJibODzSEEJxzMcZyAGKuhXEpI48R4iMJW8zOYCgBQbQV4nQuRREowgGw&#10;nBcgIrUWQQK4Nn/k7XfdetcN63Y//ei3vvqV7Ucmg+eOzvqVkbmU11YxB/EABMiVs5H583c8+t29&#10;T704ONzXSGtnTpzYunWvbQGAURdJQwxEqSCUKw+iGl0E5WBYRtEG9/fVGtt2vnjwyIGeecvZN7dv&#10;3X5qrNOOIMALEmOFXcuXeeGXtEO8/ofMKyoqKl5/WKchmKzNYtF2kxMzZ9qFGVi2Zk3S2TV2+NTu&#10;k0tq17xp+Srud0cP73vxzGRCKABGUI3QKBCJMRaqDBNDm7mwFkX7NNB35LiZ9LJv155de/bfcct1&#10;b7hyzRXX3PT1R743eWo6ouymOf/JXzoXAGBjDDOXZVNmBjA9PQ0gxpgkiTGm3W4zcxm9FcWc8zVI&#10;CAESIaoqCliYYKwgQGCtuswkqbXWlJce8w5bi1gUTZgGehbefd87blm/iE/v/urffeHg4fGiADQG&#10;cNskPkbI3IpZKy45ztZXrFx91c239S8avvn6WxewW5j2LV6wfGTVouvesPZnfvbHHvnyI2MnqNUW&#10;lZD1h3zKweRgGIEVeJjoMttfu/3W2wdHlvYN9l6+et2it9y1et3aYnjZ5csW23vvbfT1P/b402cm&#10;mycn2kUMEKrcGioqKirmCNYxwdmOikGM0xOtyZYwL1y8eGrzw9NHY7MzsnBg0aJF6MuPjI0eOdlW&#10;W7rZgyyxM8awIzIAC6RhXR5yU4CAQBKb05O5nwT27t9//MSxDRv/1zUbr6r3DflT02SNRprVLeiO&#10;rTIASBG70Vs5rHp+1kFVzwdteZ4DSNO0/GJOIQFUNiChnMFFEPXlnqcIiiAkIlqOOIgI6iJTCRAH&#10;5/WvesPbf+TB+Xr0O1/98j8/9Nw04AwgyMFeMxi1PGtNXlEBAPCFLl+15Ld/75ONoSEDveGGm265&#10;7IqBwQVI3OjxnT/3sZ9tSPLFv3pqtN0idDrNGagrF5sFDERgxWVusO99H/rAfXe+vbfGQzVMzLO9&#10;tVR7Fx4v7Hve8543vvHWTv77j2169uREGxfmiqpIrqKiouLSY1mHJE4m5gxD945NzPPjZ9qjN177&#10;hm8/9K1th9ovmpnrBqfvHsjcATl6Lj6RDMCdhc8RXQwFi9EQay5YSERrOjhNMliBM5iZ6eOg/rTn&#10;gU42cqy+aGxyZnVxYhmf22OQR5tqXlc0gcKxIg3BQwMYpBRCKJveSn24gYGBTqfT6XQAlN8/3yR3&#10;qV+9VyFHLbCDtOqAUcwAarOW1hA98pn+Yn+fPR1Qn9ahJsaRxLQZc7sQNr3yuht+4cfefPPgoU/8&#10;+0889OxYsA4xTaOkaBkKbZlgx8FXG2fFS1iG9ref2n3Fz/zRL904/J/ePPyHn/vS/7MHn/jkpxYf&#10;fHTiuW/8yaPPPHaKMDXZj8mawzlOEacRAJ8GpIycMa4dzBxs/sIv/x+33fzl66/qfeAtb/uj//D3&#10;GRZ87GP3bd3xZ995/MzOnTuPHj1aFL48RREFoxBAuybIDEBBszOqc+uc0QBagDpAgYAELOAwm0+0&#10;KgyJQDw/eGsBzykM4ANBFIxUIMoeBEQLpDA5OMAjRS1H5apSUVFxKbF53japQDlCi/bExPjpdmuq&#10;NlTb/uKuPfuKsf5wauxkxy+RqBOTEUUOY1EbSLLhBSOLehp9aVIfnrdgpN+cm4yOaTp4OHf/O989&#10;r96/d/OW8dGj4hrp2qvf9cB9Gy/bcPjbzx0dmwoRSNOY+9BVoZLzBlY6e9Yva6aqumbNmo985COl&#10;4MjDDz98cSdcKT7yqr5AlxCDGLqpNxgDVQOkUGvq2dLVS0eGF/i8GBjsXbpkZHxct06dA2rk7Ppb&#10;b/mZj37ojZcv+L9/8xcmW35ouKb1hZRzPDfebreiQgkxyBwd6ai4dAQAnY6cOt7fu/J7T20ePXFy&#10;apwthR27dz/zta9vP9BG2luaZ+UeSM4vFsFLkmnSPnL4/2PvzaMsua86z8/9LRHx3ss9ay+pVCqt&#10;pX21LVnIxpbBNmDc0GzuYQwGhqXxmEN3w3Q34ANnpptuuufQY/dMdw80ZjcebAPGmLbdRrKxbO2L&#10;pZKqJJVUVap9ycrlLRHx+/3u/BEvUyVhmmFmUKUhPidP1XuZ9TIjXmX84v7uvd/vPXpBd9PX3/nk&#10;V/YcO3Ykl3owZ6np1AAAIABJREFUGn72M5975Mny2LFj5WqMpuCsTVHHqeaX0K/FcVx/2UYwggHR&#10;JthLio7/qTQ59rSaXm9paWk5zzjjjDPeuQxAVKvlMOirTPVjePHEsZNVd3nxbFlvP7M4WBpg8zzO&#10;bt51ydUXzm254pItO3ZcPDMzc/31r1t8cXjm2Nl77rs/t0xt2rHjosuvvfzqrVMbFo+8GFKcu/qG&#10;ay+98Plnn/nSQ4+tRNQJdQz4mjKOJQ4RgoW4tlqKNDqG+fn5O+64Y/fu3ffee+9aBm4dDm9YI1KB&#10;BwLUEcThe9Obd1x7xcUXXLJ166UXbJmdf+1rb54pF2bOHh/u33vqubAg4e1vufP1r7tlW0/z3oaL&#10;Lr9+/vJilLJNvekj+5669/77a0GyXKs6tjFcy8sZj0VdPnXxRRc+fffdwWVzHTZNFs8Oq6deHAaA&#10;SIpqSZHxMDcBYmP8uxqIRCTNTk5ctvPSz/3pp/NOPjc1OzE9efDo0cPHqhABjBkrk8pw7gtZnezF&#10;+oxq9GV/Nawd8FfbAUaQFJQMmgaSZk0SBUVNwqTmnwnUtNdjS0vLecZ1u0VNPRpUCdByuHhi/5OP&#10;PTKYOLHSPxHPLp4+8uxTex983NQHDqkjlqPpue3f8/e/+1vf8g2zPVtVp46fOnXTrW+467a3P//U&#10;06d/5p9+ed/+k0ePP/Tw45devPsd7/zWbdOdTt49sLx0/xNf+eTv/PreL99zsk8SocgYUhO1WQc1&#10;2NXaTDImpaSqdV2LSFVVe/fuHY1GBw8ebAK7Rt/QxHPrLRXH+H4RXxLhGtedm71g65bv//533/ya&#10;awdhtHhmYefuK+9602sPnTh09gMffLQ+UoyqrotHn3823zDxEz/9/gpjehPWmPrUmU985MP79u09&#10;eHaZkLDeS6jq9RvCtrz6LAOZ2dzT48eOPrr3+eXhaK4zdfboC488vedkhbMQK1RKa0OMzfgUBCSl&#10;FBSzGt4EtJrtTS6fWd6355lOZ/vGzbPPPP/MwcNViCh4Z5OQUgSssWE8wuG/GQ+tD9JXj+Reeppe&#10;fvQ2EU3z/uCa05ME43cqCo1rsgMwQXRdxq4tLS1/l3jk4See2PPkL/z8z3Sdgx5uhl6BZxqmKWAz&#10;nU1SMJfTg46dxm403QthCjr4jnR6NutlmGmYhF4GPiefw8+BmxC6eBiPbOgavIAxmA5MQI6ABcGC&#10;O2ewQyNKXXssIkVRrB1zo4FoTEnWG85jnAVjwQI4mMFvgQn8JN158VMZzMDGDiLkJkMc1rluVyAz&#10;1ncmMM5YpmEDFEDexXexvrUbaXkFmQHpYebyibkMZnIEXGcy72QZdAWhSQl7mseYpp9NcBkdBxhw&#10;Bj8LvcI3scskbJwoOtnqL5w5x01k7cKEJiJktUPOrEPXkaz5y4JFIMO45jiNQYxgbHMG4xMhBwx4&#10;BHprT02zOhlc8x1N0Xwfu+7Ot6Wl5e8aJqSgMWkghAQVUpJqhOG4VzlQVxpYrDEZMY6IA4anLAMj&#10;EU1aEYOtKIaAo1+DRlKF1pkPSUnWC5iEsQySC+KMs2jdpKpgvC1OmHjOJJ+qqprKqXOuEaiORqM8&#10;z5uvNgFco4F4dd+uv5rVCpQBvKNrgqNv69Ozk4Z6mcGK1rFy+VnLyQp8p0qV84qGMBrkztfJpORQ&#10;660LTYVHINSgL7uXtrQAUCWDVrmpy5WlyrJYUlibhitlWVWeqikOOovSbC3GF52ghAS6lk4LI2eM&#10;1uSZTQTrZGU0jIARjKQmBhQQYoprj8dIeuljnTH2NtK1dWaVcz7z8oRaY6nXfH0tW9k8NquvSuPg&#10;bv2db0tLy981jHXqvTfGRRJE4pA6kqgdQ2IznQHnomWlQkgZfaNDIwFbo2lsFWKEzPUTCKbI0UQc&#10;OgMwiuotTkgJxKpx3iSrQRi7h4hiFcUqvrmpeO/HXxJpgrmmhLpmOLL24GWJgXWCoKqCBUIgJTLq&#10;nLq/vOQgbzKPxuMMxmtlgVBH4wWFpJlxsSwxpqxChATVak3I2vWYfWw5v7ii41AJAwj5ZE8NdYyC&#10;NknwABET6hKtEXHSGQdf0kRyJNauoFpSLZi6ipCijvCiAirjDxFjrRiDiPzFHYW+FBitK1btt9eO&#10;LemaPEGScs6YYm3+MOPITqgwaTV0S80mUyEhkF5S5ra0tLScT0xKQWOKQcEY1LvV5UxQUQjUJSbD&#10;e23qEJYo1I6EIgqJVJKGVd0INEn9PqESTWVJdIA1zoxXU18QtSqjo1kdUxPDNUfSjGR96ciMUVVV&#10;zbJs7ZNFUTQZuCbUW6daBzUxpQjiMZbY3E2FLEOpIWIUEs6BqoAj1eqsSSmYlKTpqxZbQ9nkDyxo&#10;Fcv++T6xlnVHKPseMcTcUq70AWsyMx7Zi/gCKVazZqnWc+qesqq3BMAataTGFTjr5GhJVE1NNrjB&#10;pKiaEqrmaygxvHb4+lLFV9Y64l6RVmxKEDr+YmiUucq4Ba4JgCMG6ia0W5fLT0tLy98pjHOm081V&#10;BYz3PlXYl2olQG2NUtYElSxPpCqhdrUNxlq0tAxd4+xusAarZCSP8VleRhB5SYgQI87xV23amxEO&#10;a69ay72p6mg0ajJzzb9Zj9Zx2gykcIipYaRUuAqSpawQtOOsmERCqmHRDLuPmMyF1ARsZUZtNIBE&#10;KUbkLusSmsQnRr52bp8trwoCNapkqakCdooyiYo1ivFoUHUF4EGSJvzLX51YyzbFCOrJFanKoZ3o&#10;jOenrl5i5pxW1HXYzNAg5zD+1LiGPH7unAds8/TcxWNV+6GiDmyz9hQe58ZNriZhUj6W9GMLh5yz&#10;VLa0tLScJ8ywGi0vLxtjRDJVC6Sm8UOQwjuDphJVklUlkqTpB1YDjhBtihnkgrekRAzktuvwCUYV&#10;uCk0xBrjMQZSTagUxDalCaOyZryZIKBf89vbzErmMsGCIZGMIytcZ0IN6ohoFQY6GBLJE5YgTYOO&#10;vnQjsWA1gIADX4eIjm8YcR2GrS3nFaMo1KgVUNJwBEaN1UQagfVNwtrEtan2qyXFcQ1x/DT3CJTU&#10;1uaIiYM+iV4mANYCKdbI+Ncv1OvL47fhqweXYvAuc96CEbOav9eX9kMve5HBREFyrBhDHMZUKVix&#10;TeUhVTHHGetCGCLJtq1xLS0t5xsz0S3EIk6s9XVILzX8JjRETbVBUUUF1QiSDEGIBvVEa3ECQaki&#10;OI/ko0hFssYhoDETTVAGUkI0iSjWlup1VUPWRHJCFGpZx84F/w+JtdahNuNgFzRpiKEsCYiQhDzL&#10;HHQMQSnxmc8QQ4yISYixVpuortE0iEVVFCKiTezb0vISIqiYgLHO2SY4ExNjyprAw4AGI0agyOy4&#10;ob/ZMCiGKGuXe8KLVahiRCzWoNRl0zURIJGSc46/LA/3F6qTrzKviOFeytM7S0yhDga8dUETkBv7&#10;CoFqI+UAsJKwEaMx4SDPomRBBdXMWy+2gjoGBOPFSUZLS0vLecXUdS1WoqYyBMiLYgqa1V6oxkNr&#10;PJEYCVElOZzHSkwZxuLAB1wFGCFZyJO4gAkSkRobjdaIqDdG8NQ2BRRwIC+1p4AhWdL6Eyz8tbGg&#10;aNIgWkvTWuQdYvLMxkgS+tXIgE8m4kIxXdWJJMZ5DAFZibGmqQQFYo0G0eQM3c5XaStvabEWFSD1&#10;y4BihGayQ6ibDswaQtKkUFZx3GypkMYjjNeSczEStE4oxoEhGu/yDPLMk9QaQQlVLYoR451/maBB&#10;zUsf64CX9VpoxBhvvUCMUYRupwjppeFbr4g+jUXFJnILVFBXUVw0tusNoxg1BTKTeZRUadVmx1ta&#10;Ws43RlVtZlUSWCWvomuqeRbjG/NLsEpBMiJktqRIGE+ydeUQJa8pVMzYPsr58VJuomiy5QhUyUh5&#10;SuQwYRFjEQNqmw5hGfevrIs7wP9nVj1UomtaamKkTkQXRhHFThTinQNJSbEoVjKjpLIiJYyNkgdj&#10;oiKKZTjhxZJSYmWoUbHr0iqv5TxSBlQrnILJ8iJzOZTWmoixxkoo0YGzTp0XMbKqmREdRy9mNf+d&#10;FVkgJhLeYh0YCRgIZW3BIZm3jbxVU6rXiqrrJnRb45X9snlBSiHWBokaVamq6qXt4ivThyaVmtQk&#10;U1gotHGzdIhJZZoCL3nApFgXno4nvrLXsKWlpeXVxtR1rRptZg0uk4lYQ5YbRWK0xOkJZy0ePFE1&#10;oFHtpJvdUINSR2q13nQLW/jcqw2DLJWQxOeaUqFMAlhMB+k6n/cEiWioyAsInjBeRcU15hrxa79m&#10;aMAQlCjSmIPmSJdszthZTBbrpMQcJmAmt5hRVBHUKXnuyLu4Dq5LZnoZXSjioGebVAiwOq61pWUN&#10;X2AQFxEzLKWsSi8IATpVcrM9X0AdQ0W3VrMadBiDe7lXrxmNqgTWZ4SaZLC5amoqj3MzkzGmWEcD&#10;uXPGkPummLj2DdaL/e+5MdxY6FBXeG9A0SIrJia6ISZnzMtWmnOeuATGxKQGugkCeMfMTAd6UGtN&#10;p4ezDNHqXPFrS0tLy/nB9Xq9kOphOUik3Vddf8c33PY93/+2nqm3T2w4cfj4/iN77777T+75o/9y&#10;8NCZISl4xzWv+fEfeOc33rDj0k3zVZ1LZ65mFEfHbP/UL/7s/7xnz5H5HVe/4zu/fbRy9KHP/OEX&#10;PndfH4vpzl933Y+/8843XdT9sz/7r//7H91zYmHgqD0EJQioBSJBZT1aT/21aFS8kRQVMLhJNly8&#10;e+cV77zr9dfevGt6x+wmaz78/vc/+MlPPlEO6AJTubik1WgUcIG5He/4jnd8x5tvuXo+/4//6pfu&#10;vufLL67UAUyWi0gs2xmOLS8nCYrWivVip9582+u+/VveuPeFo/d/5ZiL8Qe/+42//5Ff+9S9e+vg&#10;QLqWKjX9/dK0QUDz1GZ5TijLeoTrfMu7v+/2G2945gt/dvCh+2586xtvuOGG/+UXf/Hw4cP9QVnV&#10;AahSdc6Veo6Px/njFUm4NbHqW971rm+4+bZDjz7x7J49Oy7dtXXXhf/5P/3HYy8ebULOKKvmwNCc&#10;SA7BGrKOG4lrTJOvufon3vU9lx55dt+ff+GLZ/W27/uhIhz72C+9//gZRlm2an/Z0tLScn5wZVk7&#10;I947weZZZ8PGrVu3b9/3yJc/f9+nM/G7rtlx15vfVAzj3Z/+8sNHjoQY6E1vvOLK+QtnDh96/sv3&#10;PnZmiLo4IWcmRqdPvbBXBvrcU08unb3rlmuv7S6eeOxz9x3DMrfpimtuuvGGm6ZHLxx49ukzp5fI&#10;JmyV3Fo1VQzyt0SFacB76khKKA710PGTm20+W0u+2B/cfvO1Gyfy2ZysBkGwqsE0N9WiM7/rssuu&#10;ufGGW269vFPOTxeF1WZ6YwoRMWKMtvm4lpdhbU6sQJOWYdPGLbfedO3DX9k7O7v51NHDN95w7Sc+&#10;1igaMuO7sVo8p6N/POCgeVqWtTUJgU7n4osv3rRxy76YpqempqambrrpplCW5aD0Tuqgxogk4iv3&#10;W+sxkS4il1566caNG79y9mxd1zt37tx4wdbTp0//N16SG/oqhGigA0B3Zmr39TcsP/3QTHdiBnvh&#10;5Zelk3G0gsC55sEtLS0t5wWHdOaoO8srSue423Q2mo3xyId/9+c++4Vjx6ffek3/8vd+743vyF/Y&#10;1nly378Po9EOOneYcnl+36cOf+mB//yhLx90W4ownBuUk6m37/jpFatMnf7tBx7cdPUd3/6933XP&#10;b//y86e2bZiXb3/z1klz5P6HH/2TLzyjLiNpKZ2SIXZsiN7BV4TgIFg0ogheyXACK4BJeNDkAopL&#10;KakxVpKLqTzf7+HLGBqqBEJXQEM/VJku1qNHXjh44tTpbZMbrrhl2/Vn4mgl17ACox0FBw2U9JKd&#10;Jkx8013vuHpiU+d4ybZslGOnQ7ZITkpupgpn1K7nKeQt54M4mZcrQajSdnPBW2JnQydfeH7vF3T2&#10;e2a2XrmwMKwXnpysWXQxVjFkIAX1KGpQMjG5iYMuMVKW5FFn6Zj5jdmG6eWzgxceOXp684Ybtxdn&#10;Bi8+XJ0+7KEK6q0fRXXealhrs1v7jTSvVpExt3QsSSgjZWgSawmniFADkqvbpKXfOXfxlo5IrJ56&#10;6snLt09u7549c/DocFiFrOnhQEJH8dghea0p5cGeKWC4lOnSMix1p5jYsCtmr/Pp1w+/8NSpxWzn&#10;rXmtJ0+9uFDRMWShbpNxLS0t5xejySTTaESDoSbE4SAsLQ+OHT+854G7P/KBf/PLH/wPtZn7xm/+&#10;7s1TOJboPzdrkk3ZseMLzz5/un/g4OlDJ58/emLP8UN9Mlc4+mbPQ48+8uj9i9G/+V1vv+ONr7vz&#10;1hvefNMND33pzz/2x388bBq8vGv0dIzHOoZEaEw2GrtR58x4JFeMfmIi74gxTQN2UrQpl6QYY1p3&#10;PnNrcyh07Geg1cmjTz1w/2/96m989KMffeyxx1ZWVqy13qNArBMkM1nTzWY7N7z5qrvuvPXJPcd+&#10;8/c+leqVcvnIyhIjACfhDF/7FeeW/9/JDKGZ2GaYzPrXX39ZLZ2n9x4aLh645rKZo6eOvXgKwIe+&#10;974CYo2CGlVNWkaJq3V6S1ZQMj23dfuGDWHx1L4nH5ncNJtl2d5nnl3sj7cPVawnehP1+fONE4CU&#10;COkcmW1zXUQwTUOqGuooeWdux8ZLt2849NxzB188rm5CsuLw4UMdC2EsUBUiTWIxQiRqsgOQiSrb&#10;pnQYDKbm5rdffo32pg/ue7JaODK7Ze70aPjiob2zkBJV2xvX0tJyvnEiPlDVpoaBjX1bJy3tYJjq&#10;ACwxLB5+/JljX3fFrbfcvG3T/HC0tL98Toa3LiZ7ZmADIIZaFDciIYSBRw0LZz7z6T+YKpa/+Zv/&#10;8QV3dU4deCwdO/S5P/rEvV85GX1ObRiN0HjOyOq6GQNPMoiImJRSSBXS2Xn5pd/7/d+xc/v87/3m&#10;b957z32jUgWJIWIwxqb11ypWhsasiyrhSdakqDXVCGU4LKs6iggxxdikMkwSRsnD1G03X/ZN33jl&#10;wScfePjxM9ftmjFm1LODbqdXnS0MA5tCyIhmC+HY+T7FlnVEnZY3bNh2+5u+4W3f8v2btl246wIu&#10;3lL/6oc+NDd73cymrd3uwqa5X/7473zidz58z0KdYp5LKDEZeNUSajXUgo/+mt3XXXfn229905uv&#10;2Dlz5Wzc2HO7L7m2t+u1ry/2Juz8los++kef/r8+/idLZb3cX/mqR/LqbDFME24R43gAxSpWCNrY&#10;h1978+13ffN37rps984dF77+ksPla7dfd/UbL925caa7eNvtr7n9jrf863//619+5BE1STRY1bjq&#10;lhnQLgzImJh/3e5bvvHOW29929s7m7ddsLHzL//tBwbR1FfdHma7nevt9XL8gx/68zPJMnhVTrul&#10;paXlL8EINkApAVOaOMw1edNBuikBK2Rhaci+4yn4LZunpjfEmhy6G7NN11541W1XXX/Z1ot2XnzR&#10;zluu2X3llVt9F1GTY+1g+fjxA595aO9w823X3HD5VVvn7v3Ih8+8eLKEfsTmXYsizU7aNWq4ca9x&#10;zFHVlJp8m/N+fn7+jjvueNvb3nbppZeG0AynHtvPO+esWX9OcwaMQx0Q0SgVPmEQqEOskqpICrHJ&#10;iWCgC7bD5OzFWye/bvempx/8fDCdY8tVFercpNwWkV5sqkYB6tZutOVlKKVzUzZN+szc8tqLN26d&#10;7C+nTTPbtm7u7bho4vipoz6bW16sisxBIJgMREV11bnGoWIrdZ2i5zLfmd+4fcdlF07PmpOH5yft&#10;jt0byzrsf+HA/PzG/sqgqupmHJzz581owwIkpFbq2GT0xypuNdKk2HKTvC+6m3dtu+K2nbN2xHDo&#10;8/mNO66oJFtcXJjJsh7OJAcgyVJnYNWjBkFNBz1LeHEoWvU277pw6/WbawbHysmdZvMNu7Zv8if3&#10;xMX+Yn1BaXoMl8/X+9DS0tLS4MTEKEZtgRhLXUjKrBGcMQilln2sH8okxfzm+fljaT+xc0J6s5fu&#10;fNctN7/+O394dssuzi75+sTBk/u/7wff9/iDz+bkA6qlo4cfuu/hLzzx/Nbr3fKxFz/+q390KiIF&#10;hDwGzbRibC9iLWksnlNQi4gxltWGm8FgcPDgQQkrBw8eFEEQZ22UOqFVWYquP98mbcrFBiSipIq6&#10;JtVGTCTD+SzLMud8k0mQVJUGl73+rbff9YZdJ5878NHf+o3pa+y2bTdFU8SRGy0vWhQkgrPU6zD9&#10;2HJ+8fHosRc//vsfufv+L/2j0U/0dGnpyb33/Ok9r73rrne++9t+6n0/fva55w8eHkXrIxFqB5Wm&#10;cTg01mkWkD/88KMPPL7nN/70s7/w0+87MHr+8c/83oMr1bs+cOkL/+lXPv6JPzlxeunYQqwhkYqi&#10;GI1G41T6qy5sGB+yBCAp422cGiQRyUxWpvyxR5547In373jD9T/44+++5YWPf/5J89mvVO/50fec&#10;OvBfP/mhXzp9sD4ZEPJkVkdDg+AiiknDaMUkHS48dt+9jz1+KA1fvPMqv2/f4U/fX7qpbf/kH77l&#10;47/6z7/0hcefecEPteO0316QLS0t5xenjDBi/ASm58QYKkMdYlWNyG0xAmM1SFwaDOuy7jnINo+s&#10;feHQ3s997Iv/4Xc/PTI9F872/MLps6f2PLnQMd06hYib3nrR1quvuXzH9IY5O3PxJW9+w9V/+OUn&#10;9w/BQowe1+ykX3JQX2v8Uk0xNbZOoSqfeuyx9773vaOzi04gYJA6BuOlaaGz1oa4zsY7GoigmkCa&#10;lFwSC0mNqoxCGFVlXVbjeMxGsisvueXGN73huuefefQTv/YriukVi7ZYGWqhft6l5wrO9DEVaO0w&#10;C+f35FrWHT55hLoa1iuT89OHHn7y4H2PT9hp35td7A+eeOApN0RhMYJNBpJFo0KyoJAikGOKKBWm&#10;IvU3b5q7/3d/d+HAITO7sRytHDxydO+zC801ppCgLL+KqOhVbdpcHfylibGtj2KMCFqlFPGST2sa&#10;COWWDcUjH3l4z/Md668Wnx04eHj//tqBW03qqzaRnAoIRi1ZNJWCcaScpbO+rsqRfO6LDwzkylkX&#10;Jjrmub179u9frnGRIppWctTS0nKecYmhakHqEDp1LTGNlJFqshbqHIOnmsqrwtbDshpFCNbqGV/t&#10;Gx5+bP+jj5y0M0NOal1LhY1EZITH9Wbmt735pisvcgeffSqEA4dve8s3fWrPM3ZQRSNCDKxtYleH&#10;wo/vAxEQY1JMgHE+aT3q94EY6eUWzepqBOt39cy9CyopNiO5QHQ1V5DZfNIVHeud9940Yy+0wl64&#10;dWb25it3zlwyFxa4ZUWyHTuvvOmqbG7j17/1nfO9zucf2fvJR4+pm0NqVy+3u/+WlxHZvnPHzTfe&#10;OXnB/Nfdcv3pnn9y1Jmbu+Di1149u8H88Hv+/pNffOTBvccWRpXtelmpSwcpoaUTTZGkHtvpTE3f&#10;+rqrNlxxUb5xy/W7L7nojV+vV1+8tGHush1b8zfepabz8ONP7j909PRSmWf5qKrXJqvKK8O3v/HL&#10;clUIdc5TDIqEUBipk0Dxmq+7Y/vlF15x9dwtl+2Ib//u6f2RrbfecMNVvv+6+sUnXnji+a+8eEZp&#10;5tGuZSbH366HrWRT96LL7nzN7RcX9u1vfMPs1sk3Lk0mM3vpxRds3Tr7xm/8lm0b9tx/3zN7Ti5q&#10;IQxa2VFLS8v5xKnWGgutFPWDSiuNuOS9dc6WlQXTy0pfnzDhzEJ/dCiB871wJh/u5+z+YX8wEEdX&#10;sagnxE7A4j34yy+/6nvecvuphz728LPdGal+6B981667v7h38ctnhouWPGISifEoCGBt/S8Z59gS&#10;kEKNJELAIMqojDAyYlIKgM+yev3Z4VajYBSLjyJrM48SVnERU6VQVaOoSWwz6axG1Ixq+uXOq676&#10;6Z//hqXSMN1JXQoZvOXvffNrLt2S3Ec/8egnkQTagbYZp+VcXGTjrqt+8t9+8PILzHR1LF175bUX&#10;3TK7dT7Wp1195Gd++p/+i3/1K0+d+bQcfC6uYAzJGhImjrxorZCc8WZisnjPj/3INa+7bnZ+brrS&#10;3tvfkdd9uWDj0cHi7nf8vdfefuc/+9mfP71SLqwcHVUlYkXkq/kXpldhisP4x67FTtKk0tSBJFW4&#10;4LJdP/y+f/j1b7k2K89um4r17e+4+q3bmJlbXKmu/tZ3Xtw1H/7N33vq+L0pJMQiQZWalAiKEhkS&#10;re1cvG3L//AD/90du3dtnLJVf+nbv+OS3oYtk1lMJ/e99z0/8sDVe/a9+MFw8lGGbQzX0tJynnHG&#10;ZB2XpbLG53l3Et+JaqsqlHVUHMQdc70bds4NT7948PiJk1jAGhNiVYfheM02nhCogcZJxGy56YY3&#10;vP41N+7a8r6f/sB9R6/YdPH2r/u277jxDW/Lsqnf/8SnhpSYXFNEQ6P4R70oSo1NJBPqOs99Wapx&#10;PqVKisIzSqPxEp40iYjq2HZkvWEVA05koKtzK62P0YCjTnmeO2/KOlpvlEQsWdj38J8f/ufPPz43&#10;b6OGYDZsv+SGy67d8Y9+7K3/x79+//7PP3j3/YdUwPYJybemIy0vZybwwJcff/uP/MQPvv7Cn7rr&#10;kl/9td//nUcW/qdfeP/EiS8ef/Rzv/XHDzx42NbDQRfEsKITmAny5Z706z4GcpBqcPLQ/h9534/f&#10;9Nrr7nrNrW+97c5/94sfCKH6J//4Pfff96mH73/60ce+8vyBI6NEvRq6aUpjr7ZXIOlv+tez2fVJ&#10;UxNd7ckQxUKGGcKBIwfe+1Pve9PtN7ztugu+5TWX/fS//HBpw4/95I++8MzeP/3w7z3z2OPHTp9d&#10;CDEZQzKaTCBJU1smkRgZZ+uTe+7+6HuPPXPHnV/3E9/1zr33f/H//IM/fcsP/o+7tk/3H/jUfR//&#10;2KPH0qOnFCamdWXxb/Z0W1paWv4KnJUJjYiOCH3x4jrTdSqmZrds2nZmZTSzZfel7/iGO+ZFH/jC&#10;558/uXKiYdopAAAgAElEQVSKCcpQsSFOXcXsMz7fS4gERJkQEuWoJhYzd9x8zSXbZx6+74v7nhq9&#10;sHDwcOKj9z/+2utuLo8cnAVgISXwEMadcZpZRKmjwVivsS7LGpyqzm3efNdb75idcA/ee+9jD+01&#10;GOtdGUYIVVnCuhsV7wRVglYAzejJUsHhM+kWGiprZX7rlmBdYStScLywsjz/1L6FortYVf3kL1hk&#10;+/TWTdXS2ZNHDj536PSJummyq0nU5E3CsqWlYQ5OjcLi8kqI1eknnzhz4MCxkRl0zKnn9jz52U8f&#10;eCEMdRMpTkKIYHq4bW96y5XXbAqHntv/qU8/6KhVF7D56PSppdPLeVm+sGfvs8cX3NTU6eXl5x/5&#10;4qOPHX3h4JFhGMdPCGJU07g59WW8KrsqBcEYGgvJMQYRCKSIoVrpH3pG6yum4Nkv3vfsyWSyBdLi&#10;M1+599D+Zw8cPz2EYMAkkgUfiUhAEgkLUarCZTbFw89+ZfHm3ftfPHTs2NLpU0v9wcLKSv2le75w&#10;4NmjB1Y8dhboQRvGtbS0nF9cNXLi4+SEwy4PR0v9UapC8drb3hSLzTdPXXDZ9ddcsTl7+N5P3f+F&#10;+/qgHU9Wqszp9K2br1t647fGs9W0iJ2SxTye3vv0/lP97tQFu9/6+ltWTj/3K3/4+88tkGCp5tf/&#10;8E92vuddt7/utgOPP/Bbn38EabSpQLP6i8E194lU180u31mXRLZv3/6e97znqssu/MVf+IUnH90b&#10;Ykp1jWC8pBorNq4z8aYxEFdb/6oKcZhs0+ZtF11y9Y7rbr5g54V54S65+tpy6cTOQbhnz/Nn9j17&#10;PC0lJquqoiKF4ZlRvTKsi+htaU73WaKHSdTBJUpcG8a1nEsAskRYvHb3lfd/5sNGiiJPvanewYXB&#10;40+E5QC+QtI4dZZDb8u73/2eN187+dn/8qd/ds+DeWAYE2lImWfibtx93ec/c3d3dlOcnOzOzDz5&#10;0IPPH2AUSGANcS37No7hmkv4VW5TNYppkoFR01rsKEhCnbe1j6TB7FRv48TkC39+X8o3bNjg5+a6&#10;T3/lwSOHXoyYgCARmiXIIHHcHKdYJaZRX6egSzp99dbJ0yfP7D1l63x++0SaKA/d++BjgxUZEHDH&#10;SZxtM+MtLS3nG2c1D2FJGZGWQ1iyTuY27/i29/zot+X5srqDhw9+9iMf+oPf+P19B1YqIA1sOmTP&#10;Ls5fd8MN/2D32971AyJzNkKMDJ7/5X/3vz2+Z+G6m+68ZfdlH/qVj/3hn3webKQOZ04efaj/4I27&#10;3/bOu97137/7kw8/sTxyGtYqNNDUM5rHxuRZVg5HMUalBlQ1z/OqqowR4lhiJiJoirrupjiUkcxJ&#10;o6ADS5LpjRsvueSSn/2Fn3v9G28M0IMrf/AH+KHvCwvLP/Mv/te7Vz64skR/OAxV3YVgxPhKU+3r&#10;bmE3L8Y9FYCdsa6KYSB1W1NtOZcBEE7PTI4u2nbBPcfjicWwa+Pszg0znz6RzjSbCRkisW/RCOUJ&#10;nM9s5n0eSMNAHYMFayT2Ji/dsWvT7PwL+/cbM3/hrl1q7ckz1KG5KEmrFUzVVxiNGH1VI7kERler&#10;q2hCDUho+g2MEkbMb7zq8kvyTu+RJ57ubH7b5m0TIaThsFwuNWADidxRNi9MyLmxILmEUnPobZo1&#10;s94eOXLsyFKc27xjy0xWnjy9UrPMRKBfQDCUrF3pLS0tLecHefSRA94vfuwPfuNnf+7fYDf3Jjfu&#10;2jqhw+N4GzIfQjk4erA6GyJU3aIvkVovvOianjgrZyszMGam6heFVTULZ5fPiswTs/kZPXzo6eUh&#10;kZ4nVLbDRC/vuCuK1EuDxw+e7mMQC6teIdoRjKGfDKrGOpNCELKkHsv2SzY7HQ7Onl04OQQTAZsU&#10;UDHqk663qYbO2hibgo+xJAd2anZ2YnrGF0VVlVNd0cFC6C9NT21YOLOydOrEGQsWH10n6hIFkxuy&#10;3uTVPi4ceuqsl7Mmo6RLDISqram2vJwepu8SG6Y3u1lzeMF5Gc26UPTscirPnEiUA4N6MXS0HDhD&#10;Lbs3bpP5/Ex/tPTi4cGEJQVGEM2U6WSXzfdCFZ87E+38xh1T/TN7nxuOB+Y1GvLGD9E2k/NYjebG&#10;G7EmzvsbjugsRAxiIKFpNQDzHeurOAgGuhNUdW9y+iJvOHHs+dnXVOVzV182ufeRFxwYUyzrCAPJ&#10;izqo1QRcM7+LjFQZbMoNWaC/46KNVZktLATJmNkQfVg+dWhoyEdosBU02vyWlpaW88pjj+x79LEH&#10;/9nP/iQOsinsJOLACM4gDgqYFjIcGDzW0c18hnNgbSPW74mdscUUxiG5SC/DZZBnDvFFlmMy3CQm&#10;B7owZbGAGAQZq/0NOGk63cTQuMbhkEmyKbxgEaGwZDjBiAWDWLMOe+Ogh/eNG5XPCu8nIQeP8c0b&#10;iwGPyyQX6WJ6zbtsxWG6AA7XQ6anmJ5uTs8BboJu7gvaIQ4tLyenQJACwU8xm+OMkE8U0CuYcTia&#10;60qMgBXINkAugEFyEDLoyAT0cDlC7oAO2SbEWcGN3XEBMJjcineMfXOd4GT8eDXI+xvGNT/IOqxp&#10;Dj4DwYH3WTE+ButM3nNIF2AD5HiM4HDjlxuBjqXjoBFH4DziMsAz4ZkCsQbXQ7ICuk106PIuMgOW&#10;HDuD62brUWTV0tLydwvjsrLodFQKoqFaIS1jAnmu5AWFA4VFNRUFWJOIyiDUNQGMVUsC01cGsQwk&#10;sXktpp8ISiE2x9ejUPakysMyqaYoBoagTfCVEJpATEjYoPKSgZNzRhBUSQnVpqvZGGlqr41GNcvW&#10;ZVDjCqQJVKmrKtRNsjCK1lZDYcdSvpCkUp9Lt2+shtzFwmICWIIJI6/1iFEfxOEEIawwKonr1i2v&#10;5XxREXudGUYug4pldTYZyv6oYORMDC7DGiK5psyaaHOpTwklZKhXNRgq8qjGNbrpjFKZzJOrFlEf&#10;nQcxYsQYDFhRVU2pmaS3GsO8quPhx0uEGR+DWfvxYupUA5KQmFJZBeMGRZ6zZA2EPOlEwGed3BpI&#10;arGWNH6tQspQm8BBVTMAJCeOf1qVYDgiutLkI8idwIhUVW0Y19LScr4xZbmYhCgO8dYklzXNwzXk&#10;CWtBBIwlK8C4CNlGbK7OJZwmJ4CFVDkNlpiqpCCIozcaluNsW2QCvDWkiPUhmbWFXzC2WYgb4wBc&#10;48kZQjNWVYkRa1FSoqrVijViVBWoqvVWTgWaW4KiTd5Nxh7xoiheMKl5Pw1iFSk1Ihl0croGE0Gg&#10;Q8zRQAqGOiI1BjAJrUnrMPvYcj4x0B8EQ7fAW0IVS/IMyIl1WkYV2wW6YGIidTKwoHhsh2QwGeSe&#10;jiPlGXgw1GWZU4vNkGlFgpJSQiGqhkQ6n5sJYdVnxAA0q4fSZBqFJrOGYi1ZhuKpSDXqkQLjB6My&#10;JbwYWc35A6vmJUZhoqaC4GY0+FxLq1p2p4MxmYaeqyIysp0yjCbjCAK9dbmTbGlp+buE88PUmRBH&#10;RMoIUjaGmoILo4holmlVaC3V6REacsmGJysB10k+S7HME64mCiNTw5w1lnAmMyGm0znYshgUo776&#10;GLCRWhISQ0cYMqkkpSQNBMQTc2AkalM/jcf+VEgF0ERr2sy4qmHc3qySXgWfqr8uWTwdm3Gx4lLu&#10;SDUhiuIxSVPdyOOyjDLiIJQE4xhGsEJUh5FA7dxQKqxmUW3wqnEESMpUJ+H0+T7FlnVEzDtSljNI&#10;YFSCtUUcKPjlzKnWUg8L44bCgsEiWeyXXSR6W3qCidZA5X0V65USr8GjkZQMZJgyVsHlKSs0jPJe&#10;r+z3MVZiNJio3toixiqToEbq6Mlz4lkE0gz+LIaswmk+xKut8hgLXCIu+4CH5PNRDoOQJamyKFFs&#10;lEDBzAgTqZCVQimgxgyw6ms8jMhSrnhJtVZ1njnVEHEjEjaQQp4QqCE2EoiR5PgV2yGLlMtZWnGK&#10;FTtQrS3ISkhIGivkIyuKieJWNBnxmobWVgmNwGjRJefpjuqSTgkpVmjKXSKsvKqZyJaWlpa/iPGd&#10;XsDEczbYIqCJWKPxJdd0IwopSmwaS+KQuIhWJfSFYPFGXFqSsAipFIIlYCoiiiGNLQqCAilphBoT&#10;XzZTJ6KKri/3kP8XRBAriAUIVWMs2thceWOtYHNLVaLQeKVoEiE17nJiTN4FQgBQjYyFgYhBU0BH&#10;5+3EWtYncWBIQ8IIE4QYA6TMmVQPScn7bt1kcB1AJo4BGrNoiaa0sSoCJjGySXsFmknlXbQDGHRM&#10;ZOjKU1pF1JT9PkCKqk1LQ4xNOgpCDJCoR42lG3JWEj5hPRWlMiJ2lU5NWRFIELwogZVIkgolKTEl&#10;1NkRpReBaAwBKvC2K4CuqaGskCklWSqrIPSseHzCIykXOgmixeTGaMdiExVJGVUo+aQNloHGyOp0&#10;2FVx/Es7QcVkSdSZlMeo9XjSapbRCaxEqamh8igjKaFCi1fzv7qlpaXlL+JKsT5aIxnGEJNKk+uK&#10;xgbvXCiDQub8INQIRKOSSxrmjQ9nIaWZoqpDql0KHRJQGzNSEI/JsmSJtYaY1rQICRIRD0aIjB3W&#10;UvNAvvaFX1EsWIwhNrEYtnFCaGR8ShxFLHhPiBFnGWbellWMGFRSWQI+I4ya4lfSGJsSkpA867OQ&#10;3HL+SCF3mQYXjOAToZIIoc4sVUxVjOCuec3rbn/9zVmtncoGNcOJ3tlUFxo2aexqXJJ0oL/y0d/6&#10;bSM2J6iRYChjhdDRtAzOZSEk33H1qMIQmpEHBCDiwIpBmw1YRDJ8VRClYhg9JgUXnZMs5itlhBqJ&#10;TmUYM7zi68mKZTFoMyUsJMcIhkkxOWVJiFUiouBBbZWqSWRkaDJ1oikQUAhkSI5bASxWk6RhwiRH&#10;HkyABMv9OG7F9Y5RWJsGOx4LsdrqV0UslcNVjOu1ohqpUqM7TwZxSB3AGLWp/ppfsFpaWr7GcXVS&#10;o8a5fM0UXYwhJY11iHWGjegohATWuZisRnLBCXViVEVMDTlZVtR9H0OAkBIWnKGWiO8IFSg2kAwq&#10;SFTBZ7EGkqXZCzc5v2T/NoyaMiRZdWJIgK4+q1I0prkZQDmAHJvZOBw1MRwW49AKoa6wBqvJkkpN&#10;GFSlmVvbhnEt55IZQqginYigkcwWVUqREHGZD5UD62yx46KL4/IgH7Gkg8miMx0LgrHRJJWpTC7v&#10;9QnJZGloALUZcYSoKTEeLCYo9bAS21h8iMskhmiFGMWZrE5D51MICLlWJVqBjxixzfTjU0P1Wjts&#10;sOAZjgDv6kGyDC2YjCpCrBGHqW0kGkIwSI7FE+qAp1vHERKtBtQwypFhZJgUUk8UoV8zSmIJUhMK&#10;aqCKM47KkayYAam5yNAaFQ80Ob5V05SmPhqZtHY5ow6RGDp4sEOJCHkKHhlghgDBJ9Sx8ur/j7e0&#10;tLSci8FbEasRkiJI5pMUistcI06IQmasFYOzSowZMSrDRGkblWkiDhn1qxiizUvE5dZmEEpSHVFT&#10;A9QuU4xBi6SkRExr+rZxo7H8rRFhGjBjlQMAKRFxNpuscVUiBTJLbsWOS2BEDDbHelJoZLniSIqo&#10;emprEsahLjW92y0t59C0Q4g1WMFZjNYxAhESTkgda2M5CoHFldEwxtorcZCXg5yUsmLg8qqClVGe&#10;CAE8OGKJjcbga5xQhnogaxpptYgPISo4DzghsyRvsQZNzikRpMigk6UJp2BQV4M3MvnSPm2UQ14S&#10;mqUCGo1B0pjMWLPQQXyMtUnJgVaC0psww2YATNUhN3WPaHDJZ+ppemjVkPJcSAbxoFZyp+DU5KyO&#10;gQ1aONssP7qWhQMaE/LoK6VuigdpBp2MhtqQYwsKRMYKEenmWOP/pv97W1paWv4KjBCIwTZe5A5N&#10;hpiBj42MAJvwVQxWiKPYFZRU44Px6jKSI5SFlgVBYCjdkqlRZWKFVWY6IWOYgUqOWsQ5sEoBWIUA&#10;0a45CAjI344gZazQENJ4zBi5684NK1VyJBfBVLhKuzZAwljEI67xlDdEI6KRbtdasIpLzd3G6Oq8&#10;spaWNaI2UwxKtCZGqgCQiXRnU2ULIz4u9Ew04oPxpRW/MhGD60u/n05rfcKn02LPln4YQAIm5ASD&#10;cdEZY2POyEEuqflV1AjqMROoE0gRxddJ8wwHNjYGdkTplHUXbC/1O1Ap+A5p6MtlC/jC55NohQna&#10;7WYULgF0JgtSEvDSdGxkiEdi4bA4ou1lRb2SSktBsJwlGhQK0+Nsj5WaTsg7Rcf06FulEsoklpUR&#10;/UoQyBNuRF4YEinUvNyouAnwVLAsYRlZBLqsUAVMh8JMyKDLKVKBn5TcF7poKau/NXvPlpaWr1kc&#10;qbQEp2oxUUAdWe/yy698/a0XX3X5JZu3XGVd7/Dhp/ft/dJHf+f/Zu+9w+y6qrv/7y7nnNvvnbnT&#10;qzSaot6LZVnFvcg2NsIGYhzAtEB+5MebxhPyJm8SEt5AID2EhJoACST0gMGAjY2bbMvSqEsjaTQa&#10;Te9z55ZT9t7r98e5M7aBkPf3PMkrEe7n0aOZO3Pm9rPv2mt913d9TXmqiBSPRDZfs+W666/raGtO&#10;W2Jh6NK5471f+MpXJ0ouZFVT9+q7bt2wfllm/vLYX334Mx4gnVTDus2vvm1vbXHy+1/7l6MXhl3t&#10;g4Et+TYhDOO4Ji7wM97lQFpIYRRxGDBoCMQzTe1de67b3dndlUxa9TH2lb//s2PPvzjpagYdGAFu&#10;dWzcsm/Xjk0drVVxG5HIxEKu9+DTvY9+e25kThl4RoNLMBP8t4hzK/xnwiIGrtYKAiC5cfPq2/Zt&#10;HxjJnxhwc1Mzb3/Vrh98/TOJlOUWAy0cmeCr06trNmZiHTLCDZ/Iz42Mnh29eOxSUUdjshR3/Ihn&#10;yc2v2tnZ1Tx7rLdw4uyKTSvWrN/+Nx//5MT0VMEHYIHsVes23rN/58VzQ6OjDGRuvWn5tx/+xKkz&#10;C/mS7WjkRRLJ1gdfs6tq6uj0bP7FWbll965g6PAL33lsymULQRpBSchg35231qzeqQ8e6x8+0rm2&#10;fc36bR//2KenR6eEKLebrt266d6bN430nRm6XNJI3nrbxkce/qvvn2VWbtKGybEo2ra+9fZrqy8e&#10;ys/zx0adddfviS288OyXvjbmAagHBRZmul99+562dYUj56cvXmjobEq2ZL/89W9OTcwRuA7LrOUe&#10;B04AhIkoU4AF7XDkY1go8ixrv/bB/dtrh56eGp5+dqGhY98dyYXeQ//82RkPRVkDPXVlX/8KFSr8&#10;nMOlYJxpQcaQgQKY1dK98r77Xvuqu+/tWbl6dj43u5Dv7O7au3tXddoWAGo6tlx349te99q7r9se&#10;4SLn8o51Ox98y0MH7rihOSkY506iad21+9/89nf/2i/94r7uaEpENJN2qmr3nn37rr0mY0sCuMUA&#10;85J15+KdeeWsxp9RDCcjQtkfAHAnUdXUuqKjZ+2KNRvaOlfvv/PudV2dTRmLA0JwgmDJ1Nbt2266&#10;YV97c0NhYYGE3dGz5l2/8p6bb75xxbJUHGWNHZjQ/3etViv8DGCSOrRqjEah7e7OrjvvulXGIlW1&#10;y1pbe+6/546UU+KqSFo2tbYtW9m6bnNnJhOZGh291D/sa7uhrbO1tTURteD6FuIBhDLuju2bbti7&#10;L5tpj8Xb163tePANr3UsGXhgBEDCiA3rt9x8/U212bpUKtPS1vrAL9xfX53wS/B1wABwQpV1x513&#10;rG3rqYpX2dHIrftv62xqhAsNgpRANGFnNm/ees1NW9NVLY01TdduWv+GA3cnHccASgPMgrC7lrXe&#10;uu+6RCwai1etWNHzmnvvrE1QmK2LAIBILFtx8x239bQ0xxjFspk9d956455dqfB04VHIRJVjrb12&#10;03U378tma6qimZu2XXvdpi3cd9krG1TZ0hcGGwDjcCIUdvcayrYsu+nO/SvamuuTyWQqc+P+u268&#10;8foIQQAQlfOxQoUKVxhpiJRWADizNVh6WcfKnq63vOmB3ue+/a2HH3n86ZOJdM21O7qjcoELJ4CP&#10;xu77Xvf63Z3Rkf6j//ixfxoTbftuuu2t+ze/5cEDF08enjszDxOdKsXyPJmVfHN3w8WcGpgODAnX&#10;9ZkJdCnPARNosFeGbOVGh5fEJtKyVBC8/BDBBYyRUnoqAGDZdnD1NW5yAaWVACTj2pQlgLlc7vTp&#10;0+eHh2pqM5uW1weFgvACAZDk0DyZiEVtcfLY4flLF5568pnannUr1m/8lbf94u133Z0k90T/twRB&#10;CwEd/JdPrKzws0dUWkIZTSVlVXVk0rWOjTOnT1BiR2tNw+zsaKEw66pkXX1LqiGzfrWVsPiRHzx1&#10;+fJw0U2eSOb33bCjvrF7Te1knKiIBUpFYlnUx7UZnjrdO9pcuz2T8PrP9w1fHlvSslrZaseJZDNV&#10;vS8ejqW7mps7J8aGi7l5o8G5ZUwK2RhShXgscuaSe3lgtnXDsiCYHhmeLr93oy4Wog3ZlTEnk8+f&#10;7z0z2LOs1jE0NXRpcnysbC0iYkxa1alYdSp2+tQJO7E6VVNbzM/Oj03Di0tEFDQsp7ZOZFKRw6cn&#10;Zmd0Y0/MD4YHL172SzAAIj5cytasScUjhfm55587dE1nD4DRywOFeZe/8kRiEAwczCDUAHIP8BQg&#10;kE6lG+NJt6pKHj49OjPq1XemFxb69PRYIVx4zMz/tZe5QoUKFX4iktsxEdjEQBAg0dPZdeDum93Z&#10;sU/+9V8/+8KRmZIA5JEXH01G4RVh83h0xcqVPSuKF757/Fv/fPr5wzORwhhrsPTc79+/ennWGa2W&#10;njZaW8OTC6Xp3E377z009IPehWkGEXi+Cdx4PAIAtoMgIBi92PAPCjfRGoAUMtBKBQG3LGOMY1mc&#10;c69Q0kZzIFABA+OCK6XCkQ9X8On7cRiH0TwUHTIGwHgTE6em5089+5TT3r5957UL+2+0uYgJANCK&#10;GFRu5PLnPvUx5i7A1xqSRnK9Q9PLl7Vet6y6raMjbmEhgPaLIEj8rJecK/wnw6SjAg0LkOn6lu6a&#10;2iau9PkTR7q3bGiorzl16sTkLDIr0nNFdcu2TeMXv/rEkaeKk6M8sCiIjo67ff3j3U2qNpVyIArg&#10;8BYaW1sTTuDOjk9PzHT3tJDqGxoaCkzoCicoEY3Gnfr6GlLBxfPn2lfXxlPO4MClqdFi1EHBg0YS&#10;frByRVMyFTl05nzOC3qy2YW58dGZcT+cwlxyo9nOWHVDW0vrhaGnzw6Nbdm4JhWLnj52JF/Shgst&#10;HCjKNle3tjQy0r1HT+24eROi7Nipw14RML5hWZ/IydZUWX42mRya9gcuT6zavQn5odzc3Cwg4cAv&#10;wqmK13VsqGmYODs4MjmZ7+zkiehw36hPsBjTBAZOZAAYBiIWmskFkCAFCYI1i0imunpVS3Xapv7R&#10;2dyku/r6uoSZO3X8SHlHxSunY4UKFa4wMlcIqp2IqwNDAixWX121fd2K4y88Njsy6JYUGBcxoUso&#10;+SAmEc3UZROtNemJx86N9p0QAAwrLARnL09GM3WJRKIm4k6783UOHx8bO/zCyd3du+prX4xdmnOY&#10;iAhLMFgRy0e447YMPB32acKAIBadR8KRqQCMMbW1tbfcdFM2m332yad7e3uNVgCklH7oY3f1oTXA&#10;mCLGy94MRNpD4APwiwuuUsSkMTAq/BiwYkwXVEnnPRAYwOwklfRcvnR5dFysatHc8QNwgJFhDOzq&#10;ClkrXHlI5TLpeMeGVTVd16/suXbH+qqeZYl3P/TmaMPu1atWXbPCDF/uLcTX1DQ3Gy+Xu3R27lIm&#10;Ud2Yakp21q7M51hNNKirRibevHzNxq1Nu9INVRu3V+3Zs96bC17VP3fDnr0b2ttnS/Jtb37z5NRc&#10;/+hYy+pNrZ3d11+7ob2l+R1veyi7fG1Xd0d3Hd1374EXz86enopubl9ht2RXbu2uz6Ze/fb75maC&#10;9bt3JRp44k2TzS3R4yfmYrU7lq/e0t4c2b6pZ/W8NfeuLfvWJra0c+J461tGXzw7akS0pmXZunVr&#10;dmzsqm9sfMcvvyvRumHH3uvrxeAvPnhz8kT9+dOXmpd1Nq9bft2+jQ3J7M47b9vtxJo2dDcvy0xb&#10;VjC58Ozp0Xj3pqb2Fctq6/e2NBXine4bC6tWda3f0ZXqTE8XF55+vPfSyJRcMhwhRiAQMQUXBAUo&#10;p2fjxs7lG1euX9+1urmrrnX/6+6fm/U2XX9DTUtVFy/NXzz33cd6RSB1ZWNVoUKFK4o0JK1YhAkB&#10;FknXtqTjsXRMT1w8UZrPMQAg7S2EQz01OXZ1XXedk7LMocHBqTmPAdA+Ai+Xd2dckW1b1TI7reaL&#10;GW9i8OTUk4fOrNl018qe5R2TKAZGGK2CUlEVNBCK4soqY8YBIyn0NzEEBCqwbdtXAWOsra3trW99&#10;a2dn5x8sFA69eIgDDMwYg7KPnYG+yuqMDGAynGLPAUaaCZKkFcgoLzCauGUCQ0Goq5bKy0kgHGhB&#10;TJKRYFZTXXbLhnWTM9N9Fy8VAANIBs6WrP0qVCgjuRuPJxvqOu593YNbtq+rLuao2P+a/Xcn27fU&#10;1NQMHnt01957p+z2UiI7Mz4YcV1LNXd3NaZarOambrUAoYers7nRST+erW5sWn3gwIEN26LEzhdp&#10;5rVvuHXrxk2TZ8alFnfd/eonf3jQSdfsueuObbt2ZoXW81M37t23bOs2w9TUmRduueGuVOPE+JNn&#10;dty8d9/uPdU10VxpdNMN11kqvbJ7xcn+57LNmRvvvW2hdCJbu+GO19y7dWeTGT/d4NXdfmDPHRtr&#10;Jk89NjM3df0tN40uPKEQ/YVffOOyzvbl2YieGXvNgdfx+rZINj1y5NC2bXvzidqp+WDX/ttuv3X3&#10;8mzE5Beuu/suza3165ZfOnVQp2Lbb7xhkh3t3rSrZ8vmbdetart0JOfExf33dW5Yee7C8/Hq5H33&#10;v2Z4YO7SyBQHOMEseo4wggX4joCnI57FY8mOaza+8YEHmh3jzY1v3XcTs+NrulecO/Zca122c+P6&#10;Q7VjdzoAACAASURBVGcHveG5SvN4hQoVriwyYkdR7tgSqXRddSqVtLWgkvEDAQsEgEBQmgOOnazK&#10;MC9uy1xJl8JYzHi28SKE6ZybqF/hpIQ9O5Ey8zOzw0MjU8+dmezqat9UyDzTN+0wYQlSxtcApISv&#10;ytMNGANxHtpzgNuWdANfKQUiMkYs4nme4EIwZowJfeSNucJTuv9djAIcBmZARhPIZTAWEx4zZDks&#10;EpXSlmEHBGMMkECoUoeIgWTbmtVbV624Zv2Kr332E6f6Ltg283wyBEOL5iwVKiyiMD8yUhj+0ne/&#10;c2TgPb/+axurI7mjh77xza9uvv2W+19/4AO/8/7Bofnm3bf/8u++r9Tfp+f81LKGzZvWTU+dfvGZ&#10;pycWeHdnqrk5VSuLR5956odPjX32+1/84//5wPqa4Ilvf+fJ04O/9WcfG33s2x/91L9OzWJ8ek5B&#10;/vMj3z7whvtefd2u4Rd7v/PdRzbcsmfD1rX/+KEPzvaPHp9YKNr1jz/27P7rV7/9TXePzXp/96lv&#10;tDe3/N5vPvQPn/vw9598tL9/tpCzgCcePf7ML7/zwUY9OvLst/78FP/cB997/PF/++znPzNeEIMj&#10;gdKRh7//vfveeP+N2zbn+vq+8uV/3XHXHR0bux7+zEcnnn/h9BQWWMtTPzx88J4dv3Lf3sGLM59/&#10;5GSqseqP3vuaT3/kfRdOTz59dHo6MPjGV7u2bH/D235zf+HII8cvfu7xF375t381P3vhix//yKW+&#10;qaIHgm1AnJa2RhzQHEAQkcynIH/6+aOnj4/kp8bv3dQwMzb12W8eTjc0/6/33PcvH3//Uy8ce+rk&#10;pDY8WtGqVqhQ4UojhUGpMMuFAYQOZDyelFJ5bi7ixAME4AY8sDgIltJivpAPSsVEPMXsSNGEsjal&#10;FuZMISYNLBnNexQYIaWMSS5N8NzjT3RsZatWrz3c/4IkZklGCCSH5/sgWDA+ACbCnjECNCwKPB42&#10;BzAAeP7gwTe96U1BEAQlTxvNuTBkGBiBOOeaMairaz/MGQzKkj8hoBY74jRpkCkpU/LI930oMACC&#10;CFJDCQnFOGAhEt9zzebbr994sffph7/8hWPHLpUMgtANAUZICyr4aTdf4ecNB1SynHidV5rr6c6c&#10;fPSZy0+eisebrQgt5AeP9R6bn0s07bKcuO47f3ZHetkx6cdi7szc+OiFSxdUJoiz1lSQnJlxVB5y&#10;yiStVIP99Fe+6l6ark+3zFrOkaOHz10YJR4BbAMwIJ1Jnuu72PvDFzjJaNQaHu0/dOhMUsHAAnkU&#10;2JEUJTLBD7/0ZFPVhmiUPD564uhjF3pnCQlAI5JzUqw6Vn/kO9/yBo83Ne3xg+LpM+cv9M/NeAAc&#10;G44ktLS0nB8YunTolAMn5fD8/PiTP3whlg/jJg4WrUo6fnHshYOHfb/eitZ4LH/u3KETh3wX1QAH&#10;5rVwW1van/nkX5wYXsjU1ybiyWe+c2jgxJQlwEKvYECUE3IMSyJbHieV8wFYMbB4Mhk1avr733s4&#10;El3nqaih0rkLB8+dKTATBThY4b+H12WFChV+dpGSlM20tABhF13tuq4OSpYlfMU0bFgAuYEPYQyk&#10;ZdvSJ8vTJIRgAh4AJmPRRCYSzUYk8wpKU+CkZ3zhKZ1EMHP28EBLS9O63XW1wwLMd0tKlxiBMy0J&#10;cnExDd03CZxgcRZwKXXgA2CckzEDAwNG65fLwsIJCVpdjaqUmIUSjFaKQDr83ANnIMYYIlEZiTPL&#10;sSzHCn2PjS94VJkFrQEuAL59564dG1Y3RtV3vvq56ZFLQRjDcQcMgPFVZfdf4ZUwWE5yZcda1lBc&#10;1hJhHU3+ac/J2B0rqyMJWtOz8vJArLG+wXVnq6rTuYG59PJ43p0dnb04WxjXsBem5meypZpkZNu1&#10;W05Qvd1S25ittZqXz/jxVFtXdXV1W0fLxq0dR46OtFS32elU7ZqWtWvXyonC8raeaMLq7OpQvLB2&#10;7bKZc7NWunYmm2xKr29akVm2sicZOZyQta0rsw0tzbU1VWsag+HxeKq5Vram21e0rOtuKZ1oGpqv&#10;W72yra2luam5rb4xracKyxrX+EWWXNZUX9doaz5pX7h+597OZU0Fp9Te3hKbwLgoefG6WG1La0tT&#10;e+ua2qqRLa090fYsrHRLy6rx1NG0lc5lG0xddPWGjU2N1lx7U6NTzDZ0Z1JV65Z3XW6OnxsqADCM&#10;AOK0FMYxMEYEqDkwaUVSkfZlkfqa7u7WbEpXV7dGI9Urt22yYpHa2vaWhlPF0WBeiYDYf4fxgRUq&#10;VPhZRkL5VpT5rgut5mbmx8cnc/l8dU1W2jGNACxsKQD5gFKu6y74cnxyzpKiJpuiwRyYEE6cAj8G&#10;MzHUPzk5XbIbg0iGuVF/fqrv4LPtrdft35Xq6FhRV1NPypISROCkJCDK8mKAMUMABCANGRX4jDFp&#10;W6GfiAG4EIKY1lob7dhOyfewGORd2afvxwncpVIxDJXNqAyRIgLgKbi+MsYIXvadKpmAwGEZRBK1&#10;rave+c53VGH2K5//yJe/+BhjYABBgEmQAgQYB1WycRVeBscN+2798B98rG1LzMOlbTU9cnt9sh25&#10;xEhpoe/Tn/jkR//iB/lkCsz3fd8o28wEntKFmNIxP6lUjTDxCEu11bz3j9+f7L6tqo7VaTgty3lA&#10;6Fhx3qh9737XPa976H9/8B/Xr9xz0/470l118aSFSTdy3aviHVU5jOX19N1b937qT/5hKKC9v/SG&#10;nRu2ERViVPyj9/9hVXWVtnB5+vQnPv7ZRz759Ud/OHjjO38zvbGnoynarNTq+Gtsce/UsjVObvaX&#10;3vGuN7zxDf/7T/565/rrr999e+3K5rko/AJeu+Pm2pYY6ZFRNXbX7js//r8+Ph+xb3jt/rZVHV1V&#10;DRjN/fqvbU90Ny/YyM/N/cVf/tPZH373H7/y/eve9Nv1W3a21IHBa37rm2+LNsimFq+IG5bX3LSi&#10;6ZOf/9y/PHuk5Ja940KVLhhHqD3lJY7sxk13/sZHfqdrc32jNPFJb9Pq2yPN2ZJUZm7sT//sc4df&#10;+OFv/eEfP9s75pksMH2l3wEVKlT4uUYG3NNWjUcRWHl4ZyZzKw8PRpftfqP61MPRsUnXhWKWEnFw&#10;A7Mgxk6fnvXHhGxd3z3Y/0QUuQVDLB6LdTUE1WJqYthM53XK9uWUG52KWsUI3O+MdzbMz99w/4r2&#10;Ov/CWRUNGjhGlQ2lpdRwoJQKNFu0HYEK9f7Ctj3fg2NBK247NjHl+hLEAO37kvGADLMkKf9qaxTz&#10;HAYVY8oyMIap0B7PUEwyK5ibbSkN1wezJW1PRGqn8pMwQQbBrFUNW3beeM0v3757W3ryfe/5vadO&#10;9M/xBLF8jMMJAqWhIYUsMgNV2fxXeBnpPB75wcHD7/vge2+s+3+2m7/8169+7FzkV973oYaBJ03v&#10;9/7mywefDZr33HXH/aVrKBqdyc5N5HKMr2yq3nEh0jevrFSzlenITBbMr7z5vSt7/nXn3u71167/&#10;8499szCDD/7m/Sd++FdfOkbzR54cuDz1mczR5KG+B7Y1vGdb9itf//4nD+d/+wN/0jj+VO/X/+JL&#10;vf0vei2Y8Q4++WTd637r7s7sllTxA3/6uzsfuK+hY/mFJx4ffOLgod7Lx1nVX1949zUb6t+2q+eW&#10;dVve+8dfzKXXv/9tj/3ghanDzw+eff7RkYWpjz5+NvP4hQPr2/7fHTUPP/KNTxybes/7P9Qy9vzQ&#10;Nz/x5WfO/2C+tdkd//tvf3nrLTe8/ra7zeWpT33qUwfe/kBLW+bik98Zeu7g04fPnTCpDx/+1btv&#10;vfHAmtrbuqru+dPDVmThne9+zeWRk1/60pcOH+rL5yhXAKDBjCobARO0RrhDMtUWpnsP/sNb3nZ6&#10;6647f/e1d0w9/fVPfPmrW9/6q+0rmszhbxz6yhdeHLYOz8bAUw5Ne5XzsUKFClcUKYRgpEEGOgCc&#10;84OXnzh4+C0Pvvr6O+5Npp88duqsHcvWN7fXZqoP/vD7JvBnBy+cP312Y/uqrq17G47/G1n1q3ua&#10;rt+5bujS4Mjk7GQhsLNSSkm+CXzDgKmxkdGhy/v33iRYkUkJJhl+mout5BYZ7XkeGEBUVV9/y003&#10;V8eTB5965uTRXgHBhShpH4Dx/avRc8QnGAWAgzMJBZB2FBwQGlras7U13KJ0dSKdidYpe8QrcSQR&#10;UGrT6ltvvHHbtg3f/sI/e7oUGJdJxji8AAKIR+O5UqAVojbUVWd4XOFKwhmAYHJkwPeq+y6MjU/O&#10;TY8jIsXw8OiZp54bHBo1gs9MTU5PzddkG2em5jxv4WJ/X0z669euoVgmkSoqfz43mx+8PFpXP190&#10;/YGLgxcunMtEm6dmZk719Z07x2f7pwIAXmlh5HLEart0aXhictIrGZC6MHDxyPFTZ88GiI5DWQOD&#10;M5liXgWJvnPnBgYurZ6Zl6mp3iPHRk6eHs75CgwUTDeLiLPp1Jm+2fm5KW+U8eojR44ePTYwPjyU&#10;BxCMzGUvJXeunMvNj46Mz07Mxu3Imb7zzz918FQ/YCWmgmmPeb7rzc5MTfefHx8fnZubqWuInThx&#10;qu+FE8MLCGwX42MLuTlfZc7098/PzyI/J6Xs7e09e/bcyMgsDOfMMvQjmtqlJWmBQ4JEbuCi2TbW&#10;f/Hs9PD8bC6AmleufOKJg5fOzFwoADIF5kUseJXzsUKFClcUyQDf9SKSgRlEncnZuaePHL/j7jtv&#10;vOu12doGK/69bLaup7OrtbFh8PhTU5O+e/ls78GDW+/avWLb/i0X1RzVbNneuXtDx4uPfXFwJj+n&#10;nHrHsSAtOAYRBct4+QtnTiVjr4oL205UzZd8DbCITSWzNA8n/D/0NwlMEC6oTEpirKWp+a1vfmhV&#10;V/cf/t4fnDp2XJHmmgBYlhWQhgxnG1xFRAwY58pogq8UwC2wiJ1ubG5pWL6yvbomS5JWrFw2cqmG&#10;6qPu0Ehwicto4sD+uw/sv7sK84eP9sYz8c3b1vq2SGWcy+fPnj87USgVAAeQvn+V5R4rXGkUAdzY&#10;0q+rqz994XihZMUcXhWPDM7kDh8fKQJgriPhlqiqoVmd7HMLE+fP5dZ0ta7sWYtI9ex8//jw4Nxo&#10;vuD7VjSyZt36p154Muo40bgjI/bzR06cOW9Xheem9lGcX97aNDl4uVD0ioViQ131sxOTx88E0gIi&#10;DvJ+rpTrWt7gB8Xjp89Ek5mmxuaFknf0+PHitG8ASIHAk0AsmTp28IgBbAdF15w6dWp4eFqXTSMB&#10;49bXZc5dfGF6fiFmW+lY5MjY6PmhcLoDEBCKxfpsdSIaOzo0mEzG62prZqanDx0+urAAA0AH8L26&#10;TKa6pvbood4gMOlkLJvNnj59dmJiRkooH4b+/X0kD1wTVZSAW+xoFLmF8eFZ47NkJgruTh06dMoU&#10;pAcFJwcfJd8KvecqVKhQ4UohhYwY7VsSMCWUkB/0e8dGPvDh6Jtfd+9d97zuoTc+lE0n+06fOfTc&#10;M8r3AGC8//Of/gwKc6+685b3f+Rvk4mqCxdOHj/46N//3aeOD0wEqG+KOrZ0atON0WhVASgN9p3s&#10;NSdPnKjvao+kqxPZBnVxnFwfJPHKyYYAGAwHt20777ukQxc5EJHjOL7vCyGU0mZp32wMgqtOGycA&#10;YwKCASAEtHScqpblbT3/87d+fc8N24irprhc9Y63vv7db5q5fOl/fOCDp56ammXUUp1prsp0pOo/&#10;9fl/Mp5WIuJLUXAXvvyFf/rzD/31yNg8h+FMElXCuAqvwADwc41VsrGx8dTz3uRssKy+vbk69ejk&#10;7GxZceAWpicmx2Z5U8+KVWvHqH9s+PTM8Plnnj/hkiOFa+kFXRLCjtY21aWzNX1nz0Udu6t7uROP&#10;TeZDgSc8AEG+vrmmrqpq9EiuFJi1a7otYQqeyhu4BigsAHZTQ9PmtR1jLzx54dLlusa2RCIzOzVa&#10;KAUqPM2VD8dZ292dSlcPDI1wm69euby6psX1Vc6djwOcAzqoyUTXreo6debRQKGzpS0GspxIIZxf&#10;okoAtxLxxmytV8jP52brm2oz6WQ+583niipsmSLNq1Odba3EZO/ZgWRqZWtbxhgT+KpYKPd5/xQj&#10;bcahjcURcxKsylIT4yPjRS9Z19hUkyrMDBaLpgAnCJ9XBo5oJYyrUKHClYUd6j0aEfjGV/7l9/7g&#10;j3wD2AkYG8mEJdGSTTnGcwTziqVisTg2Mc0BF1HASmZr44lEIioRFGKyVJgbGx73FCRkgzKqbXka&#10;pbHCyDyHNcnSiFKiIVFrVLroj01MTgHKEQiYMBBQQdjlADCSHELAY0L6RhNnIAPB29qXCUJ+Ljc7&#10;PcUBAgNjARkwQPKrLZKLAwrMB3EGxqAggWy0tjkdQToTcbVrMx0pzURMyUkkTw+PudNWAbp55Qon&#10;wr25iaaqVHG+4CRSJa0hMD89Mz48AXCAM07a6IoUp8LLcQBPRiHT3U2N8/1HUlXVg0zaqSoxMcyL&#10;+RJQisW61l730IHXre5orK1PJBqz548+PzTQPzSeKxlWX50SgTc5nv/zj31WRKz21qpifmFizkgr&#10;3lonL58/50LGSXGOBZFAVUNbNqr6jlvRyESsPt3QNH/q2ZhCiaEYSyMgx8+Jro3O3IyYm4IwTlNW&#10;CT11fqyK4ANetM5TLovrznQkNzrt8rROt7RHRs5emhVMMNIKUE4GkXQ8KatzQ1CUjzfLTNXMxcNJ&#10;BTvBJ/IpiYKSLN3UHOTzsuQKIaqaamenx0vTuRjgc+TBwWOZuob6qJm83C9i6z011bY8eeLUWQCM&#10;ABJEPNTGAWGAKQEG6LKDpkkAcYbZzs5EvkCT0zIadbLpojSlkaGSh7hmJUjDNISJKxSu7BugQoUK&#10;P+dIpWFFI4HyoGEJBCoPZiFXCji7OD3CtArHSBM4ZASaAAWwhenxhelJy7ECb9aCYYBgANlKFQEz&#10;ODDLtBcFbChQCczODw3nAxUnxLitjQ9FADMwDDxMXIE4ABbOZNCaENrdcsbFYP9FEDGCIy3SxpB+&#10;aZjB1TbCAeBMGEFkyAAxG0Zpo73S5GUPpfFLRWIC4LZFzPcJUz6kLQ2UN3LhFCkFYHhghEMYDIMJ&#10;gDgXjEnBtDaKwni3EsdVeBlcAhQgWLg4UIhALszmPLCg5Am3mJAIFBD4QrmB7/UPDolYe6rRtDQv&#10;i8qIjI0UPb86lQlyxbk5MnCNXzh/booRiKeUr84PFCXAuQi0MgbgAUozg2cXMgYq75aKY6XZCSjE&#10;OJQB3GLY7VkcOVcsejZBGDE1MAwBBpQAQHilBQgjtBgcmuYaLgrkXxoURQIUaYcD4bbOnS24ngk8&#10;buCXZoLp6UhUFrUqFAwQaGhoPj8xDs+3YAyZ3MWcYByAC/gGYIZJPjc+MqddBpA/ylA6cWKESxgD&#10;InDGpJDBj/ov0tJXJolU0YK5fH5GMSgmF1zbyxUtAoFpEYCxcIYghY+sQoUKFa4cksHSptx3vyhV&#10;CyAATdAKgAGYsIgLMAdEgAduuFKMjPIAQEsRsaOqaBgEUIIIR6RaCgEHMXikDAyEHQs8P2cMQUJK&#10;BEvOuLzcqUCGLyqNpZTKaBgiZkAExjgY59xXAYWzD4ik45TrvFcTikygCQJEUD4kyKcAFDAUbIDZ&#10;kZJPfmAALrmIOYmiO8sZhFaG4MSTxYJbThEQAGEMCzvpGEKf+Sv74CpcdbgKQnJtfGXghZbSgCkV&#10;FEzeQAEwPOVIMO/y6Pjk/Mypc8d2bNx83e6bb6tOEtRg/8DzTxwqFPohNaDAIBQijsyXfAIZwGgN&#10;LoRkiimUcjCGcyswAViASISTyCutAelYqlT0AfhhF6glpQM/gDHhzg9gDIrAVL5IBMfikslAe8UA&#10;AISAp2EYQAoC8D3fwALnFIC066lw8DKDb0Us3wvg+ZYURitDEMZobRhAFicyjACvwIgROAnGtJGC&#10;ByZM48Oyme8ZYwIg9Bn5sSeUQLoE8LB7nnPA1vCKDJYORyNDgXHBbVIBq0xxqFChwpVGSiE8L+B2&#10;RHEQwFioYilvVYWURFqbAFwgcCEtCAbf5QQJEBBIYQwvFgmQEoGAR0IYwyEckAmMjjBV8hSk0IEy&#10;ECIsXgQqDNheWgVZuM4agGkQKcUEJ2OgNISA1obI8z3BBQBlQilzcBWmpkx4nwS4BnT4UcAAjwPM&#10;wPeK4HFwCR1oE5RK87AEBZoTGFAslFg0Qp7LJTN+AFhhktK2eBAYUhCC6UpZtcLLIAYoJQBhMV9p&#10;RjIKS8MNWNgT4EBzClyjF2JJKzBibiF/7Fhf76GTJAPpGFVUKod4MglSiAAlWAxuaYExmwgcjoaG&#10;cDy/GE6Ck0DRcAMBplEqGs0h41CeKhYZDxsUEIlIt4SiF0BaII8BCpyBcZAluKfBBCsGBswFB1iC&#10;qKBBmoFzSUbD88ChGSTZDDouZcF44ICApcj3PM4t0loFZZ2oYOBC+JpKAcDAGRhpADyaCPyAwwTa&#10;k1Z52otSBDDHsTxPAUs5uHAAMgBwKYwizqENCUBrWEoGRvsIopGocQMYBkOQhhbnPlSoUKHCFUQG&#10;XiFVlS4pVh4RbQCC4IwxSymldHmxE9oFQRrtQQHgDJygACIdbmktbhnjSZt7KgCPgphvdNjF4Eh4&#10;WkPaZJgCMSaJ/8RxqAaAXlxZX7L21TpMThnAmJfyUVeh9y/C2QwEBJyM4QxENgjgMKEfniW0BgSD&#10;NpaA0UYZGyDASDAfhjwXQhtFjAMUEHEuhBsYDgCcGRtwr/AjrHBVwWAzxxjPVxoRwFdaMwHyAUQF&#10;XJuBIfDiScyXNPNFYGh0bIoZMqIEGdhKcD9qSQcMCMA4JLjWpCkASHJLQftBIC1HKc+S5SFzBroc&#10;+TB4yjCw0EVIA4zDdRVgAYAyYOGQPc4ADqN8xQGlCeChNE0TGCjsHDVGg0yYfwfgg6IwShXAy60H&#10;YV7P6CAcLqwZAGgFDa3BQwtfMkYCBghKHoSt4QNGBeXEmyEAxvN+PItvyhtLozksMtwIpQGuwQII&#10;CC1NUZUgY1ASKAKKGASLaVP8L36BK1SoUOGnISO2TQa+Ca0xABOAYDQBPphgUpJWQoApCEBq5TNw&#10;jkAhABgHGQCKcyjjE0hwBiFABO0D4ZYa0GAEUhpcwACkoUz4GUBLjiNhl8PL79pPLHks/uZqhoMZ&#10;IwCuCQQJxsFIGzAGbTQ4h+8xgtHgElAi3NaXcwtMhYMfiMAAMANGXDCjiUMQiSv6yCpcfXBopSQ4&#10;MbOYCiYJDm7ga2gWYTFHsuHhc0UdVV4NIvO2H+GaaeFBeFJL29M+M8yyCAEF8I0BYFtSBS6ZgBgY&#10;d1QQiCW1BTgTHGHTNPEwj7UkhxAEjaVtV6gN4Ch3hr5s3/WTT23GYMrXwEAEE7Y/hVcShooMjPCT&#10;NaKMgTiHKV93uRvVf8Wx/9HaYTtgnlCGNAEWyMCiqMVMAQEE4BMDF2GpmEPrq9C4skKFCj9fSCEE&#10;EYEJQMBoEGwGEAygoEOPTCfiqKIHAw3uKAPJXBEB4zwCFAsxDq0UJAIh/MCUrwfEORccpIxksAg+&#10;qTBqc4TlaZeAVy7GBj/mP/Ija+6PrsBXZTSnAOICsGF8gBgMcQAUj0H7YbFagRBh8ClUZGvGuDac&#10;YDgPo2IDBltC+zAsDKkhhCVJ4sdMSyv8vEMA4DBH2cpngAXS8GEkR0AAF4FxD7146JnjhwwAP4PI&#10;HHybGUlMQSqmpW0cDSKmeQJEYfIMOnAlEGFwAcuSgRdEHeZ7xCXzlSJNocIfiwZsZrHffBGzGKnx&#10;pXv5UuXyxx4AJyxFRDycqsA4ALMUkxFDWTrLAcOXfD6WFgFmwER4OJVFpGZxUTGvOLJ8937yRd+F&#10;IBcor04GQsEjCpgECQHfSAQSzFdgAnS1zZCpUKHCzx9cKUUMtrRgNLSWhCgQKVtclOsmxaLnGx4g&#10;5iFhAUYREAEx7ZZAsDlCEYnRGuCQcQjBJcGQUkID2kACAgbQDNpod3GOYdnv86dNdfhZw+cvSWYM&#10;FMGHdqG0l4cxAAcTPM4EIxhwiDhnPkFpBsNA4NCA4dAy8MEAO8xBcGgyvikBlQpOhVdiAJCG9r1y&#10;kGNADFwFYMKRnAQUGMpihPLGSQMBiEAizHgBBBLwGQgaYFYEYRRFkDZ8ryQAExBQbkwS8qWOKAHF&#10;yz04AHGiJZFr8LLz2oT1zFBagKVBLoRwavMS9IrvzKJ1ZPlwA4A4X4oaGQfK9pPh0BcADFyXG98N&#10;SAHq/9fyIiAhwC2AABUFj/jMD2DIA0ocTAcoGGgBkAbEVddiVaFChZ83uCHFGaRgIAIZCQQEH9Dg&#10;hgABCHABKSWYQ4hzCQPJSQM+yDCOUiAU4FiwRahJYVDMGE0gm0WYBIBwueXMCBgJyKWFmRm+VAoK&#10;79EryxQ/WrT46b+9GmBhaSgUQoNgQMQgAQQGEIyUJ8izAMnjoBgL8wuCg0siI2EcWBaPWiImgIhc&#10;HN29aG9VocIrkQTtk1vOQflQTAcgQNqIaFXQyFOYOQsACmDASEsYFpptgwi+gGaA8QiA4VJpAnPC&#10;ccBKg8FYYMaA8fAkNXqx01PACOjFVlQAPIyYwm4H9sowDiyMvRZ/Vs69By9dBIXXwAAQB6Nw2jID&#10;YAhkNABiLwVlFN4OX9wOGgFwcM3KeT8b+mVrBF/891Mh6DDJRoCxYEVJMhKwSEgDMAMJDdjgNiRk&#10;ReRQoUKFKwwXgnEyTAcgwwCCUHBcJDRi4A40oMEVHPI5+TFmzStLyKhl8lHtCwPSUY9qlJXyFbgH&#10;mxQMgxMNIzUiFRgQEGVcADGb2eXFnYCX9HD/XqzGXnHpRy9fjTEcUJ60DVO2luIAi0RiDQox4gKc&#10;cakc6CiQlAIU9v8JOAlYNmAsgEMbo8IWkHLHsGODO//xJ1CFnz8EdwikAMEj0ClQVESFAgER5ZEj&#10;AjAoA8EEoxgDgcAJMix6EsA0wWfwBIiB245FBDAHVnzJhCgdjxA0AVxwzcC4WUo4C4BDMZRj1TUG&#10;8wAAIABJREFUOIARrPDSy9+sLztVZZjne2mKwmJKni3+RdmECAA3ENAs7FJ9hQSjnH5jDJAEvhgd&#10;GhHe2uKaYr1U9Pw/i+EABgUOkkwQbCgoH1YM8XgMOokAGohE7RgXMAwKKvJ/+DJVqFChwn8RkjMi&#10;48MoEBhzPJJMJJet3LB+x5ZVa9q6W6Mp5MfPnb14ZugfPvtvddlkZveN9+7ccfSRfx449/SJYTVn&#10;VfP0mu5lqbfft+a5b//r0KCe8at23nnD2s0t9bFENEiUooE7Nj56/vw3Hv7ayQuDBrABKSzPvGS/&#10;uWSI9nL5yk+L0q5iF1xpws8KE5aQwRxEaupbe67dta2ppy6dtRuY+4OP//3Z509e9Ocg0gyAlV59&#10;3Q233rxnTV28mgLbigU8VnBzzzz5jZO9zxw8OqoDDWMDlkSliFPhFWgNxkIJRFRTev3W7htuXnup&#10;b2BmiObHp+57YOc3Hvl077FJrxQBLA6XdJhhJwkWgMAM42CGHM48w3xfwXKuvePuNT3rho89NXfu&#10;YM3mjddv3vW3f/q3o1OzJR0grGQuJsQYIJa6c8pxkgSClx2CJVEbMR62tIY2lYZ+RE4XHs0N8cWg&#10;zYQBGSMIGBWeUGG5tNxWz1+6/bJjEcrNEBxYyl6zpbjvx+E/UnKVAook/LjEvEDRt1NYtvkXbttT&#10;N3pk5tKlI3PWyhtud4r9T37hC9NFeCaDyhSHChUqXFEktCLByo34JAAnUdu2ZvvePbfeuLw9k2Tj&#10;NWy6q8ppSaS/9rmvJbifal7x2gfekJ45VRp+5pQGDLNSrZmGuvvve32u71Bx4jI5qV179u65ZR3m&#10;F+bOTZcyvLajS61ZkyvOuezR/r5hAIEOlhbV/2amtjZgQQQwClDgYBaLVdc296xYu3Xj7lUNzZEN&#10;WWf0B9+a6Ts5OAWgJOBAi6bWjv1337O+zpk+e2xhtqijScNSJ3oj2rjaAJYFHoNfNK/QG1WoAIBZ&#10;DoyGDhgglrWv2HfD3kdLmud9Kuh779n/7JEvKzUJWBIRQgHEw7iqnJgKu8UZlAk4uAKBsGrdxmuv&#10;2fvMzJB3+eS69WsPHDjwjx/9jBA5Ffhg0Esyu5dn3cqnMy9n6GD+/fP6ZZET8cUybLgOGIDToht4&#10;+WrLN2R+QhRWrvLypcWEvZTMMwjdf34aPyE5ZxiACFDDMM8AmCBa33n9LXeL52fOF8bO+ok9++6J&#10;ukcOfukLDAAl/4NbqFChQoX/YqS2k3koFSVYBsqPNm/sXLflo+9/mxl89Gtf+sqnv39S1a3at3Nj&#10;e9xRtY2TTpWfz3FVtGeGqt3ABsCSnqjKS2s6P+uVFPMTNqJibuz0917s/dYjR7517HzPuuXb733w&#10;He96/e+0r+k2H/iNz00COaRg5cAgVWjYCcBAwqcoiINcMC0klJEQFnQAoxhBhCu0FTZ4gpQULK5p&#10;/oo+gT+KAea5Bw5bw9Hc03FucQ8DpYnnTn3n0knR0PjqWxdKKGkYACzDMAHplETV9FDfydNPfvj3&#10;f/dyKTuFRoeb8TOnmIZkUfI8wSa4iC3oWmD8Sj/EClcVmViQVwZ5nkJ6ixOLr49P/t0zX/AaHlAt&#10;W0pzxeTwhXSAGTulfDeGoBiRnm98A4AYRSwFC54BPFjgcVjGqUJzXW5utvf50wM1zbevYPmZC89N&#10;TvYHAWxA2JGSp5Zc1lwON8yLa6Dc1lCicER9GUNL8ZwxSwHcYoRnQqNIFX5f7mddTO/p8nFq6ScE&#10;wCuL6DTCKV/lWzYA4IZKu8U/nMHLDX5/slHlj8BVHEzDHnGV5IhB1rSK6Z5k7nunzp29WGroXFfC&#10;1MTMxGgOUY6iufzfaQtaoUKFn0WkUioaldAGGhCxVV2dd998XX56+EO//0cvHjl+YhKITV48dagx&#10;LgYnJhobamOxuK8RQBoBAUAywIVnkhEZi9gGRoOEE/E1G5qY6puaPZk7Ou5lOjqa6q5tiscyFE7k&#10;sUTY0UYMmhbFzQRALc5xgFYMJGAMi9nkKg5AQzDhB3pxl20MXXVFxrJMJxwJCwMoPTl+So0P9D7Z&#10;3NjTvWbfgf17o5GILUOzUYoCBd9fCPRCSbsXpo4ewRimlVOIwkgNBbjkCSGYNkr7YR2sQoWX4F4p&#10;tMyO2OnGaF1N2jWxCxfHq+Tw2g3Lz10cGJiAI8H9GQPuMSBQi3kuMnA1gpfS4sKG0a3ty+LC8mcn&#10;p8YH69d3cq4uXR5eKIEAW7KC53JmgzNzVZpv/2dQAKXgOUCOeLG2OdvZstLi8XMD56eL+Z7GVirJ&#10;i2fOOA48DwaxSlG1QoUKVxZJRBEB5iuQA17VXFdz686V5489ffrs+cEJMAYK8qWx2X4DMEdGZTwa&#10;cwOjrEReMw8Ev8jc6YzMlObHPTevyChGinPXUC5AHoCSCeGnzEzCZC8Xmc+hNEiXwjpIKHZhYIKM&#10;NoAIyn5UAJEN5mQb6267c08qZp55/PGTvQNlIxQiIgVmiK66kQYKi8Mwllr3dEFNFXOmpNTl6ubZ&#10;wGhjFqdRCCkNIGFXJatql3Xb17/lTWcvKPvytFc8f2Hi3IVxAJbRTFoaHAqyhODfv+0KP4eYuZr6&#10;hqbWzpY1u1s7V91y3Yqmjpp77nlj/fKda7fsaMiU7n/jm771tW/PnxwPZCwwEBqGMc6jxgSArxk0&#10;QUD2dK2JNa9INjXtvXbNnXs3+DMTQ3feuOb6+/bWDo6OT7/rl+5/4unDh46fF1xIx3FLhau1w+g/&#10;CSfZsaJjVXfLijUbV67cuKZn5Z5b7/a13br9ttrlbR3xfQunvvv9xyctEfUr6bgKFSpcUSTnUgSu&#10;0ASWFtG6pCU6qujI2Rd8LUITTAlPEYHFWLwqV1yAIS8gO10Xq22Wg0OwRW2c1cdYczYlObnKdYXy&#10;tImmM6m6RoZzdqZx1fKGTR0pyk2c7xstEnwAVE4JhOIaMlzAMhSULd81OJfGWIDT1tr+4IMPrO5p&#10;+KAunewd0EQcUW1cMEiLqYCutuyUBsA4OCejDAzggwuoQApuOIctpS2NXqznGEQBCFoozBVLtGbV&#10;njW/t7ZUX3Pu0vjhL3/p4S988rH+i64GAp+Dc8Z9VrqiD67C1YdjpJ3pXL7xvb/z280r4uR50VLh&#10;f/7G+6P1jYjLyeGzb3nre2bH3NOXvj6cdyGdCDyfWUrbQLDYu2lrZWfS2V033fyad72tqwrVc6O8&#10;JvG+X1sdNHe05lLVdTNrNl5jPvSXJ84OLPhKlV72JrzKzr7/DCywIpyF2sYdr3rVW97wizfaPOfN&#10;zb3lne8PkJT1GB4/szKzdmLP65959mOTfkXhUKFChSuMZIxR4FuGgSeqsm111emM46riZMFVPhxG&#10;gfA1bKG0TYH2lJufn6mvb3jgTQ899NC9oz6m5EqyU+1ZnSi8YFlWNB6f10KR2bJ1+6v23FL8jWCy&#10;ZmVh7sRo32Mf/sjfPPdUX95AcQZSgrgBLxs/Gc7ABbRamiwvhDGwLEtKKYTg/GfHa4MBmi/ajwJU&#10;ghYMSitobbTFAzKktWTlrjoXgCrmpy5/5+FvPjdwdm7qUtuua7pWr7//gTdnItp874tfefoUFDRE&#10;pbmhwk+A0cTY1CNf+/axwcv3/tJrNrXX5l48+b2vP9K159oDb7nvQ7/1Pwr9A08f6lsQApzB+DBQ&#10;MPT/sffm8XZcV53vb629d9UZ7iBdXc2DLUu2Jcu25NgZnMEZgJehgQCB7iaEhMejSUJohjQB+tGE&#10;QKcDDTzo5j26gYQX+iUQQkgnL3NiYkeeZWuyZslXw9WsO49nqNp7rf5j17n3SnFIbAy2RH0/+uie&#10;U1WnqvauXbtWrRFcGP8NgCq827Fz5+7zF//fr/3dr/6bt7+6Mn3q8S9/7ti57//tP5397J88+NBj&#10;g+eHDj41qBy9GYSYVa/V0Vh36WQu4zse2jVwaOLS2T13btPRS60vfW6k1rf+3e997Zc//6GnHjmw&#10;79GJqTbBtUvteElJyfOLVQ1MSgC8Jq66qLeH0Fb1QgnIQScBUQlQIA/GJPUk0ZCdOHFi9Pz+/UNT&#10;g9me2uL1G5a0f+xN17eyMNVoehuIeGpiaueTh/d+/aC95Xtedtfimzesb8zMzngExOAyvaKG6vwn&#10;BYAQcgB5NrVv/5O///t/UEuyE0eOADBEmbaIVYEXoCoOAAzDE5QY1sODBCom5k5IKuJcWzLvvYlp&#10;sgzyAPjG+X2PPnr2ZPXi0NToUM/Q9A0DI2uXrFq37a47hw5/+d5DmUeA8QpQacIpuRxKW3mWwh86&#10;euinVvQf3L/v4jcemR6fnpV8sjH58P1fq46CgKYk4DwNGopKe2IAIuQBUAs4m9p89NxExdaq6b1f&#10;/tvWiT1NTiRvnDg5eO/Xd0y2EQDtRJUSkS689V6At+GzhZG3WgrjIH700vFm43Y/VX/4G4+Pziyf&#10;sqME2b39wce/dqENGFRhUIpxJSUlzy9WRDg1ogqE2ZnxqebkZJ5LUne2Dm1jLp2ts/DaVa8ZhNnJ&#10;scce/sZD93/6/qNnTzZXXb/lnm03VN/w0rcF2CS1iXUQPXH0+M4vfOGBT93f3HxofPRVP/K9L920&#10;7cVDw7p38Hw88HzhBqUYzlYsEAfKRcTa4D3a0+Nf/cq9aDUNzZXtCkUYgWdConiBucd16sIyMxGU&#10;YQDKITAQeAYZTpKkUC9KPgNQ8Hpy/4kTh+DJIjmz/9jgmKy6afM7vvdFmzfcuFIxDExzAs1Nnpdy&#10;XMll2ARcWbX+pg3rF9+0buXRgYNJWrvjZXdvetG22cmh227eeGrnQKMFECfd3TQxnlsgCLSdEOUB&#10;YAe1SCs9S9Nk5eIVN21e1d9TWb12pj25pbd7VXd6ot67Zu2ycG5ouoW2oKe7Z3J6RkKYz914ZSnV&#10;q5smZoEqZOni69auXJFs3rRucb0m+ZFVG1ffvO22lKjPrdi49tKhM5KhiXaKMpVjSUnJ84oNEG9M&#10;YADt1szFoYmxCVR50WoyFYPZAKACyYDQRDBGUKvVDOvEpbNDZ0+MjQZQe7wVhqfysUlPZA3UqK8k&#10;qW+MDp0aHJ2eOvb4fUITd77srnve+BZG9dBHPiFEmZoAATyEQQaxnmu0qHICFVDQqMqyCdo5FCIw&#10;QNDgYsIRAGCmNLzQohxUAE7JirRjktL4yAOnSKpqjLIqGYkLKW+j0m3zPA9N45EaVodMM8H+0+eH&#10;stt7qt39FhMBsA5ejFxTOfZK/uH0JubNP/5vf/2Dv7Z0Mbow+6ZNG/FTdTCCmTVm/PX33vcnv/3R&#10;P/off3X49FPZzKwBAgPKFJoxBy/EJvXakmVL//IzH193y7oul3YDtbvvQjaDKmfGvOb3/uA/fOCD&#10;/+59//6L99536sz5yekpgNNKpd0uyvvSvE5croFCI8qoJbXXvO4NH/j9371pc28vZpDnr/wXP9E0&#10;yIEeND/yPz87+9SJN7/9Pdt3Hyb4a0gRWVJSclVig7TVdqmzhOn25Mmh6VufPDezYdvruurbHS4G&#10;ICPAwbRnGVX2EmBAktrQW0tEmkjNVCZIu12lN3iqOBqZmeY8gLRmEwcQZi6MNT7+hSf+9etfvOm2&#10;Gx3A1mYZgwUKUlE1QAgQJUAdVIiJGSGAnSvUdMbAB0NERO1cyEEFxPxCzHqgMJCgbTOXe5QBdbAJ&#10;pqaDeO+9Gm7HE89bTD3ejxUaDYOs1QRQqZqVq5ZVal2T07N5FgU+AyCxlJUPjpIFmNGxv/7iV3dM&#10;0E9+1/q3b1v0mb+991M7x3/1gx/wZ+6dOPrQ5+7dv+u0nL5wqUbiPTKuodKHbJSlKYqEDBTcnLww&#10;OPb2f/OTL3vVXS/dvOmerS/56H/7KDN+4h3fd3Lgid07j+54fOeZcxcvjY9nAc65PA/tdhvK6KTk&#10;nS+qQnLVG1hdV6M1uWvHve/8ibe96rUvf9tbXnnuyJ6/+MTX3vij712zqu/8vs8cffSLe548d/ii&#10;CKzR3H/7PZaUlJT8I2Kr1bQZJBNlNAK1Tl44u2tg+Adf8+q1a6+bGRs9PHwJnNa7ktVp99mzFxM2&#10;Da+i2mjMSGhXLaZJNfgsV2LHiuDbqatawxws1Mac7sMTjQODU7Omq3953x2bex49PGXSvhAmoDAh&#10;JvIUja/xmgAZsQYPIpIMtl69/Y5bqlZGLpw/fnQwFnNUARia+xdgYVWK1lOID53SRMH6AOSaXL86&#10;NUgS2wze1tPKZDtN2GfOwy1b3ruo4i6OTYq26z1d61Z1vXzLRkxNnrs0PBTNxkFgqJVf7Q/JkueY&#10;bmDs4vmjA0dPb9SZ3p6zR44dPpsdGx1KB08euvfe3TuHB/Kl8HkqICCzNWSLbtp6w7raxOzExJ49&#10;py3aKm246tnDh/ZW3E21+mjfqsODl7RWGbxw4djjX7//gZMDJ061Ms0UAEQEJERW9WkqaV0LhByg&#10;0dHzw2MTa9f3HT+x5tihUwePHN96dqArWfH4I48c3rH3qXNhWFJFSOYLkZWUlJQ8P1hRn2dkbMUa&#10;kJVTZwY/d+/DWzdsfd+v/PITD9z7/z/yKPr679x8w639i37z1z8Ucj8yNsG2Uu3pybxkHqCmMQLN&#10;fRaIDJFWqkZCnufBqxUgMfATU3se3bfnVZtff2P3T/7Ej+/4lT8O7QyuU1oxvs3HZ4IQOI8qNqZq&#10;UN68+bbf/p3f2nLz6t/8tV87fnSQYAhGg2dLQgEvvPS/jKIKpAAo6h6ZtNa17uZbl99027Kl/T21&#10;yote9nKdHsfSodapoa5kDfev+q4fvGfd2rVH9uybnhpdv+n6m7dsfe2Lbn7wa59/YMcTMxW02pa8&#10;gNveXFuVy0qeEyiDTN9044a9TzwwPj4Nwpq1y3ffd+nxnedHZwBugSSPIzNvYd3N/+evveeVm9yD&#10;9//dL/7cb6ItAjBlkrvFXUtevvXFTzy0Y3i63dW7ZNmqlR+5776T55LZtppY76pTBVULLXjh4Pl8&#10;tfsfBdu2sojFEc2sWIHh0aFTp3OX9C9a4n049fhjuy+cDU1ATdsQUu9aZYxDSUnJ84r14lPXzTAh&#10;wBNw4dzBL9773yV5z/fe/QM/8ua3/7tfmrG1kwd2Ht/xjdy3lixevGblinaeV3r6xdUCGtB2lRo1&#10;E7q6arZWm243TUWSilnUu8x19c4AEgDkGLpw4MCBu1esvXXri9atXn3w3MRcKADm/nY8pg0jCFtT&#10;DUKGLZGyEWOFOQbYJYCqKAA2kBeeWEMEHx94ZCDU09e/6cZNP/ve9732Ta+vVZEIfvR//8kf/z/e&#10;MTs2+ysf+NBDnz8+JLPoWfI9b3jzz7z1p9KqH5fxS2fPP/y5v/n4n3/40aMnMgdUUmp6lixUSjGu&#10;5DIaACq0cqldubR/z8lRcZXbN3QvStrnRtvnGzEofArOtRSJwFLb596ZtFqpgSkWcDCAZDkqZkVf&#10;/7K+ZadPn1m+csWyDTdUe7rGJzHVyBSQTrUVAkBEINUiySPAci1JcgwvYpH299vFPebixYtTM1i1&#10;7oaly6uTFw9fujjm0SWUwWQhoH31+wKWlJRc7dBjBx7rraz4q7/4+Ic++B9CCrgq2kt7V6y88/ra&#10;yqUVqSzJtG7DzOTFY9944Akyvf0vec1Lr1s6sf+Bi+eOHZ9E06TovmHj6mXbrq+fPrJ3dDKbpfTm&#10;W25OqT1y/PTF02fHoC23BFi0ZvPKF60IvRZ/86VH25SCcpJYP9uBOm+0WoVpQmJphzq42tvfddfd&#10;N9fS1vHDh47uvwRYRVU4U8oRVQIvODMjW6NeimhViDPV+k0bNq5ed11vX7+1lDfH+qqQdtNx+uhj&#10;e6bP0mlurLh949Z1Nyzxwmm7kTazqcmpI2eeOjxwgRBSIHfGW0LTl4FxJZdTRa3Jefd1q+++5Y6J&#10;oycb0yPoS9ZuufXEkcHBA/srkBnAWwNNEPI6/Gz9zpe/7LrVi2bPDw3u3HWEWkgEDZB3fTduuvmO&#10;61ecfOrkUKjRot5b19Cjn/niNAAg5qtWgC2JFE5xdJk6ThQLveSuWgwQLKOq1Hjp3beG3E5NoKHt&#10;DTcvziaHnnzoaIrqFDLvAgLqcLNSauNKSkqeVx4/+Oixoyd/45c+yAQ4wFlgKdAHwDgQHKGryjUL&#10;GKCS9sIsAqp1YBFgCEgsuAeoOyAhOOdAFgaWUQHqQAWAqYB7gGoFSAECbKVOYBN9xygFrEEslGpt&#10;1RnHzAykQDe4CwnDgg0sYMEEx8aBwfaF6ZyTggkOMAA7oArUgdTYKiEhWOdczJ5vgF5bqaICrsJV&#10;QdUE1gFggFAHeoA0dplly6nFNRAIWPIcY6gLAAEEZ1GrwiTxO1Kg3mUqFoAjcHxFA3gpqAYAUa/N&#10;qAAWzprFoAoBFkiSPmARCJZRI5uAHcEwyICLvNVMYII1sKb4DOAF6Kr6jEnJsAEqAFlDvQYOcWI0&#10;IHAF6LEgALYbxHT1t7ekpORqh0MIlIeUrHNdcVEFWYImGIGg0BpghQMQLFrtBmnTQomqM0VFVG9T&#10;BdoeyIhzZRgCQQhCaMMCqKBlZCpBU2HbsGrIt2cdQHCAgwFA8XkAeN9E8GIMAW2wh+YIxVu+YRgi&#10;IBfNgShiVp7HvvsWWBAX9ici4ypsHTHEtxNkKTx8DgIsB+KWz3PXIpdB20BTyRODYaGuCdMAsnZ0&#10;HpRgggLJNWS8KnlOCNroqXYn4BSiaGnF5UDVsoO3pDPC3iTwStIm5Jp2Q4edDc51x9hnGIirGVQQ&#10;MmiLq/CEirYSNKHOM2fqBSKKIFCFhKhtE8y/U1xT7xakQRQQIHHQIkMlGHAAEYBWDGoIbTBfo1Ee&#10;JSUlVxPsnHNgB9vOADAIDk0XvT44voiSICdrAIDgpM3wLRUxKRIDgeQNA69kYB3YwlkQVBEUSqxg&#10;DkgLPVwCVEDkHDGYYcEcNQkEU9hpYImsaMyrloEEbOEBRRCIhngaIIhAYZ+/rvsWmARKhcFJJOSZ&#10;+FxFLMEANWZVoJYAQJIGkCdoHowXCwRCEKgYIJW07hkGSAIQoOoD2L0QxdaS5xUj080mIWGEekKt&#10;rKVksxwOQbUFsqj1QZECBmi1KQGCb+e5AJVoAM1yIjgHJSAAaRd83qgjABau13JCsFe8Ppj5bDrX&#10;GpVoGpAU3gumElKGhQcESiHACeqJS8AZ1KO8H0tKSp539u7de/jw4d/4jd+IX6m0E5SUXEWQAYHg&#10;DKoGji0KkQ11Qhdiyh/irspKg/qzeemhyz4awIA7/+JX0MKtrIEDKkiAXq4SuoCuFEkf0I1osgXS&#10;WgpbAWBgTaU4ScCgDiyC6YGBpcIlwyU1JMBiwCLlqgFcugToMcalRVvrbFLLqAF1VBMsBaVIAAOD&#10;eg1LElhyUZ1mna0iWo7ZgRwYxPHgDkjBSAGQBffAusTE10QLVFNyFmDXBa6D2TEskJiuZ3vZSkpK&#10;Sp4brimDSEnJPztUrU0VCkhijQgQolyljCK4lMjOtqYNiJ/L+10u+zO/OJDCCZQwK01FIMCxawEZ&#10;QNFemWUewo6cIISMmWAARwJP8AjteOLWAjB51gKAJiDIxKeMPJ8BhxByAxiYAC8qRhC1iRlyIKCo&#10;HRsskgDRGKChojHSW64MxeiIoewJxALKEUIuUIPUMcF71QArPgNykPpYODA0nrv+LCkpKXk2lGJc&#10;ScnVDMUSWCQImbSgYIKKMUYD2jG5trUOUOsQnpvMIPLNwtu8UERgD8pgDHkGc26QtyRrAG0CFAkc&#10;IIGl5dUoEogEhcBYC0hKgdAGEIBZDw8iiDXcyc6mLADaSDyIBfAI4DyGzlqwhwBtwNsAI1CbTaMp&#10;AAnIA4D33tpO4WOdP/W5eTAAKmK5CYYSB4GEjJGHGBKiAskAVTCxsddSppWSkpKrk1KMKym5miH4&#10;PGeyIA0KIhiqQa2qAN46QFkDUmea+bNSHXUEtCI/93ewvQGANFACArE3kACGdbBgQRIACCyEYODq&#10;tgg4VyaFkrYqDChA7JEyGQtwW0jIcmJMUAAGcDkYAS4A7JQ0WKQBFbIGtkkEW0xtouRtapNo6TWO&#10;IBBQkaJSgcKRleYbl1KsxcKAplDnFcZE87FlEBdugQxw8mw6tKSkpOS5pBTjSkqueowxxEwGxJRn&#10;AbBBgrEIOQgcgg/qAXnOIxOi4LNQFWcFiqqaxXkOKMgDBCUDKBtrgDxGLzkCoQmTe28UYEg7sxYK&#10;1bhT2w1KMw1R01jjXvWiQQPAAWgJiHObBoITdQpCvYkk9y0iVAzmk9jZkPtcPSzAEgCEULj0ddIZ&#10;A3PzIMGaqhJyIHiBAlxRRiBYtA3aTEbinsVD8jKHY0lJyfNOKcaVlFzFkAUguc9FlGxCZAhSsSlg&#10;RZkIKQsj5D57zvPydjRzPP9PuQrkMDkIbBYxugltDWCGcrXtHZCBoYxM4RKxhmEdF85qwXcqlBLA&#10;VZAFxAIJankAAalBRkgENgecg2VYquWoAw2YQI5IqjmMoA2XwzkB0gBSjvELGowBAymxgRYtoOK/&#10;KNGxb4OBBEZRh4AcTFcw1A30oO2VYGtg1IAEaMM9151aUlJS8sx44SXsKCkp+Y5RgXEccgFSyfX6&#10;9atvu3HD8NDU2FR7bPzSa++5Y+/jjw2eHQ5wxpgQnkUpt6cvnDr3XRduSUhUYC2cueee7142fmpk&#10;fOyJsfaWu17OF8+cenJ3k6BEUEfe3/KiO7BiWd9TE4NDB5es6bpp87YvffYreTNjCwTA65JVq196&#10;252NoYuTE+nEjLzi5Rv2P/npJ8+6NGvXgVFlLFn8yhff3X/y6MwkdszWNt79ksXTA4fvf2g6AKYK&#10;SD3kbuumWxatzE5enBkZX7RiSXVpffv9Dxmw75T+W1AKMCZNbmfk4IiaWQ3t2ZBiyaqXvWTj9SOD&#10;o2dHH52x17361X3Z2WNf3p4BjbQX7ZFn3qUlJSUlzxnmXe96l7X2wIED27dvR5lwpKTk6kOgDNOD&#10;YF/zurt/9l1vk6DW9duk6z//p39/5MAjx49fIFvzIbARfcZKuTghEC2Qd+b2oYWQxx3VxSAtAAAg&#10;AElEQVR9FtWBRlLHmhW//t6fuaVSYVuZ6Vr0M7/wi/2+/dTjOyaB3NUhSc2kb3nbD7/urd+fDNms&#10;Pfbm73vde3/+5z772S+OTkyBETSFVr7n9d/1C+9+K3ye+66bt9z1gff/zMGdn91/0dXbjRSYMSm2&#10;3f7BX/yZrUniqH6p3ve2n3vXS69bcnz7V4YzZOkiqKlK480/+45/+YYfqLSNtPx3v+G1r7jn7sce&#10;fWh2pglwQAADClYwOABg7VVpuCoMc5Z3ATOo9r30Fb/y8++8Jc26yE50r/pXv/Del25cfuQrX5jx&#10;aFAdUgarlpSUPJ9wLHE9J71d8bWkpOQFDbFqDFS11f7rKrXqyuX1J/c+NjXZWrPqxvGR0amJswqo&#10;EGDoufOhoDm3MiJjLbvo7s8GPWCLvmq14gYGTpw7O9LV06cSLlw83Yryn0mAdNXK65YvXTY+cm7X&#10;oZNd3YuX1Kpnjx8bHb4khHYAyAHo6631ddV379w1Njvbv2JZuzk5NXIBTSisRQXgZUuXLOrtPnZ0&#10;4PS5s/3L+4Jvjg2dH4pVYCmFpiv6buhKOfjsoYceTSrV7u6usdGh0aGpGP1wWWtAMdRBwFCgI+5y&#10;WkucW7Fs6f59B86eu9DVVdO8NXLx3EQzVp95zvqzpKSk5NlR+saVlFzNuAoAMIMqvX0rV61aRdTc&#10;vesxsOvpXXru7Onm7JgBvIhLu4L/dnv7jmFmBay1AAcfJA8ghjUNcLVvSX/Frl23cu/AiQtjM9ev&#10;XNuenTo3eq4JpAnQVlDVdS+q15Jac/LQybPXr9+IPBs9d2ZmJgNZUAXk+tatXLG0NzXYuXPn4v6l&#10;pmYPHdw3MwLkrOieAJm+ZWu6ulb09u069tTg6OiqpYvCxNDQpXMmCmgZUO11fatuWL7k7MnBwbMX&#10;l65YGSS/cOY0L8w00tErSsyiomiCoRkcB2ASSf/y5ZvX9PcaOnLi/Nnx2TWrlifZxODAMQVaiIcp&#10;KSkpeT4pfeNKSq5msmAdunv6e1dt3XL7nXfccVM1SW+79ZbVq1e97nWvWdZ1cv3aVefPD54cQwhB&#10;6TJftu8Mfvo0IyQAvPcAw1goINTV1Xtj/612dXXbq7akhlfecvvihnnFnS/u76vdtPWm06cPTs3U&#10;nF170+0vX79m8Yu2bDl9aseWO++8bv2aTRvSoP6VL3vRgZOjtrZIk+q2bVvXrV21uGfxK195T6W3&#10;umHTuiV9ky++Y8VpbJwcu7hoSffmzetfvWVLF9tVm2/vl3TTphu33bD20LkV/df1ZTN1V1m9cu31&#10;d27ddMvK1a1a9cbNW/pWr9p0y82t5vCtN153YnBoMmvF0scAAoihAkAQXC/CGGbyWu/SviUbNm7d&#10;8rJNa67v79lw+90jY7O3b9m4cTGF1StWbVh26fgQuPkPunYlJSUl/3D27Nlz+PDhD3zgAwsXlkbV&#10;kpKrg6R79Zp1P/aOd+05JeeDXpyY0ux0e3Qwy3V0SqcvPDV7/N5f+ekf7qovAarPyghoY+0qmnN/&#10;69gSkySxLgVZcAWo1vvWvP77//V9Xx8YHW2LZhOz4xMT/tJgQ3O9eOmpE2cf23fgvh/5wR96//v/&#10;5PA5nVSdmRzS8QNPjasG1ZGjMwMP7d/xjfe8+5fe9Z73P37wwoWmiqpOj0+cODHd0GnV4TO79eCn&#10;PvWRr/7QW37+zz51/7mZvNGcUt8YvTgyOtpU0cbQieFjjxx89L4ffcs7/upTjw0M66lZ1Zlj7YnJ&#10;wRPT6lVb4+MDuy7t2/mGl73CgjrxtXRZsC33ELC4277q9W/5vb968JJqnk+2h0+NDo5OTapqPnz2&#10;sfbo4f/++7+zcml/OU2WlJQ879CePXsqlconP/nJhZIcEekz94UuKSn5p4brEDFJ14YXv+LtP/UT&#10;tyyvjh/a+bkvfOW2V7/xh9/6Q3/+O//+3ME9O548NaJd7Tw3pv3M7apRYS8LEuQC80o9BgwlqQoh&#10;CIxbdf3WN7168w/8i5cPT4YvfOXJWpK+/31v+9hf/8EDOx4+PjByZnB27fo712978b/6kTduSMdP&#10;P/jZj51b9ofv+8mD3/jk177+5YELjbNDMj7eXn3Txu/9l9/32rtuH9yx45GHHr7tu+9Zvfn6B//2&#10;Y6M7Hx6YuuHQZCvU3Y99/90/9aZXnD09+vnHjtrunv/4S+/4xP/zW3t37T076Z4cGEoXLb3xjpe8&#10;872/fNOFL+w4Ov13u0/94FveVPUX/uYjfzwznh86MzSSt5SVFFCjSiABhJTV1hI/Y4EGL8X1W37u&#10;nT/8vTd2NYfHP719oJXWfu0XfujLH/+/djz25BNHJ8dmGllj5rkzU5eUlJQ8G0qjaknJ1QwzpJK4&#10;7mNH9y5ZXjmw/9DZHUd95lr5UNufu//+r46fajSANhpIbXju8tU6Z3IfnEvyLGiegxOQQfDnTw1M&#10;vHhZrZbs+OIDYxd91/qeiebQgb0P795+rOXR3bvuzOnjvLx/cVft8OP3nT9yYExuUsr2Hz72jQef&#10;HGkgIK3avpMDA5nPj5++sO/JY7MTjfbMWLNRv/frX+fz7Qs4FGgp3KLG7ERojj75xBMzU73EcmHo&#10;3OH9O44fPDUwwU10NSfPDc1caLRbp3btGTidjUzktb6+x7/yuSMHBqZamAWUKWYbIYVSYTpmICQC&#10;DwHDdWFyLPezzQa2f/3Bc0PUtW4dGd69a9fBJ0+OTaEBVKvwpVm1pKTkeaUMcSgpuZohBhJrav0r&#10;+1as7SXDE8Oht75s1bpFIxNPEakADikg8Fma1J+TYyqQ5wFAnucwBswQgYjr6uq7bk3P8p4la5dN&#10;DE13cff669a3ZTaE6dSjhnR6soklvctW9d+y/vpTx55y1crqtYtcapNqdboNsjCQqjErl/UtWrpk&#10;splfGppasWzlymW9WWt8fLLdBjzaIDbV7u6qq1RpZGiYfXrD+s227lxFxydQQw1A9fr+yqLKdWvW&#10;zl4a8bPN62+8MemqTc/OMmAKVaLGBMAEAhFYQUQg5A0BPLpgK+jvWrqkB+SGR2fWrlyx6eb1k7Mz&#10;QWh6CgZgQrMs41BSUvJ8UxpVS0quYpJFq37wu976C7/0PlqXLV1VX9TsrZ1nSrJs9dmEZ8eeGvvk&#10;H37pw3/5iUPTZ5ACLYdOkfnvGAcoFebUwqgap4akkmbtHGpgKzD27pe/4pd/+VdXbLi5f9nMim7j&#10;xlaHBk8Slq291BjZ89UP33/f9kuvffd7zI3L1/Qv2dZTT6bOIztxaNGmG7vq+dC5U2dP/sEf/dlr&#10;7nrj5pu29a5fXd2wXFpY0YRMjPDyRqOeTZ6e/svf+auhtPmqN7671rfsxZtkCZ1Dc81Ic9lEBWuX&#10;TYbB7Wceu/RnH3/iZT/91trt/YsWr76ue/Gac/vU9x+vrKgv4yXZ8Nf/4sOf+uSXPvPQExOaATAB&#10;gA1MMB4CG9jb0Jv03L71u9/xq+9fc/u6W9ZU12azmKILDQpL6n3dTTN84rG/u+8//d6fPHT4eFMU&#10;pVW1pKTkecW8893vss4eOHhw+wNPn/73CtfmNJYjjJk/iUAGNO8qbKBz1QlhAH4WkXH/vKCYOpUI&#10;TCCaS2FFcwlXqUjSFV3Nn0Ua/hcUNrpZMYyiCiggvGCc2EJbUuk01iBVKEgNYuUjqzAwAGminQ5x&#10;DKtQpIpOKlqlOb0Lf9Mg1lhVkwmkHMtvOhPHNWnsbQPLMAqGFRiAYBQpHCDS2XUS5RoDEGw8mQWr&#10;ACgDxoIQT8R22mfmm+qiRpygpvhpNE9SIIIhUqpBCQgGsJfvmQHFstb0E7O9D0z19LXPvC49+pcf&#10;/r33feyrS+58ydiuLx399Ef/y3/91Kf2Dp2YuFCTBuUItNRiVub6pHMyRX8xgGKkFeGpDKOsEBiA&#10;JZ60izVFCWqNEkGUJCBkjXZz39GDx1a8ZPWZwRtPH37vr//04eX12Tr2fuyjD/3XP/3rrz7w2ZHm&#10;A4dPhmM7tvGhOo/84of+8hOPdH3/6uN/87mHPvbpB/72I396fP/uzx+5cP9kfXameXt+5vMf+d0P&#10;/e0X6ZaXTB4//OB/+a0//b8//OkTE6cPbd9+7Pz5qXyJD0P7D/zsf/ytS8uW1OzMof/xh9/480/8&#10;58/t+NQU3btv54rJM2svHl/dyv/tf3v40w9946abagM7v/z//dEffO4L9+4ZODfUCCoWCoYEEhgB&#10;gOAIKcsiysdb2dCOU4dHJqc3V6on/+4rv/W7vzOxauVkNn3oMx//8h//yUf/5yMPjnA7a6Z5JoCd&#10;60Aq+iegWJooO5BngiOAUiWQKhioASBIAgBOSaJ7S6qO0CUAXIhj/emChEtKSkrmeca+cbES4Xc0&#10;uSyoPF3ybVAAcoWNW79pk2tgTl/YqL+nOfodbfVttp7XHdHTbHl596p802CNvlILkoz9Q19JtHON&#10;BRCIwnxz6+a2WZDS7MozLqqza/E5jJ0/+sh9p1du3FebPX9ueOCp0yMXz40cG9z3tQcee2L4VLYc&#10;oREUBMDqM1bGxeM/Xb9Jnkfpj4mC6tjFi9NZs7HjgZGtqw5cunDg4BEeOFo36eHHdg3vPnDgfJYl&#10;en64sWd28clNbrbtTw+evJhVz15csWfPk088efLU47s9MHnpyOnw6B1Lq4NLkqcGBnYfnvrfxkYu&#10;7dt1aMcTew8NnWsP1zDVOP/VSm/3ubXVI8eeOnF8cNPQwAkZfuqxfUcf3Htgwof6pfGTtKfXbDBJ&#10;3e07sP9JMePTk/fs2rVn1+69u3cPtoGAdK4DCdD5ESIBbQFfHBoNO59Yd92NJ06uHD50eP/hY8tO&#10;HE9tvuuhR44/8tj+S3lmFoHzp3nl/aYh8i3GTCFLz28SvfQA/aYOLykpKfl7eMa+cWGuGg9JkfZ8&#10;wb6oE75PennVnpK/H5ozWgmK+kAors63lDyuIb51w55GLLucKx6lUbahhXudk38XCGQBkLiZFl5S&#10;gC7UfcxLdfPCE4dn4Us6V7uTYv13hM5N1JEj5tPQzktIC36tnTFx2RadveYA2uMIozdvuP7k4Nip&#10;M0O+PXP96uUXLkw+vnd4uAGEWUDicSGzVzTqisNdcdZPu2p+beF3IcxFt+QzMy/ZuCpX2r73eI7K&#10;+v5FmJ18YMfux89nOQD1yJqLl6xcsuKGw8dOzk5POg5JvXfXnj1HDx3M46X0GWYmNly3anxyamq2&#10;5X37hnVrRkZH9x4cGp4FILnvgp9Zu8KkXdWBU1Mh517byJujD+8dODiWtUQQLiLPVq68rad/3e6D&#10;jzamxnpq1b6+vgMHDh4bGAwAwTKb+cZdNlMJU25sNcBhtrWiO200ZgZHJxuifbWEGjOP7dh54FJ7&#10;GgK043w3d3kXXq+5cSVzSYaf5jWgeHULnW+sCDF9XcxGrFe96r2kpOSfgGf8WCrmHZr7Vogg9LQT&#10;/jUrdzxn6BWy2nyPdS4NFYul0A9dOzyNnL/ggXfFqo6cK1HuwUKZa+GTmAo9R7SVomM0LJ6uWrgE&#10;gKCEmLg/Ksgu3x93nsJSSF4KxQI/qI4mbO7ouvDrZdLPgt1SIad33oJiWySec7EdX/nwDnNd0dnz&#10;XM8Upk/bXLkmXdHfP3huJsvSmzes6k5odKw50UIAwC0khbUe1Hxmd+TT6ZaK8ySAO0lzRUDEia12&#10;d71i86rRidndZ6ZWrbt5XW9Np0ZGptuNWO7Az0LDkiUrg+k+c354UU/P5o3rqt39k5OTMzOTCrQB&#10;OL7hhtWbblp/ZGAgB9avW5WQbzQaY00EAIkF6lx3a5ZVGnlzVtzG629cu6heNzQ4PDMJthYIglqt&#10;f+l1VFl04vSJpX21G29YlxozOTE7PAEPqLUiYa7bGXODRwUi2myHAKTVru7+Cg9dujCWSf+69av7&#10;F8vE6PDIxEwcBpQhz0WKMTanPQ248qvM9VoUy+I4pAUaVQIKYX5uoBVDQ0trRklJybfDvPNd77LW&#10;Hjx4cPv27VhYKrHDldqOK3KAFi+kumCZzq0sZ6HvAAaUFnRafEJ2JvmFy2OY3dVtWY2tnf889yRb&#10;oLWaE7YkirkUFqyJHoQBnT4SAETx8WeAYEDakW8MsMCXCwSac6czhQSt8+JyRwGn6PiMKSGYywRq&#10;R/DaOZWFwiIvOArmTiCem8r8DrDg8hJFV7y53RCgTNBOfzCiIm1OQKQFblhA1N8gcGiExsTgqR1f&#10;f3Bscnqs0Th6+NCBx/eeGxoKBjkJVI24gKBWOcyf89xJLVwyN97iwgUTgsZ2LVhLYDZkVElVVFUI&#10;M2Pndj5+aODExZnpofOn9j2598kDR88L1QMyYoipNmaz82cH9jzx2Mh4a2wy7N3zpYce3U+AJc0A&#10;oXQmD6cP7Tmy++ELI5eGZrOTp07veWT71PBIC8iVRKBhOgutg/sOH95/dGrs4siFk9sffOTk4FCu&#10;AtFA0Iym2nJqYO++XdvHmpXzF04dO3rgyd27ZqZaCgSynZcBMXNDqGi7EquoAZxms04a+w8cOHb6&#10;wnSjdXbg0ME9jx87ft4bzqHkCF4cVTz5+fFG8x3YEdOUooQ2b8NVJQIMQS3EA2AGxGocPwxiIKQQ&#10;BbQTVVtSUlLyLdm9d8+hI4d/4zc/AI6h908jxl0muVHnOcRzjtIxvoEN2IIteM5vuhTjvgNcJzqk&#10;ozcCA26B8/ucwGyB9Hk80eeEuSFEHSf/ywYKdyIGOp7jgJ0bfJ3O4fjVzG1DHNcmACxM/EDF6krs&#10;NQIYFqjEA1nESAkDS50dzgspcEAKuLiPpDhPC6ouPGFzeXO+1arL/vHT/es8/g0AwwCboqLAlfEZ&#10;NHfDdXoJYKRAhUGuBluHiRslcBXYNKFYgiFBjcCxL7HgPOmbT3V+HMYjznf4wu2ZOc4YnTZYkAVb&#10;GABLYG6scq0X6CIAKWgxgS0AdAFLmdIKkIKY1xgD4uKSEQGmC24pUC+uWmpgUwLqQNUCJgW6QBZJ&#10;dOu1KdBLMJi/1gkB1AXXB+vqQK3aG7udCA6omBRwYAfDlw8zLtrMABx4sYXtinumKkzVAj1AAnBS&#10;hQUlsStSMAyQzl2XzrCc62QCaMHFtsVyZ8DFKDUMQhoHrWGYlGBrRfuezS1WUlLyz4pna6Rb6KlD&#10;crl9CQKWwixV8sy44nrQwk9zwYTXCvrNqsWO+WmBmVTmVukVWy70W5v705E2FjD/EJ2XmhZIx7j8&#10;7xXwwjV8pa+eXv71yhPCFa5XHb7pFWf+0pKARObiiBZuubDJ84ZVgwAEMQiKJAdZRYUhgNpqu7O1&#10;hyj4aW/Ief+thQ2ZP+aVEU3xizFm4QLmqBIVUoByhHYu0Dn3OSa1bs7MGNN0BKjKVACYYQgBMGkV&#10;CPBNIPNARoBRaG7Y5EDTAwjOEREjBwTGegCZUpQEjYsNYWiAyY2zCjSbk84wFIbhgVYQEMO5hZeL&#10;L3dgAAVGbgHfWQ0UP1cL8TkAzcFFhH5xNeYi9GXBnjqHEIo23HlP4gXdfcXA4xDVhNfUrV5SUvKP&#10;xj9AjJPi+VTYhWIC0IUxEIgGgpJnBl0pHnSskIRroD/nPL51oQDxTeLFvOww9+SjzhqSK7dZ6EK+&#10;cFeFhmQhvPCh+S3s03M/uUJkEqg8jcd6pzkLt+54Wy1Qcun8xvNbP62Qd/me5xZdJnZ2DookgcDm&#10;IJUMIQAJoAEBeVvaELKphYIsmHgu7nZhE3ThUa9YqE+/SmPiX1ECEREgqkHFIy5yAjQDAooIgByc&#10;QQKcNfEriFMOgEUbNgmhiC7xmYcKUW6QK0MJaAtUvGjgCtiBJM+9igfBMYyHAmJMgCCH5jAAkcII&#10;ch9avl0UCxOjCAHWVgtDe55dLkfxXN8aC2IRacTZjEAIOUKeCZpAAAGebQJAYsJgvXwczouGnYvV&#10;0SF35sS4fIFwTAuCpIvlV7fjRElJyT8lLCLMTBSnY6iqtRYAMzvnMGfLAippBShmccMgoOqs7WSN&#10;iy4gSepAQs4W6gVr4q4AVKtVAES04D2+JMIKmJgVLSYvg1hjGFooORA7zs57WV21zFntmVkXyFRx&#10;uWNLCmbWaGzqrOt8iFrJqAgp3LN0gcZKyGAuXZwputKapJC9Or+yxgKAISIYKkYjd9IhAswm+iAK&#10;c/FQZctQgAotVLxH4g2y8EMc6nFtkiQAqjaJN0gljcoiJKmJu4pfU8cEGDaFdkcJgE2KHUI7DQEI&#10;RDEmlI2xFoCxDt5btg4wjIBcIM6YQnVrcoB9QwAkKYuKQ/XvuTSxacVd3+nz+GFuTpj7P26vqvFX&#10;8f+KS2Gg+UximoyQGcoAC4GfAUlQZmaLdiW1WSZKELQhNC/9JA4QI1kCEuJotox3BEwVCmIBDFiM&#10;RaJgODbVNjwSkCROXQCCUaCNYAAXCALkOQAwkHvPLgGAJIkdKsWaBUEJeRTWxDNyJAqTwFt4ZVLD&#10;ahgKaWWGUoVRCnEEsnVzkhxbE4DEJVCwnZ9CO4OYXZIAUq1UARAzrIu/EzBMzKtIEnWEpTmjpKTk&#10;28HMLCJZlqkIAGNMnLhFJM+LHFPxqTn3FYA1CQN57udURcYSEeXBA1D1RcaMENCZ99vtNgBVDaGM&#10;o78cIjApUSDkAgYck4YWQUXmdZoa8mvgNb1TwZIEClUQDLHlQjaS4FPrROLjlQE4ayAK5ZhYmg05&#10;yyrCbImjXzhS62KwghqLADYQAKFQPTWDBzmAK7YCgGBUFcwIKkCuIUlTIogvHrSGjQRfRBkSqSEP&#10;5F4AkHglEBC8RyfM1RD7PGdrQBARQ+y9ByEPnoDMZ9Hrqt3Oo7gZfADAAmdgFJIX19QrBIygIPJ5&#10;XqlVkyja+0DWxq7jKNSEAC8Acg2AhM6ZUwKFtEIgRBe2KOg6Jm42G4YN4OaMzlc4yQFRlYZ48mwN&#10;MxMQBbXgvTNWRECILnHOOQmh2B4Q8dZQnrUBkILCDOBb3pJz8Z0OJFBVDQZ5uz0DZk6TGKDLDAXY&#10;GuQ5iBgaoKoxZS6ChyEb8sKU6TgFIQSEAEYStBDbDdjAYs4SimJmchUj815qKuIBQdbqjEbEsA2K&#10;ajIGkXUG1kBUlBzgKjE9iUnARn1IHGrWhpgXhHKIgikTr4AlA4WEwM628owADQGAcXbuZdjA+SwH&#10;oZk1BdAgyHMw5WC2KbyHxnGVKJkyVLWkpOTbwkRUvF4TGWsXSm8RhUbBLkgAQJwwW+9l7i3WgQjw&#10;XgCVEGAAEcRc5aSI+QgAESn1cE+PAmpyT4hxiQBJsHMaJgXYQmLA4zUiARuiKMMhxqtKiGpgAowU&#10;ugsNHgSfByr8zxnKErTzE4GxsAkIqqFjcRWrkCKLCEfNWyBkEAA+zwVga1Wi3gogKNT7LGo5rTFR&#10;P02QhIkAgQZjYA2IK9Y4DRKKIFkAIQQQEmsBSAhRc0XRHYxZRWyhqo6eTqxgIhZf3BniAUAUho0X&#10;VRgltkDqLAgh5MHnVomJ1XtmVsDnOYhIo56GY18wCLBBoCIgKHj+FAUqhYLNOl6o3LnM2Bw98VWZ&#10;uLjZvS/K8RGSxDJgO7NE7IE8zxkwbAAQxVzGagCIjXtz1gBW1AQ/r+sSDR01IyRK9B1VnDEGqiR5&#10;4SaohKAQsCJxKcDRrJzLTAzwVUAQ8ih9KxQZI8xb1akFeJDLstBptRIEIQMTVArb8BV5kjQmHYG1&#10;MfKAApCLKAAfokE2ZPDeGwgboyoOFmRABLBRVKwDEIJXwLFBEGLOfR6iZl3jyFYwgsBwYii6MaoS&#10;5RIQkFqA0KDgVatUxjiUlJR8GwoxLgpYIhLn7mhmjZYUdAQ4AEyszKIcFApjyDG4MLUA0VTF87Ia&#10;QdRaG8U4IoqPk7jzf9JWvoAhZnYORGALm4KLFF8mxkkCUGgoMvMlV38FR3YOgHTkpmgxjA2Nalov&#10;OVCE70UbogERKLGOjYFCvCTGAaw+wM77grNxIK6gUN6ZaBA1ReUuAkGCAt4QACMdv3SjQQIB9Wol&#10;z7UTqQijwUQPfQFMCuKUOcYJO+tSW9TEAlGeZ/EMyMX7RWON9dhM4xIPATsFM1mNKiLmGDlhGQCC&#10;CojBBuySKBFaCiEQ4MCpsVCodvzswPHdyRiD1HERHpFIFIksEdu5jLLGsIGIiE1Nu93kTg2H4oQX&#10;XBfDJvraFQogZtWisF6U27I8AwAiEIMtg5hYJQBwCZNCAgiAMQp4gCwBIt5LdBgwUdsXCoUiESRE&#10;u7lKTBrOgEDVAloIRoAFM6KSL3HOEYC2BSfEHvCcAwB1I7BAcmSJqRiN05AHZ5AU5ExaccYwkFoC&#10;vEEgnW//ZXZLKtLb5AI2FA3xTUAtoAIiGBffGByUSUAwUDCBgcRC1Xgla8EgZyHBAZaLMGZmNoBA&#10;LRVvwDnEcmGshzVK5IAkvl0QBcCUhouSkpJvBwNQVRGJfwAQkapG6+dC/VnhzqwaC34Ss9fgIXlH&#10;yIuTo2QhGipMDFsDAFhrVbXV6tgytHT6KFAJIgqygIMASnZBuhZjqON8iGsjeE1CYMDF7BMSEIKq&#10;GDJpmuZ5bsEMMmygiij0d/zFJKiEWGgUIeSJSwBGlsGwD9E6p6BOwjlC8B7KCFrkw0FM7sXNLKuk&#10;SQqYOAZtod7zzUDgJK0oAiA6lyiYDdiAqJ21KwAMB5/nPo+vIqYQQ4ms1TknBGaIJNUqAe3cKxjO&#10;gI2oqhKx9UGilJIkVmL0grVwDgQHiBcQiWhKTAghz0x0Wk1TuASqBgA0hAAJmuVA8EbBDgqItsUH&#10;2JikW3xGCD4mqgUszSva6fJP0YQKlajSm8NYzjJPhbBIhWQsojHLCwAgy4QZxoAA+ADD3lGz5S3a&#10;Dh5sMgE8DHkDafigYFgLJaiBBAAByFstZjVAALxS4Rmp8AIF1dNKyFuFAtVLCAgE7wBi2wpGBCna&#10;Bs3gq+qqxekqwKAkeM1DiGOPAIRg5q4+oxOHUZBYKOADJAuAhzNwLmdrITZrIhCsUYDh4TOQYyis&#10;gQGCN4BCNAQwVIViwhBVAMrkvUTDbRR5kZKIaPA2uj8SQVEBJItSHUDsrn4niiVhI0UAACAASURB&#10;VJKSkn9sOMpw3PGlj0q4KGYV4l3cjhhRLceMeh3EQUTABGNtYogYEA9nQIrEklFQUNOxqEYHGkT/&#10;JynnpssRAQxMApsC7BxzobyASHwUEQBH14IYBxHMxQQUT34wc5ZlABTiYERi0hFREWdgiQ1INRCz&#10;AtYSRb9MAog5RhsYB1EQFxm8CFBUjEMISC0Sa8jYjhUyy7JOKjigU3aLYACTtXN0tKFxKWwCEFxi&#10;inrmhck3qtxE4rNZowm4klYSstHYWox5AhhBBBA4C1ClUpm7AZptH+1sSBKIgDkBKmwQBIAhjknI&#10;LBkAXgKCB5DAumJUiAMAaYWmKGAqEMAAaQLqoZAkMcIAkHbUCfmFItpCcp8TKIkRAMwxhMKSKVTp&#10;sYeL5sxHPxjAmtgPsAwGbPBwNVANhDrQw+zFQqtMqAgc4GFgHbwgGpARLHH0JVBf5LsVGER7osA4&#10;EJC3m9H+adhZwECQJEAdplpHsysKS5aJyaDpisnGOLTgqjBJERuiSBimkxG6aA4u++R9DgLYGEVC&#10;OSzgqjC2B+gFEAhcVQNXjJDUAPA+vipUuWIBKka1EJCAxAsSjsKcBSpcKw6oCoaNNgwRGIA4pqCD&#10;AZwB05wBuqSkpORbYd75rncmSXL48OHt27dDdd3adXfdddeWLVumpqZmZmYAWDaFVBffWvuX3f2K&#10;V96+7Y6t27bdfuuWF23devvtt23evOnWWzdPTo33dHdv3LD+tffcwyIjwyMJkKnGsIm77rrr7rvv&#10;Xrp06alTp5i5VMhFDLEaly5dfsOtW7fdeee2Wze/ZOvmZb2V1szYTDNkQFTAAMEpbCxqdFVDhaeU&#10;h9zyojtu3XJrd1JVH9becP3rXve6cydOB+/bseqY6urVa171khf3dPcu6u5Tou95/XefOHGUclUg&#10;4H+x997hcV3nue+71m7TZ1AGvXeAvUlUp3qxJddYlm3Flh1bjnuNe3piO46dxDe2FTsuapbVK4tE&#10;ig0ECZIgSPTe22Awve+y1rp/DCQ7p+Se58nJ8WEufg/+QB3s2YO18e31fe/7UsgqNOWqq69srKpU&#10;Fc2Q5WvvuLOWkbnYqgVQQIVsErHl1pvKa2rKbW6is7r25j03XLM4OUktxgBLBihKS0v2XXV9kbfY&#10;7vJaXNxyy77I8pwwLAZYEqDYQOjVN9+8uaS4TELM4XzLbXfIkEKxKBMMXCigHKKoovyq667zOd3M&#10;MBtbW668/rq56RlhmFyWIMngrKS69qprrnV73C6HU5HobbfeJCtkZTUEku8gUxCy47bb93j8tmJf&#10;WuI333STYolcJJnP2RQSFYIV1lRftedKv8MjdKu2vaX1+quy0/MWNc18fcqkytqqvdftdftK7bYi&#10;lZO33HZdOhOKpbJCKLLExBt5UL9V5b4hcZAAiUiEUouzzdu3bd221WmzSyBVjXW33nTT4tw8Y5xD&#10;cELAeWVt7d7dVxT6fE6nw1fku/W2W0LBgJ7JUg4FMKgD1HHDjVd3FGkuh2uNO7Zdf1OZW86srBIg&#10;Bw1UATfbt+5o3HZFpVO2OKlvatp34/WzU2Pc4hIUTlRBuK+yeO/VV5QXlTkVt9vuvP2W63O5UCxu&#10;00SGyDBVG2wNN157zSav5XSRFerdsu/uTdUFqelZHdCFC4Sqkl66ee+e7dsKnapKjIbGyk2bWhfm&#10;FvOjdYzkxcsEgtB100EhCzAqQ7KrzFCEMClFYcnOa67a5NH8ii0GW8u11zdUFsRmFwmBThwuYWUp&#10;L9m+eefWHTXOQmqRTXt3ueoqw8GwqnMCbgFcJja369Yb9hXaXLLiKixw7LvtmrVkMpM1bQwE3KRA&#10;WcWVV+xt9XgLnUrMRppv2Feg2OXVSPS/yjjsBhts8J/EehjXwMDA8WPHAFx55ZUPPPDAe9/73uPH&#10;jweDQc65LP12/4yAVHZs/sznPvvZz37mD+979x233n7LLTffefttd9512zXXXDM8NCTJ8o037PvI&#10;hx7IZbJ9F3stxk2AUur1ev/oj/7o/vvvt9lsR44c2ajh/g2CVDQ03fnWuz/4wQ9+4L3vuvdtb9ne&#10;0dJ9+lQoFs0wQFHBALD8BoD++z7Y/yiKRLkQgkt22zve+wd33nKbS7Ul44m73/n2T33qU68ffDUU&#10;XuOUclUG57fcfMuDH/mgw+6SJJUqyle+9pXz57tDqyEKcMiCQPW4v/T5z16ze/dqIEjtju/+4w/V&#10;QLBr6FJOMIXKwmKyz/uJr395+5atBVD0ZPqme+78xOc/fezAQTMctSAMCqi47prrPvPgp1SqCkI9&#10;Bb4vfelz57qOx8MxBpgyBVXg9n3hc5/dt6nDy3nE4fjzb3xLz2QvDQ3ozAIXMogArr/lpvff/4Fc&#10;Mp2IRN/+7nd9/NOfPPDyK5lYwlqPOiA33HLLhx/4sMvt4pwpMv37v/tOTs91n+3mAGw2MA6394tf&#10;+9qdTa0JYlG3/Xvf+W4uFJscHsmaugnOCRFUXHfzzR+49z6boIlI9Ka77/r4V794/DfPxPW4IQBJ&#10;A5NuuPG6Bz76IdXmodzhktS/+843BocvTM4sU+piLCfR9TIuv637u2WcTVEtZjHOVLvt3vvee889&#10;99gUNRoK3/W2uz71x598bf/B1bVVJiBkCULcsO/Gz3ziUy6HwzSNsoqyb/7ZNyfHJ2YmJ8BgBzLU&#10;CW/Jn371szvL3JSoEVrw4Bf+xEtzUz3daQ4dNhBApffee9873/tBWy4aS6Zvvu32z33u04deeSkW&#10;iVOi6YIA7Ibb9v3xgx+zyXauk01trV//2hcv9p2bmWMqi1gEpmyzt9zyp5/46K4qrrNUWKt94FNf&#10;3dNQMN51IJpFDn4QLpPc2z/0yXfd/RaV50w9cfsdt954003nTp9JprJ8vYwjEISsl3ECVKgUFpEg&#10;FIUbFDAVyb77qq9+6hPbvXYnQ8pR9KEvfGH35poLr76SNGAobhtL52T6ngc//K4732rPMhnknQ+8&#10;f9OVu7o7u1gsIQGcECajpqH+S5/+rFdzhCKZXXs2f/4rn704OhpYXEU2IwO6KnmbWr78qc/sqa3h&#10;ZiYorI988culqmvhVG/w8l/xG2ywwX8qskkURagm00DtUMSiYq3Yc8UIcRpXLUvLdxkAATnvG7BY&#10;cE3c5rAGfn249+iPXjifNJq0LFX4oqFleyZSqrTZ7vVtuVo4ypzbGsqWRxeXIKVtrWzv7b7WPXTh&#10;4tL+XxZwHoYmQ5eBHAWIC4yqSDCASTKYAmIATJLAGIWkQDAIRrhQCWFCQALPT9QwWZU9hhX5fZ/D&#10;/yASBC+U7TSmnjs5d1a59NYbmqy1hcJMzqUjSsBYhgjJKVQDRtYG5H7fx/u/TH7IMv9+foaMMQbC&#10;GEpssFGaKKpUJyPznb0zBY7aMo0lV04EVod0SIwWI2tqqlqiNdSUL3ynv89QdxdW+FOL/ebaKAMM&#10;+AEOmtJqS13VtXOHj3tCa01+f8jQR+PjuZxOGAx4ALvDY6+v8Z851tN9aabE4y+3x8jKkfjSeBqy&#10;AR9MA87NJS5HvW/xh+MnpszNlf5Gc2XRWp1hgA6P0yhPsyzKZVdHwfjzJ0MnDlTtvdEjRaOBXjOb&#10;glEMaqMibCeZMl/t8Djrn0ZBYUWVFFUWuo3ViRyDzGBJdZALS4S5oyzxg9PHc96bfcX1/vS8Y+5J&#10;FTDVGmQp+KrTW6jUXxE+9bHVweWisk08kYunRpayMS45OCuzc8umJZ0eZWAtcnooWlHQ3ObJ2Oce&#10;DsdkJQ03kCTlKLtWqJ7tJclHzzwRtt/NS8szsaAjeMZhIe70gykKWzMoFAqJwwQEXKB2kCRYLssI&#10;4AOgOVVaaAtzo6tvzuXZcZVzIbUwN7eagQrKBGeAaPA5q4sd4Z6+l1dZS2vRFs/aUsnCAdVAWGqF&#10;GANx0upNsmYfHjkfmF8qtLerkjoTXEivT/O7BXP4Sx3OYu9iZvrssMen0K3eVX1+cCGSytkBkoXl&#10;h9FQa7uiymY+0vM4N/do6nahZ6VMV9aoVEhhlmVhuOuK9eqqzP7955ajVpG7gOSiST0+m0AWABzg&#10;9gKXy14mJdLLExd6KojdLxyxUHQ+GjGlvI00FVwCmKDcIuvCVWEBsEO25WAQAKKiPufZ7HG/NHVm&#10;JLWWLdzGeGFgOphKw2NHUgeDz+VTvS5nMqn3nunZXKq0keXTw5PG2nIGBIQKYddEfYNtj1heG+v+&#10;abTqWzZnpDi06J0dVi09IWuggOyuKGyoLi069PwPY7FouWebK7dpduK5jBKHibypZ35e+fe1ljfY&#10;YIP/a6GSEJLg0psK/HV/BJlDetOxHUA+pAFgyKXsBKbBJifnO09OdHV2nejpPtU7eLx7PBmLhUMr&#10;A4M9q+FAXX3V5rYaZ/7O3+OsLC4o9LoSicTkzHx+cOV3nOLzasA3DBIIAxgEBKcQChigKfkpcCaE&#10;Iiki79QgAHDDSv8fP2P/m6GEAKK/7+Ivfvmv//yjHx0/fnItHMrb7wFvnCNBxb/NerosEEK8aRXL&#10;GFv3C9QcgJKDvG3HrgKHfWJ0aGJqvKahlhAyNzWTSYGDCMsAeMvmLfD4Ct3+nq7uTDLmLy6wBF8O&#10;5GffKUBshUUKQXNj0/TCXCyT8RV6g0sLwXCIc1AKEJVqrtrSshJNDs5MDV0arGtq5YzOT88lUpCg&#10;meCAKPJX1tY2mrJ2/GSnnbASjyOTyQRjMAEGmqacOJStbR0VimtudvlcIOYvKRoaGQtHYobBJJsC&#10;bulQGlo7KssKA3MTPefPNLS0Q9aGhoaicQhQxaaC0cbGhvK6KlMS4yOXkstTDTX+sfmFiYUIrHxd&#10;TrwV/samqkq3tBTKnOu5VFdXNT45MjM3ryggglvgDGpZVU1LXd3y9FhP73lveXkqx+Ym56KJeZ4P&#10;bwJ3uqy2lvqUoZ45N0j0WEtNwdJqYDkCCiC9BqETFcg7q63LE0zwDJgFkV+GEohW1djWWlO3Ojk2&#10;NTJQWF4aM4zpifFcPMYMUBtAaH1bu7/A5/QWnuy6IDNeV1oyNjkxsizys41ZDrXcXyDz0qLS8cXQ&#10;6PJa25b21NpiYmkpp8MkEIpKFadbdVYUF1rZ1XMXzze3d3AhTUxMpCIxyWGHDFhmaUWJpKDMX3L6&#10;xIxh6SXVpaMT43MTIMjlhC4guaoqCtyqy+mcnV2dWQi0tzaybHSwt9c0IUEFOBSlvL6pvtgVX1u9&#10;2D/kK63SnK6piVFiIR9mT/KygrxNW77fsL6+GMAAmRBbWXV5fV2JRPnI0HR4LVVVWRqPLOUyCQYk&#10;soAkMfgaGxtLPfZsIjI6NZMjaiSRiEfDTBd5cQ5RZGeBs7i2MsfIYF9CUXlRSfH84kIwGEwns4AC&#10;yQ63q7jAVuL3jk8szM5HGhrqV5ZGZcoy5vo6etNDYIMNNtjgv0GWhEGFSsDBAUGJIBCygCSgivVx&#10;43zzhQN5RwNFITRtiERWMAsA5ZDToKAMRMCKLgeslfBqZVVBY0NZD6ADqkabytxulayGI9OLCQCq&#10;JJn8zaEPDtDfqh6IAQFFUSA0zonssO25ahNh8dWFhbnJEEA5VwAGicsqYaZxuV/chGCSxIUwMvFQ&#10;Jm5E6jy6ZdqEJQjPD9rnba/W7eYvtxSHNzcS3vyMQuyFte2K7K6oLLhyy+Z0PDdaG2zsaK2uATcW&#10;N2+qmlyGRewFRd761paWvddKRnBb+6bmTQ3X7m4yzZHNWwuXw7ZYyusr9JY2FGy9dodGRKG/pHD7&#10;zrZr9jhsqKqpLi/vh1IWTBb6y6uv2lHd7HbsrqkMXXFlTVNHexsxU6N7dlSOzVGno8jlo9t27K2v&#10;87mKK3fs2NHQVHXzVVezaN/unaVjoey8XsK0gk2tVTds72iwFdQ1dsxsmdrc1lZaVukvr2pvWpsL&#10;ckdls6LSTbubNrc12BdjWza1tG7dVltNcuHJq3bVT0WllUC6oWPb7it31HUUCk3d2dFcXl995a4W&#10;4g41bL6uerxvIV1oL/c2b3LVNVbWuUiyYlvHtlhre01VXWVtfevk2FyG+XQUeQrKWreVbGqsdznC&#10;2/Zsad975ZYWxFdeu+aKLcOjI8RZ5ve3N7VXV1cX+Ss2bd1ybWW5Z+/2CtWZLqyqKQzPpxMJJmsp&#10;a12YmZeeEqELmHnNgizJ/sbWBGzt23Y2VVRWyzjeWN1x5Z7aekd0hVy3ZWv/0kBMylQ3b6v1l1yx&#10;c4fd5a2tq9/ZsWl7Sz3lQ9Ud/oSHDM6p5eVN5c0NjS1t9RVVDn9Ls7+5bVNzvd+xrbZ+uaw3rHgD&#10;SbWlafu1W+p2tjb2zZ7o2NFe21BRU68lc7hmz64LQ/0eT4GrurWppW3rFe0q5Ot3txQ31vtrC1WH&#10;cfUuV2KkfG0pXO6vsJcW33nTXq/TUVDS2FbkaG2sb64uJDWVbQ3F81GFq97qhtatOzraim3MUdPQ&#10;us1eUlPf3rESX9jWWjI2GdRNwkHEG1ZzDHjDfw6ABW4qnuKy0sr69qZNbeUtDZWV5S0+4t6x94rS&#10;asf4RLax2hvMKE53rbewbdMmbWtNSTZCato6ajZfUVhaWhoKtNRVZnKuRDbtq6isbttTu7WV2I2t&#10;mxttO+vLi7JUim3evCVE16ajxFtcWNNUund7vV0lrZuuigYz23dsdlXalguU2mo1GiSGYbzpA8U5&#10;zwfhvCka22CDDf7/zqWL58aHh/7im38JaFAcm++8/QfPPvHaxe7te3aoBFpekJXfoct7OV39qe++&#10;+Pqx/f/6F5+4wyODwEnhpVTOq78oHEDRHR/99KNHnz/0+F9fD4C4Szuu+eaPHz/w2qvf+/yHywE3&#10;QKDgTScNogCa/KYnxLqKjAIuoGjHlTe/1nVsKTz6sY+/U6XQoBE4QdS8APB/Jru7jMjrHiVJAspA&#10;N7fecO9v9j9z+Il/eE9raQNgQ959RNKgSlDyuT2XKZRSWZavv+meP/unV4NC6EIIsZzVF9P5962o&#10;yIyJXOhnDz36+S/+ecYUQSZmhRC5BWGKrBAZJoS1KqyFn/3koffc+8WVNZETIsLNrBCCCZHNCpHL&#10;irTg4dTa5Nvf8Z7v/fzEfEYIJoQ+I5KBTELkmBAsJ/RRvjr8s588/r0fPh6MZ0OWEJYQLCxENiFE&#10;RgiRjojwxM8f+uHN7/v4pBAxIWKxhGCmYEKYQmQjwooKEc2FZu+79wN/97P980ykhRBWhsXjOSFi&#10;phA8KdIjIj33Tz966P3v/cpMWEykRVaYwpwXImkKkeFC8DWRWvjND395/31/OhMVcSEiVtQUQsSF&#10;0E2mR4RIsOSKtTb3vne8+wc/fWnFFFkhhEgyMxLSRVwIYeSEfjGxNvH4v/z8K5/9djAjIkJkhRCW&#10;JQzBmUjquhBRkZ79y099sNCmgUhQJKwvOi2vgQUBJFWRbHfe9ravfPfnM0KsCiH0uIhOCGYuCyGy&#10;A0KPipXYb37xy898/U8m01ZcCCv/HK2UsEQubAozKPShk6++8ODHvx0I6lkhskKk08zMiqwpckJw&#10;Iy5iK2Jt4d73v++vfvXSqhA5JoQZE+LCiikEF8JYEmaQRyJ/9dU//ZMvf30mzgJC5IQQmTWRXBFc&#10;JIQQVkqsnTh6+MD9933i+ImZtBAZkRU8JXJCmEIXwjDXhLkslmc/9qFPPH18YEWIFUsIPi70CGeC&#10;W0JYTOhLIjTyvjtvskNRiZK/xMmgBBqggCIfskZ95dff8+AThwbjQugiI8yoyAgzItJCJEVKiNDQ&#10;q/s/9LYPHjo2NitEWgjBp4UVS0aFMITILInsqBmc/+qnv/X1P/mbuWA8KERQCGEJEQzOCCEEE6l5&#10;ERw9c+TkH7zvqy8dHs0KoYuQEHGRFSInLCF0kUrHJtn8WEVFhdvtliTpd+02N3w3N9hggzf5ty7h&#10;AhKnEieSABWg4rfdhnWrTAJIDuLwNrbvaq6pbN1+O1XKqEygGqvBxYf/5V+HB6dTlI/PL8yGcs1V&#10;jbIDMDSPDVc0laaD07OLyybAAArBfttUZWR96vqN7gaBTbPlcpBkBQDnnHOuqirnyDc7ZFm2LINS&#10;SJSYxuW9HZf3/uSMASYgqKxBViRNEW8Uz/kXgAEcMjgBzP+PR/y/g9/dhHszrteyrLOne/qWH9p/&#10;6uwn37l9S0nmtROdfcvis5/6wkrPof6TB7sH5xcy9lAi1tPf/cDnv5r1VrUMHn50/4kr73zLXXdd&#10;88/f+8Zw/0AwZptesW65/W13vmXvTdfvoAJHXj1RUe5/97tv/973/yI6H1wLxkdW2PmFnz385FPf&#10;//jtlbnJc5cmu9fc93/6i8sD+y+99sjw1OpMxhdMm68efv6uz3+1IRb1xlcfOfhCybVX3vcH73z2&#10;7/9+6NSZqQxGM+TGq+65e++Oe+++NpaMnzs7FpiLf+Vzdzz2zHOX+i8m1laXw+zQpYXHXzv1hQ/e&#10;2Syv9XZ3Hx+N/slf/u3Fw4/Mnz/QN744lXKFp8hY5mP3f+4DlSLjC0Z/9fBjO99215333PSrb/+1&#10;vhA7cWlhXijdd3bfccPO+99118ri0vDZ9PDEkS9840O/eviR1FpmaWJhdGHl1HziiaOnHrjnhisq&#10;xKFXXx5Lez74ia9NHXkq3PXIyaS0OhqLR+jrfX0f+uL9NS6Jzoefe+Zg6w1Xvf2+2375nW8GB0dG&#10;ZsJcdcCIU4tLBKaQAY3BlGleEUwtRk4cPdYfTPy68/w3P/7A9bbQ8sVjj/fM3PPtR3Dk+a7uvvGJ&#10;wEIguZqzugeWbr/79r2N1db87IkjJ+t37Lr25qse/fHfLE6MraUd/cts9FJ/257Ct7z7RivtOnZg&#10;UNWkD//xba8885Ops4OLk9H+1fix0bX9Xf2ffd+7GoyBtd5f/3x287c+ed/46VfOnjo5PRFcXTPC&#10;Fjk2PHnjPbde31pPpyZf2/9a9bX76nZtP/vco5neUyOQB0aNkz0z737PdbdeW2vF9GNHp4nL9+EH&#10;7zzy/I+nzl6aWzAuBJL7R8Zq27Z+8qOf2x177vDFePcsu27fbR4Ejj/340hgtW90dd2CN5+4Acog&#10;AxxgApxSzlOJk693js0HRiduvard7UzTgy8MSgXldz+w7+iRn/cd6wrPiMkA7174krztjm+/r61J&#10;TJwdWDkyZN5y262JsUOBibOjM8mJZZrieO38qX3vfseeK64bf/UEGxlq+Ng9w6nEuWefCCwtj66R&#10;3hlrYHhq3/Wl73vPrkSEv/ryLKjvwc/c9frRn3S/3pUKyNFoNJvN/u7Kyqdd57MNN9hggw1kTggj&#10;lL9xdycJLoFJglPB6ZvZT2/I2UAAShkzhUQKC33NDc2yoyTLdZ2lbJqkCkEBIlmpdDaVhtdf7SmF&#10;miou8zg2lTv3nxmZml9ihAgBiZA3uxgEPO/L+kZVBwgYRg5QuMhFY5Fjx06MDTkG+kex7uBqWhYD&#10;AWfg1uVdw+WRCIQAgwCHJGtMkGQuwyhHvowTAOVcUIE3bMIuB363hiOEvCl21nVTnxvvia3pb2k/&#10;e/Lc2KWx0ZBhCbNvYPSFp/cnuGPeULhMYz3Rt8VWVgJLge7hubm56tmBRKTuVGfnUN8io44s90Zj&#10;0fqGgn07W053dY1NzGUtY252avri6ZnRtZWQEUUhFnmornx+vn1ltndgeO5iWH67Hj13oafzyKnV&#10;sDlnOaF5U+l4fXLMHZX7X+4KLK7I25enAyP797+8NLq4BidXPAsL0WRVWWBt9dLMSN/QrAjYF+dm&#10;jh55fWllORJIpASYR43mupfv2CnS48NDF2dm0olYeGlxZf+Bo/NBRCSbndX09Lx+S/pqM6DHj4zG&#10;VvTJ2bHVSGPPqTPGYnY4FNKLisL9M1vLSxLza73nu3oHPalkeHlxeqD33NTgaiyWykAxU33za5EP&#10;vOWaoUtDM2MTZ+eT7/nwJ+cWF06/evp4Ch7TKYmC8PTEWixkrERjZ4aXZ+ddHQ2h+NrpowdS48kZ&#10;EzHqhCzbTcPiAOEgAJH4+iyDJEByzFwaH0Y4FV68pWe5Z6r7yFxKSuip5b6JZ19+Pp7j6aRm02rP&#10;HTtVva3ab9eDnf2jPeNKSfGZfuvw8aNYNacSRkZ2dy0l/Y1bI6n5C6dWznUHm2orU+Hg4Mj548fP&#10;ZqM0C3c6PpjxFU6GdqVn+6xzA5MRPZW+Z2BsurOzc3YuYcLOtKqJ0Imm3TWLTnP8+OmRiWXnpqAj&#10;MPbcs0/5QpkB3dRRjDVMjpfdsruk99yFofGkUlBkZZMD3cdGz40NrrAoipBJwmYLBGZHBi5Oz/CL&#10;o+nr73xr//nBruOno1FkAAGbeGNEYd2BGQCnDBwWgyJD0NXp6cDKfKLY19010T+ctpfqb2fp/rOH&#10;xwYmJmaoLlUboYtqYU0sUnym9+TwfOr0UGb7tdcOD08OvX58OoQIfIw459Orjbs7mhtqh8fHVnpG&#10;fW9pEDmc7OxanF+Z1zVdbR+91L+1bWt8Zen48f7RKafbyyn0M8de6u+ZXViE/sZ0Kd5oqnLON2q4&#10;DTbY4E1kk8oqkUU+I0CACE45p4JJgtHfTWIXeXG+gBGHGV6YWDl4/OTPfvX6mm7TZUEVEVuN8GTC&#10;IUNwK7S4GJpblXY3VVSVbHHuaa2kpXY2OXRham4hLQgAJkxQCgIITvOhXXkDTcGFUEAtgEuSxVh2&#10;dnz4u389CMu0qfmjYALWuj2rmW/BXuZXNAJFgWmu++KCykSSqSQzsp7cIAGMCE4tcPmyy3H43RqO&#10;EKKqqm5QeGhVe6m/uGCkx5Bgb6mrsIxMKBzL5JAQGSoVcM1e2Vi/tbUhdub1i1OBmsbaqjJPJhrM&#10;RpMUYIJCpVp5mb+0pKmy8pnxMXCtsbVVhojMLEVC+XsPGyktKvCptc3NL77ypOzydVSUelwsmYzN&#10;rZr5/9g2n8/tr9zZVrb8dO/08lplVV11sdcOPZdKmoCAAs1W4PU7nc4d27b87MmfF3jb7FqFTVbi&#10;4dDKSsKugekUKvVXFne0NM2euhRPZ7ZubvbayOLsTCoHE5AIyUKpbi5rDwgARAAAIABJREFUq/LM&#10;DQ0ur8TKq5prqkqMdDibSs+EgpLiQjbhru/wuP0V/vLVyeG0fGVlY4OiKGsLc3rS5FBMaoPT4asq&#10;7Ghv7H/pNIF8zZV7ZJ4KrM4vRgAZhpBtmkOzq1fv3nrx5Remp2ZLq2tbWhtCS1NWJh0zQdbnIcQb&#10;G+AcxAIhXABEBmSiqdxIw2Gra6jZ0VzffexJqM62jnqHasbjZiTKUwwUsmGpVR11TbXl8fDa5PRC&#10;RVXj1o7mxchYIppIJrgFF1y2MkeL2+3e2dHy/GPH65u211aUOxVpZX4mGgOFIsMpe9yFbuza1frK&#10;sz+qDomdbVWKjGgitbCUIIAFhds8rorClqqyVGh1fHa5dtOOwgJ3fGmMWPpiLv/aCUd1TUVFlWKJ&#10;saFRT9HmiuYmWHoiuDa7wmy2QuiyWlRcUeRury+e2Z+Kxlh1XaWqiUQskknlhVow161XAOQT7hjA&#10;KQRRKLM4dAanUEsK66rKbZRNTy0Ulm9xlhc7NYTnZpfnmQmbwbizrrbEL6pL/YNJJBP6ziu22T22&#10;QDC6GgIAKqvM7i4sLdjW1CCl1iwzVdq+pdyBVDQ+Ob1CCQAFRtpTV1teWqZwORqMenyVlXVVejJi&#10;RqMriyBU5XzdKTLfVP1vJk032GCDDciZgQGXYn/q8Sf/6q/+GpLYdfO1H/3I/R2NdV9+8MGhC6Mc&#10;0AFG3/DJZALXfOShv3jLHnXy8JMvf+fHJ2LEC0WAm7AkIoSMjEkFXOV7r7rxe5+7f7Lz14cyrW22&#10;0BfvvfEPP/LgscHVuCFrBFyYJpEhEXBT5gBgQca6kYgd0EG4JIFxCbIKZuYNRzRKLc4ZIPLVjSHL&#10;1GXx2O/7HP4HoRLhRMCCD6hsu2nv177wtoLc7E//7G+HhgJxIJF3qRUA0wAbEP99H/D/Kvm43jez&#10;QFwul8fj+cY/P1XbVlns09p9xY5ojlCeUJiryGusRpKzC3/zd98p2LTzirfdV1pW1FRg+LASzG4S&#10;+mqRO6vYtOXB2e9++/8pbt689c63uSqq6l1Kg8OCno1xW06Wy7w6xk898Xz3iQtL177rQX9Hc6lf&#10;bfLaXBZJxMJpzSoo8/BYMjkb+OrXvtV69b5dd97rqaprK5tRc5VmQk1lgt7itNPOZy/Nf/fbv6jc&#10;cmXbdfsqqmqqvVK1X06GV2KkKAH3Jk8ovrD8/P6D+492/sEDny6q73C6PVvqvWomloysKQ6vw+EQ&#10;mejc5Njf/eNDZU3btt78xYqqxa2NRNO9qZUCIXHZu+L28Mhk7NknO6djyX3vfzd1FtZ5/c0+C2uX&#10;ptx7SCbYUMYTk5OvPNf5/OsX3/f5Lzrryl1udVNJsdfMpeOJqGAlFZWpwLQVWPj6975f3nrnzhvf&#10;0djgrvPFPZwmE56s5KBasLggkxuf/YcfPP6vLx6dDi5ShSm6sPLLWZIABk4hNNlV4PG4/v6fflDX&#10;3Oq2e7eWFKtGFLlwgBBR2VSwvBiPTH3rL/66avNbd9z4vqIyraWauSn0mDOVNEqLDMkWXVuM/OOP&#10;X4wa5K533l7ccG25Nl9bYUTDNG7WqpJUURRja4O/ePiVzrOhu+/9qL/R76tzl/vspekswrGojRSU&#10;14XWgqnFse//zQ8277u/YPMNtS3e5uKUmo7ZbA1zq8myEuZUY5GZ0I/++cWkuXDDe79MvfWby23V&#10;7lQmGEk763SJVnnTmD/X2zv+j7/pvuOBz5U3lPvdVn2pyxnWg/GkVV4uy7Qglz725GOP/vrxw739&#10;qymDQFIgOLiVnxdk0ITQJWFTbLuvuPVjX/3L2paa9grhZ1mW1sKsWCsimjlhyy0dO3TxldOhve/8&#10;oL2sqKQqd4XXj6WQARJwe4nd4QyGpk4ceuyZp2tueUfjdXe7Vb6nUvLIxlrSFoOv2TsKS80sJ/72&#10;uz9M2st2vvX9ldVV7UV6pY8bET2EStUpF7sSfLH7sacP/PTJ02cuXMjfCG1UbxtssMH/EOnDH/+Y&#10;oqiDlwY6OztBRXlD7c49O/wF3ldeeCkYCAuASpQJAUEJFyo4q9l75/UN1XR1YWzqyNk5kzoABsLA&#10;qCZppjCJTKHzxvqO8pKSotKynLuy0pYrlJKvHHxtctXgslNwXSJghIJIEExen8CjAJHAuWQDLFkW&#10;jIEqqrBYftMuvwFHCWEAVSAYAAlCFpf9bpxEBZcpmHAA7sLq8ttv3KFZ8a7Xj6+upU3Ayre26Zuh&#10;5ZeTQu1Ns6v8eJxhGDGlKJucLbbpPsX9xKMvB1aCldWeU2deP3Wy69CBQ8PDfYF0ei4lVLu30WmN&#10;vfLQD15bbG8tja+Mjp8//+yvXxobm59aCUxEQpLHbQdzphM/+f7fRzKW5nFfOPzy+YPP9AzOXpxY&#10;C6RYOhu0yymLkX/68W+yDJWlysXuQ2c7T7/88tGZ2fm5lSXmKoyg6Ibc+KGzl37w8qGmpnptYXa6&#10;s+upFw+cHZpZDEaWIhFaXmCwbEEi+sQPfhi0zHRLY+DAM0cOHjh+snNyObGWQzQaLlRMr00++Nqx&#10;wbHJKr9vqq+769ixFw8e6x+ZikbCnWH7JmeqQ44ePX7i0WOnq5prMzMDo2dPvHCk68i58cX5YDSY&#10;0jWXaZMd2cCBH/xpr+ltqC65eOy1g089dbFnYC6UnQynQrGgT9LLvfbnn9k/t7xWXV568fSh051H&#10;Xj1xYvZM12DWOwNHkRTd48mc2P/6j14623DFlcm57uXT+1948fUj/YGplRUzEycMJlEF3EBOWs/b&#10;k8AkiXOu0iSQzhhewcvttsd+9fDF8Ynqlrrh3pPHunrOH3il70zPArOP5bhX5c0k23Oi82eHjlVv&#10;35ZbGBt79aVn9x8+Ork8vrBEwqFgeW2xmShNx3/84x9bhQWGZEyeOnrxwMHOU72Da9nJWErPhOs0&#10;vdou//Shx4cmY60Vytm+4ZOnTx8/dGBiYnokpM/rxKnwOilz+vDrjx3srNqyNRuY7Nv/1MH9R44P&#10;LkYCKxNryahuVRZ5EpOTjz36mFrks2AMdx87ffjgkc7TvQuRiUBKo7JfTrvF6vO/6r40PVFa65uf&#10;GDj+4itdx7pG5xfGVleFJMAVBTYuUS6ZkIREhcJgamA5OGRvPBunUra6wD17cfzJpw9ZbnuGx6YH&#10;u04+v//4sd7+hch0PBVnRpU0VKqVP/KvL10an6jrqOzv7zn83P5LXWf7x0amsrn5HNM4adXMhZ4T&#10;B092uTddneh56WJ3z3MvvHJpeGomHJ9Pxg2il9i16NjcU0++kJWhOjB44uCpA6+d7OodDayGQrGN&#10;Am6DDTb4d5BlwhUCSc7nSkomRJYJg0pOXxGRwSxACCKgSoIyrgAG8ZpyAYNdojYVSAsGkZVNZofO&#10;WVaAGxYgWCyWGFxM3nX3zdfYFDYeHx4+F4mmOCAsiwPWv3NhYjoIE5yoimIYoHbHriu2uTQSWJif&#10;GJlBvrWbt5ljDMS8vKzU/nuobONmysoHVzpUn9shCcGF5PT5nc54Kp2TAEnK+yLwy0XfgN8R072Z&#10;z5v3jTvx9POxJX+xtTMzn3zqxVc3NVcUlmYPvPTE+QuTwxeGCZDo6/cGOKhvk+7sfuKRR9b2XnNF&#10;SXTo2KUjnec6R1azuTg0c3QwKkyyY0cwHX3lpf07swhlU50vPD5y6NQcEIVLjAeuXGri6S2L1Tt/&#10;9dLR4am5hop9h5/65dnehYuDIZ3pJjAjHFuNwk/0dR64NPHw8Pxt1+1d6zx5/tj+50dGhkIGJA/6&#10;++Zl84bdW3Kx6IGHf10Wi23a2Tr+1HOvvrg/zRDkzt7xwKYtje7UXqeReOLZlzWHc2tT5fOP/6L7&#10;XH/PZDBtCY3wzEWyT95+teF95elnH5tIt+/eqvafPf3ac4+fGYnpHg2+86f79llSwEzHzLlXfvOi&#10;RKu21BU8/KvfDB09FIhjFXYxPr9lV7s3u1mLBw4eOcqYVu6zH33uie6B3td7l1sYxscPIsKqWevO&#10;MD/y0rEnx3jN9de5ZzrHnnvo5dOhCdMDarrykfNQIfm37G4v8yRWViOD/SsuqllmIhtJv/bUM3Nz&#10;a/Zr40o4/PRrJ4THXlxXfG7/wy8PJtPnzgtgduplEs6V4Oq2JfsrB19+eHa17rqrHBdO9j7ys/2j&#10;8/OqB0yJXjxX6C3w1lebubUDzzwb9hfVtW3uefTXgc7OC2vpgOzByMTiWF0zu1qfGDh8tGs04d1V&#10;c92zh0529vYvDA3qBtK2ZYwu2q07qgLOYwcOPz2yXH/9vtylI6f+5R/PjKbmqcvB9cy5sV1vi1Y7&#10;aXLw4q+feCLpUTu2b3/9N7+59PqB6TUjKmkYCJiRiPPaKlFr/PL5ReFaa9xddvbooa4XTvT2jaTy&#10;iSjraERWN1292e1VBo93E4ODgUKanZqaDExncrPVGpu/OPvQL578kN9dmlBPPPGLma7eyWV9FXb0&#10;D+1KvLMxMRkdyj176ExMX63ZWXri9dcOP3E8MD2hw0zMz2F4Vnn7vS0rymr/a4enAvrOW7RDx189&#10;cbKnfy5kIEedOH96dvWOcvHO0IXh555/+p0uamHl0K+fGDt1fmw1tir9XtbuBhtscDlBqTCo0GUi&#10;QAQALiSq2rzF5Q5fQV1za1NLc3Nzc1N9XUNVld9hVwFYksEdFi0sLKlvb2tpbqzf2tq4u7HwyqZy&#10;H+F2GTKgqTQcXusemkRpS0Nthcvrudg/msqBUIK88Vz+lwtAvOFL99sjMgEwJpglA8qWLTu+/Z2/&#10;+dUj/3L1NbuQt+YgdmFRSiUQzkUWlzmcMQCEKq6ioora8kK3JlmiqLDMVVxa09JWUeInyOcyAuAS&#10;vZy24vKV3Jv1HGPMNE1Y3AZSU1y0tLwQzWYyluEvdE+N9vcPDmcBKgMEpmmW+kunhidVXeSIXl5d&#10;ubyydrrrQiSbEZCpTJEINdRVyrK8sBjIGSYIn5wYvXRxMJ7XQdudMHM2VbTWVa6sBhK68JVU+Gz2&#10;ofPnJ0eX0owLaFQGlWl5XVVgfj4VCsI0y8vLp+eXT5y6MLuWgczBdSSiNeUlEqHDk5MmpU6ZVNmk&#10;kcnppJmfY5RgsGKfq6W6ZHTgUiSepqrD43FfOnd6ZmYpYxFIGhMcPOp2yKN9w2ZKF0K4C4snF1e7&#10;z41kMwBhOktH9Uh9dSUMY2JyLmXB0iNel3NkaDoSBwOoRJHNOhS5obxkbnoiHE/ZXQV+X2FP18nR&#10;keX1bFRiwojU1lZPjM2HQ3FCjYaW6qmZxYt9oaQJSBwSyeXtGW0aajZ/6Zt/+i8P/fNnPv5hpwSV&#10;Z1UIUAFZljRbVVXV9OLSWs4KZkyPwzF3oXNsbCILKAAoF6lIRZE3lUykUildzxYU+VbWgheH5lP5&#10;MTMZoVS4odrPCR0am89ms2670BPB06fOTK6lTQCaBCNb5HJUFnjGR/oTOcvhb3Ko0qWLvaMT4xkD&#10;ggCKgGzVVZUnVsJM5yZndp9jYWFheS5lAJBgI15YucpyL8AXlsOqzeUvdkXW5s+fuzATNDICIBzZ&#10;dGVpWbHLMd7Xk5KcFlX9Xud4X8/o8IgByiQ1P1wrUYlSpa2j4/v/8P2Hfvqj7du3EQAcCtU4LCsd&#10;LXDIsVBkcSkq2xyCWoaZ7OsfXAroBgAqkI15ve7mYu/s1GxK2DSXr7TYPT7QMz49akC1AFg6YHW0&#10;tOTi8fDiEoHlr/aPD88ODszFDVBZhUyAXInfwwQJxc1Ulrndcjg4c/bMudnVeA7/FQyVNthgg/9s&#10;ZJlyIgS3DIh8B1WxaS5/Sfm3v/ODdDBEOCOEaIpkpJInDx549cUXTphxO5GbW3bubd/dsfe+OFdt&#10;SlbLrEkm//mjTx0+d3Zibtkw0muBOeLzG8xyyDwaS5w8378ch0UEiCVJkm5i3VkE/yb5Od/nkQBm&#10;Uko0BiJLCqUglMlK3qeTCC4DFgEBmGaT9NxlHh0tLAE0tbbd856PXHPTXdUlni0NhTIyZd+uikaS&#10;ZzpP/vqJx84OjLG8SPfycf/9H3aChBDgVnVpeXNjy8lTrxWUFLa0NxcW+ibGZhkDFGQ5QOD3OXdu&#10;bjv3k0dqJHeJ3+dwOIRQYmkwwIBghEvF3t2b20Ojc5MTM/6KqsbG+onl+bV4TAN0CqZnIcn+woL6&#10;2upDXa+XlBbUVJfbVWc8ynI6GCgDwFBR7m+qLX31l8NEuHfU1Dkhr1lsJd+kVyiEpfpct2zfFVic&#10;Oz8x7mtpqKuqbGF0PrgmAAP5P16rury0sa72ZOczboenqalJluVAKJ7QYUGCgAygkLZubu598aSi&#10;+hqLXWWFVaeYupCEDdCFDpV4fJ4t7TXTi4ujw7P22vadm9plQuOJXCo/dU84KK8qLWpranni8bNg&#10;aG9rczgckVgilgLsSAJQmdNlNtbVn9v/nNBcNcXUhlQkQ5Yy4IAkUgyKRWXGLdVK61yAKna7U1Nl&#10;TYHMuABgMlCjrLiovrnp0eNH3X5/ZXNDdWVVYMakhpEDMgAUrcLj6misW+gctVRtU31DsaL15/SV&#10;/LI1LRDhLiq+cWtH9uLYxNxSZVN7e21dNJJJpbI5IAnAzEHQhrIyxeUYnptj1NFc3+TwaIlETNcN&#10;LR8vwXIV1UXNdRXhid50Si8v8xf47IZhhbNgADQ5Z1pQSVNtaU5Pr4TD5dV19bW1C0vzgUDAAiQV&#10;gAC1muqrCwrkvs5Fzbu9rqbeqdlS8UTchAXKZBkwwMC4EASCEHCAcQpCAQjoXJegeDy25vraaCS+&#10;FAhXVFbX1VSE4+NroaTBYQGQAU1qrKzw2aMjI2NCKWvuaLFpspGNC3AB2YIMSv3lReVF3uCFUCyV&#10;q25qdmg0nMgldJiAYTFIJuz21toa0zQXV4PVjfXVVWUrK+OxeCYLWQAgl83u+wYbbPD7QvrIR/9Q&#10;ItLw4NiJk6eh2WwuJyEIBVZy8WQyHInHEpFYJJVOphPxuenx6cmphZwoc5ix+YnIamw5nI5kjKyu&#10;ZzJ6NJ6+MDw2uxxI5pKUUCIguKnILDDT33vu9LmzPSkdjEKSFdPUAYAICArw37njJBQQVAgOCMKF&#10;BEgOt0O1ieWlqVMnjq8uBwlXGagAE3x90+73deL+tyERgHp8hZX1TW6vK7QwOTnQ03+pLxhNhRLx&#10;+bnpwb7BYDTBiQ0wKbkse8h5hd36B05/oRMSt06f69MZlYi+Oj92qvNslsNgYIDmcRqclvp8A52v&#10;5WJrMw6/ZmYHus8sTi/okHUQEzq10Up/2cSl4bnxqYyeITY6Nj0+Pj7HgBwgiAyns8AtC2Z0n+9T&#10;VJed62szA68fOZPhsCQbFwCBv7LaEHzkzIvhLBWGaqTSF/ovTAXns0IIzuFw2WWtuqhk8lL/5OQ4&#10;UwDO0ourTx88SARMgNuc0CSHwiXLPN87FEnrguVCi2PHj53NMBjEDmJRWFwmlcW2M2dOJzNqPCWZ&#10;Qu460xkMTFsMlHAmceGU/EXewOj45NAok1Qhs5WZ1c4Tp3JG1szHLUhysdepELOrqzudYpSJuenB&#10;zu4zCQMMEByWAruKAs11tus8l4jOUyazLl0anpmYFeAQMCmF4oEFmeeYrdTtNJOr0+fOdA8NTJkM&#10;ACRVMR3uAq/HLrGTnSdNopiGkQ7Mnj9xetVgkiSlBIVsK7I7iu3k3IXTgXiCCYUyfrH71PTsLBTk&#10;GCCIzekoK/JMDY2OjI1Z1Mpl0pN9oyNDU0nGdAoQIim2Qo3qZqpvZjpl2mHZ06tnD505l8lxWQAA&#10;A3EUF3hhTV/oCYTWUqpksNzgqVNLc4sZQBeSjatCZUWlvuX5xeXZxVw2CZlNTowPXhq0GHQGQQm4&#10;VFpSHF9dGBnqXbbKKI+Z6bXec+dWg0kdnBETKoEBIhRCVJfPqdnp7MT4hdO94dWIJYFymYNLCvcV&#10;uBemVwJLYSYBqjF4qWdscNI080FtHA6X2+mTAiPnh8I56uAiGY9O9144v7aasUBNCFDi9BZ4OJ/r&#10;Ox9cW8m5vLOpzOiRwwuxhAlwKkGSIFiJ37+6sDo/O8+ILkh6cmx8cmQpYxIdnNPL6c5tgw02+P1w&#10;Yejc4HDfn3/jzwg0wA7ZDtUGVQWBDGKTFUIIKKgEDXACUJyK10cAOZ/aADsklyzZHYp9vcMjUVlW&#10;KRRAgWwDhSZDXf/+dTRNWfeie/MNFJAJ5Hw2g91uJ7ABLhAnVAoZigp53W9doZICCiqT/wpu5vnz&#10;QjQoPtgKAOoAXPkvKJJdhgNQoVFSAMjS5fl085LV9RdL8YFAoiCKCmIHZAfgyDvkERmaColC1kDt&#10;KlAEwOWFKsuADVChKaoTNgoVUIgEpwqXCtmRDxshUGW7QkE1N6iH2F2Q87oYO2D3ybIbUAHARmUf&#10;YIfmht0rS1DzASayD5IKirz2BlQG0SC5COwS1QjgoHBi3fJFpgqoHdK6778EWaIOArgV2PLrQvKC&#10;KhIBJAoKFbBB0lAIpQySBgIngYPI67ElGqVEJbATqZAALs0t5X251x1mZEJlKkEG7NAcUJwkX/xD&#10;llUKCQRQJUh2QFPz9wV2AsVFoLkAR/4YtAJILhsArQayk8qQCSRAQ/4PjAIKqAxFAqUgLsAjA8X5&#10;lw+KqvoAF2DPL3wJABSqeAioDEgSiCIDCiF2SCBUAzSZKvnHVwEKCYoCiUKSJcCx/vQ0oLRIA8k/&#10;F8guYgeRoVFIxA34qSxpKjQiS/AALqJBstvhXP9RGZpWIGE9jsK2/jkQTYOkQXZrhLgB0DIQt1uR&#10;bIAMKPnfrQKgEpwUXsC+HlED2LF+XaKqBglEhgSqwi3DQ6gMCkKgEtB8hIxkh1zsBVTIVPKDKKod&#10;RAIhkIgKaJA02Jw2u9sLFOYvcjbNBigAlQkI1WwuEArFBmIHXKAKkSADGqDBLuUPZoMNNtjg34VC&#10;0YhiE1SiAEAgyeAMlqEIyBDcMoUQoOCATqAD4GkzGRNUsahCJaIoFphuMZ4zDVWhEoVg1GKEg9o0&#10;TbJykoDOYJB1gaUsAQS6buYH4/47CIQKQNezAjlIHJRDUAhYZv5wAZj5+TluESHU/zOn6T8XQkAA&#10;YcHK2BQu58WoRIIgOQYKaHBK0IDLqWj9n1XYkhlTZI0RVVgc0B02hQEEKqCAOmApIJLDLUFkmYqo&#10;qsDIweISVTWbzwA1uQnGwSGbQobFQTlRMyZAABkGkziH0HPgpmAEgkICRVZCNmnxLNUMUIAJAVl1&#10;EcNCLm4RWBSgUtbKrnv4AyonhHPFroGYApbMhQI5B6QVQKaQFItTcB3cBIFFFKK5wHMqoJuQXKqQ&#10;bOAMYJIGVaLgVPMU5SDrSMMM5+VEadCMkCRuV4VCDM6JAUVAUBWqoeeIJEPOGytCoxa4xYUMyS7D&#10;VGDqAsxBQCgsIiijkqRRB5hls0kGgVAJckISFiUiDZpB3q0mDWHpxA41BWJxTvLOIzqhOdhUOGww&#10;7bIFziBxiJzHJjMoEUmDCgFKjHz1agkCNa8PIIKbWYdsVySJCQhYkLgshI2Ccl0ClaiDSTZdVgxQ&#10;AkJMAcFhY0xFloFCVgmoFAubkOzrsc1CCJdCwTmEMCgS3IJuwBSyKqchpwQgCIduV2he6qNbSQYQ&#10;yCpd37SSKZUtAW6Cp3UhWbITCCsS001iARaFJTPIIKA2yUYACkYJwGQqZALFAJyqCgLOdaiSYGCA&#10;JDOBLOWQOCUEBsApIMuEyLCsDFyATbAoYBomVDsE+X/Ze/O4S46zvvf7PFXVfc55t1k0u2Y0krVZ&#10;lrwv2MYYZIODY8IeCIkJay52wDjA/SQxFxIgq8O9ziUJhHATEm4WY7ZgYrDxLkvWvlj7rhlJo5E0&#10;+7zLOd1dVU/+qHPO+85o5EUOsUd+f5/5zDmnu9/qWrqrfvWsJGtBMc9oGIeLQ1jxwcTT5ZHQuZI9&#10;g3a0UpmGzrCIGxFSeWcyIYmoD5h/xgu0jnWsYx2nQE+uDBPiQwUqGG1D6iSvyW46vlDwJEcowrNq&#10;BlelnKzrPF0gKcm67DPOewhIaDOghbchAfGAJRScK6lEAZAiAMmMJ/OAaVF7YQ0WUU+mV3tAxCaX&#10;IeqF5wWNU8O5stjmhEBdBJkgWtxTY2cGehbxuLUpIKdhR4Ba6LpOwgCh7ulwNKyq+Y4g1CTwfcyP&#10;Flf6gZTJ4kldFeqY88nREKAKhdyEkgITNXXjBLtVjVaKOFIInmjUMyRCEdKEXqRGgjpnKaZoarFn&#10;kHxGG1oje1zAe3NitlAPuuEKleLFYQv0sil9QAg9VOtK6xLPr56JTfbYwAEsD1vwBA+5jXRtFKrF&#10;kx39GUJCOm1HAC7gB0oVIoMKHFqb5ejpC8QUcUUwRm8i5Y6mSh6U5z8KrlcTEHK0ZmR9H7rRCkrO&#10;HiqJoyDZJOBnXF1LbMnR3IDRUVIiew0BhRAyVSTNgLQlrg21y+3opNDLzBBwEqRIP61zgdQV6bkh&#10;1sU2J8MVmZtVWBeL1NDHaGRP8Ij2teoXEV42HBBqemIx0+CJLZhW2kuk2LY+AjRGAg8DYTSMiaDV&#10;gGxCyl0Wo+qBRRV1VCnjFIOcs6XYqz2aETeMFXQxjpQaGaBYAxlrc05JQcnZoiCBYKjhRk1bJLvE&#10;BF5VmziE5HA9N5uzjsXn2SzGGu3Y2GGOWNIdNw3qQXFVRaYi9z2tMAp9JBSJMSjifL/nwCMOEOhB&#10;zjnhqDNE67oUx3LPdaxjHev4PLjjruvuuvdz/9cv/SN0BmaK6gT6aCj6oPm5maJ5WRBmgLlZR9gK&#10;swJ9GExS1AcIbgALgIcZ8G4r9YCAzuM3U28IsE1ZKDf2fbx3wgzUlBTdnq+9zaej7wkep26ctEGl&#10;2E9PNG5jvzqFOXTrV7q+Xy7mmKWq6NNHduAXqJgdMFCEBe2DUhFqPwOzoTwZ61jH8weOuiJ4FIUK&#10;HBUMUM8kibLie0XvoL6YV6xjHetYx7NDh6M2WZHzZIhC4yR5n8RZyVW/uLic0IQsG51A7pzXJXRo&#10;SgSh1wcgQdIRrqsVoMUjHVVLIjdYQ2oyDDOxSOMslvxTY0dTA8snzy40AAAgAElEQVTYWZZs6suH&#10;VzPMSJbGyR1RzEmTIwiGRJzgnUJHXvlK1/fLxRLJZRjhev4kMsJY6jBP7U7YsHY6oLbEqOeXIuFs&#10;iq+yjnV8YZzRYyFDQqlqACG2Y/MR4yx3w1/HOtbxFw/v656qdl1D7gQCGcs5opAVH6RrRXyvy+Tc&#10;4bS33IyU1tXQoxvRNW2FQM/psLPsdMU6jDoiqsfI6oJKzKkpfv0jIRspGa4DTOiMYqQcM4h7lonu&#10;eYvIqDRYcF6lSzELiKGKOpez5KSQUpwm7TqrYZoD5ozlUYd6sniIo0hf8aQuVskSZgqKy2dPvON1&#10;rOOLgE3/Yxw4UyCjhmBCph8YRvCBZH3Rpa+t6XAd61jHlwy1LCLiECjxMFflYQI5GxBzyjnhPIlZ&#10;wMaOhT0/XxGkJSipy5AJUkzZHKgEXM5ki6k2qgzQSj9Sw8QmWUhCnuSA/xqUxmUrzgwuo6QgBIrC&#10;RTIpSrJiHZMg5450lmceA5+bjq5VTNAcRTRVwfcGrMQ+moVFEqi0KllGZ48t4DrW8cUhZ1jdrI7D&#10;rIBWpOQMacEgKricz/r3fR3rWMdfNLTYnqsqSMyMsnTipBIJGKSIYmpJaHouizWiCFAp1jWxCcx4&#10;6pywCnwucTWRmYb+SmqRFhBloPTGdwy4nhYfhwzikQBFIPe1uPFUIwsEDz6iih9zWYfLVpEFzRqo&#10;VD3h7Kc1fUgZKtThIFs2ITajAWiXJYBH1fWRnvTw4QuXuI51nEWQkrkG0OmuNeGoeuB7igMRj9Sg&#10;/myXva9jHev4i4c6kdzFLOADUuEH5ntdclGciQK9qnIWK9C2GcAhAka1NJzxyzCM1MaGxHyXwaEZ&#10;Onx/Q3I1aiEnfDAj5okIj4RZzqZjxYIg3tBJ/LivOSbnS857geAMEfAqxT21hrr4zJGKr6ee/d0T&#10;PcU2LmfaEoKsE5/Fe+1KPK+IQIsMc6T7mpPOruN5DmUsijMFlTINFgcvlEwfnKsg8Dzxw1/HOtbx&#10;FwsvIjlnJZMS4qn7m7Zv7veoMJfMI4PKWRxW0t191/6FHsvzF1+2s798/00pESkJGTa43sLWczfM&#10;+kPx6PDA0zn35hbO27vZHd6SDx91F2h3InQnFo8+5YYcGw7RHkpOY9MQTDNqZPuaNOn1uWrUqKuZ&#10;LTs30Vtwzvm43B6lXTny6FFANOPHwRoqONu1LENhFq2oj2rDns0b/MLgiaZbOt72Rpe+aO991z88&#10;D43lZiYw6nxaF0es4/kFsTze0ApZlVi0IaS85cILNx95VIbDQ8uy5SUvXnnigfz041/h2q5jHev4&#10;qofPSbwX7z2WUX3jld/4rp9+x1ve9AbNo+ZkQydI7OLKY4/c/+6fetdocbj3yh/513//B+/6o1/7&#10;0/f/1p9f9+QhUn3u3he96Lx/88s/eOjuj//+B/7gDz+z721v/6F3/Z13vmKP+SO3HU4vb8hHjxy4&#10;+sO//7E/+f1Pfeb243EFH0xKoDSKbjWVr5LPymxTXwYSTqr61d/85h/4gR944+Uv3z2/UV06tvj0&#10;DZ/5+O/+5r+7+trPjUr3iFrnAsrZbvRviPRXDOrB9//AX3/9Fa/Z/4nbb/jEJ9/y177hu97+tu99&#10;63ceefTksE00CXRtprZ1rOP5gdXA56agmYzo1pe/7Jfe9c7+Y/feecONg4cP/+DP/4MHr/vox37j&#10;nx5dPPsl8OtYxzr+IuGbzmZnB7FtwNSJs0Raue66j/7n3/r/Hr5nfxVm22zmuuFo6fY77s+tuMGt&#10;H/iTrd/+yle+5djjn77ut+tBWDhv4+uvfO2O/ty/+83/9PEbH15S33g9fPDxax+649f/8Q8dOP6a&#10;TRdd/h0/8H2vufIv7VngyGP33vhgOxKKc6qQDAUi5BLENaGqOWcRMbPy3XtvZjlnMwshdF2nqiGE&#10;pjnbhVM4+nNzcy+5/NKe5v/427/18J0Pbtq2+ZWve+l3vOVNsrK4bfOm9//ZJ4cKKXvtpXSWCafK&#10;8DFJ6mBm/cSigfZCXV+25dwDD+372K037ty5ZTZLd+DJJ58+cjgiRhVpSyDbs6zF61jH50VVEUuW&#10;Fm9ZsmnwAZib6Z+7c9tVH/qDJw48vWHDppleeOrAY8cXc8lHvDaA9vRV+go2Yh3rWMdXD7y6kHP2&#10;QSHndpRyV9UqFh++/947br07dr1Gsp8NbWpjB1TxwL5PX33NFXuu3H3F697w9Xf82b37X3rFjm/9&#10;ppf/6Qc+sP/+x5cShJCcaW5Xjjxxz+eGB47emg51zcLOPX/zygvP2/GqS869/cGHRyKIF8uBnMi5&#10;REwr2QwnrrJlnso513XddV3OWVW9913XlePPAw5HydCwtHjDpz517w3Xnzh47PCR5TyoH1k6smvP&#10;tj0vuHD37rssQQNKTgncWcRrnFuNQT9ddcyAgFY7tp+7uRocenz/o08+8cLXvHbj3PzBRx4eDUEI&#10;QarOopDdulZ1Hc8vtK04SFjscD0jtNHc1k3bNy9smhs89MijyyeXNu26sF06mtolOzUDyml8bh3r&#10;WMc6AB9CaNs2dVFUDc3iV6KdOPH04WNHh6NktB3WLg4B73yFWzn68G3XDe945Yvnrrj4tX/1r578&#10;2Efe/LLzLprn3/7pn+w72nbAYLN4OzY87E8eag5jtCeOLX362lu/842XXLTDXXHheYGH6TLqigBO&#10;MFujOyvCm8IAUkrABRdcMBqNTp48eeTIkXJNSfQkIjGe/Yu8ajdcuu2qq53hpG6tpvZPSfPi6y/6&#10;sbe8aev2bX1IwlJGye3Z4wJS6PgzRQgjPH4QZs+56JJLd1yw66577pnpuHDv+f3tmx49fN+uTbLv&#10;SWuxVkHQdPY0eB3r+GKgouZzipCdcykhvt62ZevFe3Zs3bAgWhFmX/OaV1SMTh45WIH3vsxyU7Hc&#10;V7oB61jHOr664FVEjJiTIbh6JFWjdTW36ejyKKOggZSgCuRRdJzEDZf3NR//yE1Nb+GvfNd3X/6y&#10;F8w8fejeP/vvn7vv9qcgUrMYRYyNPfdU3YNIRzPsckpdJBtjF1XBchG7rU5LqzYjFP2pc+7yyy9/&#10;z3ves3fv3ve9733vf//7zazMZTnnEJ4P0SjaPBTayvCQTBBFvWnYsmPnStssD0cJLOEhnVX+H4WO&#10;F6xdgV79DW94y7e8/S1v/e5qcPKFFy285eve8PM/+Yv9+Zkcntq86a3f9i1/5f/+f37n37z/v63E&#10;hoCu2DqNW8fzCpGUs4AT5gb9V37Tld/81rd963dcOdPvLjhn+3/6L+9fGuZwTq+3YD/81tfd+uef&#10;eOtP/OzS0tJoNGJdkbqOdazjTPC5i4OZ2nuHQXZLkTC7cOmFL/it3/6d9qlht2y9gRxd2rd04slf&#10;+6fvO3EkLfrOJbvpmjufGFSv+MuveO3e3df/3u/9/h988NAyo4F3wx6djVaGi5pz9jVkUrVp8I1v&#10;eNUVF53P8K477320BcRhUUoGLwTUAUaaLNqqmlIKIczOzm7dunX37t0bN26c2syVs1NK9xXsvv8F&#10;kDSJ5E6LITq79/wXvfjiN77qlfdf/5l77ru35CtzzscUzyYeN0GRw01Z3UO33fmvnvztD99599//&#10;se8OT9zxkQ9/7O7Dzc+95z33fvbDN/z57+0/eOSO/SeHTZIMkdQTRmf5+K5jHWuRDRHvXe7S8ePH&#10;brr5jicX2wNPP/T273rjjR/60C037kt+8I6ffvsf/tav3/3Zzy4/tby8vLyyMk7B55wrk15VVcPh&#10;8CvbjnWsYx1fJfAxG2CFQHmvqil1Tmzz5o3GvEu1H1AdbY6GLmVLQIdHmtgdPn6iid15u3fcgTt8&#10;YMWAGJNFF8Lc3IKrZgez217+gvllPWfzZVd82ze9atbF++59+I6HDnUovqYbOWgERMl4ALJ5dWOT&#10;OCDG+NRTT/35n//57bfffuedd1ZV1TRNmcjK2a9Qp/2vRRbBjNDrN/TJbvfWLW+8/LINsbv+kx+/&#10;7Y7bo9Jk9a4mZdF8toinCsMucri1krn25LHF+eM33nTVgW9++ejB2w49/NA1jz/9/c3Jez53xy0f&#10;vfrOo+3TgIVNaCd58Wzn6OtYx6nw6mJOXRdrjzN3/PDR40dvuuiC+ccf2PzAHbffde+hetPOpeXj&#10;d9189W03XnvgCdqJzmGqhQDWOdw61rGOKbw433VdSglLSOy5nEZL+x646zf/yT8/cM9TxEHDaKTH&#10;Q50fO5YHVFVuI2nnhbtf+MqX7lnYkIZp78WXv+zrXnbTdbeSQdqURicXl3dtPPet337Z93z9m9m8&#10;8yRhZbm7/o/+40f/5MN3PnR8xCxdcmWBVhBPzm4c5zakNAREpBiFPPjgg+9973uLZK44NwDF3aH4&#10;sRb7ubMYBkIHbdPh3eYLL/uet37rt33dS2778IfvuuHah/cfO5kxDV0E9TIJzHIWYSouVdW6rqvW&#10;c+wo5+7ZsnXzA3929xP79m3bvreLzR333fPEobbL4AJaN2k55bOuretYxxeA5QSCiiUzi0hA637d&#10;s3blphs+e3hl+ytesveppw7ue+COJ54gw3TSW3duWMc61nFGeEyTpV7lRczaoVpbudgsHT/01IH7&#10;7nvQM7NMa/2YoyG0bq6ORxbh8lde/vWve9XRffv//6s/+tLZDX/9R//Wf7v5HUMhWUJjCFVaSh/5&#10;8Cev/le/ej3p+EhzM8qP3T08cHwJkD7SuuLXICDjTwXBMYlSUYRtzrmUkohMp7Mpn5sa/57tUHFJ&#10;DVXZsuUvf9vbXvOSF9/8qU/+0b//jQcfPTYCq0ADHYhPsf1KV/aLRVly1i48dV3PzMz8zC/8XNr7&#10;ssG2na9+ybnfuOWnmmE80Nu669IX7f3Vf3rPt3zwYx+65uO37Hvk0OFlkX7tZBTXF651PJ8gIKoG&#10;2XjZS1/6HT/0nsHm7a+8ZPDq8/KFOy/IG195PIdXXTH49V9733/77f96/Q0HP373/UWevc7h1rGO&#10;dZwRvvE4P7+Y5i0skIazoa0sdSN36PBKBK9Dn7MNfVXXy7bcxCOj6nX15uEbXzzzpi1L13709qtv&#10;3v/467Z937e/9qVXzN13y+IR8slZWe5Vx08c2vjkPY9f//FrTpCNznwuDqkO7BBGhyrOR4OlBMuA&#10;eOhUtFi/5ZyrqiqMrZC54qDadV35+fzgcI4ce+dgG+jXL794zzve8rI7b/i9q6779FWPHlZHTPi2&#10;n1CIsOKV7ixRqj4bDs1e8ZbdG87f2va8u80u2j5nr72wd+yBTxxeimx50TI3z8mREJY76Q+7WshU&#10;HWnYy2CMULSSPKohK63U1BuIQ9qTPYgQmfU00XX01S3lisFQe9Qg7dzK0hwch5U+jLQ2J6SRyzil&#10;ynRIwyxVpreM4oZIM+doG5oAVU1Smm6jpUU8lPRyGAoBqTBDOrQpLtdByS1CEHpzLI5gRfsIaMQ6&#10;KCLYAdlj5mzoiAlSb4Ek3h13I2bpLxEb7QgAVQOElopKiEt1ZkH9iSwNgwEnzLlhSohS9+hayGQR&#10;S7M+dLHLIE6blFFFlCqiwoqp9rIZXrBESnXOc9DAEKKHEGhQ19fuZKmvD72mizh1lUtNM84oJZAR&#10;w5VcemjPx+WIsRkSetwbHhrrm86iI2SRhGTvdCYS8WmmHbXQife9Xhwt1YZA0pKGzWOZnCtBhCbX&#10;SN/n5X7omkgrfWQHYZF0aL7DwQqzDYZbdgmPj5B8RHaTD3qLVSZBlNnkIjYSIGHM0xvASdKK76hh&#10;BYwatNJha6Cz+C10x+bseG10wgmr0eytE6HLQbXLUiMzpBxsqSYOIWkPn0LqamMIySvMkNogncYo&#10;WYy5uZ5VG+tuvrngJS+8YMf84rF7jqMbd82c3994/J7Pzh8bbpjf8fRcs9YgYR3PQ3hcxKOx2EBD&#10;QCNELVFUsyupjRTJeQDLpzkG2lgCMkU+9Txu/IYyFpSMzyZZ8wMAMQLk6a0zLuOgQ0vuX8kEcoI0&#10;ucBnEn2TIQJZhWA0ODAkK6hJHE8R9CGbNEgph1TqUMoxgDj56azcd5Jz2DzmHI2UulntLPfoIjRO&#10;IUhq+jAEC2HQsYKhkUwFrYx7oM7q0AZJ4EieHCEFqi602uEg15J8xXKC6CDXmPcsK3SCWZmP8pfK&#10;OdxkUKbJR0/H2OVzPIjPTf/kNaecuhhbugZHNFIyp2FmZsH5g03MimvJw2Y5qHh13Y7e3/irb3nd&#10;q1/+2EP3/vr/+2/2HbElrV/1yhf+tR/+yf9w9J8d2WcMO9c2PZ9iXr77COZKqLD8rC04BXk6balq&#10;27bAJZdcAhw6dOjo0aPlVKF0zrmpiO5shtJEFsJf+t7v+Km/9q1HDz3wgd//o+tvfkyVNuHAiyXr&#10;jCxwthjGscY2jolMrsT5e9/P/szVrz/v29/88gsuf917f/V3Xrp3x09856s+edWf/Mk1t9774JHu&#10;+LFQpomekmW2P1vtnds15w/cfdfSEj6E2I3f9ZyhrujihnN37Z0/7+DD9xxdjEhUU0RoSywbgbxw&#10;yQvr0YmLJD10z30wfW1EEDzIPMF27Jo5p6qP7Xvq2OJS8IPOCx2xPFyxxvn5F+zZIak6euSBgyvZ&#10;TlXkW0Zd1e/tveA81eG9dz0WIwoOl7AGcDMkYa63Z/c58yE+fWD/oSOdyRCrVJxYNkgS6GTmBS/c&#10;qrdt1HMeuPsxR9DKZxdpyODoiw9W68UXnxtWTjz68EEB54cxklNyziVR2jbMze4+d2dtevDA/pUT&#10;i+WVSykDEoJ1CQabd+2cs07b5pH9T1oEUe9Cys0iREiu3rx7d+1kY08fuPM+AxWJZm3XgpJzauLC&#10;5s0LCzMbNmx44P57h4ujEFzqkiDAcsLCDNHvOH/vhsHJtHTgwL6VPs0wO6NBEUWzi+Z727bPbd9w&#10;3tJDtz94GGJsVgBVciZmqPpUszu3nbOpZ08/+sjRE40LKUmnbdWWt74KOL/h/PN39CqeOnDo8ZKR&#10;eRq8SARBXX/zll2bN85w6OH7DlpHskRKBCQjSsrQjrZftHdQt/tvf5ASvRIp7lZVTRtBZMcLXrDL&#10;HYzHn3jgSZw682ptVwJcilVQL+ze03fN5rDy0L37ASQRyZlY8mwlh+bzL7ug6k4cuP+JKNqmvDha&#10;ueaT11xzy75Xf/M1P/TWNz19+yc/+JEPfssPvvPSSy+79Q///f5r//S6B4dPOtbxvEdZ4zNQMhuR&#10;J2v6KdO9nWm9/MKw8X9rV98zLCNWGNRzKt7WfF9zx2fU4hn1eA74Ql0wbcJp97E1p/Lao6d+N9TO&#10;dOFXOXyw3FN6leKAnHJOUTbMbNyybefw+Gi4vDK/YaGNMXXdwQOPz9TVriu2v+2tr3/y8btvu/ba&#10;J58+KG7PfQ898Z//4MM/9yNvO/ePP3r/EzedxM1LYrQovusg5/L8GWKrvSbTHsxrejKDTh1RCwO4&#10;4oorfuEXfmH79u3ve9/7PvjBD6aUii61mMf97+2rvxAIFXXv69/yjX/jB/7Kxg366//qvxw6fHLv&#10;+duH5tsudm1z+NAxRRPaq3tdM/pK1/dLxtSbOOc8HA6Zryy3s/OzJ44dO3H8aAh7ztmx49obbzrw&#10;5OFjxxf7RVxr0EWqude9/rV//Wfevmeh9xvv/ccf/OPPdDmDD66naQXQ0Gd2w3v+7t97zaW7fuvX&#10;fvUPPvjhznJOhhkZg0gMC+f83Z/72Qu2bth87NBP/+jbTy7F8m46tKMlgi583de9/Kfe8X17Nvd+&#10;+1/+69/9vY91aQkB05SdZ6BuIJvnf/on//YbLtttT+/7/r/5S8NmeczjRJikNr/yyivf/e6/tbTy&#10;9Lvf9c4D+5cBVMiM6CerUHvDN3zju97x9t2bqt/8l//8dz/wqWiWaCpfpZwzTnvzecO2d/7se978&#10;wkfthPzo9/3k4ZUut+AhU+lcmzX4wStf94pf/vl3xWOPvevHf/zRQ22ytlbajKqmmBD9xm9444/9&#10;yA+du23He//ZP/rYn32k6zqvNCUVe9HKbb74nT/7U6+/ZOstn/jT9733NxZHZFCn1GHUdmifsPDt&#10;3/XD3/z6l50TTv7w937/kyPSRJ1X1XXbNuL8q1/96p/4iR87Z/Pmf/Ev/vn/+OMPFftU74IlootI&#10;L2za9vfe8/MvvXj2xk/8/j/7h/8uk43lUTYDMxKE2YXv+v4ffNN3vm3voU//yN/+mf1Px5KmLWEJ&#10;jEBXve7KN7/z//jhvVtm/u37/skHfu9DMUV8FDaMHyzT3Zde8u6f+6GX7M23feSPf/VX/rPkhExn&#10;XhW80/C93/vd3/2XXz2wp3/lF3/x5psfliQGJLIhGVQuuvyKn/+l/3PbOfU/ePffuevmuwH1Pncp&#10;Q+5AZc/ll/38u3788p3xxk986Jff+x+WY6LLIlSulDNLmPme7/meb/mml2ybWf67f+cdt9xxLFmH&#10;myMrdJYrQr3n8ov/8a+8e+eC/b0f/Ye3PvJoziPvgk8uLi7P9nF9G6Z84vjKQq9qh8dvuOXmQw8N&#10;nw/BzdfxBSGYkC2XbEbl8dXyaUyPIBnhdBOTL4bWTSao6QYnreVecsqpMctaG/nr1MJOIUBr7n7K&#10;2n4qjVtzKss4/PuZ63jmE3Lmy04jtflM14zvvoZl5tPqamsbmFeLsdUiJ4K058ZyT6nbF7zsORMa&#10;X5l5yZI6rEMJoRrMzF94/oU/8sM/cfDRx1PukkXnXDtc+cP/8l/3bN+56zWXXn7Z3n//P/7Tzdfd&#10;oNCm7uBTR26668EVZt78tu+NtuF3P35t1axsmvGLwS1CLnIkbDwk4+elRNiYdlA5CJKn3ljeexGZ&#10;n5/fuXPnBRdcsH379qJLXZMPwNb6PZylUKoNcwtf94orXv/qF8/mxTd985uvfMObDh0bSn8h5/bO&#10;z93w3//wj9qcc8ptq/nLeJj+N2OtbdwpcWGWTpy784pLLrnkv/+Pq7Zu2HD++ecPFjbd/8j+o8dz&#10;yS/ZTmeZHHfu2rVt25bztm/csWNH1aNpS8mSADQPW+2zd+/eCy88b/OWc1IGieAQRXJdhdiqV7Zv&#10;23bxBbs3LW2q6joXGicSLY77MfQ3b9iye/eePefUm7fO1zXLXZkkFHpQ54g32XvenksuvcBv7Rff&#10;GopJp4hNBKR1Xb/oRS86fHQhTgo2y6BpXB8555xztp2z+bwdc1s2bpipWGwBUtcCCbOm8dXg4ksu&#10;veSSevmpYW+m0pURThAD7bKBizFv2rTpsssuW36yalNbtu8lCI2Zoap1b9OmTbt27Tpv1+6dO3dO&#10;IjBPhiRnqWsLG88//9IXXnbOwbuvHgRyy0q2rm0imUrB42dm5rddcvFlm3h80zxPjnBOQduUp3Fo&#10;N27cuG3btl07d+7cubOufWzGqoZEIvRpMeHc3buuuHz3gbuvrpUuo1jt0B6jIdmkS3nDOVt3nbvn&#10;ZTtfZDEK4MW63BlOA9kT+pvP2bZr5+49O2a3bNmighNyRMQJdAZd1+9VF1/4gksvdI/eco0pOUcm&#10;Breghoi4LedsuuCCCzbVWwf9mS6ZYcjqbOm9n5ufOXfXjq2b+hs3bq6cLuecuyaEgeWhOLqUK+/3&#10;nr/nhef3n3jg9lCpy6I+pNi1LYBSJ9MNCwsvuvySzfWxhQ2DbMdw0GUIghM8vj8/N3Puru3nbw/b&#10;ztnNo49gqY3ZE6re4JIXbI8M9x14cu/uSy46d8/BY4/tf+rJoU3STa/j+Q0BIRnTHUjhcxMGk6fX&#10;jC/jDKznzOK7SXHoKUzEAJnwmwmN07GL4ThkxBdf/JokmhTtqY5X/PFdVk+tXvYs8rA1P59xpzUH&#10;LK/qpdb0W/lpp8jdUEg2pms6ZiFr7mNrepuSxXuibjaTVYqy2ktfnXDv+ls/7p3cec+dn77qUwjV&#10;3HwI9aEnDgWt+r3+lq1b5jfMzy3M9oJ/6J775vszbtP8U489/IHf+Y/33fOk4hpCXBkeefLhmbna&#10;Risnjpy4+8FH5jZt7EYnHrn7tjtuuG+xrIllXBVMMIeYGIYJxnisy6ZgnMLBzFJKOefBYFBV1cGD&#10;Bz/5yU8+8sgjQBHXUfSvZ7/hiOC37toxmO8ffurRxx++V9puYf6c7bsvHMxvrPv1U08fvPPO24pj&#10;g7pgqJ2F3pvTIQPwC1u2hF7PPvXJ6yTVXTM8cODez1x37YlFvFQlxHHou5g8XTZBBrb//ntvvu6z&#10;D9x3MBoQFHPEjMuulrq3acPsYw/eddfttzz48P5kVlFFTWCxyw7Xic5v2fT04/vuvv766665aila&#10;qqi0R8oCyRutGyzUlY+PPnjftZ+59oEHn4yMZy2xLEiEXMmmTTOP3HPH/bff/vFP39rGUcYQVF1h&#10;dGCbN2/s4sotN13/mauuVi0KWVF88D6lDvLsxvnUrjzx+L5rrrn6vgefQshChuCCiWZfZXG9mcHx&#10;x2+686b7rv70DSudJecwI4uioOrD3IaZdrR4xy03fvbqaxO0iVrIEHMGzKj7PcvpwGOPf/pTn9j/&#10;yD4gg3M6npBSxs0tzMvT+++++/abb7rhwWEmU/f7M/iYUiYbYbBxYVOzfPTWGz792c/esNiSzZKZ&#10;IYURWk6zc3Oq9uCDD9543XUP3P+wjReJkui9gWph05Z+pQcevffGaz9z7z0PDTMZaaCNhVZ6xG/e&#10;vu3kyaP3f+ZDV11zawLE55wFev2qiwnLgw0LWPv4w/ffcM1nHn74MROyYeagNZDBQjVYMFvZd/8N&#10;D9z+udtveaRBkgguC4i5iJra9l3nH9x//31333LD9dcfPbLYmcMyklWRLClJ6PXmNsw88tB91111&#10;1aGnjtRzddtazskspQyh53tz8z23//5bb7v5hls/98BKkpy6Qo8H/bk2Rq3DYLZ39PCBu2654Zab&#10;bjp0ZJQyuJ7mTkmJbGZhUA168sSj+z77Z7c8sfhU7qFUPtVO2HLuwoMP37v/gX2uU3Hx7ntvu/Pu&#10;e5omp+esR1vHWQQ34VYCFOtxy1iWNYM/MWo7oyhrKkg7490+N1oAACAASURBVKMy9R+cmr4VjuUm&#10;q3FhN6FsnAWZLtYTm6285iZyKsESMFFHdiX+qyrkwMRSTk3MfKFuqmCOXG4hUyXypH1M7zstec0F&#10;hYJO6ua0mHeUYF2oWKlAsckoXM3GdvirYsdilFRMP8xNBG4l7v6Et6kV273xyBR+ggmYE5L78mMn&#10;PItO+VQzxS8d99xy6wN33/Erv/yLeAhQeXoDdAaZFekjHgXFKTVswuGUQN2jB/No7TbiNhNmcMwo&#10;CyAovRmC1mH8c9UTVQEFX75N9hgq+PHBSSO990ySbpUjhQeUJF0lHMnalJ1nLzwBN8DXeEWZr6nG&#10;gxpQNztTB5gLrlJX+frLELv+70YxXpyytxJADoDNxXAMwbGl5zd78EJQArUr46ygNcz6egNBqegp&#10;FTgXoBZ8BbU4ZAa3gXqDQE9w4EPt8DihQoW5ah6doTePCxsrvxFqitGpVviZUKPgB1SegHP0oEad&#10;1jh1Pe+hAghUNQvzKHMQqFx5pMdPY4Aa+ojXWvqzUp5zgZ7rewb9MsRSU8/iVAMiOAcqvp6F4Ers&#10;azw6w8w2HDM1Pajw/YWF8lY6tJY5mEX7VNWslx4MvAfvIRTpkwv4GvGoA1XBwSCoB6eEEBDF14RZ&#10;ZmdRqhoBfI3OgHdQKSogFTJLNV9MBweVK8GAnAuU91TU1T0UgoijzN4CDnV4VSDABpj1ldRCPe7G&#10;GvF41NPvzcEM9Ub8zEZHPV5sFEWEqrwAwdObwXmUcuPKBwiOfj2WGfTRbcxspEdPmAWPRzwBp1QE&#10;oUYr3GZUZwdM/qpGg3jQUmAfZun1cDiYpVQleDcjMH48dAvVhp6wUelB0L66MO690iE6i9+AH3ih&#10;KmJaVcQL9Iutiq+p+lQOZQN9ipxXtM+mihk336MGQk2/D5PnR/3EPnodz2eECUubGPOOx13WuCTI&#10;ZM2UU/9NTp7p8Bie8ZIrMCg/HSjjyU0hgEzeDp08cjqujFt7j/G0PanbeCoNrsyrAs6vLQqn5ZQA&#10;LiC+4hnlTH6uvdEz7qvgZVXS7gWtxr00ftH8+EIvxfxWEKjWCBcL00AUVVC/eqqeNmfMQyb96KbF&#10;iiKB8Tz2peH0QXmW0Trj2H3x0CZ2bRNzF52A9wRPTEim7MBVfa+HkDKCrmCeioh5Ws8yuU2LpJOk&#10;oSQEOlCfSS1om7WBKfP4PFWcyC1Pz6bqvZ/ygJJ9a2oyH2N8ftjGeU2kETljgcxKg/iJQo+0tNIY&#10;2nSWs2Vr1Z810sciKJ2y8DVRr5qqVufLO96pahSikDMlTpz4sjHMkGI7xPXoiMUgPXVIghgcJgnp&#10;cFach4qJpWqg/IiYsdKuYJmUEFbaEr9maspqXSqqwBUkYljGCEY/5UB2KcUiVZeqo1JWhuSQqPKa&#10;7WhKafLwZiB3NhpZCdda5MVG8uDosI7UIZITJiQUqpgVCQkVqDShkeFxMl3jhTojw5OL5eWuAtGW&#10;oUEiXewSXuoUK+ipjF+ZkuCk9HX5z7uSaY+cJ+HHcsaWGC1htK2a1piWfYOHOtMzvLWwRF5GQnT9&#10;pj1l/xmqCtXUtq7yJLM8dkooqHxVZRwdNJBiZy200I4ZcsA0Z5rRitDSLmLDlYSGyiQg0qu9E3KH&#10;d5Ai3TIWi0IkUbwNKmhkPAFnyDSRrhhDMt4/5/KzRFiM5IQxHFI2fVL0LhmMrviweEgZQ4SxfYaQ&#10;0sShOCfU6NpoNMXgMnc5peIlL4BEWCF3JEFqQcQC5vAmSjLMgTX4QOfJ2hLDpP5GBzEtjXAgFsrr&#10;baWWLnH2vO3reM7Ip0jS7FRj/Ge7bHzpKZ9n/nmGNXLMaE5ZkWXysaqsnNz2tFqsvU0xNVvlHxM5&#10;lnIKQQEQQ/L0jl/wwX6G1vV0q7U0PpTL3D/pm7Wm9uO/md509ZSM/0SmV9ma7xM16xoJmZ5ip/gl&#10;4pRxW/vjGeP+nKHUfQmViKODUWQ0gkQQvEGSnOJwJOrFaYMilabWqbQjsiMpSqyd9aBirPBLBnSI&#10;mFWRwbi/BBgbP662SJ7RwgmBKwtS27bF18E5V8zgYozOubqumdhdne2IloVMNhK9ei6hYwOI2BEU&#10;K9sG58SlZPmsavFaQ8apNC4QY5tTJKek2LAdlj1SnmjlSugMrwoZLUurE6ZcIarSJFIGi8SW2NVV&#10;nUHxbROVydMGgFa+UAEKnyg+/ZINSznhBBkb/Yo6QzMSnEeVhGpJGgdtg1moqlgCYJzWTll137FM&#10;HBvr06SuXOyKLLk0rFTPVQCpQzJkVUnZiB1WrP4sURw/MwaJUZdzSXWiBjmaddZGujJtdXliH1c8&#10;L5xz3jsnMeVRm4C6DlCmivKOgXmsT91HInlIiXgy2Wb7AJYQTwoZXBjTRKBrW7KB5C6Wbp52h6gb&#10;xTaDdwomXplOTyprLIvFMKda+jLCsItgmI1GUYtRW+G2GRGkLC0iqBB8JqeEgfjCH2VyFxF8cTop&#10;HjWiGclY7M/OYuSJOwqWsAmrE0hll4C48QVOFCwEV9UOMqlFzIc1k7hINtSXVgMZBcuWSTgpji9x&#10;bNtW12DQDAHvqo7cFW5rdAxD5TAY4h3Leblluoybidjn2fuu4/mBpGKrDzHl7TxNx2aUoCFS+MQz&#10;1nzjjIdPR37mBWcqanrcTv25+rnm56nc5tSpUU47NZ0pTilHJuemnWCna1RXuVr5aeQ8LaFsocf1&#10;zGVGfWbjbFyfXMzqVvmajN0vlTWHTeW0vpHJ3b5EnPlPnmWonvPyriuWOxHvK4FBCJTVsRuRWpEs&#10;ljGsy2bOkJFZJTkXouHHOlBNKeds0BgGwU12sTIOGuO9L9tfEQW8X5XPVZWfDGIOIawO1Jq1stjJ&#10;TV0ZUkoldMXzI25cWViFCHnUtIaLZTl1kDOSnQ9AsqT6ZYzzVwjTcZxK42xVGoERvTgyJiBusrti&#10;MBhYToqRI8mKs0BeLXO1eCxDbtoOiGRIsUhjptc2IyxjKU1dtArnKeejkbRMbymlTAOjLi2RO4yY&#10;GBsoJbDcdcuZZ/rT5GLKMqZcjI1vJyFJrIEhOq5zTBhkox2RO6wrosQuW0IRhziEzlImRlpOm0ti&#10;IsWyY05YpkNWoq3pkGyFQKQYYxp3WoammVS7FDVWTkSGS+SuZDJO+JZ6hG+L24RBaqABui6xdtdk&#10;htm40WuQcsnVR1Mujy2TB1lyg42wDsuloJgz4hCfKdNrLB1Y2mJWHFbVktp4t2zQEpeZPAkWIyRS&#10;x1iOK9OhNyGVZy8Dabi4lIUulnLGlS4BoMzieOwycezEXBpibZfaNo2rkmPTUSJ7jd1GrAxxtsKJ&#10;U4SYaYyYrUUSqGXMGK2A6dj7Oo06TQI+q0DSuNytiOFNU4wmmVCBFwtIFC9YeMbzto7nFXqoxynq&#10;1QHiJgrNSXw4EXpV7dGeqytxTBRWQL8o4bVsXaUcHwwG5ewakyQBev3+eIMgMn0N1DnAqRPUKDYa&#10;FCnJtBAghLD2RmGSIM45B1l1kpJpbBQwESpD8GG6pLtQTWcyN1kDBOpqfLvgw1rlow+nPPzFzqpo&#10;5FS1MF3vvRgiYjL+DtS93pRgZpBpggHnpk2u6rqcwnJd1xPbfBBTnSiWfbEj1BAqLIcQSqf1er3S&#10;FaVK04H4/DhtgORUfME///zQ7J2rezGrorHtxOj3qjK1CUmwsbFPBudxLhqutHi6ojnN6lq8VDNI&#10;yG2ReGb1gmR1LtnY/tpyFrKlKBNu23ZRnPZ6FeTYdV+Dm0913o9F3J3zWlV9dTUZuvIM5iYOMwmy&#10;TMNbnN3IKeKEfq+fsc5aUJWAaSJWdQ0sL67UvVq1tPdUsj7ZBWbK6ljIU568tml6mU3F5bbqvzSe&#10;X4xVNphrcsCme8SIRCRjCj4TsJpc7OLXbgdPadGpMv/pZ4YcCYabCAizGCUiriM7G+uTrVgLyqpl&#10;ximbYMNQK9YxptOqfvHGFKfWNkCA5Gg80WdcGkvKIpoISCh3ceSK5kwlfL5bmHgkTBUTJZJnIHs6&#10;Z1HGm+hiv+KRcFoTEiQ04W1cT4W1ts/x1Np05YgVIlaI1urZYoYbpwx7uk9Yc80pYoeJDCCvUUWV&#10;Ys3KbDg+ksusrwA1VkKsdiZkKbXNmBo+l9EuFxShnUfxnuAY2wQ5vMfVtcNhOYYwI0X3G9tiTbSO&#10;5zcUrXxVninvfejXCJYJ3pV02xZNIaWUzOpQ5ZQE6rouqXVDCOLUMFR8FVZWVlR1dnZ2mvmjqioy&#10;w+EwQd3rubpH8TrD9ese4lJKHVnUESNo03T9elD5gFByeMeu61W1yOTB7LrK195XKRmQckoohrUt&#10;Y17gXKjU+yamjBNVjNS1hpQZPsWIyqDX96JdO5lkUlIIzvcGfZyLMapzIs6NBWUWql7XdSqWLfu6&#10;D5pi7I0ZocaYa1WEZjgS8CHI2ClQnDp1rthXOAyjaRtDE4LmtmlAE+XdT1iqfBABcQbqQuwaIXdd&#10;p74CRqNREU+U8Geq+vlyHKuULJRFGqWqKysriowFGxOML36uBEgzxJxjylWYAa/QNi1G8DhDEO8q&#10;HyqcJ0VSZxCCFJ7hcALDnCIJl0dd25o56Bm1kNsRGnPuLOG0FjxoCC5bNrOq6qkGTC3nUTMqiiyn&#10;X3O7zy65Eg3IhJSaNkfLKubJ+MpNNIAZcDgn9Rco7qseLviUyJGVUTORX2lukwserG2HhYk1XZty&#10;8irjPcEZZPc6cbeaHmGtRH1yeCwqy1Np3Nrrx+VMCpGJq/x4UXdj0+LJMp8FOwOHm3w5VbdhRfYj&#10;OtlZ58nCv2qsvEoXBGyVZ07YQClF1/wFp11gz87trZw9bWrIfdCxHeopxsUR16AZqhLBvNzvWct/&#10;hl5gogop9hOZU++sp7V38gdqOENWO01T8RdbvVaL1kMmwejXjHEsaugsZXBTCa/FuDBXDNPG7Z50&#10;8xmekKmI7gzXlN3sZFxOs1Yet2xVqH4qt17TwTauWPk/FANrHVspKTpqUrE5zxnD6r5HsLMn+d46&#10;nht61AkbxSKop2tjN2rKJsG6ccTGmGNVZn7xsWudOsBSBlS1aRsrrCJG5xyCc25pacl7X9d1Rrqm&#10;xUAlq46aUVoeYhYtt6SV5WW6pMhYk5vxvRqITdvFVHwJAYWubVJKE8GWk2xmhhCC4JwLPcDahGG4&#10;jKa2JSYDDXXOGcMpEWmbBlVUMBuOhiVgk3ceyJYViSmOhkNyKkQHEzO8I6eUM4J6rz642DVa1QqW&#10;o2G+NwByzlUVytzRxZzVyo43js1OELCYpbykTtW5ugLwvm9oVTtAsRQ7M7qYwHvv1VJwAClJ4W1V&#10;VZXIU1/QRl9EMta0DeCcC87L1FPzma4PzxXqJOecU9aISzgngYgzpCvaJItmMaaSu8JrNoidqFWY&#10;yyklQTwMwGWc+VBRPO8SWCYECUDR2zhFc5eAKkjbRileda7YFJMzZ5nx1/8KqAyc1uMnQTLJzKTC&#10;eYijRIZAsemOKYud9b5rTWwBV2yRJBeVQR2qGBuCiFGLBK8pd0YmpymzWoMiZXHFCXqVZkzX71Me&#10;oqL0HKtG12JyZTvVs64yk/FHspLiq8h4jGd5Ok/jjqchlR3e1CZjqt5Na61VrFzWlUPj7ZnphMOx&#10;Rm40Vus9k0h9UchgCSFraZimqROnZGiwWMiHlRBKXyrMxg0hlzZ2kyan1W7KWIIO66Z0dmpkjRY7&#10;oIR0SF5rNz1W3qx6rqVVAWuRgU0Lkell8dRG5LUTpkyo+yp7t/E1UzjiOBzrGXpjIgKckPg145Ih&#10;2XTAp8fHJHF1ppMiGFYlAllyApouY/gzKPHX8bzCkJjG1rUafOFqAMGP/QSqup/RCB1SHmUd05Tu&#10;lEgOzolqMxoxYS3OuaZpsoqaVeJCCNkr4J1XE/FOvHdjjzIz71JOGLHpQMd6WzMroSKBNTpEVY05&#10;pmSojyNLOTWWQnCVokhSzRCcSjTQJmfATaxOnE7CgKgqJUKAdimWN6N2wZW7eYd3ZAs+iOGcACmm&#10;Xt2LbY45geYuysQAL8au9EzbdK5oS8tsqRpCUPU5J+e1ZDmoq6IEyClZbMr06kHbLolATj11xZcL&#10;cV3XjfmMgIxTD3RdN1WGxhg/j1bUci466LquU0pt1zp1MT2LPdhz1a5qyLES1eBHXUyEemYOqCBI&#10;CSijJo4QcK4iVzmp+mwuE7zvqwuu9HpTFoIcjYQrMRAc0KxYmtxI+169lUewM5AUV9XXZezcc3Hp&#10;PbuRTWLOsXSChhLsxhHrsmjJ+OlXQchmZ/+0XuwTqBDFYxZz26auWFF2vaBiJtkQQlWtStsmjOU0&#10;azFdw59s7Tprq0fWvBk69Tlas4h2Qhxr+myitQTISPyf7L1nmBzHeS18KnT35Lg5LzYAWGQCIAAC&#10;IAEQgZmESInKwbIsU7pWvrblQEuykiWZ0lW2IkWLUZQoijmJIAEQgcgZC2AjNucwoUNV3R/dMzsg&#10;+Ukiv/s8Fmy+f3Z3dqa7OkzXqfc957yADdgelPRA1R8OWpjeAwDlQDkFaT6qwAW4AFWgnsqLSEAS&#10;5TDlQBlQGsCheG5T0hsMcbxdKA3QoLRXc6f+8GOAAAwmUY6HawkcaAJ8RqelQJRNIOD+9/U/VYhy&#10;iHe8LsDiinBBcsc7c0SOe7wK/EJbzYKDncmtzpzV3NUnLtWDoUA49VqjzUFgd++vHXmYjBnPI5lH&#10;djRPJiTu+GdAHgFyhV23VksLbhIX4RX+F1DuDesIuHxD17JKOpDQQyA6CKEqTRiDYoQi+Ced8jfj&#10;Ig4HVFGGgAFGRb7Jn4RypLtktyxTAaZyFCg444QJKTjjBIQQ4ikCKZVCkBz3y+2C6LHJKeEgVErb&#10;sqAccApHECgphCOcgGbo7v2vs/y9r3ONglEAhIFRw++Dy6UVrnrLdX+jBICU3gNICscRROTWwpS5&#10;/VgZ51DKMAwGQAIGF0JAKRBQxhhlClJC5iGREI63WJYCQiilbMcBYFmKahqQY+gqQNdACXPFRoxB&#10;SkI5R16soPKpcdsWbg1UCgm3S6xpgwCGAUpcOp7pCGr43dmFAVLaUgKEwfApqQwKTzmnB1yAm6+Q&#10;6rqOHGvwD4co6OCoUQ83/b8KSs20crKargMcVJ+azgDQcv7LoByEuDIRHfABQioJChBHCCGVI0Ad&#10;cAfUBCSFVALcJlQCOgcHQMAMnUKzpXSkIIA2A9UYuAZA08E5NErkG0kvXOxhgYAyQjQD8Lvdl9x5&#10;lOQwiCfNA/DfYHVOclkVCWgMRLmuRtyng0AKmTcusu2slpu/1QUadnd2VxSCeAqF3Ax9AS9q5jdv&#10;EUtehbEu+CNfpS14jXi5Iuq94ZVcrty7XgUWc05EF24hNxxCXHOj/KxPZspvfGbI+ZLfjObrFcgm&#10;t/uCn6+q+l3wF4fJkEdD7vLa8cqhHpVNUmQI7ByU/KPHe0HQVx+sm28n+XoyCo9XgAm47UkKojDX&#10;mCu2Svc2mMm6qZlMrSrY58w9IJCzmC8YWuFIZ37QV71SeLCv9fGZf+fmC+p1Ns/X+snMDUAA4lEi&#10;AcCBAwoIyiQo4EBAcUgfcwSHlFKAGkqRP06cfjMu8hCMgRDYNpQSCl6FSoEDBjgHByj3+xVh4AxU&#10;SiUJIKUsrA0QxqimSdsGpVKIvD2+pmlSCgbqrU05A2cUys90aAwUpp31Q6eEutopDgKu2Y5tCYsR&#10;rxu6mc1ySplbTtU0wpi7a41r3tPcZ4ASFwDpLjsKSknpZ0xAgUJCeWBROACYYYAx6dgqdxRumx9G&#10;mHRT47oHDimlzH1weLZK1LRMRkAYICQkUUoRQAoBUKUUc6cU76QAOoemgYBzDgLGwICgpzD3nmE5&#10;sgOVkrprNh8BcQWUlOeT5zoApeBItwuoi96EEEK8osbzymC67vZ7cRxH0zQCIqRwVRqUUPL/CMyx&#10;T/71BwnXXj58Yuf2XTyRCIdD85rqqGNm0lkbEIQjHI5VVtSVJaOwSMpMQSnCFefw6ZWNtXXlSTU1&#10;QmxQBVtpIBx+f1FFUVEiVFkWGRmaFBQAmPJXlddGQ/rU9Lh76TgPSEmLS0uKy8MlJb6hoRQEKHwS&#10;/8PoIJRCOUoRQkOh4ury6rqqolAykE1E5eiEFASgAQhKc7TrP1C9uziCM434mCQOiK80URxLRJTu&#10;2A4Ja3Wz68d7hw1AUeYwAqlCxLAAgoIsSO7b5y4aCBRxF3dgF9bC3LSd5zPpEZcIyX32ArhHZn56&#10;byC5TyBX8oOXl6FwDRJxwZ4KfslXvdVMmoi8AizmIJrL9sq9zf2H8HYhQUWuRFeAm9zxe7hAFO6F&#10;zLwpB38uHJn7BgapAOm5FisQy9udooXn0C1IAAaIXfBcdK+At31SePAzbyikFxKAesQ3T9c681n3&#10;xAoXzuZa4OQHzl597SAVZA4gUQIwz4bAM+UBId5T2duWhGdl404xBVe2IAFXcNbc06Rcap5baiXK&#10;g7qCEoBCEerWQ3M3jZx5EquCIavC838BxJcMRErqDs3Q4VDAZgosEiqvSZJMSUQbFjQ8a46WmQ5Y&#10;5hTejP/WQTT4dSgZLyuPh0KaxjPZdEP9LJ+gWTNlAYoS14KzuKkpEw6UMS4cEYlG6urqBwcHASBH&#10;lyeMNTQ0UEJ0XbdMs6Wlpb+/H4wwKTlgMQomK2vqS30RKExLa+7iRc7otHQyJiCZgoIfmj8Wqywp&#10;9zMtlU2HEvHaxvqRgcGchQ+gpGH4ayuqgnrAEsIXCc8qjQ6kM5CKSBkAJGUOocXVNaV+H1Nq0rRq&#10;Fy1GNi3TGcJgU0JBpHDi5WXRSDTiC4iMVVJWFopGUqmUy2SjlDvSocHArPpZ0naUA8bEnJbG/sFR&#10;KEqhdE3ZAiC0qKIqRJGIBqdtUVw3C6YlrayjvOeaoASJeKK4hApFpCwuLy6Ox1NjE0pJ2xUxScUC&#10;wcZKTdcTaUuXRDS2VI8Pjuoqx/ynDBL1NTUJnzB0eyyrks2Lw8yanp6WUuq6nnfU+gPeZ0qKYCTS&#10;2NDAGctms7qmz5szt3+gnzNOCZmh6niP9zeoYmQf+6v36UZo58uH9+w9cPXWt/zTZ//uW1/9UnVx&#10;4tihQ0OTk4Lqa2648d/v+Ma/fOZTc8qKJrpOnRoYdwig6Ss2b/zRj3746f/1UZrKdBw5kbUtxqI2&#10;02YtmHf7v/zDHV//4mUrFj7+u/snbXBmrL1s4zfv+OZNN1zT1nHkfG+fVAB4LF726f/9ie/94Bvv&#10;f+87zp453tbaJZX2Pw7GMQUlueZfvHT133zi77/+ta/8w2du++A7ry9JBs4PdXf1TkAZACewKRRl&#10;ubZ6F2/ojNicAiTov/X973jfre9sKKscHxt/y3tv/fK//evOJ5+yxqenhCOZAmVcOI7nSAhvDi4A&#10;NHRmAnanT7e5QmH1dUYaoEjBfP2qrJ23XSILbZsKYRxxAfRMKmgmLszDFaKCPGJQMwPyPiFnQKeb&#10;k8vtVMK1TbvwMhemvwgKCP8FK/I/AOMK3kA9yyW/p+LMaQLgrv8BQJIZYYQPxJzZwIUw7hUHXwCx&#10;C8ucLoxz4MktlAeOcmdeMldvkUdU7vqbMPekeP8guUP2ziMBCBSFIl4mTyuoPucvuXv2XcIb9e6C&#10;mdsD+TsEhefrtWCcAgRxYSJeCeNyd4i3N2+zYubKknzHIxcZa4Q44AAhEIYBiwA2R2Teqq998SvX&#10;rljg05xpFvj7L3xjbmXR4IHtfRd//v3N+EOh+yEdREJf+Pzn3/3Wtw0O9vuC/oceeJBZoq313ISZ&#10;UZoGpXzx+Kf/+R833XhdQyg8OTl569tv/fKXvrR9+47JqUnKmHAcKHXjTTd98pOfbG5qMgwjHot9&#10;61vfmpycPN3VrlkOA0xK4Nf+4e//8V3XbVVQKuz/1ne+XaQHW/cfm4YjmALn1Hb+4q8/8q5b31FR&#10;WjqVmnrHe979d5/9u0P79w309gGgOpOUbtq4+e8/878XzltgSdE4Z/ad3/s/x7u72/r6STarA6aS&#10;Mpz42le/cs3la3RCjOLi7/74J7q0248cSFnCYcz9Irz/Q3/5gfe+rzgaz6bSW2+5+R3vfteLL75o&#10;ZbJQkjJuK7Fhy+a//fRn5jQ1m2lrzZoV//7Nfz/X3t0/OEosyxFCUtS0zP/ql76yYdUKXaM2Yf/0&#10;hS82VFd3HD08ZZrut5JFI7e+/30f+osP1ldUmdnMP//LP61eufL0wcMTExMCEJyC0A0bN/3r3300&#10;lqgBD1+ycvnXv/65sf620d6+jClswsB4afPc//OVL126oNFnaAglP3P7V+uKQ6dOnXLlwK7jOmPs&#10;gqbhrwhGb7vttve9973VVdXpdHrVylXfvOOOvt6+s2fPonAq+v8H47ht1Qn/EA+NwfCP2LVjwi/k&#10;sRXNo3X+zHEkEKw0qub6A6VJW+P9R6v0dgYQFSya/bbJyiXT1eU+59jaeFd3PbnzBCyqQYaKzbhM&#10;BWwjPLcyelMZ/nPKmCDJcRrLpsejmaOR1BEqoFCqgvPDcxtDjVWW1VFjZzeWFnVUlB4aGPdZQQXb&#10;gSUpFPEW2IxxoZg7ARGNKcvUFPczwxFW+iKvM8YdMRGsiM2+ZvX1q266vuyn33+PmaqoYHVvX7/V&#10;unrCH3rymR2dXMT9wg9kp8hF1lDVvdcB5NtvsIxfEdv22VKzKstKOwfHXzh0vKS8pIbYvK9zYPD8&#10;kLA5wCwIiCkKKM9Pn0AygCoIt60socIDVdQFP25rP4vkyEmEAo5UXtNCryytQNyVmDs8N9+sHAYp&#10;IRUBiAFFlbIBx8urEDgeBU0ATj7FlvtJc9Qu6fHxXXijAMUB5lLvVd5IrqAvu5p5hUExAcUgoUmP&#10;RKUolMPyb/WyZUK4aMbDOJQJzwkzjy1m8NXMyGbeIJQrXDDhmRl4ugEJAWSoW4VU3tGCmAXH64Gk&#10;Vz5nZuCchAdxqPKyTZJImykI94AIhaRQDnOZ/wSgGnHrLgQgUinqJi4FpJNHbIoyReFddMk8rw8p&#10;CBXED1DIjI4UcbUGrhpIOswbPxxqQAquHJdZbV2QN/5B6wAAIABJREFUeYMCHLfrlRJMORqQlVRQ&#10;bx+QnEKzAQkbynGThI4EU9xtIync2qgEYADSy1xKCvgBCZhg7tV0Gx3aIA50pmzoNizoAE0DugbI&#10;WFWystywz514bqzjeFnRCluWdgxM9KcBgDHm1m4KO9y8GX+e4baGd3/LZWYp3OUE8bLrlEMKABrA&#10;A+Z0Wi9BZFZVTUPXjkfCE70NlXXDKadjpHfUHBIUID4IlDFfU2Xihe6jXbvthliiNjBkj57r6Oiy&#10;mBSWCRqEKucyXFdq3Xf3Q0Pjc43A+qgQWtuv5VQI4CYUWAwls5rnrep78gHacbAhFtb8dvv0mUkx&#10;GZIYNSNgYS0S0KrUmeHePcfa4uFAkvUHJ1pHz5wQoEozgAhIOKmXVZfrv7z7FwJ1ycD6gPkIGduF&#10;ifF4qHlyesrRA1o8loxGzz3yuN12ZGFtg5YaHB3uthxLgcKOcwQDcSteUdzaM/by4aFErLI84lgD&#10;B+3hQSOQnMikwX2aVVqh6uqK43cfvWck+NEm+1B15lS26zlFqOkm9VmRWbwYsVjv9p+g8+XK5Kph&#10;u/H84HY+MWH7YWciGnSfFokkSqfSRufB/vlUr5w8dm564PRIl4kYQBmRwpa+SHPx9LlzB84SMjcZ&#10;MMLoHxrZMSlthYiuwhbxoap+PKq6ntnm7zlT5V825CyaHP/26NgIiOumqUGBSWopQTRdCQuQGncb&#10;akMB1NBl8eKwP1A13nPv87tl2dJ0MkhSZyK925K21QMowg2mpANbabqPyqz5xrxwqfIZOtO5EMhO&#10;WyJrE8Z9CX+oOJ6MxQ0KH6mrqILmO9PfJwhlAoYBBRaN6E2VxWQyNdg3Eiwqb1gwj7hpV86zUggI&#10;IeyUpRasunxRdTkT5nQ2Y1GdswC3KVOABvh5fUVxpY/TlNU+MBWsn++LFsOyGRwKJUE9LqMCNahw&#10;HAiTwuZcKcuEog6QEq6Q+uIOBsiUPWtW0WXLmq3hgX2/3/bcc888ffxwG+HNl1y+et7ioIQSYyYs&#10;B5y/Ac75f124yxT397w7DgOVypCOUZQsjxqaOT3Z3dfPA0FfwDjf3ipMSwGK5Jj7DHlzXfcJmKOG&#10;5bQIKucGQjxLkYLw0mbqtV587VAABIgNXNCZ2st7kT/42T+y2dyuL/QKzv3XS915WlaFvPmInBG3&#10;Us9wN38ivLe9vsiJTx1I4Zqu5U7pjC2LnX/ljUhqXIYxzatwVV6bIJGX6yoCgEK6rJ1XSH3JzPWd&#10;CVl4erztqgtezI25sLbOXAF8Xiqbn1Zn9qg8LbMstCj0rr6UnlRZzryoIPOcRXijyfX+cocvX/kR&#10;QOZfkULXwBlApNsR17JBQoFoiFWWF5842S6VnxNwks6mx9wjzTe2kVIWNrl5My6iUFAs14xZOvD6&#10;k2gagwa/L1IUTSYTHZ3nA+GEaZq2kxGOaWUBBdgSoJHi4ljQyA70nmw/6wtFdc03MNCjnLRIm5AA&#10;N2KV5cXlZQEtcPb42UQypgfZyMSoiyeIax2WiEeLiw2ujafM88PjyeLysaGhzNSkI2EDjPsAZoSi&#10;pRG/nTUPHzkZS5YEfL6hoaHJyazHHCXKH4v5YlEp5djAgMZB/Vo2JcdHUlAYnR4GBKidiIe5rnX0&#10;DEykLVtIxzLhWBkLGjGg6ya0ZElxgKmpkaGOzs5ALEYZGx4etiQmpqcBgBJ/JBQsShrcGGzv9gVU&#10;dX1139AIp1p6IuPKLxHwlcSN8uLk4cNnTBlgOuN0enKsPwv3W0ht6NF4rCwW5DJ97OSxQFGJKdnQ&#10;wJDIQDf8gBRWJlxWnCgpzmTU8VMnqeYki6ITIxNORqRSIDAEWKS0OMScmsqSM209w9MIBoN+Ojkx&#10;NOCqDwkkheSQlCgGKNsB1Qjjtg1FQA0OwqVNQERZWdlkxurp76PSLi9OZLPZoeGJfM3Ra+tHqWWa&#10;b7hrC52GJIoGHQJpg5qTptU3Js+eH6ttql2/qmXtgqaG0vKJrH16cIgG/CSNSZMDtKY6urgq2rl3&#10;31OPbZ8gwZaVlzEAtqkk0owJjYwO97d2Diy/7j0LK5J+ZdtK2sQg0m9Y3HVHQtK/aHYl6+069sKe&#10;B5/Z71QsjJTXxuEImDZsyg3wKBAC8dfMaqqqLytJGlyCW4IrMMIJY+DUIRd9IwcLpSwcX3ZJRYCP&#10;v/T4Y0deOL//wMHHjx/89raX7EjNpXXzGxkMwNJUBtS4eJS8Ls321c24OCgQQaRu6dK18+tr08OD&#10;GdNpWLgkHo+P9Xcno34J7ijK3BKpoPkufyCedrJgcqck16UegGvQihwcei2ELy/44WXpPNVVLkuW&#10;n7YpBSfKbXDruH1XyWts808Ikq8YuvpN6bbfIXl4pwpQncxDFTf1RZXb8T1vWUcK8OwbGA/VQDx3&#10;X+bBLAq3XzTcP7mCpkAJwN8AFdNNPRQMz0VVTIEpmWeowYVxKn9OZqKgwpofVK6gDSjwnLRdes0s&#10;SCGGkm7WlgAAB9GJEu4awHFvjxnRjDcMoiTx+ovAMzCYQfASsKULaxWFLGSo2jKvTgVmTIa9D9rw&#10;VAuuTETOYGPl2KbbJ8O1J/FTHqusKmuoi8aiPgfhiSlj9WUrA2zcTo2wC10e/nu0H/yfGtS1XeMc&#10;lMHT59hCgNY11C1fMica9nMtmHXIhis3jY4NSSfNAU0BXOfxRElVxZyaSmOglyVjFY1NpZU1fb1d&#10;fi65RMgfhR5sWtBSNatOpxFDhRwnu2Ldor7hfr8Bxphr3lNTUTq/uTaZjI9mHC1csnjp8tTYmEin&#10;wn4IQDgyXFl16ZUbWypLRvsHCQ8uXbo6ES8a6OuOxQKGm+TmmL100ayFCytKK4Y6z/s4mhY3d7WP&#10;GyTo8/spURJy/uKW+S1NtbW1w2nLSJRfsvzS6YmR9MRoyIClHFhOaFZjy4LZ82sraDZtSVXR2FhZ&#10;W2uaZsBHAUp9BqzMosuWNS1Z5PeF6GSmolwrrSjt6B7QNCOoM0OLUBKpqihd2FRUlghIGh9PB9de&#10;viZijDvWqATggIfisZrZdY0Nc6qKWHpE6bR24VLmj00OTYQ4hJkloJqh1zfUV9bW2CKkOOqaimpr&#10;S7vOtAWIT+dIQUqEktHo1WuXlIR8kxmWQtGlK1cEZZczPZkIe2YcrsZOSotCGboBRyjHTTIwyfyg&#10;BrRQ7bzG+vr60emsVKS5vrK2tKinp8cXCgKggO43KHeXtwKA9kZtYXkGNhUICA4oaHLaFj39mZcP&#10;ni2troyVh7snNTE22tHbH0a2VNc0BwJJBP3NTcmmBE7s3DPY3ppYv3zBsqayODk/ZlqKCMMgTJ45&#10;cezQS3vesfXd9VF/eSyoDN0i3LGJITQOgEEvCVy2rFkdfqJjeGj/dGjjyvnFFZUlQDcBIXAkAXRo&#10;Wu38xts/+7HZtfH/uOPfHrz3afdR7iglpPQkJRd3TRWTqKwoiTTVhIf7z+zdtY8CuoJlT7x0tvt9&#10;W7bUJGrqfOgwAS4huCHt1H/1gP/EKGyn5mI4dxK68tLLG65+54a3v7U+NDU/aa9fvvajnw2Hw4Fq&#10;dCCQWXXFljvufPaeu389NdYllQT3MZlVbgkCM6w45OqKBFCgsoCudGHqayZv5c3EbkPQC0fqMZag&#10;iHLy8yQFJdAopMiBDAJQUPl6kY1y9ZISF1KpvH3n5PX5tzNFvfKuF1qOxCZyCIPnaF7Oaykn/2hw&#10;N7NICihshXwxwFWVKqokfZXZ3h8PAnhtK5SCzDvPMe/wpUC+Ipwvxb4i3OHQfDH8wu0zKO/AHSVB&#10;CRQt7LHo1p5z9wPRXcdLmmOqKddhQOQwnDswKUAFoWDSKwB723AUzTWDVS4DD4CJC/rqagpmAeuS&#10;encnJBQDdMBRcHJvoMQgcIR7d+p+Y9WqTTfccMN1t1wRj6sE1b77o/uggigLTJOxt639fsf2PRv/&#10;8uMjIyOFmrg8UeHN+LOM17w0lDPqCEuIXAKdaZU1Dc2zW776qdu1ugRiWnNR8dI7vj3UNxKtLYXm&#10;rF9UO/63A//4pe+2bLhh3TU3VsZIfVL9xxdu3/upS+ojqSJ6ngRw5eZrH/7tjo6B7A0f+hiJhWYX&#10;awllPvnb5ybC5bwkXIHhty1PtDzSv2fHjo9+8pOlLc1S57NL4gu/coeVmmJREorhhtXLTx44/aNf&#10;PlG2cM2Wt74HVFtddmjtZX/xiU8EKhIqKE/wRHDBok133fNEhqitf3VbdNbsOEOVMXVgx45spOG8&#10;VjbXKH5q819/7acPHjnRedttH0lWFIWKY+Wx+D2PPDXR1xcvDRoBsXH5orOnz3/hjjubV25e9f73&#10;VVntC6p861deddtnvhoMsoh95vprN1xz/V/e+ZvnRrKTH/3Ux0oqm4iFCjK58/EXTsYuq9UyAdW1&#10;8dob7v7dvqeeb//Ah26rag7GKhClxg9/8pAGQxWxKYzesvb77TsO//C+e+dt+dDidVfG9bF5RRkn&#10;SzZduTUWSxT7hq+8+YYP3zbwtR/8VmnaW995fUl9g6+kZFZ69JEN7/ZVzNKsyaLo+rds2fCrZw88&#10;8dLIO975sTnz4prWWZrwPfzEztHz0ojoPCk+tPauH/74F9/4zo8HhlIKMDRm2gKQlpXhTCeMSimF&#10;QlXlrPVX3fDO930wlNCXlsV9V6xbfcN7tPIqTqeKw9nNK5b+8sGnvvwf97R190GBAYZGLYms+Vr3&#10;zp8QnPmV5jBuaZBEcME0CFOcbe9dsWxeWWlteZ944fQJxfmspoTPEroC9FJfWaC2Ohyxh/qPH+4d&#10;z5ybYi3hoori2NjYmOVYDqGUYayvt/VUZ++UUdtQ1TzOzlHmOI4QAlIpAD5/WVXRvLkVO35z8nj7&#10;8Bl/yzIVKC0K1xK0K7cZOoMCNCMUjJSWltbXlsfj8TylCTT3bWEXPYyDURnwWUndcbLCMWLr1syl&#10;kci5UF2HJaZNjWqReITSCQlQcEqti+9o3SRcfuLp7DrX+/K+Hh748FUt4Z62E2e694/pN7zlhq6j&#10;u8ZPvnCmL/PSS2dGxkY9gboU8Dx+Zc5izYVCbu2MUlAXhQn1Kh2AggsFVI7tTgo8V2fuJeLW5jS4&#10;07nMU/7zqCsHqhRIjmj3Og4fDl7lVPGKCmL+NQoABoUtVR7JUY/NT/JYgQA6gUPxhlLRyksLOWQG&#10;IpELAJOrkJVvlIHl8hQZzdncudkyrkA90p3MXw7tNdQcHnMxZ4CMnPIjz/SbQXk5qERAuPKmR1kg&#10;bwAIeI4kBwKAAZxCyhkJgquOkdKTIVPAAagHnd36MMmjQtd7nXlAzbvBaH5TgMuBM3MUyZnzm3uD&#10;pjImAzjVHelYmUxXz/C27fuMUHrt6prBabXnuW7KE1veeumh4w8f2bkn1XnRVxveDPcOcYRklHGN&#10;SqUsS0LIiYmp/v7BH995z/w1s6+8fvXJE+cPbztUWVq9JOH79W9+lhnozQ5Od5zr6BXPd6Uyb7/m&#10;CmNgtH/3k/daHR+7ZWPX6ZP7dj46MZY9cnhsQpRmf/Xba9913a49ZyszYs+LuytWLV24cfn3fvSd&#10;UE/77sPp/qGxB3778OyOlvUb1x7p6z+5vxVKXHPVikd+fddgd3tfX2r/0Tb/GLHCyfWbNvcdO/5S&#10;a9vpXuOmzcuckVOHD+48dXbqxIlum9J77v3PrX/9sd7JicHhM2e2P165dB1rufzsg/ccHxg82Tt8&#10;pqvv7gfvWbBwzqZN6492dW9/blddReUVq+Zu+9W9/Z3tPb3ZjvN9w7t3dZRWfXh5ov9Q/879HSez&#10;8be98+aOEyePPP/EaDrw8sGTPOz/+S9+dt1b3xvUwhMTA6efuL/sbTGHmsde+F3X2VPnB1hXJ37+&#10;i1+v2VCxelVy2DL2vjDsSP81N887fuqxwzuPjHUZZ46e7iLPHR5Nv/+qeR19JzvOdh4ZDa67+qbd&#10;z/++/9COoRH71LEeFQr87pFH5y9fNnvZmu6du/f1nl593caIko/98FeToz2nxuw9R6Zo5OGb7YXz&#10;69OnOyd+v20wFp7zthuX7njkB2cOde07cnxqMu26fk/bggJMo7CVlFIJ1y2ZWqnMkYOHCbt367VL&#10;WydLe850Hz995qobr2Fy/KHH7pPp1O6Dp/r7eglhmqER2xa25T1O3lDCnWvUpFIQ5QPxC6YZ1GHZ&#10;iXOnWxvmz14xZ96sSnrvY98aEVbF3C0ZBSKAUFHz4oaG+mKz7fjRPbu6ZSKxPHO1P7Zo3tyRjr0Z&#10;QaQQTEKmM9Mj0zt2HFrb2LCI1HQfHNTsDGemO/nQkqrmWRU+n3Oys3XfsZHO4tL+zu7GCn/8Emw7&#10;BEqYlA6ICVuODnY///RTbYdjR462MgO2CQcAExAS9ivzKhdlBPRoTItqWseQaerRt7138+ya0ufb&#10;p7/+6yPjY+lJh+jRBDk/DKVBWebrT478V4WbfnPzcIXJg9b+1uxOY/+B/Zub/ravffv2lw8+3Ta9&#10;buMVjz/2+O6HftkxjC6TKvi9hIdBkXY/J3Mcq1wKDoA3++ZeUzn/ypm0Uu6NRLo+iC4ry4UIND/B&#10;KyhIAk7AyAWNRJwLs1GcQhevc92QF0e4p2Bm4wVc+0KQJ8DJzNuRSxY6eGUWkUpQRSR7nV97L+NI&#10;cn6QyssUCgCgBJJDuhhOESqgEfU6V4ie81xORuwhGCrg2tXNNL2lAIWwClKTcFUsAHll5zTqSU1J&#10;bqQzR029qvcF23HjwstHCj8lX/XokAVeMAXXZCbFm5PZvjKcgtc0AubdaARQDgFRKHSo4RpMCW5L&#10;RQhRRLWfaG0/0cZ5f1Fg3vH9rS/vTpWWz168pvQXP/jGkZdaRwYxynle3+D+4urj3iyw/lnHK28T&#10;AihCmGlaCnC9IadHJ0+Onzx3fPhGsbyyjOzddaD97Fh5aUW8XH/ovru6Tp4eHlIWgtOtvQd7uhrL&#10;QvtP7OBth3+TPnXzuvnPP/HMI/f9dHgAoyaV2vznTrVGqlh9RHvp94d2b9u/ODUcrRT3/fLO9Jne&#10;46PEQXjP0RM33LypqTq+/fk959rGTNNsqInc9cMfdLV1d40jxWNo6z/W01k9q3J477OPH0gf7iIb&#10;17Y8+dtHf3XvnaPTfDilCXB26njV4kURyp977rHRUweaLRbOWI9/766O8ZEOM2srfuzQ4VvfcWNF&#10;3HfkZNf23SeCAV9lxTvu+flPeju6zgyotF7sHGxl2dTVRW9p2//cS8e7ft+VvnTdJbuff+H+7/2w&#10;cxgpFgfUvmMHa5rnGNTofnHH2OG96+fMbk1b9995b8/p031TyGDuzn2nTbWgPNRw/ED77gM0Wjpr&#10;5YbiX/3sWy+90N7VH9TgTJyXobZzaxreffrwk93dPb89OlCzYPHd9z14fvuz3YNTwwiZ0Hcd2vXX&#10;Op9ITZ975uiR83sCZSRgOvf/8t7erq5TaWXq1W3nhqvCN/ERcqK19cXD0pKdyxdFn3rgB4892T1p&#10;iWlTuatz7tMdyxKOIIxSAiYpo9Ry5EBPz0DPyImTHZXa+ROxyu7usZPHj8WjzM/Tv/zlPd1dA+NT&#10;cABFhZWVBFJ3eSicw3ojKzcKOyVsG1oQPG5JTXNSPNXf3np6NEvGpV8zghNDPVNTQ9wfEMwwTYCp&#10;yvparuyx3rb+odGBkYlD54aOnO5ZuuSSopDGRYratqGoT5AQ6NGX9p5TtHbhslgwENWyXJsydWUC&#10;ZfHyhdUVo6Nd50YGT46Njpxp6ziwoyKmlq8qsYUmBQMc0Cycsb4zh7/51a9+/G8+s2vXkUkTJoGg&#10;EJAz/lwXe8g005kSJJtRI2PTQ8NjAz2904NDCZ/h9xuORrNQpqcNeP2E9j+DyM83lFK/329CIduP&#10;OAkE6N6DR7p7+usqiq30WEd7V88gpkwQSD9T7kQOJ+P2GLggD1MwtxaQoigUhdQKklvSe5143K/X&#10;uGWIl+oSHrTjFDzPSXdJUTMdTS9I9/2pUeCKgpmEInHzPRwFMDQX0s1Aecw5IgCTwWYqj08EgQPI&#10;C5sf/KlhuAw/wkAMUDcHCY/CDAqAA7qXd2Jgr9uA1qX95cQA+WCuR7jtilJzhe8ZTZ83AO8vmldF&#10;eOG+jYJw5FpLSCB3DvPbIC7prUAx4TiF1tBSAVLm/59r0SZd3QIKW2QVEA9zuUMKi7oyiQs61dq5&#10;3eeZfKygSm0X+KRwgBDpoVEKBekaB0LnhiH1Pbv2TpjTelRTTqb/7NnUGGzXhtQdkJRvKhsu5iBS&#10;SgJCiNsqnkIRMG4pOKY1v7b65JGDZ7u6ymqqRGbqwPZTI0PKBjIgCPmnhwdKikqOHG872zESDQrL&#10;Sh8/de58F9ImbGhTtlRKXdJcfWTvtm07dweKSioSUXuo89jBrrZRd3nD4A9PTUzOrik/vPel/qHB&#10;0sqqdGqq9Wj3+Lj7TdCQSVUUBYpDct/+M+OjI0UJLuxUW9v54SFMpBxQQ4AVFxc3l8XOHt5z4uSZ&#10;/ikRCoUnOo8eP981MD1h2wJMQzCcmpxa3Nz0wjNPmkqUzaofn5o8uLdzaEAJwLEl/EZcd8KG//iJ&#10;jr6+vtqaovTk6JFDx0aHoQGQAkST0BY013WdevngkcPTPMnSg3Zq6qV9pwenEOC6DQsa57rhl3z3&#10;thdHJyZY0GelpztPtE8OwQGTKMLkaDRglicip091HD1yKh72MZo9cfL04HDaBijTQFlWaTon2d6z&#10;e0+3C6UCzB7p7TxyqnMgrZTrkeRMJhNRO5V94rdPTUxnqptqCDXPHWkfn3KmTcVAuM8PQh3bAtxv&#10;vHSEZUnHdmx46z0qbREhVnt7+94TrTZkcdQ33tfV2TEwNIUsQAk0xt3JTbj6tTeafOdMCgUlGAN8&#10;js38woyoKZHGCy/tP9snZ8E5dnx/5bwWpocJMXQNSAbntcy5ZE5zeWNx/ezlHVqLXjV/06JkvxqO&#10;xAw+mvZLR1fEzJrcznae2b970dL16xqS8SNxn6k5k47BTIQiWmRZfdWli+tu/+Y3Byerh2XZ/Nnx&#10;ltDhVmu7DwcksS2ZUcpbfkvbIWBZh4BwUAc6gy0gwRmUffGkp/6/wkmNjonBqWx5eaVh2T//3g8m&#10;J8dV4wq74lJNB1XZdHpaAWAUUmPI/lcP90+NV/siGoYRDAY/9fnPJusbQ+Ho6sXzLqv9wlQmMybp&#10;kpZZs7781d1XPvro08/vOnymp28Y8LxUFSDcypnrIDuTYXMZ68SdgSlkXt2cr3lRt9eRO8Pn+kDl&#10;ZBC5sqo7M1JHSjAw4rnw24pIdYHzmosGXndRm86oFgsEkt7IaQ6tee1HAQrmplzzVV+H5ABozvJc&#10;Qpm5Wh6HesN1t1dl8MkrX3gD4Vq8WyDIkdVygI4K5NpReH9CuOBJIWfV/gdC5nrMe44ODlwwCijJ&#10;YBNAgCowUVAwhxKmW+X0cqESkCqfz1MAaM4yREJJCDdLpwik8lq0AUqDcvUPrlKBu09p5frfkbxc&#10;g7lsRekhbEnc9KZbICYunrcpQMAkpKPkgqWL3/K+T8ViJZc2JedXsrrK+U6oPiuxpCX2s+/+7J5f&#10;PvTMS2dfPHHczcMppfKGI2+m4i66ICBSKddPR0nlD0dXr92wecs1WsXCy+t4czn/4j/ePq4Xl5Yl&#10;G8P207/+7rPPH9h5enj5ldcHSxJlVeVL5jSvLPt6PJM+lrAXzZ39uc9/qfOmdT/96U/L5r2lYeU7&#10;EkmytiV2Sfn7ht4Wm5wy5teiODb65G9+9P27toX8saqlV4TLKi5tSpbF6Pfv+Hr3tB6NFy+pNu6/&#10;6zvP7dj77PHBVde/PRILXbKormlW+ep/+vdRQUctOW9+3T/d/vmbr7vmwceejTVdWt60oChpbFzS&#10;smF2zelN1wb80epyn4+Pri675IFHf6MSRVWLVsZisStaaurKwj/49h29CPvDkcVJ+ZsHvrlj2+4X&#10;T48tvObtvqLyulnRK+YvWhhJponZC7Fk+ZLZ//zFHQuXPPHC9qYNN4VqWsoSgVUtTcur39Nz/Vtt&#10;WXVZc3/XkNP4UPMTDz44OiVatnyAFtWsagqtLrNqk3OtohXjhFwy2/mPb379nl+9sKcjsGLtreUt&#10;iUQZWz63adH//sLAwIBTEq2bN+fnP/7hrt8+uX//4dJLlsfnL41GQtde0hBKdy66/MPFoaG64kxg&#10;tVxSt/iJp3b3ZGXTuo3l9Q1rGkvqtPTSZZvPZqO+ZGlzpfWj7339B/cdf+ipp0519zlmxnsu5+sq&#10;nMNRUtHS0urN190yf/maosr6mxtHz2Sik1qRnBxYUW3g0rmzZs9/4NHf7969u63tvG3bRPf7GLMz&#10;JqUQ5I2szAFQjQcVkWlzGpQHtbAGCXtUOOjoHNx34NSjTz89ZVk2GCFhx4HOgKBYOrc51T/e3dWb&#10;qK0IF8fCgdixw22l1fVGxCgvChrCzqbSRsCvKTvd13qid2pM8JbF88viOsxJRQ2FSGmirDYS6Dl9&#10;hPpDerK0rCROskN9w2O+2WuqEzEuTR3gChqHz8itfanb2lWDI115ohKgf/jJf1GEOTk0OjZiUZ9u&#10;VPrZcM941xSODYyRkngojOzk4PSEyTRAmDDlf4MUpIokK0pCK+ckQ356fsIyqX/1pfP6zx6ank7r&#10;sWoLhk6VAShwsABAoSu3JbTb5BeSavkW6dwHzQClbiMAnShAaoQBIBojAECZzw9CQTkDQhp1+VGU&#10;aS7BHQyQHJzBANUdl72ucx+Y5spDFUAYBzQQBiY09ke8qSmD21SaELdZDQhlAlQxHygD9zrFUJqr&#10;7Lp2eiACFLofLAAqua4ooFMfoRSal4qkHu+KgoACGpMgEhqlxOunzLjbBgfuZgkBY4Qz5N/gehxY&#10;rq8ubBDT7Vvq5qY451BS03UbsLx28QoqDa+b9Yxk0t0UZbmuabn+3DT/DOK6IlxRCgofdzu2KjDp&#10;td0CCDhnflAGXWeQAb8GJRmjlOVyjtTtZsE1fyg3eteWjxiuizEBmA6igVKu5RObLkT2dkMUoCSo&#10;QTQfVwhRGJDUFR1TcApGOGCA6mAUDFquh6mPSFSQAAAgAElEQVRhaICdS78GiVYEaBSe5oVCgmhQ&#10;4IwS90FOdKgguA8wGTE9qEcNSnNDVRw0AKIINSk0AeHACfhDPp9u+OSiJXNm1TWZU0Z6WsTLAjWN&#10;sfa2M05K4yxIfAQFRnF/SvOfN+PPNtwviCvhd3urJxKJlksXVFZXUeYbPN+fKIr7g9rZk0ej3Kfx&#10;oM2DNBytqiq7dF5zRDPaBqayRbMubSwZ7ukYHZ/y6dF4vDzFtEht1bIl88P2lJ6d6hzubVrW4Ne0&#10;9JmzEWZYvmAoEg2EI0tXrKysrA5wvb+7PRn1NTdUtLWeDAfDuhHyhROK6U0N1c3l0RJtunfKUExd&#10;tryhu/vkZNr2+WKaZpBQIFbfsGjRklIqycD5VDZbOm+hYFq6/YQWC/CAzx8M+QORVas2lCYruC2n&#10;RoYqShI1VaVdXZ2hYAzUIIZfUVI9q2ZLcyXS9nCKUn9oxdK5bccPCFuEI8lQKMQ5SxRXXbJkZVQJ&#10;q/9s//BAYlEVxqfHBvsNw+8QzReJ6FG+7PJFpVU1oyMim0IkSuvqIj3dXSrrM7QI0R1aXF9bXbSs&#10;Lszt9MAEtVlifmPDUMcxIm0tlOCRqPJpwWTRpWvWlcRjdKyfhI2qyhqkrNHBIeb3m0zXjVBxLLRy&#10;SVMiGc+Y+rlzQ42NVbNmRTo7WjMZwxfQfD7tAr5zbjmsHKkUFaAWocoXDJdXzl02PxTwZTKZrCNa&#10;5s+zsqmhvl5d8/tDUUtAM1wYIzOmhQtlU683+HRKlQZ1X0DCyqispSzJ/ZrhR+vJU8BQlI9lCKZs&#10;alp6iGqhYlTXJRqKi166/7Ej+x9/vu1sp1lZU7N6YXn4js++JVJWagwNa7DC4XDaItOpkawcGWgf&#10;6hocvf6ma0qMU6PHskQFkpX1s+obY0zc/b3vPb2no3Ws1FZ0SZN/69bVm27YWpt80BynU1JOA7YF&#10;m8AXMjjXpydTcHL8Fc4hHXWhN8BFGsTpmxg2WnuGLpm1bOPqy7Y98kwGQDDeOHtWKCAm0iPnR2DB&#10;darhHD5cJAm5PDcOuZycaZoAvvzJf1q2pvbmdUvnzF3zvZ89VlQUec/1S0/se+HZ5w8dPtM7PDLg&#10;8xIlPmVxaIrF9TBl2eEp5bjXnjHFFSwKLhSDolosXuTH5EC/cIRGlKt1UEK43QEc09bLSrid1SbG&#10;LNsxOAQj0hYUVMEhlConAjEFXYSjzB4TtmlLxd0lgpAu8gkrqXgyoNtjYjpDRKHEcybCkYhUlpCW&#10;mXF0ndimsh1bY760kAocVAOEEdD93J4enVaOoJRKCUIZFGOcSxBIjkg8xKf9UpsccYQUikjonlZW&#10;QvP5ollkg4Ess7JmCkEfUqaV760oHAeEUk1LRCOmaaanx4XI270AnsJRSS2m+Sm3JmXaFIAgUEyH&#10;FMKx3EaFgvpJKEycTIzZ1lQ2C0IpFVLkq3sANE0LBAKc8/HxcWE7uT0ALqdNMTDNKI6S9BCbzmqA&#10;AycjJTQJDu4QWNQRBIEIwnpism8iY2oE0nUWpLAlAAaig1BFtURRMjM5alkSxHEc4T4zbUWhNDCm&#10;hf1hAnPEZF5+ToFqkFQpwSCJIk4gGAoEjPSwlXIYAJ2YCpBQAgTE0MMmHBINBJll9U8aQApwHEdn&#10;VEAKRpVlKMF8gVgsJDPTZtbz4+VC2I4jCShn3HF06BHDZwd4KjXuJl51OOC6UMIhDFIYEDRWHKEY&#10;zQ5ywCZQ6Uz65Z07Xz5+Yt2ma9++4fpU5/mf3/2Dqz94zdJViw49+vvjz760+8Sp1BtcnL8Zf3ah&#10;oKCkgpBCgTAnm37mqaf27T/UeMOB21Y2z2XpL3z5y+WXrd64aU3bs7/d9dAjJ8YwbJQ/uf2lRctb&#10;Ni1ZtO7yjR/51OdWXr75M+8tfuiZ4y/vOnZ217ZxCxNG65Nnxm5ZXv93V9d/90ffvnP/4N9/6Yfl&#10;/cd7nvnPe7ft3mvGSNpWxY9s3nrzdZfOnu3PfvHzn5u3ZvOWa6/b8+j9v3/4/rOjchSxx3bsX7aw&#10;9p1XLVq3tOGjn3th8Wz97beu3fbivgO7zx54YfuEsNJP7cSvnvybmzcXr22468c//Nn+gU986xeh&#10;gcO9D//bj3cN9Q+POSzIS5/aeuOhqxY3NUbUZ794+6YPfrh6VsOxZ3+37+H7T3dnhsAf2nlw1tJl&#10;Yl1946Lrv/SdOyNJ6wPv33zyyMlnH961Z+eLFjD51HbW8MRtt978NxtrHvjJHQ8cHrvmnxsuOXzf&#10;74+deWrXob6BUQsUL+5cee3WW1Zdrreeefi+X6x919b6xc3Hn33i3IsvbDvaNUzw6LbpdZcbH7i6&#10;sWX22n/4/P1co5/++NU7dj72m4e2d3Wkp52M89QTwXnb161e//6lVV2PfufrfXf/x2c/Mnb0+Z0v&#10;PvPkjkN9E0wi/ODTv7vl3ddvumzdWOvAPffcf+XbDzctrjr45OP9O/b9/lTHhA3hlkgkIMEIhNsW&#10;kRCu67athgcHf3HXz3/1wkvrr7r+9kXW7T97vN02/u0fPm617nzpmSee3HXs3Gja59Nt01vJE5c+&#10;TPHKPo9/cnA9lExl22xrHDwb50wImNxnczBKhLAdx4IfgviUTc2MU5LUFtWWlgf8P33x5d2HDhwb&#10;TYFOnRnh/tHyzv6181deZpHWtk5TwZlybGnQADA6kjl5+tS737aOpQ2NBKTjb5y9oKg03nHm+POP&#10;PtMxiG4zBWkfQrCmY1HFeOmaSxp6uk+NZ8GgScOobW54z3vfXloSvf/uX+568SUzKwk0ZSkCThl1&#10;xEXfuUvDgGXFOzuHrDWBZWvXtSy6N0yjdPbS65bNn+w/d7yjbYLBkgDzIZu9GFtW5OnYUspMJoNg&#10;0CAsGdB6u893DUwVlZeWl8Tv3bdzYCDdPzINcAeu4b4PWnDFhhWbrl9cFvQ9df+9zz75sgKV0F05&#10;ggSD0hGPf+jDH5hdFnz6tw+8uG23IyQBZQYXtsNACBgJhj/0V7fVFMeiZuqL//i3g1mllAIhYX94&#10;Oj0liQJPXLJmxY23rCwO00fueej3Tx1whAmNQoFxIixdWRSx+F9+6D1z6wNapu/Tn/m+aZoFHZ0B&#10;gFC6cOHCv/jge8fGh//185+bmMhqnBJotmMr4gOhkGT+iuVv3Xp1XUnwV3f/4pmnd2saSZmSE+5A&#10;2Y4NPYhw0Yc/89l5iWNiQv/65384nDJBXCwJCcYQtIQ+e0Hjpz7xLjl5/l8++6XJNDQOablYk0oJ&#10;putr1qy5ZsvmeDz+wH2/3LVrVzaddSulbg4AlCJY8d6/vHldU/zU3m0/vet3AyagCJjmJ9KxlSUk&#10;tPjl17/j2nXL/aOt37n982dMZTu2e7CMMQnFGFu2bNnWrVuj0eivf/3rZ5562ru+SgJgmt+RDKHY&#10;uz7w/lVzqs7u3nb3j+6ZdOD6esOBYysOxnho/U03Ldqwsnn4xOf+9WvjaWSFrUC5z5C2QwMR6bDl&#10;l6254ZotJTHj4QfuevapbRBKJ0opEFAFDVSrmtty683XNJf7zh144ac/eYQKgDogPlDmqlc0Yqy+&#10;8S03XL6kGFM///Z39p1oMy0HDEyH5sCxuWmjtLnxAx95e2VM/9mXv9Z7uosySEc4kJJAKQmmN8xZ&#10;9r53XlVRNHpgzxN33709ZRLhVr2JpKCOQ0BD19xwy4YrWmL+vh9876sHjmQhBOC3LFMDqOIggdL6&#10;mk9+/JZocPzOb7xw/OyxlD2tcd1yJKZHggFqGMbAtDQdVVIanZzo2b59+1T3lAKsi3uJ+mYUhuKc&#10;244AJKWaYkzZ9tjgQHVdaca0zvZ3mykzFPAPDvXt3r33/BgYKBwHBAGfr66spOP06axQVrioJBA4&#10;emh/W8fAuAVOACUkyVZXlRzauzc1PgmNJCuKzu3q6DzW2jsG6EIBMFNVVWVSoq9vZGhg2KdJTqzj&#10;p052jUoBwNAxNUGkXZGI9Zw9mUaQG6Q4Fjh54tCpcwPTwvFrWtpM+0L+eCTafvyEPTWlKCmurT26&#10;77HWva09I67nJHUmxkL+gGlaXd3Dpmn6YMvM+JEDB093Z2yA6ppMTxo6bUgEO861ne0ZvKJ5dlEs&#10;vOO5p08e6+Lwm8jA4NFoOOD3nz16YqinN2vRZG3luV93nWk92zswqkAUociM1VTFNIP3jWb6R6aK&#10;Ej4ix3bt2jNwql8AXIejnJKiEkNmz55qHZw0E4loJBQ9ceDl0eH+aUd3QGFnlbCam5s5NUf7B5NF&#10;zWUl5c/sPXry1JmhCceBBsj05EhJPCiE3dY91DswFgpwaY0cPLh/8HT/iAPBQHSqBKCky9InCpxS&#10;IYljmQCBpiE7JWSmobl2cHgfISQRCxcXJ391196jJ04PjaZBtKxp5SCbUtIj7eKNdmmi6YzNA/5A&#10;UIM1hunhcChKg6VDU4CwNdiOAmzonAcYMwx/1ZzFq+Y2OpMT53v7+kdSkAAV1mD7qeMHzw9NLLh0&#10;7ex58zVdaQbVw2FH45PA8OlT7SePdPT2aNGiULyaksDSJQuaW+pTmXRHO6ZS4MoGsfu6zp8+Pzkh&#10;iq/adFlpcVQBFrhjcn+4aM36Ddded3XLnAaq3A7YioEqEMLofwOhgxEEkNr+7IsPPvxct8Nuvu2j&#10;n/74//rIpvVzVPrJB++595nnzksocKQdwM6+ATvW/6LIc+PyOTkvJI2HI3OaZp871xkOR4uKioLB&#10;4MkTra3t5wENmqYYKOMCDLYojhVftvaya6/b0jCrVgHULdCBam4NTRF/KLZx86Ybb7xxTnOTu3nq&#10;mpsQKKUI4A8EL1296qab33LVps1hX8DQQHwUoFPpaQmpHAFHVVTVXXnllVdfvWV+S3PAAIHjMtaE&#10;IAQawGOx5OXrrrjm2s1XbrxC07T84eR/oZQmk8mrrrpq48aNoVAIgONI27F1rrt1WTCtcfacK69c&#10;f81VmxvrawwNlik0SqiSXqlSCGi+pSvX3njt1dddfZVOCQGMYBDENeElNpQAaZg95+qrr75y/bpo&#10;EEpAvmoVU15evnr16htvvLGpqcmlUilAKUgppRCMcxRXr1m/8fqrNy+cXccVCAGoDqEsWxEAnCMQ&#10;qWxs2XLdjddfvTmieRVV91I6jiOFUErV1tauWbPm2muvnTVrllKK5oq5jDLHcQDuTxatX7fhlpu3&#10;zpszRzrQAOXIvPqUQgPhzS0Lrrruhptvuibg41KBUUYodRwHish0FrYsr6pde8X6LVu2zJnTrDHP&#10;tJdBY25xWcp4PL5x85Vbt964bPnifD3ZPSTXNIRSvmTJko0bN65fvz4SDcHNGnIIC7a7IFIykUhs&#10;2LDhiiuuKCkpYTmjE41y3TURliIcjq5aedlNW29csWJ5wACgFHGrrJBKcuqneqBl/rwt12zevOXK&#10;eCxE4VrN6xSui7UBpYpLi9Zfue7a664KhkOmnfVuHqJIUG+oKcuY6dPtbbFEsrq8TJlmZ+f581Nj&#10;JjgpqGO/GRdTvBJ/u+tYh3NKCKSwlW0Cjj8amNtUJaU4fbYzGImUl5X0nu87fXbAAjKQCOrwcYPR&#10;pYsXnTxxtKS8xB8N+3ng5InTPf0DEsgoQDnlpeGmxtpz7ecV0WORcLIoNjA2drxj1IFHBqUGXdjS&#10;MD05tf/QyfpZTWWlyYG+zoNHDluACcDOQjllyeKykso9u/fB50smi8O+wJEjR851dtmgwlEgCk52&#10;/vz/y96bR0uSX+WB372/JZZcX769Xq1de7e61VJLokEb8kgGsQvBIAk8gEDGgDAYY3YswYCMBrHb&#10;HtsDg+dwwNJhhMHAAbGIpaWWWlKrl6qurn2vV2/fX2ZE/JY7f0S+6hYtPDOasdXV1HfiZObLJfJF&#10;RsQv7u/e+33f3Y8/ebryNDY2ZlM9tzB/fR5gBAG8p4QffMWLSdFfPPSRXm9semzEba0/dfJUBdg0&#10;ic6Bw67xkWYjffKpJ7tj42MT01Ynp586VZaDbThWClWR6HDv8cOnT5+3tj0xMdHO1NlrC6fPX1UM&#10;DwIRrHrZfUfm526cvX6jMzU5Od7dWJy7eOX6ijMBKjggbh/YNzPWm/zYxz81OTU1PjlBpM6evriy&#10;FkFsbQJFlvyhfdMnT56sYjLeSo0xN+aXz19d9wBpDcQ80UcP3jV7/frs/NLBo0cPHdy/vb565uyl&#10;+cp5AyFED4iGzrTSCNCAxGiZFLxRgjCAFN0GH9k3cf3mSlEUk6PtvJFcm1u4cXPdAxABa1bEytQ2&#10;jUN9zc+VxKgThRCxsr0FDGzcnJu9+ajf1A1gHYKBADAJttcXzj3VWF5bTabzyn3yYx9dK/vrNQmm&#10;GBCUEE5fvLx7cqRfQiSeu/j08ub8VsAA0GF7c+7Sn/zh76X37to6OxdMYm21vbVw8tHHy7qROGwh&#10;TSDJ+lr/iccey1dXVKPBWA9QSMygKs+dO+f6i9euXq1tqhWrKiJCXFXUrTa3NbYDgMrNXv/4o09M&#10;7+39g1fcvb/ZCksbf/GhP/joh//y1NySpAlKS9ELYjC3n05eHcbVGvQiAlco0osb5YmnzrAfNRKf&#10;OnNmfQAARmsXtkpCjJEQYfT25trstVleW1lcXFSEShBQ61kQwUOxK6unTpzyC+nc3FwURIIRVXkH&#10;BRFERB/l6TPn0ugbyzclOOfqFIthH4l1QAW49Y3Vs+cvrt+kuetzoQQDITowS4XaKmpre+306VO2&#10;aprBwt+1md77p556anFprigKY8DQMejKVwSWIIBeXV0+e/asX2ssLCzUne9KGe983QsvzMrQk088&#10;us9tlEuxVm4rywIYipYZZhfK9fXVTz/+ZFy+5gowkCSIgUovIhFgIlpdXb106ZKIXL9+vSxLwrBf&#10;LgqJIFQV+htnzzz9mHTml1YjQwQQDxZTj03eA35rffVTn/h4c+Vp0cNQVXFtDjpMuW1sbFy/fn17&#10;e3txcVEp9WwyMjNHH91W/8yJp3q0fm32hrbYqqCYwi01N6WE1OrS4pkTTxazjwQIATHu0EWZoRVc&#10;3FhfP3/hbH8lm52ddQHY4ZdGBK20JyqL/pmnT9NG8/SZS88QeYf3EYAQ5q5ef+LxT4+r/kZ/ACDU&#10;VVsGAEPKC8RVl86eW7ZVWfkBhnwFXxPHFGBoUG6fu3ieqv7c7EJwABjRI3picFAhRgluYXnu5KmT&#10;PbtQ9AMR4B30sAZd+QpkSj84efLk+jj6xaY2HDwqVwGcKeUGW5cun13aWmr1OhfPXJqfvxQiO6AC&#10;hMJzI4I7uN1Q9wLFECMiWAOE4AVWa80NKk6eOnH2scc7vVFL6uK5q2sV2vXntlfASStrXr565dq1&#10;S400a5jw6BMXnKfKVVrr6D1S1eWwuDj/N4+eMIkZH5m6cuapy4vzFx0igBiZ1UjLbi3dXJibP/n0&#10;5Txp9QeDheXFtUIMURQCBdNpVVX15FPnL1xZUbYabJaPferpsojgCEqqMEDU0x07P3fj0acvmug7&#10;I52zJz+1tLK0CiiCsknkzFpZWbm6ePnSlfnFkZGx7dXV+fn56MkB20UJxbbbKNfXzszePH3pvIT2&#10;1ur6+XNXVtfLjQJMeQUHIFXl8sK1R0+e1RUZm9w4/YmrG4O1CkFBwBDdYl0uLmyubcytzXemJxbn&#10;Fy5dObvRd31YBiccCru9vdmfX9XnL1+vWDemO9eu31xcrQsbzlcOlqc6adxeuXz5KnnbS5OTJ0+u&#10;lX7NIQDiK6MbeZ4W28XJE6dmF9aYcfHixaW16yBToabTAmJAGkG8h905RV10AGLwAJCbiYbdnL86&#10;f3nOGNNppU+fenJpfXupQASMtc67QIQQQMMOfyawwH1up/vDn3zi/LlTP/kv/wUoTVoHgUaeQBHS&#10;TA+djhQj6WHiqALvBhTQtKmuH6Sm1pgHAUrbrNugZgJuthIksAotIIWGaqDZzbvtHpAD0C2kbTBy&#10;oGPrcdMAGfQI0ukpQmuoImCgMugEeYoErKEwpBFanWhWIJjbxpvq70a9SZTBTsH2dLvTJUwA+xgp&#10;6rSCAVLA1ImZ2wXMrJS6lae5ZcYFMw4GGQCGaBpoaCAHUrBGGwrI6u7RJtBF2kKi8jZSIAG0tkDD&#10;wKZACsCMQI0iH+000lYtk6FTCwYDCQyQIwO30Z2CSXrABNBkwEBnTYvEQEMDahw6QQ7bQg60gIZJ&#10;oAAFAiwScAemidERWORAlqT8DGegTvxoYkusSUEnACHLNQEEnZp2AyqzLXADugHFeQ4LDI96sgTT&#10;tLkGQBa6i/Z+aGRAG8iRgBltDQ0FVmiAWmh1KaWc0QbaCjVJo/5njE1BGqTTrAFwYnV9vNRvICKQ&#10;Amkk42i0NaGjkNRBHhu2GQGZJbCCaqK9GzrPNNr1mU2sbtEXCCDkzQaY8maj/m6tdf22IS0AGahn&#10;WlMgZIwGkIIJBrUPAkFRGxhFOom0OZ4iBTRA4EajoQ1ULcNi2uA2dCttNoiggEaeAjoFW0CRBiVQ&#10;TWStVjtNgY6GBsAMTkGWwARtdA49TknSzpECDWKrmiDULhMJp0AX1EZmVAOWUFvkMNImdRSABDBN&#10;0IxpTCeEiRQNIEFOJt1hm5hEjYB6yKegTJ4iBRQBVoGNBo0YowCkbZgMKZRBoupjA1pbrS0Y3EhB&#10;CdBkzlttq4EEaKJpuIU76bjbDfRsxUF+RolGs2F6lmyRUlAZdAuZJps3YBoga1Nwlutujp3B37ZA&#10;LQNlALJNqMnRep3KaK0bBJCCbiJrtxgdAKSRNqGQAV2jgESpBhQjTcEdi24KM9rUxFAMDda10jUl&#10;Jh3p2KQFwOzKVWPGkgagQawbQKI0jEGSNYAJKFCCdg+p7g3dWQyQQOnmdA+KAZOCEwwH7YxzwHAj&#10;hQaUaQ1pQT2t250U9UhuoZkSaIMkhWnkwCRpAtBoqXoEI2StLtAAaWooaI18FEiGFwKA0wmjmymA&#10;fBwMC+RkE9VTaDQUEkABimxiUhBgDBotAzUGgDKTtggwGt1OC/W2gE3CADfTCSAjDShooE2NOv6A&#10;zsANIFNIUraZMoa4/lczS7VgPThBc7wNIjA0uGU00CG02KL+7aleGIpgiPC5W22q7/0n32qy7OHH&#10;Tz380MdC2dcUvPdhaBhD2lghBlXYWhVhB8NAP7ioIQLyogGl4RiACpUVINc8KItYk/epxSg8HETc&#10;IBQQtggoIQ6UOIqlESikkbWwjwX0RuXBlj2JUAR5GEJZaTbBRZskpNnFSCqEILWvmb/N83GaIBFg&#10;DwN4iWUhEkpgBSCdpYGMuAgvHKGVBsV4e8zO61rbc3VKEyklhQAISsMreE+BGCQaiIEDkrp1NLIK&#10;Qn2otuuXGlCEUgRKjIUKMQJBEUyKoghVv9YW8TFtGV2IA8ARBrayOUIJ8TqGNmFT4BWihxUd4CML&#10;2IMrRISi1kvjGLVjAUQJFIJwFB1RlnAxAwYhfCbFgQCCiDE6BB8FEIhEJjI6rZzL4FyoRBtBBILz&#10;AiAwRGfglIRiKBQkIsBqVBVQcEROSYXgKdQyZ01WLNGRQyzgRUUooBQEzZYETFEQQ4RSEPHegyiG&#10;wIzEqBAEBBEQ1+2CA1SDSHDGhjoclSASACibBu8gFdwmovMCybP6XiB1PtUkNobgnDPWlkWBHVla&#10;Aqy1EkWJCCJTEsoByKUZtLF9ZwQJaEdWBdbYNIYSse+raHNVOALYu5JrQqqAmSRExMq7ggiR4aIC&#10;5xILAEyRkzQGIEhVlJkW5+uarQIE4ggCxCARnMJvuog0hY+2CgyI0rGuNSuVkGJx2zJUF9FkI0It&#10;rlcKAYlC5Fj2FSodQQKPxEu/jvIN5S4MYAmxgkh0oWFUEAki0GJZvIsREB2gGS5SkBBrri4JSEQk&#10;RvEeqYEUIj6U3gJWJX1xXgg6RfxcDXru4PMBuiXbQ7eIPzXNKxBB1SJKcktyCNQk6fta2iiEIJI5&#10;STw8EFiQmMR7YUUBXmLFSvlQUrMTlYquYEHGqIJAqSrEAKXYxBCQai+h8JKSddFBBQRPYoFEEH0s&#10;fd1oAZtoG2IJUPRcBhijnGGqyhgiDHkWxGgELFE3ra8q4nYROZAAW2yNr4LVaYgkiDC+KgaAwDRC&#10;CAkiA5rTEklEkFr0J1JsSXAgibm2/bKoqdwOKtZcceXgSpF0AEMQTYUnNjkFJ77ygLZEVLmoI6IH&#10;I6UAgSMWcAxVguBCXydN55UHlBSZwiAE22pGIQkViwiEVZSyymyjCAqI3jtoioJy4BSEiIUj2EiI&#10;MZZRHFi4fla8FlExinDdtKM1xxAq8YFEtKrLIlST7cWgEgUWRqQoPtZXBy+ibRricLgGBEyIUhcb&#10;P7fmOG7oajAYsG0hawDOsDxz7FnrI8RVOSoVnVJ2oMaH8w0NJBogjWdcKokyQBe+gCBJABjHaazl&#10;IVyASkWbUgQKQKyzIjt0D9+GyeEpoiK77RAESADAqgiBr4QpKctYVg4aPgKE9P+LZtbzB6EB1PJi&#10;WzYxSsQTygTSSRxZA+kCtubF6ATefL7/3f8XeLbA1a1snJIQnYAZhAYTo1Saq6gBM2TqBIChrcRY&#10;IgKlKLABvAAUobl0LgJGA75EDFDDWa7AAHbgBuDhvMbDD7PWxgAYEoNShRgDgkCgGVLt5LR1igbD&#10;eEgt0VYrbERxyBgUAUNIPitNFYCrKlbDhGMICEEqVxHI1hq1FCFDYTg2dRQL+HooQKqhANRNAsLG&#10;ZANxEdHmOaRmQnmGY/K1JJ4MdY8ZKvHhGSkQqnOfOwJjRFRWAUCWpQAkRgC29MyAymKwEo0AmkFR&#10;wLosPAQNhTSKZYBN5RKthiu31tabqbQGkasqYuYdawHFqqzKKFEBKURLUIiJ4a0C64OKdA5YDAVz&#10;SMS7qg8/MAqesdkPgLJJOuxoI1gF+ALww4pybXAaGaIjQWlEgS+3wYBNATvwtYov185ZdR5ECKAA&#10;XwGIwHaJMkQmnSZZGJZogw9VcAXR0AKWdOLdUOQvtTkAuAESVSsb+YgIBAgZrlWlXXD1jgQcZQ0g&#10;cU6FyDAKUZwH1xmD4BEKkIGkQ5UBkHeSRXoAACAASURBVIjEGFObAYArwBEcNRKBLoIjzaCIeCcb&#10;9wIBE4sgxJ0YTqSeRshmCQXSRkAEJliIEpUoA8MIxXZmGz4EZaAE7DZ00vODqpbBFECiJAS4AEoi&#10;J/U5DqWhGVkKcVmeIUJriESCIZiq7oZiBpnCV5YxlJ3ldNsxyk2ANRqViyBQpggwgNsoYFQVpEKK&#10;ur1/UHqTRx8BtsYOO19zhvdaWwEyQhW9j4A2iEgSIgneQ2WwFItqoJUWBS8AC0jBe7iQ5cZDeeRG&#10;WVUBxlRFZF0rG2kSSQGEOjzwrjaHIQ0VQdBAyvCFg24JtIaXUEbw9pZzIdbyHpaBColCvyoqpHrY&#10;D0dgA7BVKkoF4eiiZiPRgSJER6+9sCAOpdDEGYARgnceXggghlK1fqkQElsXlThChRjqmggxCyxB&#10;lVUJoufSUu3nzEz/609fOvf0qff92D9rAE3TorompQGTAN2cWxoYpj6HtYRRi6QDjAEJQLBABpuB&#10;kQIdIAFDNdGcBBptcAoACXQPqqGBHtBBXTQx0IkCcsDWZTDNn3tW8XmDYf7W7nia73gI3RLHpzyB&#10;TZC0AJMD9e+nFCkYhYZFW0HfyiTjVrs2A1rD2roSppCouszKAKCRWbQZw4KR2VHSMsQENBQ0GGgj&#10;6cJAM3IgRxdIYEENADpVBwjjCkwY72XtdJhF7iLJYKBMfSHrgUegDBRArDEsQkFZmLwuRGapJXQb&#10;PF5XlzgjsAaBazdL1YSBTfhWsa8JzgEYQmpgGgmyFnSzmSMBTB3J38EdvHCQQA+jwlvnNbRFkiBR&#10;SOrTra4KZToH2sxtJC2wJugGVA5A1dVeaJNYcAIiwBhFYAWNDO1W1gYy1KdVF2gn9XTCAGgpdJtK&#10;awKnAGcgbTjTnEDVgzyeqeg1EoJOoS0Z3UqhYWxqMQ6NYSEcjEYDGbhJFibBCJRBAguMgQgGjSZD&#10;JUBWj2i2xxhrgVt6ZxOQ5cgI4I4BI0cOBrOuq4Wc1omCpuZEmXostVb3CNpagKA4/3zuy88G+swF&#10;wK09fetJ9awFnBlCClgmIIOyqp74qQxogGCTej0Zq1Td/tfHFyB26ubPfuKZA6C2F4QxaCZogjQ6&#10;KTQaxjSADhKuO2NU3RBiFcYBhgIxUnQ1uoCmrE5MsIapS9W5QmYs0Ku/kVMVIpugGgI4t0kU00xD&#10;gBCAsoxVwM6EEyFAg/oBjo3ZAgJgDQMezgO6BASUMEP6iBugEtBaWWaFWNXydvVMmbleadgxU6pn&#10;ufEF0M5bW1QGX093GMRa8a0GJgKkrCAACYh9LVlaUYwgREXeoR/rQvGw/RyIzHVsDQ+pbhkZDb2E&#10;gOGlgPSOCiG8g1bQrKNACOWOeiiiw47TZFXPwCLEAYhl2CB4pQ3g1gdbHlCkhns2IkQMxfmjg0DZ&#10;5BnjAQEphRBASDMMiorhytgXogjEUuqdHQGECAYCfIiikWSJBTnEqk4jBcB7q4yHbG31KUlA9AJI&#10;tt7BHfzXICAgAgQOAJzjNKn1UipfASHGEqEColYMqFD33jGgUFsVKyIA3gebGILAY2NrUNVnnFMo&#10;PRCRWM/1h7yCFMF7RnQgZjD76GOMpA308FTlugGrcEYbAgdxfrsAwfkywtXGIxRgwBiUCIiD2rLO&#10;QUJtoWJVmpkEMWpiYXAOpYCqIngPHgQgQGsO8BUiwHHTWZuUqLRNhmKTEdGBjdFMIYbgh8VJ78v6&#10;VRKEeBsRvuJneQQgeqnTVVGAaJROchbAh6H5S1WBapFvonAbbe4dAKinHgRrM4dQoSCO2CwgqnDO&#10;AyXK2oaItYJmSIwolVJZprRSDg7wWrNUQIBNEoF4gBhVROGq1Ayz9WxoUBTRU0spBkCCog9EAxbQ&#10;ICAKJ5ZZR5BEB5ikCIirLhSkPZhdmcIxM7KO6E4BFaLXMcIPwH4bfivEGCvEgqQUYFuwHWvn7Vi7&#10;Svuhz46//aV8AcCTlrofPESEiBjrjqnhPIwBEZDABQh7aEiGaEQoIDgpRXlR4JSCgNgyZRqabrmt&#10;UV1aAuCGTwlqGlQl2xHVLfdRCIeICFbKMhnDiUIJv12nASpoQHSd1w0gRIU+U1kFp9lFqMgMBUKB&#10;OHQuUpoJFRAgCM5hGEgmBIirammyKgIEy2IVvIjSgEBrAwJbAgOuTDTHiAAMBmXtZuQJ4gMTK4n9&#10;0B/Um7RdwUkwt1MR+Q7u4P8W8hl3tWVcFKAAW5tAfByU0cNmmYAJFXSEBEh0wRfwoZZEqVC32wDR&#10;S6zXF8QLApCB4A0C0KBUi4GSMpSREB00vNbia66JAH5AMTCEIOIDiuGqqtrZI7LzLkJqPxKAEEWz&#10;l8Aoa5cdRoykMwQWxIgt2ikDb4YyugpVIeIrYHuA6JHCEcqS2BMUgX0UhMCwJtURUrpA3pcuRDec&#10;9QooBoGrAxoSQGoKL3nPSuskeb7rIxPwGR6/O7j1tzXGC7Y8alM4V/X7gxgJBLJmyBmKEYIQwp1Z&#10;7fMSUh+Ez+ziZ0cxCkCkqnIgL8ZbBRW1kTSAg4FjaKVZVCwDvIfyQBlDGGwF5yTCC0oKvl535YpI&#10;MvxCBYCdW6+/hRUGEbqMtmIdCMoCoiCafAADWgATy2gjUg2o6EvRVoEM2NhmHiEMxOBQlQA7KMsw&#10;tdQ6IcCAlILP4HNERlKh4ZGw2tlqhUAsGGro3T6yaH8nRGqWo3rG1xEgkFUagI87Ql7ioRChEUBQ&#10;w1GLQGqHjk5AXZesc3o0NDdANLc6aAHUfttAEDhWGGbvmX2MESAyIcRKEGPMVRyW3lkJKYUAqRAI&#10;AsPQGAj1oSjItpBEUpUvLXxOrCgDdERUqlIcQbrWpDU2LWFSBZIABQjFqm4PKMuwLcp4ryGGfAQh&#10;ekFEjihV7RROICWAQFOWwVquyhQxwsOI1kw1keCOd+QdvLBQFx/q/rg6FUfDqZKqnCcZCpUMXIyE&#10;BAHRafZWGRACI7BOdE6R4AQiCkRAntZisSECcAxir2pD22Dr0zwlJMPJZRH74GHboUJkCZoEiAoK&#10;AdpQxfCAMbkizUBAUIpq6wwCnC0A1pJrpJWvCJFKAVRAqIdxAzamVUExggmRFUET6i4hlBouIoI4&#10;OAQHGBFyTMpCk0SdMsBK67pBm5mCr0IsmFiTQQQRtKkH1gSRyuo24H98ZoH1GdTBXXAFSENpEGe1&#10;SCNBlBbE6Lbriwd07Sb8OVtu3sH/j+DnLHhu4CI7i4swOgeAnAH4KubQHEGsvao9b0TTUPBDA9rE&#10;RBkNTWDWAjiSaEnVFTxR8EDp2UfFSmns9DkG8c00kUilj16DU60QUwSrh+oAENJIFMDDIhmiU6QT&#10;SKy2twT1QRpBDioQpIw72iekWedQjB1VjYgIpKAsxlsKqkNhKwbMCyIbB/BQGqgeppmJrYfeDnUu&#10;CxDo6CjWw5gAJSEImFQCaBGNmtGkSaSSOKjfQAIWDa8QzfAyMEQdAnogxhhqs8lYJ+hBUVQtKREQ&#10;Yogc6vpNA9qyChpRIUHMeOjYXGso1E3mOZgsAPHBMyiJERIRY105r9trGZw5DwPAl1AaNe0ohqHh&#10;uckzlYov66PdJsrcKqFDg5Qj7QgycBh4BQQEawk1MxKwNv3vu+Pu4A7+m+NZTDQe6r3Uj7UFc0PV&#10;ujkaokHENW3DAT7Uxq9CVJXOiDKsASgNAooi3AoWhuSLgNTmCmAEUIAXeApgsTaSJ6XgwUJk6ox5&#10;IEQEgWjvRAC2ia8cIhEYkH5ZKUGqFQMherKp5ZZwGsBJmsYQFKvAoAwQVC5ueSphA0IGlBIRSJms&#10;noeSDgABKTghW6s7RnGewQT4MkJi8HGYcAhDvl0UUCSrwIDzQbPVlBGpzxIc3W4gRCiLdARsEEoF&#10;gBiieEfAAgJEKCb63NVh7+DzBzYAK3j4EoRAIEgChR3FCRdDJQo2p4jEw0WHSBqaoUKsaiooooJO&#10;oQgEgiGdQNsQHCMM++cHTigOElWAUySNYhANXIZK6hYqIoh3YA8jEV0BpyMiZN3AxpIEKrV9YWgL&#10;KeE3UvIV2DNDGURDPtzSqyWA4aEVlIYQy62CoIo7zRiQFwAzKyIGhEgCZggZEQMkQqlQArbWah3Q&#10;AnKKWitNMUoFEEwLksOnCBZQiEKE4VSWAGiJiiW51Uopz3RWDqXxAYZuYKcPVusESBArnRgZttMA&#10;rMAphEJwCmBJwE0fkHA95VMkgNZQCqRwy4w9RghyO1yvyppArV/qgayZZhpAKKGMdwBACaAUoiiB&#10;RUQAtK7KYIGKoAXaQURipsBEojLo1GgPIIiV2u4Ula92uI13cAcvFNR5pvpG1DOzWRKISEACBBdB&#10;BoQEgL6VdwesATHBaigJHoAPouuXDYHArCI8RCGa6AG4gBIscKAqRtaVEWiwCyMgDXJgAlhgtSaQ&#10;4QTEYMTgAN3UDU2qFm3OUxN9IAAWEvwguiJG0cb5qBCYvDDKgMgIZEAaaeKBFoDcIio1cJlRXqEM&#10;AmFEC2KvGREp6SiuQEUKaQTrmqXVVMqQ1Fw4JVARkQVpAgAuRi/eB0+3YRgn4GcvQzlQBwjXTDgo&#10;A9JRvAYyPfxMjF7fhhv7QsTfysM9B3+L5JKNVa5K4VRZZ9tQoVSoDAQFNCNvNaEIpBQwCkCRk8Cg&#10;1CpoCIHZRijUdFqJipQM1cmH134B1Dve+f0NGTz15Cc//NHHMHFEN5pfcKCTFKtrJRwZkDKpnZo5&#10;sGfvIfQXdmd+lqfu3b+/OVhOxRcRhaRQo/nY2K7JPOlvZlAbMcPEge6RY6PN1v4k0ePNmenR0RHL&#10;sT8oxMUKIrekBEAK0CR1dMoBdqcL7LYFMUQIoe6Cg2joZtKbzDvd9vhkd3x898R4tTCfAQ5SRG9I&#10;REEoEdtSWfOug4dGx0dbuZ2aaFlsukKCIAoCVK06FEGEqj6CZMhndbVMB8ggGk7Vvt2jeaqryqT5&#10;9F37ZW19O/pgAcsYcA5pdHZP7m2HHGG54D0H72O/EooqEjzSlpEyEnqjExOTXYm+KNq9sZGp0Wpr&#10;JVTwBDCLizbJD+zfE7gyMiJu/fixiZvLW5BIQlRbi+i0MbFrSpsW0VqoZo4fc+tLHY8Ng1ZMDHTJ&#10;wEyvMzI64Rum8tTi/XdPrc5uZEBk5Q1B0ODUPddw6g7u4PYFMSMSajNGZgQGgjKw6eiuqdG42UvU&#10;csXtw8fIbWfFoE9ocIJoPAsmRsanZ/K+Zhezht53cHJlcYOAyCqCANVqjkzPdGxrbHsLNsRjR/bO&#10;rixGgYmkoT0DlpoH7tpPZsLzUvDpPfePV6tbRd1lq6OwQLr7pkdGJjq6U24PWt18ZKK5tb5FIQIw&#10;2jqyUPbQ7r2UZYMqiC8evO/u+bk5r2sxHAgSqHTk6OEx059wg5s2e/HRF2NpbcsXlYUEWGRK2TjR&#10;aE6PjuqG3fBZw8wc3zs/v9IG+hBQBp/YlPfvbmeZcs40G6P7d0+tLC+FUGcxkrrKq6zEz9GF8r8d&#10;eFjD+myvPbsdpn6nQgxpF2Tbk72ZRKzhdSfjh45koZJi4CKCNYggiUD87Cu9g/+uUM/ag3VG7TNz&#10;pH9rH6mJVh4f2N3RrFacRZK+6Mie5YUFCyVQEmMZHUzaPnhkkqoZ379GyYE9h03pNsv1QIBASRLB&#10;3Eq6M1NN0yw3t3q9zsh4c3t9MwEqCCDq7d/5z1q8fvKJT3z4kfMvfdN3v/tdP/Kr7377sWlz8qnz&#10;11cEJnndG9/ws7/8b37sXT90cCSfobn0lW/5T//mfZNhabB49vKKq2ise+y1x44e/9Bv/9vWYGHh&#10;6uLNovEl73jnz/+vv/K+H/zO7/nOb/r+7/+Bf/xd3/u6L/2yXq8zWJ1dX1ouggM/c9LXTbEMCbVl&#10;4u0exiESoCCmDq3YZpP7jt99/3e+850/8KM/+lPv/oG3f9M3h4XLmzfPLm6FAqKAaIxI0t217yu/&#10;4st++Rd+9j3v/qHv/e7v+ta3vWX3xPjSwvW5haWiVlJENKg8lILf6QBWgBAiEQSA7YKSf/D6V//I&#10;D37nfS867lx28PAr/o//8H1nLlyZn18OZSWCSjJ0pv/Vz/zYl7z8UCtJQjLxfT/67iN3jV9++qGN&#10;bXhqwrmQJG/6jrf/03d810Ta3l5Z/bq3fs0v/NLP/cUf/cnWympJQGIRzRu/7Kv++fd9x7337WI6&#10;fHRf99f+3U/Pr1w5c+lmqJSAYTXyxk+/52f/0Ze90bhStZq//Gu/tmukff6TDy8RMm8YqmilX/nt&#10;b/3mb/jG+0b2bS+tfs23fPW73/cvP/bHfxRW+hsxBguwNlVwL4B+yTu4g1tQDIk8DOMUwxMQ2HSO&#10;3/PzP/3ur3zwgYYxfdv6off87JFdY1cffWg5gH0aoUMje/O3vPW7v/27D43t3V5e+ZZvf+tXvflL&#10;HvvkI5sbA+EsgKDSL/yC1777J//J+MRhuNYXvuLF7/uFH55buXjjyk1VaQF5w3jxPb/4np9748Ej&#10;04BvjX7Lz/zSA6PmxFOP9wtfG8FGJW9+29e949v/8Vg+tr22/Y3f9PVv+Udf+7GH/6bYLA2nZXCR&#10;x7/0H772J37kn07tvWsr2Adf8uJ//74fn7t+8uzl2RBIUxYD0Bv9oXf9xJte+dIDavXU5KHfeu/P&#10;7zL8+OlPbSmBT1LJnZQ/9x9/5eWv+sIjI/vd3MpbvuXNP/bzP/7Xf/5ng8X1PgG6B+RveMMrf/wH&#10;v+2+F91TufaRI/f+6i/91Cce/v31jT6p3AciVMy1ZOHzDUNNAvrsHUK8cztM1yQgRylGRn/yXT/2&#10;jq9948LCfGiPvf+Dv2uKzZUrp9a3q0oAMEkggI0eKsPdwecNzy4QybNuAXxmDEcMIiR7v+sdX/W9&#10;b/vSmZlj80X7gVe+8l//0g8vX39y9uqK95mAA4feS1/yIz/x7i9/6b13qbXT48f/53/xw0d3Tzz2&#10;xMf7PkI1QjQR8X/6rre/83ve2bXtLNBP/eQ/f93rv/DRRx4ZbLiKIgiavTJNRF0i8mCQbQx0qcLB&#10;o1NTDZ1D+j5tTO3mXtcJthYXZG1xvr0+qLakXMu5YACqtdbPrBl3G4UdbGXRBc9BmRvzVx67fOFP&#10;f/qHT4W96e7DX/kNb3n5a97Q42Jj9hfPLWBdBNCINUvVA+zAggjyilUtjMnMt27/1g9ZP1kryj73&#10;1c87jDbRlxHQBAd4F40x6+vrH37ooY99KvnG17+q2t4yvm6DAIGi071DR77+Ld/wDV/zxof+6o//&#10;9Xs/mimdW7N0c3Z9pSydAiy0Er8FgOBrAaIQmUhD/I6UY+JLgHl8fHxyYuT9v/kb3o/sGtvlt+dd&#10;ubKxtZUOO/MS3WyNdlonPvr41taa1rlO9OUr1zY3wAACK/S4wVNTIxub/SdPXNq1e0+3jfXFi8s3&#10;5xVSoEB0QNpsjY+OtD/wO3+0Vb5hz64pjtvLsxdc3zMaxCaIw/joxK7RCw9/YvHGzd1j0yrS9RtX&#10;twvAoAI10FAsM9OTN6/fOPfoY92RkSQ168sLayuLvqY1aIOobj8H2Tu4g/86khT9La59FZ2IaK11&#10;BYz02q12duLPT167erPXG43RLy7MbvQBrRyUQg6Ke3fPrK+tnDhxYrQ3pjTWVhdWV1ciUAVCo4WB&#10;n5jYO93jC2cvFN4mraZOy+X58+WWS9AiRCg/MbUvt52r584tzV9tNqeU6V6bvV5sVxgqgKacmkN3&#10;Hbx25erZ8xdb7Xazla8szK2trkXAR6/JehntZNl4T504+Whi2tPjvUS21ufOUQGmrheBZWokvW7n&#10;/F9+eHD16shdr00SPTt7sSwDGhbIHHhqarzVsldOXT31+OlWe6zVThfnLiwvzRNSrQvvAN3ojHRH&#10;e43f+o8fjmGmNzK+tjo3f3OxLFBCFJko2zECdBuaTBMRsdStUcReApRCt7tr19TZTz9UDqrxsV5Z&#10;bG9urC4vbgF1MV2jdNbogXveXez+3iPupFSGYKViEGiFmqeYjTSa2vu1j370Y93WA828E+PGwtKZ&#10;zcEgohvAoHKk153sjX36D38nXbhpuodg9dz8lX7fgwHkAp11eHJydG725vVLsxlrHbaX588tzy8z&#10;OqB1AGyDczH0IRBOgvbRDKzVbT3VVvtNc3RkevLIvS5P5hfnW1pyUX0UNrelK3wMDEBl0I0YlCFW&#10;0ZGvGKWlMjX95dmTH/3wkw//5cMffeTMX3z8jG6M3Xf0wEvumkSEStLaVlMDBAcEQQRHsLs1w7oV&#10;w9EOjDHGGGDowP38jOEAdrH216iT69ENNhduXP3Uwx/5+McfPnvh4tb2gIOoOudok0oskBw+es/x&#10;e47nlh756J+fPvHYn//Jh049cer8mUurixtSd7UZLVR7eboodW+0FgEoKo0Y4csA22xOz2jDI53m&#10;/M0bRNTqtMvtxbXlWW2gsmaFBvL27umJTp4sLS5euXb98LH9zm9BpKhLl5QUaI50u00tkLC4Pkhb&#10;XWPc1vJ1crGCYpMBwmNjjWZ3emrs5uWTge3E+NTa0ryU60qgTR6iQWu81e3s3zuzvLIQnR/Jm25j&#10;qyoGAwGEKphVxLGxsbEkKTfWry0tjuyaHmt3Vq5eXVqKBWBMhkGFwSB89hntHdzBbYuy1EoLyFUV&#10;RCJU6cV0u7sme9OTYydOnjJZq9VpK7iNtWUGEHRAEjif2b3XhNDJkmuzN0wzy/N0dXGuGCDRTcBg&#10;EPPxqc7I+JiRp04+Obb3wOje6dlrZ9X2RpuphOoDmBjPojowtvvMubMFV6OTE4OV7ZWVlTovVEE8&#10;cOTwUY5hfXnp9NkzE7t3J4lZXpiFr5tgjJPQnTo60eslurx04XSS5SMjI1cvnUlQKCBKLmgoY/fu&#10;mR7tdi5duLy15Y5O7VlZXSjRjx7YrECNaJqdyZGDu8bWb8xfvbowfuAAqxg2l7dXywI2eCBpNKf2&#10;pmk61m1duXQ5Bh6fnJifv2YYuQZggvhaipOex3rxz1zXd1JwtfYbhCQKWMFYGBOhkGW9sZGJsdGb&#10;cwvG2l3TE9VgY3N9uYhICDYxiB5A5TzuUFWfF3imlvq3q9xEcSj6SiCC0lDJ3j27FtbnZ5eWxkf3&#10;TncnVm5cptA3BgMYj7w9PjndbI43GouLy3P9YnrmrqIqt/srWS0J5DRUozvWa7eSlOjqhStHDh02&#10;VPTXrnFECYJoiGaLELQJqgFSqfhyq7/Q9zfXtyZ77ZcePXD80NHxmYMrxeDS5dMJew1l0yRpdytO&#10;+hGRgWpLodQ6Ril8GFgdU1TKrcTNm8XGQn8L2/3BxdPXfv23/sunnzg90Rt51SvuN0AoXa1qPZQ4&#10;Jg+Kt2jZxpjaTah2Ger1enmeM7NzwyAvxlhn7Oq3Pb9Qm65A1RK/QMD2xvzlM3/2ex/4k9//4Kef&#10;PLG5XRARSV0sVEIW2hy7+/hYt/NHv/vB//yf/vMTjz99fW7+rx/52JNnT2+sL1sSUEBVEiMKtEYE&#10;fCBiDdR6QkOdaFTeGHXgwP5iMDh35kJVDiYnRs48dWptecU7bA8CuJmk+cRIPj7SmZ9fn51fm5oe&#10;9dXKjeuXBYgwkECqd2D33n1j7aXZG9dnF3WedUcaZ08/sV0NAkwUhmBsbGx8fHJrfeP807K+tTYy&#10;2r1y+eLCjQEBlQuAzZrt3eOjvtq6Pjt7Y2H+6JFD1y6cvnb5ggOsU56sJz0+Onr/5O6NGzdPXb3Y&#10;3D1FLiycv8CMLaBwTnmwIJo7w9YdvNDgowiEmGC0wASYJEk6uc4TvdGvTp6+NDMzs702t7pwIwIQ&#10;A86DYHx8/NCu6c3FhYuXLk3t3Z03s6sXL8SAgXeAgk4nxiZHxydaQjevX9tGZTvp0s2ra1f7LkoF&#10;A2sQ4r3Te0eUnV1cevL65Zl9M+0Yi7IsPVKjBTppjyZJcmhm99Ls7PzyUt5tZ6ldmbvpPQQMlQTo&#10;drfX63U77cbFC2darYbNko3t1cuXSgPUbj9Tu6YV3Fi3NTu/dH213NNoXLt5+fz8RQWYYBCUj667&#10;e7TLiIvLF65cNeOjOtGXHvt0RhhAQwDv01bjrkOHxMv1K7NFUTRb2dLCzZUlOA/DptY80Pr5qUfE&#10;n/UPvvVoaGQstbmbMq3WaDc3cWpi/OLV6wsLK4f2zFw5d3J1ZZGBUuCrEsERIQKsn79h698X0LP7&#10;4Z7JIg3juUi1CSDIAAyddlv55MTEepBrS6vrG6sTzXx7bu76ZWw5CDSgJ8Ymxgwf6HUuXr50ectN&#10;9Ua9K2YXrlUOLATbgkknZ3aNdxvV5vq1K1eV0d4Vy7PXQkCEgrQgLY3oCEnt8mJQhGpradE/deLC&#10;/qNHu6PjmR+Nzi8sLru1pbzsqxjDIK6ull53JG2VsgnVD9vzxYDEVBUV0MEgZHC5gnOyVRsdQouQ&#10;+BBd5ZwXgE0avechmXrnZ5Dhj+F9rXoGZj569Oi3fdu3TUxM/OZv/uZDDz3kva9Dt+dlHg4AQBFi&#10;AJZa7pw8pKq2+1pR4MjamrTBUKo+GJQGxWx8fGZ6l9/Y3FpY/KX3/HSrPbFeyezN6x/6/d++cPZC&#10;FA/yoEybpgy26pFLRAQBWsEzEPft3Xf8/te84WveMjU1cf/Ryf09/vX/8Ou7Drwsad91T6cxc/iL&#10;/vRj5x/5xOzr/oevPnTPkWZbXnTs0E/+zC9XwTX3jHd7nQcP7nr6kdO//6G/ae8/9OAXf/PhA5v3&#10;Hm8uz9Mr7v7i3VPJrt58L9NToy/7vT9+bMGvfcVbvmJy+sj+sb3335X97vvfO5j81gPpwl1jm1Mz&#10;e9//pycfP1d+2Ve9tTedje5KX3X/y/e961/ePHX50N1H8onm/XfvOn/yiQ+8/+ONu1/2ste//uio&#10;/uIj00fG9n7V17197+6Zg83+SDaYnrnr1z/4l3/2xw+F/qoXVLeTSvsd3MH/I4iQ1baUIJrvf+AL&#10;X/ua1z34xQ/M7OvcfWj/e9/3K6sr/YOvuKdKtl9zeGb+0Sf/3Ycev+cLvuTA8XsO7DYvPdIrN6qD&#10;M/fu3jszOjJ49SuPfc1XvO23tX7dTQAAIABJREFU/8+HC939ote9anx89L577hvvXPiNX/vf8nte&#10;09GzL23O3d3e9VePb/3+Ezcf/IpXHzswee+eo4cnJt77q7+6XS1PHrgH+YFXz/z4m9701H/50Ef2&#10;vvh1h+/9ggO78i+6e9fdBw9/+Zu++dixu3u8/sUvP/CG13/pH/zNievzm//jV78p2//a+3ct7x4d&#10;fPB33m8n7t83mk7Fp3/jN0c+8Mfn/+Zk9ea3vm10Mk7tHbnn2KF3/6uf65WDZN+ePYcmHrh35vGH&#10;PvXB3/3k6P2vv+9LXj3dXLl33/53fc/3vfHLv2P/8QPHxtbz7au7Ru/7wF9d7eSD+17/jd3pfS+a&#10;jkcn6Nf//f8+efTVjU4+3VzfP5b83h9+6jd+9yHA1141ytjgtj/f+/O54OcKibHAQ0TEWOMiQGp8&#10;etfevXvf9rXf2No/ufvQ3vFe66fe897VpcXe/qm0wS/bO/XYxz7987/yby8uLRY+SISAJTxfr3p/&#10;j7DT0/+cXayUEnCMBG1m9u1/yUtf9oY3/MMDex546d2xOjI5euBN07tfM93s7xk5vKuXfPik/8CH&#10;b77567/h3gPJnpHk+PTY//ILv1iU690XvX7S9F++z3zkr//iTx6+fPCBNx++9yWH9oSXHWvHAR2d&#10;vv/uo3d102sPvGT/q1+79jt/cK7QGQC9FarUKes0YvS6THTA5uDJE5dedfwLJu86qJbDU2eeLHh/&#10;c7xZsGqleqw7WRU0NXXXocN3X4nnV5IjY3vvftk9UzoJnClY7VCUZQko0q0IaCTw/d0T7fFOmiRh&#10;fnmrAmIVQL7mV9YayHWMW+vihBCyLCuKoizLdrv94IMPHj9+/JFHHvnIRz5yK3pTSonI87LHNQKR&#10;SEvtlSUgBA0nIXpERygE3seaSw8QktbM7v0z4+NjmT46PXFs/0HTmdbje49srw36i97dPHupn6UY&#10;BHGDoJDEUApqob4AEUAplWZJzyRpq5PtP7hLKWyuFXt3HWx1mrZD508vWJUmbG3aSLP25ET3yJHu&#10;5tq6zqdTS/v3j1y+9BjKKkvahaPJlm3unTp4YDQdXOnZPM1p36HDWzeXzl691Ow0kWC0NTqaj0x2&#10;Wt1uvra60csPbI/QZHvs6rlziemGqAO5rJkd3DNz5PDI8sLNgVf777l3arp78drJwfqGSZpajEob&#10;3GzdfWy/W7w4mmebWXPiwJ5q4dTlp59u5Q1j06JyOTTgqzvMrDt4geH/Yu89w+06yzPh+3nLKrvv&#10;05t0zlHvxZJl2ciWewFnwJRQEkgDMgOESUgBBgiQhJYQGEIylIQSCBhCN8WWsbEt23KRLdT7UZeO&#10;Tj9n17XW274fa8uQTMKX+a7vGnTN+Ln0R+s6e+93vfV5n+d+7psYwRlnjTGwKsiXw0JHf2/v4sHC&#10;7NQ487O9w4OdPV2nzj2T1OcAXwruJBV625cv6+bV064Sd/f09CwYrlzcNTcxJRhzXAhPlsvFFcsX&#10;tneXcE4P9PTkejKByZ4+Nupny4bHMRAGheGuvsGyH1XGtBeWupd09XadPn4gViafzwMotHcVurtW&#10;Lp9vm+c7i6VJlelf2F0/MWmjiFlTj+OwWA5yxfnLil05b/L0vu5ye9AZ5gp87xOnsrIMz2MZJXNe&#10;Z3vumvWrLl4YLXYPMMWWDOd37HzcmmYhWww8T8Pl2tquvnIlTZ0WOhoa7h9c3F87N56MzQomWCAy&#10;fle+lF28ciCIJuJKs7dzIMyJjq7syL6flrKdjIiJOBShbirrYFTtlz2cv8D+hTPXwsIRqUSBGOCI&#10;iAtZ7OibP69n0WCXjZra8s7u/u6O3PETewkmzGSJSadS8BI48/Xzt9rLwiz+FSAufWqtcwRiMA6O&#10;+36mWG5ftiCX8RmMLLfNzp8XBHr22IHjnHd6fi1bmsuV84MDvSt7gtmLI909fbNm/vLe/LEDB4mz&#10;MFPgoEJ7eWBo/hWrS7JyKKklxbZ8x/zByROnVN1kgowIBTcBAJFkcoFVOQUQ6sJ4PMnWzYkDZxav&#10;uHXdtdctnJp64r9/4vjMxOCrX26E79UnmpVGV7njdb/9evz+r9YiNS5XVDR1ZdFHI9rauXoE5P1C&#10;d0xZjVxbHqcbesn6xa99zR3LhztPHTqwc/9IDIA4XIMBCQFMwFrpLIDECSlJKdVsNtOu0VqfPHlS&#10;KXX69Gki4pxzzpMkcc5JKeP48mPxdkCqTJMaAwPIOgOAyEmfuC+EkJQucc0K86RfKAbB5tULbbf4&#10;s7/40K5TFde99Pf+4K2v/u3fXTwv/OAHPj5WBSgCQj8oJMmsTsVqmG4R8Bp+4PDpA8fOfPeH33nT&#10;296yfnjh2X37H33woc03bV21+YrPvOOP51TtzHQyUyt//0c7brlt9e/+zq8c3ntq+0PHc+Xwve97&#10;+d997N2P3fNsdbb3nNZuxw+/sOPk5//wxc2DDxw5OfrwkdmPfuKTT/zoB1//3CdGzjdmTVaKzDe/&#10;9tU3v+33VqxYceyZXbsfvH/4V565Y/3aj/zRH0zXaodmlEHpkQcfftXLb37Ny28+ePj4nr2nm9Xm&#10;O//r6z7ygbedPXfhwPFZi1z0zIEvfv3r+Y++Mzix98mdex86O/eJz3/qga9+9oEv/Y+aopNzvtLU&#10;Yi18Hhz3vP0fZw5OGy0ktNE7Hnx4xwOP79n9gt9+7Q2Hdh9+9KETxfahP3jHr3/6b9/1zIPbZ8+p&#10;C/DdtkfaN274m7e/3h3duXvnwR2nax/81N8+fM/Xt335UyMna9O2qF1wzw+/+fo3vnbxssXRE08+&#10;dPDgHb/2ymLWfPZD75obmzk6wSI+sH379juvW/XW177o0KGj9zy8u9DZ/b53/5fPfPJd2x54dvbc&#10;TM3hnx/c27du04fe+pt0Zvf2p3bumo4/8Fd//cx3vvDo1/9hz+m5Mesj2/PAD7f957/6k/mJnd23&#10;/75Hf/Jrf/hm4vafPv6xsRNnzszFDVvY/pNtd7349ubojYcOH3zg8YN+bugv37zhA+//wIVzF8+N&#10;TFUh4mcO3/PMox/+w1+3h57Y++z+py+oj3zq04987QsPffVT4zUcmQkCtNnvfvs9H3tvj7IzO/c/&#10;+MD9V9x53ar1yz7zFx+ePH5ytGljglNN7kQY+E0Tu8vNs6FfRGJPRJf0ecT4ufPjZ889vePwi195&#10;3UtfsnV2bO6B7z26fOHwW97y8j96638+cfRsdZbmYuXSqleC1grw/7e9x/P279jPBeF+bqwZg3mO&#10;lZ/4+TNnv3Xy7h/86P63/NZNKxdevX/P6cd3bn/Df3lpwa9/7q8+fvHC3IHJpvZ7tt9/31ve8Opb&#10;1/YcP7rvB48cycy/+sN/cNvffvyjT25/+MLZagXihztOdixZ+dfv+I1wYs+uZ559+mTtD9/z59/8&#10;+0/s237PxVlzrpFNyeaEyuRlPFk2BoSqJOeamUrjwsjF0yqYCrNLMuPs/IFGWHalQVdoD6ke+rIy&#10;NbHvvq/s+emPHjpx+pxcl+3dvLRP/vUfXa8VBUHJymzVBGH7vDtft+5ly6+8UBqgUleYYSPbv/3D&#10;731v1+HJBCGY4OlLEwAfTjPEDFAIlKoBYIx5npckye7du9/0pjc1Gg3OudaaLhE+Wmu1vhypSYSD&#10;scq5NBIHgIx1Ih1wLmLtmsoa7aBTMl5rq57gJV+I8yN7Dz/2/e/cc/8YwAf5x//hy3/+1l9bvHh1&#10;V5FNVS15PIptI6p40oNL3TiACDEDQo+CxM7Bo2xeXLhw4Zmn9voiUyxlR07tO3u2OpXUYwAQsLaj&#10;vRB6Zu/evU3V1t8+f64yPXpy/9QkIlQFlRSrsaJXyOVPHDly5sTJrp5V1Wb0zDOHz11oNC2cMImK&#10;S2GxI585cnjPUzueaffmd3d6Bw7uvXBhdjpJDHx4DIhVozLU2fm5T39hxhSHhoYSpx7ffjC9j2ow&#10;JA5B1lp7eOTw5MXRjkxnFEVHz5+8OIdGLRWMDGMBaBR9zEa/vLF83p63/9/NWIBZMDIWZAEO5uez&#10;OV2bfeLRh5tqoKfYrpQ6cezg5JiyAIMxSETOkxz7d/90enQmzHVP1yp79u4/c6oWa5DgsC6Ka4yS&#10;ixNnnt5xMCy5Xs+MHD149MR0pYEYDNaxiJczmUZz/IGHfyC9JaXS/EajdvTII2fOqTA9ihg3nPX1&#10;9T354LemJ8Zltksxe/z48UMjcwkA30MzEoWO4cXFM/fuO/zY4f5CF8VT58bHd+06QhoJAC9CUAiI&#10;+jKF7+/eHUeyY9HSWuPisT0HpmZhABb6iCuh8Ep+4RsPPZzLZCVziBpjY1Mj53TNATAa0g8oV6Cj&#10;Txw9+OAzgZ/v6c4fP3Vwz76REPAAwcGkME2vGWknLscj4BeYcw5ELZ1UxiEFEkdGLRvuf8fffS6f&#10;me9nc+MXzu/bdVIlKXyKAukaKg3mETwfyWWYRP6/yf6tOBwAa8E5Z9xThmAcpAcGo22mGO/56eFD&#10;u2ZKfq6Yqx89+sz+kYu1OjikVg3kCmEuW4trTz29nURfLtvvqmdHTx07fbZKgCe92MaFcqGUzT/1&#10;3SeOHtnv96zUnr/n8KnRCyYCQAlQAyBqYLbZDLQGY4nk1iqvWatNNX/02LOHzk9umTkwsvOg6lk3&#10;lZDXjIfgokbd55g4d3rvzh07jkRzPMot75CqfXam6hw3ljcV6lrONOxDTz71+Mc+8Wxix2vN+uxF&#10;PnGocsbOAYAP41okepQWjYMhJggGzwCpAxdFUeq01ev11IcTQmitjTFSyrTcgXN+ueVVOeCcs3AA&#10;OIdxDGCuRfZBhhgT0vM8avHPGLj82MXZ+lylaSf2735UpPpctdpMTY1P1YZEtrPcdfTcxSg2JKWz&#10;NlEajMAcABgDUHe5/44Xvmjd1lW5AX/N6iXtKN245rqOQi7sYq6oriyvv+8n/zzd1Ou2vCrXMbBi&#10;RbDpis5suCAyK9u7sisWnXn/n75929Jn9x/Kr3/hnaYrEhtfsmmef1P+zeNR9aTft+LKdUPv/cCB&#10;O7d+6XtfW7rhpoHSkiUD/cPLesKO3F03vqzUbI9XnOpwpWsWX/mFr/yznD/UuWLVYF/fxoHC6uGu&#10;9737T6teb6aYW9Ief/ubH7//x9v3HZu9+ubXuO6F+e7OWzbND1b0VMfr017vwJrVf/D2Pz61Zc22&#10;r97/xO6xY7NVbTUnmOd9uOft/zAjggMjRsyu3LDxV1/7jnJb3xVLw9XDdtHQMifXxFRcuzb70Y98&#10;8Juf//r4KVp964126Vqvq/PmqxbfUGK1OTfZtbT3ioUL2t7/wILOQ0cu5oeu6lu2ur+ncPU1K6eq&#10;My/d8LKAJhcO5+rNtavXXvGlb3w7ccWrrnzJvM7BZcNs3dqgf3hehOX5tsXLFkQf+st3fe1b58/s&#10;OfiCm/6TXbCxY+HSVQu7V7zudVWjzhZ7F69duejtf3zrkt7vP/ZM3w0vL3YtWtLTt+7qfiqvYxvv&#10;Yv5Mz6aOiXpj3cCGbd/aZnK0ZOvV+UL/hv7hjUv786Go5BbPhcObBrZ/7jOffPKh/c8ePbryjjtU&#10;29DqlZu3LOpa/ed/oU3ckD0r164p/M4br71i0bYHdwwtf8GywRc1589uunW1XH612vjSIKP5YCyL&#10;Yn33yq/8zef3nto9VWnEsZbIAfG/R6T/yzT3b4fjGME6OJey7jOZz229/oYbb761u2/tovl61fKe&#10;j3z4g1GzuKC/p78rvvvLf3Xvth2PP3Xy6d27E4XAQ00BjCF5ngv98jVrrTEJINr6Bm659YXrN145&#10;b/7gutXjdnKDqA7Wk73D66ZesHXx2uW3ffefHkvIXfnCW2ymeOdN1xXdyZXLupt8pQo3rlq098/e&#10;+67vfv+RU6fObrrhTtW1tNw3tHXjous6dKRqI7K9f826//43nzn20Pd/8OD9i2+4ra9/MQDRHmsr&#10;m5WwCkayLomFcXlMWHh7Hpo7s+Z7s+eeDcNsULxduV6etQ3M2FhkZbMy5jejLDCHUs0W5jTznc2b&#10;GtNzkryC1bnKheT8jp2P3/PjSS+tKrX2ubqiWSJK0v8YwMwCaACABqY5oJIEYMSEcxacYJSxhgCj&#10;NQcTzEuUBhhxa9zl5cMBIEiAOcE1cVgLiwBNCSSMwH2ABcwmqpak7JAqC3O4YQdGmuPteRX4spB+&#10;iwxruZxiNqubbUQSMEzAGU4qB1iLmpVOZOGUj0ommJwpy8qiK69Y0r3Gno+mRp7mcfnazd7UmP/0&#10;d4LO7nxGVgzintKqW67J16veeC1XGetaM1TqzkzsOd7XGPD80Ysd5nzgbVm06aXZZ43d+JBaIWV8&#10;zer2kV33MMpmM13cDtjsANasyg32LMrrubMnnqqZ7jvXXXdi38GJeq1cCNqzWT3bV8yvuPYm0lA0&#10;VZ062ba2I9sRTo6c7LL5nNdeL8hqduGm1W1d7bGQdGCyo63YuWFd8dzxe8tz3kVaW+F7dOaMrFZj&#10;kzMyX1VN+Aa66plLkUcwWOs7GIJmWfA8bCKpypTSgGGetIliAoy4VhxIZBksgKnmda0AzAANXyCB&#10;77QDEs4RGBCgMiyWIZwHM4M6fEDz0MDCxBIIAQNEuaIJqjQpEJDzDJoGyjHAZeCygIKYZRJOgWsA&#10;kpOXuLgHugIkIlSOAA2bMIDIN9YHPMB4qHEoBWguwTyYumeFhzCB1YGxNhIJfMCARfDBQU6VHKyj&#10;OkKNMMBYS/COyRbDOIGTsToJGFIhNOKIDSACWCLRdA5ACBfCOrJNiSglb0wvmgUfSQTLkECC8txN&#10;p1AQwbzYWgdAAM6CWRgQgaMlFOrALFgOWoM3qR0uEdmaiTR30DYEC8ETUA0AT4RALoaCMJ6JrIQ2&#10;AA8oiUIgZQtUXBoQmCOlOMB8JEaAhTJJCLFl0F4BugN+HXYs34QAGsjFcGB1YSEgNKCZhp0PGuWk&#10;PIlmArAMuAOapJBlXt14DgxeBCTQ8ByUg2MhLCQ1NcFRDqITaiZrZ0MgBqrwwR03CedIjORQxsvA&#10;BYDlqpKFjYCEh+AaRvkW4IgdgyzAxNDNjE1igFggbCYn2mQuGdzQVi63TU3Njc26ZddzTrULP93X&#10;Pd3TV1hxMLv/ZPG631paXp6/yKdPPImBOB9cNdw+d2C7V63my8snK5Xe9kHet3Ro85puMdk+sutv&#10;y1e/ee3V0e6HFU36OVvK9VbPyt5y39CNK1XQPDXdrMy0L71+sBlUTh85OO9C/2JT2e8vHO9def2y&#10;9hf0VzLMPGC9YN7CdUPhxOF7jdLV3HAm3yg3eFdPT/Haq5eNffGwXr6zNP/6Fau86cfdib3d5Tab&#10;C9sLbWW0L994a77g1aJRYcdL/WXVP3jxWSrlOuIQ1WKP8nuvWdBzzby6sWOP13Pdfcs39meaRx7k&#10;tali//omPxJQcnjTla/pnV42enCsGt3rZ67ZfE3XzBm3/5E2dzGaXzo13qMr475tcNRUqtF9mdm/&#10;QvPa5yhiqVVXS0RwTGrna/Tly73XruhPdGaOopPP9K4uBfn41KHjnby/wEqCMQNfwcBpBEAS0yW5&#10;8uftl2acwQKWcRDBOVgDCwZyyAeIm8oADFLn2jMrrswuX7Ki+uzj9ZPjPWzjojXx4WfY3MVi0KiX&#10;Y4V5EF233XgVoQpdHh9rX3DNUNyrK0/PFmMeCFnrXHSxOO/O9QsXhyobTz1pu+eSwos2LpoeecBr&#10;TlQKHSoz2Kk86lsEQAhiwguUddBJxuNGJUY7P4sjJ0fVyXoGNUMsF/hOJY1Gg4Kwt7uzUqlo62ID&#10;BcAX0JFggQXjfiA93zjDYGFdvd48fgFOuufsP9JLBBCBiBFjxlgYUywVnDNxo5kkFoC2GpcYgMH/&#10;53qRX7JRWg2vLZgDMTBurTPQsByObKIcTOxcRGl8TkFX67OT9WZEQTnbOVTFHgLgYh7NFDOiOaXO&#10;jE9FSCVKFUyrnLfFWCKEMzg3eu7E5z/33af3vOqGTXbTvHu/cffXD53/reZHChcPTX7/s1/ZeWZ2&#10;stIA4scOX3Pnq39j6/qmX//jt//RbW96W/dAz/mHvnfsoR/9+PDMBC89eN8j925YZ+8otS2rv/+T&#10;3y5k2W++4urRUwfv2/boo4/vhszXfvyTYM2619x6AzYvufdrX/7mgbGX0RfMmQe/+OOffv/hvc2Z&#10;KQnQDx5e99Czt2/eNFpM3v+n7xy69oY77nrl/nu+teuer+8ebU5yf9v3Dq3Y0n3LLavvuO6lH37f&#10;3w0PlF796queeeonP/7hzhPHpifqkyRsYgA4qBicI+vlJTNTc1qnGjeCUYIUYOL50A6eVwgLqjKl&#10;VVoj8zOZSgAwBm0lUpRr1EwEhlQi7bnN1kIxEDEf5QyPZ6aTS4/hnEmlxh2D1igUcp4TMzPOwcCk&#10;GscslSa2DgALwyBsWhPHClJCKWinBWd1AwWmNCC5CHmWsXolMjZmHrOJAayFYYBlAvCRbS+LuoxZ&#10;vVoHuE0MOAzBuVTjKIQwnuCeiaNIhYxXnfrZqiKCdeA8W8gzHekEJmqViKQBa2LMGeMgWD4vQEmz&#10;gShKP3SJdJ475yqJy+QCTk4416hP21YtDow1rX6zFr4nPMr5YW12xiROAg5EYBaIORLD4Jws5H3E&#10;ymmyEOQip5FiOg0AHsMhCBFSWUVTNUAAxqZ166lPaawDEzLwsjndrNR1DDALaA2WkYg1kCgwCym4&#10;g1AgjZY7+S/GnxAGgV/IsqnaDLiDIQ6dpLxOdZM4eGAWmTDweDzZZA6OAGsBZh2EhDKAMZTNFjDL&#10;m2hqcMYNmbRXpZBOa2hC6JF0BesnlSYAWA04zkA2jZgzGB2WckJpN6sAEHNKqSce3/7EsX3X3Hbj&#10;r95yW3z69Be/8rkbX3Pn5k1Xjtz76P77HnvkyP4JBjxpj15TfMXVHWs3Xf+eD37NIvv2N7/i0K77&#10;H3jgJzufPBIhvGfHT4ur1m29/prXrR8Yf+Ab7zr0la43v6F4du9jO+/72vZnpqZR5gu//+ijm195&#10;y20v2oIz5/7+45+4+dUvveKmDScfuP/wV7/x6LnKKGvbdmD/Y1cu+JWV3Vs3bfnQX38p0zvw5je8&#10;eO/D33384Se3P3IogZd8/3tdV21etf+u67ac/8inv/P9vfjw29+Yn9z+1GP3fvuRI+dmiMA6+oc3&#10;PrXv2quvWZup/90H/3jpi3+lfMvUti9/5Z5v3T1WMePI/+jHj61dOe8Nd904tHj5m975kS1bb3zL&#10;y2488ugPHnjkyQd2jVQayf3CVvYGlQ3irVs6P/75r/7gFHvzf/1vA3NH9n330/ft2LerCvBsWgdn&#10;YInoshSn+rePOWtBRM7BWQvoRqN+33337dq1a+jJJ37zms0XfPnu97y7f/2y2190+6FHt993993T&#10;dTsJaEiAYAH1iyB3z9v/RrOXaGT+xXg4oNE0AvCFP3nh3Lc+/altTz977R0vHO6u//m3fnAQmQ+/&#10;8x3VJ+/d+8h3H9hz4Ngcd6pt27Ztj+249sW3X3d27+HvfuN7W1/5kt6r1zTu/toTTz/60MFzVa94&#10;z4937LhiyauuWbVx/VV/+L6PFjo62NyLntz2jcee3vv4gdEkxo5tP+QbHgcg6o0qCpxEAFgXVQLB&#10;vUyxHoEYbFoXSpQhliHrGOkg26zMMgaZKcp83qAK3YSqOO1raxrKKeIEFwpGxoBJfYnj7T/ow+Fn&#10;rDrOas08uWTJot947av7+no+//f/8NRTO20C45wUMtHx/0S9d1kYeZCWJdrAWu57RrsEUkAWcoVc&#10;72B3PicYb5830Luw58K5icnZRoAomjEHDx68cumtt77qjY88cSgza/nCxS/71Tv6ypmjPz19diqJ&#10;keqlxiGDsXCAczp1Fz0vSJIIqsGd6WgrNZrRTLWqonjR0OCxI08/u/fA6KQLAE/4caM+2NdRq1ae&#10;OrCH+b5ViU2S/QePHD48YwD4HCqSQmQL5XMXRqNGHVrPmzfvn/7x04ePHPe4V1EROM9IWSzlL46P&#10;z1aqKm4O9vac2znz5FM7Z2ZqHZlsrVGPpicWzOsJpDtyfKTaUPlczmn16OM7zo020ypkkPWlGBqY&#10;t3f3HqVjOBoaXvCZT39stlKdqM/Y9AQEAAJnW7ZuufGlNw4U5A/u/sJ99z7tLEDOWsZgtQMii3Lp&#10;bb//phV92e9+7XP3PvAEpHVpmNeZdMLJYvHXf/cNS/rKbbNnPvZn7600UqeGCWIWFs7BLdq4dcWL&#10;77xyoCS/96W7H3hwN7HUS7SAAALoEO1tv/36l6+fnw/ro2/6k78x6jln+rm1TOvXr3/96++sVo9/&#10;5AMfmxtvPdZGx8glIEhv/bVXveRFW+d1+N+5+0sPPrirqZqtwBmgHLNOyr4Fr3nDWzd3HUhmzYff&#10;/8m52CSwcPCCgEV+7DiMWL35it993V1edfJD733vaD1KtZFbTbAWwr/q6qv/050vHOjp+uLnP7vz&#10;icdVbASHsoCDMwaMoWP17/zWS69a1Hbg6Z98+cv/PFOHJsA5AYQyU00ABNe9+BW3X79BVE9/7C/+&#10;7OQ0kKovE+PEDBzz5doNV7z8FS9pL5S+9fWv/fi+B22rFZbAEwnAY4X23/u9N64azh58ats3/vHb&#10;s83IwSTGuBaSABD+TS99+eZbr1swsfM9H/z4hdmWmovjFg7aAX5mw5ZrX/Irt/Xk5T1f/6dt2x53&#10;sNYapAyxAIj3rVn1mte+cEF55uSTD//jp38M6JR78pL6PGNC3P6Ku66/aqjdn/3c//jbZ3edtzpJ&#10;UUbE4BwgRN+Sha/7rVf2lsN/+uSnju8+GAFgTHJPq6ZRAEPPimVveNWLV/aqZx++97Nf2masIThL&#10;YA5KK44MZOFFL3v5tdesbKfKP3zyo3sPjcMZOAnrXDoPvez8JQt/9w2v7C6yT33oM7sPH1dKeQgc&#10;cTs7F/h+6PknL1xwzvV09c7Nzf3k4e1TR0YcQAKuNlMuzRNeZuTEmbm5arGYaS+3Pf300xNTkxEQ&#10;iDCKayqqD/R0g7MzFy51k6xUAAAczUlEQVQy0d7WVnr63gNP7NxdmQOAqplVDTM02N+oVkZHjkkp&#10;hwbnzY5N/+Shh2m2UgHALabGe3s293X1jp0ZnRudWrJifR7+vp27jx48amAk9xpGT1Zn+of6Dx98&#10;jJTLcPR19zz44327j46MziRO5oxyFycu9g50ewxnz56dmqwsnb9wYnb2qV3PnJ8xCgBZxHG5UCyV&#10;SqdPn+YgT8hyuf3xJ548cvx4vdEo5Nuj6lQp65Vy4bHjp42V1ZmpBUMDx36wbde+Qxcq6XrmUMa1&#10;7lkOl10y5heZlFIbZw2IGMCM1WNjY3cuW9yo1fcdPaus6evtHxuffGj7o2P1FtMSJ67dpbs7wHD5&#10;Scj+32buEqEGGJ6jAHYIAtJNZwGtI1AIzkhFve2lCxMXlHFhjvd0FXcePXLk2OnRcTjuAFOdHevp&#10;arMWY+MzzVgXCnlVn9lz6NCRk+cMAGcwMd5evLKjo2Pv3r1S+HGkpJ/de/DgybNn49hkgnIUzYSx&#10;AsBKhXy1mUTWwRclSdxqA6l5ukCMx3xYsLhRFAiCYNoKaZN8Pj9WrY9XIwOAaz/LBMUiCGyQa2hn&#10;kTAdQytjpQJsK5/6H3XjrAMRUrUGa0wYhldeeeVNN920cuXKOFZpFvVnxQ2X3wWloZW2isNywMQR&#10;rAWJUlf/ihWrr1q95urVK4NQLlizdnDVuk2br1q8cKAALYUaOXZ8z5EzDb97080vvuaaLddvWLGs&#10;O3vqyL4DR47W0juZMYxza2FS/4IsAFg0U7QEc65ZWbxgcO/BI46LTOhnBDt79uzJUcc4FNDUBlFj&#10;qLtNMH36wiiELOXzzVp1157902kvxg3YpJTNw8scOHTQQXV3tlmH86Pj49P1hkkCJgFlovraVasv&#10;XByPjQk8mfPdoROjjUhzhkqjzpkE0WBfR1SfPXHydJgpZLxMc646OjYRt8KmFrqZz3jlQvH82dPk&#10;UCyX6o3kyLETJ86ct2AAt4CUBBiYpKujvPHK9bfffvPChQsAME5gMg3LcPLBpZ/JrFq1YvPmTYsW&#10;LRIyxY8DxMA5Z2QBTm7TlRtedMcdN9x0U1pjIYMQgHZWOUAIqHxf1+CWazfcfufmhcu6iVoqtWlb&#10;AQHkQ9HzgqtuuvnWa6/esrRQKPjSB+Ce4y4kC8nmDw7ccccdW15wnRAp1acDLCMWQ4B8gA3Mn3fd&#10;1i2333bT8GBvKqgpBeCMJSuCDJinNFZt2HT77Vte8pJb48RpZ5nPQIgT23TGgCPwhxctvOWWm7Zc&#10;u9nzwQDOWysgJcoG0N3dvXnz5ltvvXXp0qVpI3RLTbyFwoXsvOKqrXfetGXNvDI1QAAEAzGPWJJU&#10;AUK+Z96qq6+4+oatL7gir5B+MYGcc8aaFB4xPDy8cePG22+/fXh4GIBgTPCUjNrBEZgkITdt2nT7&#10;bbcsGhpsNFEA8nAebCrhzqSEFMNLl1993Y2333ijMFYSgiAEEBvEDhAejOno691y7dY7bn/hokWL&#10;GOBZkNXp6EsPcI6cuerKDXfdddeqtWvA4WBSgh8QWm4cyfkLh7bcsHXrjTdmgywHQggpZOrAQzB4&#10;PFvM3XzLjbfccks2yHJwzgGrlUrQulK6fDa7YeP667feuH7DhlzeA6xrXW8hhZTIEcSSJYtvufX6&#10;m2+9NsiQsWAeA5fGCEBKyiE2gS9vuP4F127d2NXVlYY0QdY6DbiutraZifGp8YnQ83Nhpl6pj41P&#10;1lPfWwMu6u7uKrZ1PLlzd7nc7nueVcmpU2eOn5iyQKwjkPWZXTA4cPLk6bmGzsB4njdVqU9VtDUg&#10;EAcxkfT3tEOr6blZLlkxkxPGnT0zerIG5wHcAUYSK+QKO3c+29XZCW1yfubY4RFjrAJqJoIU2dDr&#10;KuZPnp42zZhF9XwYnr44cexcI2GwRsETYBjo7x4fO3v8+IlMvkPVYq9eO3HmrBSpujSBwVpkM/mz&#10;Z8/ncznJBWPsyLGT0zMNA1apVaWUvq4uXrjg5JmL4xPThVw2ZK4RRYfOpzs+Q6JgEgPrSFx2iZj/&#10;NzPGpCUOzlnnNOAymUw+DHzJz18cNc56YWZiYvLMhYuqFZZmLWVCBuFByF/2Czxv/9JaYwOAEEXO&#10;ATw9N5yFbvrMDvd11hRvxkkx63uePX/+/IXJmgLAfQiLaGbBgr6R4yenZuqcBT5ncW1679GRiSaI&#10;AYyDbDGf9YQ8deqUSpIwDIul9tPnxkYnFIg1oppgQgACYDqJZCZnmERURX2yu5g3zoscIOBgmzYG&#10;0JPJlYWVvjcFz3e6VqsVunoznb0AEFcpngykTRxDWHJeGEq/lBN53wcLHcd/3IF7zqyFUgoA49z3&#10;fc/zhBBxHAvBAi/gdEm54ReWdv/SjABGBCZgJQEeL/V29y9Y+PGPfeLuz/3l+972mt7OzF2vee2f&#10;f/ErX/jK3S+/47aF89t1s3bsqR0/uv+hJ/cef+Pv/7fP/v3n/uydf9QV0le+9Pef+sI/NxS8bAYO&#10;VhtfIE7vAw4gC8ZMqvqlo8X9HYP9/TO1erWZ9PX0FEKfSW/aIjFwgAMvd3atWTy/Xpndf/RYV+/A&#10;0LxexHGsSQMxAKd4MdtRKvYOLT4ycqK/t6etVPR9/8LYpOPkwBIbweOdpVw2E0zMVBJDy5YszpKJ&#10;KTs1HcECjDes6ehqXzbcy21y8OixvvkLuto663PTiTIxEAEi44ms154vLF6w4MTxkVKp0NXVlc2X&#10;ag3d1JDc13AOSLQDXCaXcVCFXF4pY0FcwhrXShCCjDPQijtbzOfDMFRGG4PW1HAaxijrCBR4viSn&#10;k5gJGeRCA6hm81LMN43MCcHIGqVUnGirHZwTIAEBAA4KsMwxp53gXrGtDMCSu8QD9RzyxcXNhnMu&#10;ny/6XiZ1JjmX1lnAgjRgjTFWGxhwcI+Bu5aEibWIowZgWCjDjCAIY1Eoc8FhlYUDbMIBgkZc10kz&#10;CPxcLicEIYUfpL6a1gA4p3SxEFEcx1JKRuDiuanpoBQynoUi2HI+V84BDjAcjrvUdeUWuhFr44eZ&#10;Urack9AaFmCMgUhwQYxJKZM4LuTySZIA4BzKWm1061C1HExILgDreV65rS3joQ40od0lLnurFBwC&#10;4WVlyIhnMqGziJpNMGKCpxJ2EJxzbqyKVKJVKwYh0zCqQxID0ivns4zQbDYTZd3PvSUAd2mAAilg&#10;HYFn8gUGaGitYyEJDrAWOjFKJ0lilE5TBun88jyJdJXBZnyeCXwuPce8SzxC1vMABqWVgmXgnLEk&#10;amqng2zAOWyiYS0gHJh1DNwLgkB6XAgeq0QGnIiMM4AtdHcP9/dnw0xldq6/d6CYL0VRUoviOmwM&#10;wGPIy67ujvauvnMXJ4lo1fJlge9XKhVlYIEEKsj6fZ2F7nJ+drYCmVve35PLZ8ZrjYlq2lQWo9nd&#10;275+9fLG3MzU1ERPf18+DJoz1WZkIiBJAKN5T/fS4YX5XPHwyMmgVOodHvZLxYtTM6PTGkxw6QG6&#10;p5hf2tP95E+PAmzjquUE2zR8sgLiAHMgKvb2rlq2KCOw66d7hpesWDC00FZmp+fqLiVXcg7EFi9e&#10;XC537Nt7IBdmli9eQsSaUVKJEYQhSdFQauVge09H++59R8ttvX2dHbkMn56dsoQYIOGDM3ACMeMs&#10;AO9nc/syNIufO6CIYIxx1hJBSo+ICSG5YGuWL52bmz16/Ni8+UM9PT3TM3ORcgpQKVw1/aSFjqCf&#10;L2+4HCwFOF66QrQ8OQcu0pMYHA7QLBQ95exwT/ux02O5fHHNyiUqqsZJMllLpwWHai5dObx4eN7Y&#10;2NjkZGVwaFF/b7dHanSmyhm4JBiNfHbx8LDHxcixY52dnYODwzNzdWXJAn4mk/56T3uhp71Ajz5z&#10;oD1U3/rG3e/50GdEvj9jK4s79eETo3UDWFH2gtkkdvme4uC8wvjBedOzO3LltUOLaiNHK9W5KhB5&#10;Jbg2VqBlvWrm9JlGFRXk/FK5UDSdoTlzeKz6v9hLKdpNeoGxMEYDduWqZVHUqM7OTUzMSJLGOQsQ&#10;g3W6lfu6rMxn0gVINEeiAc0ZWCaT6yxInsuFopivNht54czsxd5ybt/+EQ7MOBjhI9vOHFs5PJQ0&#10;Z0HKueaFU2d0ApdWZHEBowWsFn7WxdogZhLkw8QZphpOQOa7FgyLyTM8qc/yMDdvePTQng6jZx2c&#10;Y37Q3oiaxb4OpuMcp7mZ6faeriiKpi+OcyABbCBs4ufbB7vo2HhVJiiUcyKXVedHx5oxBBiHjYlB&#10;ZHoXL/Ymziazk81sW9K9MHd672wUG4ALqR23zPUuGIpna82p2UIulylnjNMXT53NiKCqI8MB2xcW&#10;6p1dXmMOlSk+OL9byOljx87CgSFnEHOptIU1EhBB1i8OdLX5dPHUkWoFmgHwMoGXNGoAR65DN3W5&#10;v6M7Q5WJs+PTdU2QjikCyPpckGYR5MC6K1xtqsM2zhw/ZSQqBlIEUunEaQoD1eylbLXc0ZzXHowe&#10;m5qrwrC8RgQoYSHBY95hnehb0V9g41Q5dfwC6SQ9TCxjKnEAJJDJtxe7uiSzsyeOTkkOpQRj0kBZ&#10;S/ACWItMMNCR78zJ00ePRREYQ9TS3nUQXHsZaBYuWj5P7QpY/uiRSQMoDhaSrbuARGy5E35Q9Od1&#10;5nImGjk2ygLMJpAWFmBSOjCtbZjPzxvojxv1uFmdGJtoYeMAEEH4Thtk+wv9uQEzSXMXz02gDmhk&#10;mXRMNRiQMEC0+UNLgmR2sd8YPXLmPIETmGMpAtARs6Qz5VJbWyEXZs6dPNGsRgQA5IfZejMCsxBl&#10;JGz+kvnCjOv6+amLVjA0HTSDdYCDJ/KJkvmBec5na+j8nuPjzuONxEnPc1BaGQQBjIUflNvKfYVw&#10;4szJublYMB5ZspACTUfQlAHli4PljnDazY5Pj6JmhSaAaWHAIA2Yk9zvXNCWTfKievLQKACSuUjF&#10;YAoEECeRdyruWdTflvePPHMgBKtdUmEhxDJkiclAh/1D3Xk34dn60dM1TYF2CcgygLGAmWwCl5/f&#10;FYpGd14f23tBI81T+1J4pBKAJyDwZPn64ag6Oj5SbWg4gENwGSZWFwb73GzVa0SJi3tWLpicmaqf&#10;HG+HV2Oo8gTo7eg0eVQmZ2wTXcUgM9Bmjo+MxIAh8kQYKwPh9y5drs6dyM9NnOrqnV8ojB4/kpG8&#10;oYwB84JcM46L83sIhjXjpFLp6+uLdTx65kKGoIC6l4PxsoFbWOS1KDlvsiJf6ini9IFDacY/rar3&#10;Sx1he2/vhV01lq3Z9nJX25nTu0EwBAcJHsLa9vnzeaxErcpUNWzPVHkyc3aOLECIw7KLKQxpQdkf&#10;n56tiXKuVOqU8bnjxxMgIgEizp0pLZqfUW50JCIvKnbnCmHj3FFEiICYZYE4lXAABKA9QnKZ7f+E&#10;58KE9ueDDEQAyLkWU1QrWsx4dsnCcG4uGR0NfM/rLk/NzepKVTjHQDUIBwHSgAKBOQSSN5Ln06q/&#10;VGOAA7mUEJYZpPCaVK4OwgGAZb4GgYmO5cu6T44fM7NJm+jNeZUjFzmgZbZhAFKwSXdv0aGgKhJx&#10;3Dkcnq8f52M80cYwqLCMxJWKfi/Xc7ONKNOjpNeZt+dHjmnAkIAjHyr22gDg2f3Hjxw7/K53/wmE&#10;D9EB+B7gCXgFDoIHxiHBSpBFAQwA8AUgc2B5ICDAC8HbwXPwIAgeEMp24ZfAQITM/zp8jV+CAXAR&#10;gASIMUEp3oWAgPscgiCk9Ftr4XIzxgCfww/BAg4IQPhgBSYLBJamlMCzBFEA2gAvTa4xBpElvx0o&#10;AmEQZgUHBwKCB3BA8FSmLQCFPkMIgAR4DuT7DASAh+DZfLbgAyAgkwcJH2ACgAQKnOeDXDbNN3Fq&#10;BWMz5AlwAmSQfn+7DzAmgJxgfiDSOcokvEIa0xc+eCiAPMBAyLT7CDyCZPC8AOSDCQqIOPNFnhAS&#10;GAc4wCEBxnwAbVyydOB80UnIEuB5EIwzZAjS8xkIXASMBwCD8MHAAUGXGiO5aLHV+OAFsCyA1hPh&#10;+8wDsbSnJQQoRFgClz5QADykc4ZlhMcBcMAvQHAIEMEHfEhCQF6Y/qgEmBdChBA+CAEAgCA4fAEp&#10;KdWqlkAOFIIBHJwgCALSEyHAPAYmOGQAJkGMAz4QAh48Dt+jQIBxAIxD+PByYBBAjgtPSDDAQ/oR&#10;mTaHibQZGUAAICFbzDUgJkACJMG95wSLM5LEpZoY7mdAEkEIyUDIEPzWuPic+QRICTBACAgfTEog&#10;ixSjCA4IcAHpe1kQaz1iAEFSOr7whA8IgbSBJSCbQv+yPjgAYq0Ngi71GArguQwuPQMDo8DnrYxo&#10;xoNgEGiNPsBJcJ4lMJEiCkUG4QC8IjiyAtlUMAYy/XsPjEOAOKgDJIiBp3ORBJgEh5Bg4FLkQBIC&#10;KZRcEgNByJCz4FJi1gdrA0IBZAAfIAhiAgRGrZkAZCELECKdQqEEiIFJ4cm0Z8B8MAkJCAhAcHBO&#10;AlxQAOZDBlyEWUgvncc+0vUlAHgcsgSPtaJO1AGUMkBvFoFEukxAAjIAz4Yi2waAM/J9AvMgPDAJ&#10;Qelgea0hI0AAISjdAbIAIMCKAQ/zQE4QRBaZMiTjPsDSaSE5BEcIFNoYAoAjS8h5QmaDdMf2gBwo&#10;B4SMQgHfA8sGxCQI6TQDWIigk8lcAIQAWB5UEECJIS8A7iHMgoCgSMQLQIF5IB+h5wGZ1kTNgpiQ&#10;YD6H8Jigy5IMl13696+NiDwvEDwAJNLNBj7CHMjLgIWtRcA8zwvBQkhAgnxwD4ITwyWOquftl2oM&#10;aO14jNKNgwQYAyEMPJ+odV7LEFxC+AWEIIksIYMMkAEAH14RxAIJMDAvBEoCBcEBr7U8CQD3wXOc&#10;yyKQAwgFUBsgCyHP5jwwARIeABaABSxRDeXAvADOQFezQlggsUgaBkBKTwlY6IhxVAAozYgUvBgQ&#10;AYNqwjZACSx4AAXEqm6ThieJCzQdo39p//HuamVjObfGEWthdJRRaVJVa8345VjjQJAAdxAJrDap&#10;3JgDjNVN4VmRHn6GhCjEgAYSzpQBWct1nesGoGUQRFFsiQxBsdTHgLAuhfOAGIRIFSCe01v2GIg5&#10;OFutN1qh/CgCoFLXhwmAWROZRh0AhEzx/wFD7JxloWNQiQtCAYJlYJwDipzSBgCYF2jYWCsOgAGe&#10;cIDgIDjEDQXPOHCOJElYkAGDSxxZG2vtwCVxTrBghoUkfKtASMg6chCMx7rJiLL5IFHQ1qWApSS2&#10;AKzV1mgmCI4R99Labi4YGJQ2DumRrFqdnXIxkYC22mrAQqT4UwuGtOKVUQtWKAMPQKI1IwYApgJJ&#10;YJ5z0kEQI4fIuSQl97KAVU2IJnjMuWfhg4Fx4kQOxjq4Vt2SAzkm6VJ5JAgu0QpkPQemDTMa1jHW&#10;YudIwBScBTPuEnmiNUQEEwtBGmgaJNpxLqAQCnruwkJCEohAnHkaEty3KVNVa/JRWjMqPY8IjBCr&#10;VK+NnHMwGnBQTTgLKRskYxIOViCxNnaMlAYcQo9Ixx63CqxOvpAtLWjBhYOLkxicgxgcmOScwzoI&#10;zgAkWqG1whPGNMhIT1ggMTAQ4AEch0lLEAxnFoiJWyfSIjwmghDWqdiIFCDZTIiBGIMDcZBgxpFx&#10;5MgKCQtAK0TNFB6odAqLYwDgUlyRtdCAgTOcOGeg9FMsBbCQUWBwTseScTgGB+ZxBQvAKG2tuVS/&#10;YsEcGISEAXiKhCECPdftMSiGVWB+qr+nFAAOstooYiACrCIhoQUxxhmcg7HOwRinQQ4Eo5WB8bgH&#10;i7QaXSHVvXZwMbQVAVp+OzQD5uqINcC4MQmguSfhtNZaA4LgEsX9jIG04BbWOQuPGE/RGAgCkRbG&#10;CO5r4SNF81id5ikj7RB6MApStvALFmBEjBi0BzPjYAiAdjCJRhRBAhzpNCSCYk4JJhPIeuKsRVpq&#10;bQFID0lsleJpkb61IBCxxKKpITwPSQJi0HVPcA0kFnAWcSJ9JICBByFBzhhYZeAsY+xyPAD+HUvV&#10;I5Mk0Sa5pCVuCQQVA86BAZwxQVImiU7AVOotpDu8cemWxp/3437p5lrCoZdirimGg4HLJNbGOY8L&#10;QWRUE9bAqQQgKaEcYhiA89SbSjgXWkE42CRm5DwhnGlRMXBPcMEgOcjCGtuCj1kwAli1aRrNNL9u&#10;LQAXwUVCEDMgQwxWc1iV4lDYc222FoZs08G1ACoO1tkYRGCqmcrExkjD5kn6ScOcUnH6fhLu/6Ne&#10;ljUG1MKqOAt9KUKdVjm4tAjsMlzHFoCzMCBwB+5gTIrrhjIgB7LKIVTaCjANC+bDxdJZBmjTBHwV&#10;6fRYBznjEFvIFFhyCWkRJ9oDyMEZBUBbcAA2AkkQVPqX1gFkScDodL4xuDS7AZMmpaEsLNglRwRx&#10;owlIBUAZgKxrfcwqBVwqltIK2lqg0ZoMysInINYAwUYJYH8esmidYen5aq1z6TGq0oEz1hCMcbZW&#10;jS9h0gG0IjMpitxqC7LO6NavafvciFsDkIVqPpdVt86mDgDSTklbbzQ4oI1ySKmVdZSA4BxzzqbX&#10;FMQazgekRWxtAgYYAyc1PAYNxCn7k9Ga4MPBWGNbUsBpsxxIw1mrLsGy8DNKK+vAW6/DrGnF4F2r&#10;al0btHiwOWCUBkhb14rVg4xyBCTasdSVAHOJBriBNVYDHFY/B8Bxz+m/afv/lHduu63jMBRdlN2e&#10;///WAdLYEsl52JTlzEnfO6hQoG1i68q7NqX+isvBE/AxgD/OAWyN1sge4XuS4LHDJwx/HH8gutMa&#10;rY2eShvoytsExJh6JjW7s+3MMDIj4wD6OSwRbI9hmBATkeBxYpHj+JpZeOP4qnirog6J9wAstZhB&#10;27Q/fFz3L6VzHJrN/8Q/FiaJHtFJ8hK+AQuwm8NPLDAiXGDFOnUktYGSjBPGEWzgIepwTByhlJoB&#10;Rm/wMRcjSceuTMrIs4NlbyPDK8fh6kzNyemnUCJRCHdV1YHngVyDpqcvBKCW9/EPfAwY7IwBbZxd&#10;9x0EHaBnRKU0P5/jE4DuTrPHBGUPRmHoHw9sZ/Q7/meEbwBHbnSnUuBoQUtCJmLk+CAgntEr7idR&#10;qJbPJ7ajHPM59pCfC/58FrYohfPcXXORPA95Yxtj3FJYGN3/R1bNX8fUJ1jipJOtA0qZ6oE1TzNa&#10;kqQrcUgg2h+2gfwby6vFEUvsDHdig6cPZAZlkAxGdtiaVPJDEgR8+KcEs0Xk82tEo07vPLrI4QST&#10;WK9zOb0Uscyt+nvmWSxpbyVAGmnXx43Y8I2RxmmKfaiKliZnMqhrC2QeJDW4Jg/yV5UNh4G5UCOK&#10;kZKQJdeuXWMXhsYa2WwF4ju4ySXPHWveCuvaEEhCOg2ADNl7lOYr+CXTP2aFP0MqZ3oSpQnWIk8V&#10;DWBFOXdbYLWYmXWJhFLpuP0bZLzf6LbrY4d6oQyexRlxp8b1vN3EVzLVNjDBVvWmXm/Xg1G/XSwU&#10;14gSJTzONptUVTJeT6KyYCdbVWyRvLvB8VKs+ab7Dk4LhbQtKoojOIXp3DiNYXlOkw1VVwv2oPnN&#10;TImr7pfjr78V8n91qtWc2aCyclW0e3k1pOSM76t7l2DkNbpSP2ivVLXlNflqOrgMtzJa1hgNbDm+&#10;ai5Xf+rzPinwFn57Geae+CKR9VMXqzixqGkx6Z2GAwZkFghsVmS3NUtuRqLdnctb90Xx9vqFrLWY&#10;lv3iSZ9m0ISCrc7Ey0pfnXdgiM0sXr97KRLtkztaId9sLObxwAfOrvmXlG/hFs4QcHCamkxWVphw&#10;XLAwzY/leqCWiAqKX2Pxq595H77NqRYnbG+n8weX75hxzs8lgCPkk5ZXcDvMAoLMu/T7kefk/boy&#10;12aWb0jRgMTlp0QjWizK99eV7KUWyz7TroJ2p8rPoYTbJI9E0TiJz38BJPrh1rCNfIYAAAAASUVO&#10;RK5CYIJQSwMEFAAGAAgAAAAhAJxwLeDfAAAABwEAAA8AAABkcnMvZG93bnJldi54bWxMj0FLw0AU&#10;hO+C/2F5gje7SVtbG/NSSlFPRbAVxNtr8pqEZt+G7DZJ/73rSY/DDDPfpOvRNKrnztVWEOJJBIol&#10;t0UtJcLn4fXhCZTzJAU1Vhjhyg7W2e1NSklhB/ngfu9LFUrEJYRQed8mWru8YkNuYluW4J1sZ8gH&#10;2ZW66GgI5abR0yhaaEO1hIWKWt5WnJ/3F4PwNtCwmcUv/e582l6/D4/vX7uYEe/vxs0zKM+j/wvD&#10;L35AhywwHe1FCqcahHDEI6zmS1DBXS3nMagjwmI6i0Bnqf7Pn/0AAAD//wMAUEsDBBQABgAIAAAA&#10;IQC6waW7vAAAACEBAAAZAAAAZHJzL19yZWxzL2Uyb0RvYy54bWwucmVsc4SPywrCMBBF94L/EGZv&#10;07oQkaZuRHEjIvUDhmTaBpsHSRT79wbcKAgu517uOUy9fZqRPShE7ayAqiiBkZVOadsLuLb7xRpY&#10;TGgVjs6SgIkibJv5rL7QiCmP4qB9ZJlio4AhJb/hPMqBDMbCebK56VwwmPIZeu5R3rAnvizLFQ+f&#10;DGi+mOyoBISjqoC1k8/m/2zXdVrSzsm7IZt+KLg22Z2BGHpKAgwpje+wKs6nA/Cm5l+PNS8AAAD/&#10;/wMAUEsBAi0AFAAGAAgAAAAhAOSLsrwNAQAAEwIAABMAAAAAAAAAAAAAAAAAAAAAAFtDb250ZW50&#10;X1R5cGVzXS54bWxQSwECLQAUAAYACAAAACEAOP0h/9YAAACUAQAACwAAAAAAAAAAAAAAAAA+AQAA&#10;X3JlbHMvLnJlbHNQSwECLQAUAAYACAAAACEADfhA9n0DAADnBwAADgAAAAAAAAAAAAAAAAA9AgAA&#10;ZHJzL2Uyb0RvYy54bWxQSwECLQAKAAAAAAAAACEAFMawIQJeAgACXgIAFAAAAAAAAAAAAAAAAADm&#10;BQAAZHJzL21lZGlhL2ltYWdlMS5QTkdQSwECLQAUAAYACAAAACEAnHAt4N8AAAAHAQAADwAAAAAA&#10;AAAAAAAAAAAaZAIAZHJzL2Rvd25yZXYueG1sUEsBAi0AFAAGAAgAAAAhALrBpbu8AAAAIQEAABkA&#10;AAAAAAAAAAAAAAAAJmUCAGRycy9fcmVscy9lMm9Eb2MueG1sLnJlbHNQSwUGAAAAAAYABgB8AQAA&#10;GW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7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p+cwgAAANwAAAAPAAAAZHJzL2Rvd25yZXYueG1sRI9RS8NA&#10;EITfBf/DsYJv9tIgWtJeSwwI9k3T/IAlt01Cc3vxbm3jv/eEQh+HmfmG2exmN6ozhTh4NrBcZKCI&#10;W28H7gw0h/enFagoyBZHz2TglyLstvd3Gyysv/AXnWvpVIJwLNBALzIVWse2J4dx4Sfi5B19cChJ&#10;hk7bgJcEd6POs+xFOxw4LfQ4UdVTe6p/nIHPqqmrbx+at32uy70821IGMebxYS7XoIRmuYWv7Q9r&#10;IF+9wv+ZdAT09g8AAP//AwBQSwECLQAUAAYACAAAACEA2+H2y+4AAACFAQAAEwAAAAAAAAAAAAAA&#10;AAAAAAAAW0NvbnRlbnRfVHlwZXNdLnhtbFBLAQItABQABgAIAAAAIQBa9CxbvwAAABUBAAALAAAA&#10;AAAAAAAAAAAAAB8BAABfcmVscy8ucmVsc1BLAQItABQABgAIAAAAIQCDGp+cwgAAANw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8" o:spid="_x0000_s1028" type="#_x0000_t202" style="position:absolute;top:26873;width:61855;height:6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kdWwwAAANwAAAAPAAAAZHJzL2Rvd25yZXYueG1sRE/Pa8Iw&#10;FL4L+x/CG+wiM9WJSDWKiINtF7Hz4u3RPJtq81KSVLv/fjkIHj++38t1bxtxIx9qxwrGowwEcel0&#10;zZWC4+/n+xxEiMgaG8ek4I8CrFcvgyXm2t35QLciViKFcMhRgYmxzaUMpSGLYeRa4sSdnbcYE/SV&#10;1B7vKdw2cpJlM2mx5tRgsKWtofJadFbBfnram2F33v1sph/++9htZ5eqUOrttd8sQETq41P8cH9p&#10;BZN5WpvOpCMgV/8AAAD//wMAUEsBAi0AFAAGAAgAAAAhANvh9svuAAAAhQEAABMAAAAAAAAAAAAA&#10;AAAAAAAAAFtDb250ZW50X1R5cGVzXS54bWxQSwECLQAUAAYACAAAACEAWvQsW78AAAAVAQAACwAA&#10;AAAAAAAAAAAAAAAfAQAAX3JlbHMvLnJlbHNQSwECLQAUAAYACAAAACEA2zZHVsMAAADcAAAADwAA&#10;AAAAAAAAAAAAAAAHAgAAZHJzL2Rvd25yZXYueG1sUEsFBgAAAAADAAMAtwAAAPcCAAAAAA==&#10;" stroked="f">
                  <v:textbox style="mso-fit-shape-to-text:t" inset="0,0,0,0">
                    <w:txbxContent>
                      <w:p w14:paraId="15376DA0" w14:textId="77777777" w:rsidR="003F0A6D" w:rsidRDefault="003F0A6D" w:rsidP="001233A5">
                        <w:pPr>
                          <w:pStyle w:val="af"/>
                          <w:jc w:val="center"/>
                        </w:pPr>
                        <w:r>
                          <w:t>Robert Alan Koeneke, 1983 VAX-11/780 (MS-DOS, Amiga and Linux)*</w:t>
                        </w:r>
                      </w:p>
                      <w:p w14:paraId="0A7553DE" w14:textId="77777777" w:rsidR="003F0A6D" w:rsidRPr="008536D2" w:rsidRDefault="003F0A6D" w:rsidP="00B22A6E">
                        <w:pPr>
                          <w:pStyle w:val="af"/>
                          <w:jc w:val="center"/>
                          <w:rPr>
                            <w:rFonts w:eastAsiaTheme="majorHAnsi"/>
                          </w:rPr>
                        </w:pPr>
                        <w:r w:rsidRPr="008536D2">
                          <w:rPr>
                            <w:rFonts w:eastAsiaTheme="majorHAnsi" w:hint="eastAsia"/>
                            <w:color w:val="000000"/>
                          </w:rPr>
                          <w:t>*</w:t>
                        </w:r>
                        <w:r w:rsidRPr="008536D2">
                          <w:rPr>
                            <w:rFonts w:eastAsiaTheme="majorHAnsi"/>
                            <w:color w:val="000000"/>
                          </w:rPr>
                          <w:t xml:space="preserve"> </w:t>
                        </w:r>
                        <w:r w:rsidRPr="008536D2">
                          <w:rPr>
                            <w:rFonts w:eastAsiaTheme="majorHAnsi"/>
                          </w:rPr>
                          <w:t>最初的《摩瑞亚</w:t>
                        </w:r>
                        <w:r w:rsidRPr="008536D2">
                          <w:rPr>
                            <w:rFonts w:eastAsiaTheme="majorHAnsi" w:hint="eastAsia"/>
                          </w:rPr>
                          <w:t>》是为</w:t>
                        </w:r>
                        <w:r w:rsidRPr="008536D2">
                          <w:rPr>
                            <w:rFonts w:eastAsiaTheme="majorHAnsi"/>
                          </w:rPr>
                          <w:t xml:space="preserve"> </w:t>
                        </w:r>
                        <w:r w:rsidRPr="008536D2">
                          <w:rPr>
                            <w:rFonts w:eastAsiaTheme="majorHAnsi" w:hint="eastAsia"/>
                          </w:rPr>
                          <w:t>VAX</w:t>
                        </w:r>
                        <w:r w:rsidRPr="008536D2">
                          <w:rPr>
                            <w:rFonts w:eastAsiaTheme="majorHAnsi"/>
                          </w:rPr>
                          <w:t xml:space="preserve">-11/780 </w:t>
                        </w:r>
                        <w:r w:rsidRPr="008536D2">
                          <w:rPr>
                            <w:rFonts w:eastAsiaTheme="majorHAnsi" w:hint="eastAsia"/>
                          </w:rPr>
                          <w:t>计算机制作的，但其作者允许在非商业性的情况下，分享不同版本和平台的源代码。</w:t>
                        </w:r>
                      </w:p>
                      <w:p w14:paraId="521F1CBA" w14:textId="77777777" w:rsidR="003F0A6D" w:rsidRPr="00737922" w:rsidRDefault="003F0A6D" w:rsidP="00737922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《摩瑞亚》（</w:t>
      </w:r>
      <w:r>
        <w:rPr>
          <w:rFonts w:hint="eastAsia"/>
        </w:rPr>
        <w:t>Moria</w:t>
      </w:r>
      <w:r>
        <w:rPr>
          <w:rFonts w:hint="eastAsia"/>
        </w:rPr>
        <w:t>）</w:t>
      </w:r>
    </w:p>
    <w:p w14:paraId="1C687587" w14:textId="77777777" w:rsidR="003F0A6D" w:rsidRDefault="003F0A6D" w:rsidP="00F734E7"/>
    <w:p w14:paraId="6E7171B0" w14:textId="77777777" w:rsidR="003F0A6D" w:rsidRDefault="003F0A6D" w:rsidP="00F734E7">
      <w:r w:rsidRPr="008F2B87">
        <w:rPr>
          <w:rFonts w:hint="eastAsia"/>
        </w:rPr>
        <w:t>作者：</w:t>
      </w:r>
      <w:r>
        <w:rPr>
          <w:rFonts w:hint="eastAsia"/>
        </w:rPr>
        <w:t>MM</w:t>
      </w:r>
    </w:p>
    <w:p w14:paraId="11236F3E" w14:textId="77777777" w:rsidR="003F0A6D" w:rsidRPr="008F2B87" w:rsidRDefault="003F0A6D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SpIkEZhaNGQ</w:t>
      </w:r>
    </w:p>
    <w:p w14:paraId="176F4C35" w14:textId="77777777" w:rsidR="003F0A6D" w:rsidRDefault="003F0A6D" w:rsidP="00F734E7">
      <w:pPr>
        <w:sectPr w:rsidR="003F0A6D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3CD198" wp14:editId="72415A6E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169660" cy="1404620"/>
                <wp:effectExtent l="0" t="0" r="2540" b="6985"/>
                <wp:wrapTopAndBottom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E470" w14:textId="77777777" w:rsidR="003F0A6D" w:rsidRDefault="003F0A6D" w:rsidP="00620F34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我听取了很多玩家的建议，不断改进游戏，在解决问题的同时，给予玩家们新的目标和挑战。如果有人通关了，我会立刻针对性地“增强”游戏难度。我曾经发誓它是“不可战胜的”，一星期之后我的一个朋友通关了！他的角色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“Iggy”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在游戏中被称为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邪恶的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</w:rPr>
                              <w:t>Iggy”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，并且在游戏中永生不朽。当然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,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在这之后我把他通关的窍门堵上了。</w:t>
                            </w:r>
                          </w:p>
                          <w:p w14:paraId="5A51607F" w14:textId="77777777" w:rsidR="003F0A6D" w:rsidRPr="00E81749" w:rsidRDefault="003F0A6D" w:rsidP="00620F34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7EEFD0BC" w14:textId="77777777" w:rsidR="003F0A6D" w:rsidRPr="004C63F9" w:rsidRDefault="003F0A6D" w:rsidP="00620F34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  <w:color w:val="FF0000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Pr="009F4486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Robert Alan Koeneke</w:t>
                              </w:r>
                            </w:hyperlink>
                          </w:p>
                          <w:p w14:paraId="5127AC04" w14:textId="77777777" w:rsidR="003F0A6D" w:rsidRPr="00E81749" w:rsidRDefault="003F0A6D" w:rsidP="00620F34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摩瑞亚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CD198" id="文本框 2" o:spid="_x0000_s1029" type="#_x0000_t202" style="position:absolute;left:0;text-align:left;margin-left:434.6pt;margin-top:19.75pt;width:485.8pt;height:110.6pt;z-index:2516838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26NAIAACYEAAAOAAAAZHJzL2Uyb0RvYy54bWysU82O0zAQviPxDpbvNE3UhjZqulq6FCEt&#10;P9LCA7iO01g4HmO7TcoDsG/AiQt3nqvPwdjpdqvlhvDBGnvGn2e++WZx1beK7IV1EnRJ09GYEqE5&#10;VFJvS/r50/rFjBLnma6YAi1KehCOXi2fP1t0phAZNKAqYQmCaFd0pqSN96ZIEscb0TI3AiM0Omuw&#10;LfN4tNuksqxD9FYl2XicJx3Yyljgwjm8vRmcdBnx61pw/6GunfBElRRz83G3cd+EPVkuWLG1zDSS&#10;n9Jg/5BFy6TGT89QN8wzsrPyL6hWcgsOaj/i0CZQ15KLWANWk46fVHPXMCNiLUiOM2ea3P+D5e/3&#10;Hy2RVUmz2ZwSzVps0vHH/fHn7+Ov7yQLBHXGFRh3ZzDS96+gx0bHYp25Bf7FEQ2rhumtuLYWukaw&#10;ChNMw8vk4umA4wLIpnsHFf7Ddh4iUF/bNrCHfBBEx0Ydzs0RvSccL/M0n+c5ujj60sl4kmexfQkr&#10;Hp4b6/wbAS0JRkktdj/Cs/2t8yEdVjyEhN8cKFmtpVLxYLeblbJkz1Ap67hiBU/ClCZdSefTbBqR&#10;NYT3UUSt9KhkJduSzsZhDdoKdLzWVQzxTKrBxkyUPvETKBnI8f2mj72I5AXuNlAdkDALg3Bx0NBo&#10;wH6jpEPRltR93TErKFFvNZI+TyeToPJ4mExfIkPEXno2lx6mOUKV1FMymCsfJyPSYa6xOWsZaXvM&#10;5JQyijGyeRqcoPbLc4x6HO/lHwAAAP//AwBQSwMEFAAGAAgAAAAhANNE6Z3dAAAABwEAAA8AAABk&#10;cnMvZG93bnJldi54bWxMj81OwzAQhO9IvIO1SNyo06KmNM2mqqi4cECiINGjG2/iCP/JdtPw9pgT&#10;PY5mNPNNvZ2MZiOFODiLMJ8VwMi2Tg62R/j8eHl4AhaTsFJoZwnhhyJsm9ubWlTSXew7jYfUs1xi&#10;YyUQVEq+4jy2ioyIM+fJZq9zwYiUZei5DOKSy43mi6IouRGDzQtKeHpW1H4fzgbhy6hB7sPbsZN6&#10;3L92u6Wfgke8v5t2G2CJpvQfhj/8jA5NZjq5s5WRaYR8JCE8rpfAsrtezUtgJ4RFWayANzW/5m9+&#10;AQAA//8DAFBLAQItABQABgAIAAAAIQC2gziS/gAAAOEBAAATAAAAAAAAAAAAAAAAAAAAAABbQ29u&#10;dGVudF9UeXBlc10ueG1sUEsBAi0AFAAGAAgAAAAhADj9If/WAAAAlAEAAAsAAAAAAAAAAAAAAAAA&#10;LwEAAF9yZWxzLy5yZWxzUEsBAi0AFAAGAAgAAAAhAKXefbo0AgAAJgQAAA4AAAAAAAAAAAAAAAAA&#10;LgIAAGRycy9lMm9Eb2MueG1sUEsBAi0AFAAGAAgAAAAhANNE6Z3dAAAABwEAAA8AAAAAAAAAAAAA&#10;AAAAjgQAAGRycy9kb3ducmV2LnhtbFBLBQYAAAAABAAEAPMAAACYBQAAAAA=&#10;" stroked="f">
                <v:textbox style="mso-fit-shape-to-text:t">
                  <w:txbxContent>
                    <w:p w14:paraId="0E9DE470" w14:textId="77777777" w:rsidR="003F0A6D" w:rsidRDefault="003F0A6D" w:rsidP="00620F34">
                      <w:pPr>
                        <w:rPr>
                          <w:rFonts w:ascii="Times New Roman" w:eastAsia="楷体" w:hAnsi="Times New Roman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</w:rPr>
                        <w:t>我听取了很多玩家的建议，不断改进游戏，在解决问题的同时，给予玩家们新的目标和挑战。如果有人通关了，我会立刻针对性地“增强”游戏难度。我曾经发誓它是“不可战胜的”，一星期之后我的一个朋友通关了！他的角色</w:t>
                      </w:r>
                      <w:r>
                        <w:rPr>
                          <w:rFonts w:ascii="Times New Roman" w:eastAsia="楷体" w:hAnsi="Times New Roman"/>
                        </w:rPr>
                        <w:t>“Iggy”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在游戏中被称为</w:t>
                      </w:r>
                      <w:r>
                        <w:rPr>
                          <w:rFonts w:ascii="Times New Roman" w:eastAsia="楷体" w:hAnsi="Times New Roman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邪恶的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</w:rPr>
                        <w:t>Iggy”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，并且在游戏中永生不朽。当然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,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在这之后我把他通关的窍门堵上了。</w:t>
                      </w:r>
                    </w:p>
                    <w:p w14:paraId="5A51607F" w14:textId="77777777" w:rsidR="003F0A6D" w:rsidRPr="00E81749" w:rsidRDefault="003F0A6D" w:rsidP="00620F34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7EEFD0BC" w14:textId="77777777" w:rsidR="003F0A6D" w:rsidRPr="004C63F9" w:rsidRDefault="003F0A6D" w:rsidP="00620F34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  <w:color w:val="FF0000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Pr="009F4486">
                          <w:rPr>
                            <w:rStyle w:val="aa"/>
                            <w:rFonts w:ascii="Times New Roman" w:eastAsia="楷体" w:hAnsi="Times New Roman"/>
                          </w:rPr>
                          <w:t>Robert Alan Koeneke</w:t>
                        </w:r>
                      </w:hyperlink>
                    </w:p>
                    <w:p w14:paraId="5127AC04" w14:textId="77777777" w:rsidR="003F0A6D" w:rsidRPr="00E81749" w:rsidRDefault="003F0A6D" w:rsidP="00620F34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摩瑞亚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2FF64164">
          <v:rect id="_x0000_i1026" style="width:261.65pt;height:1pt" o:hrpct="500" o:hrstd="t" o:hrnoshade="t" o:hr="t" fillcolor="#cfcdcd [2894]" stroked="f"/>
        </w:pict>
      </w:r>
    </w:p>
    <w:p w14:paraId="23CB46F3" w14:textId="77777777" w:rsidR="003F0A6D" w:rsidRDefault="003F0A6D" w:rsidP="00151FFB">
      <w:pPr>
        <w:pStyle w:val="-"/>
        <w:ind w:firstLine="420"/>
      </w:pPr>
      <w:r w:rsidRPr="007C2089">
        <w:rPr>
          <w:rFonts w:hint="eastAsia"/>
        </w:rPr>
        <w:t>《摩瑞亚》首次发售于</w:t>
      </w:r>
      <w:r w:rsidRPr="007C2089">
        <w:rPr>
          <w:rFonts w:hint="eastAsia"/>
        </w:rPr>
        <w:t xml:space="preserve"> 1</w:t>
      </w:r>
      <w:r w:rsidRPr="007C2089">
        <w:t xml:space="preserve">983 </w:t>
      </w:r>
      <w:r w:rsidRPr="007C2089">
        <w:rPr>
          <w:rFonts w:hint="eastAsia"/>
        </w:rPr>
        <w:t>年，最初是在俄克拉荷马大学</w:t>
      </w:r>
      <w:r w:rsidRPr="007C2089">
        <w:rPr>
          <w:rFonts w:hint="eastAsia"/>
        </w:rPr>
        <w:t xml:space="preserve"> VAX</w:t>
      </w:r>
      <w:r w:rsidRPr="007C2089">
        <w:t xml:space="preserve">-11/780 </w:t>
      </w:r>
      <w:r w:rsidRPr="007C2089">
        <w:rPr>
          <w:rFonts w:hint="eastAsia"/>
        </w:rPr>
        <w:t>小型计算机</w:t>
      </w:r>
      <w:r>
        <w:rPr>
          <w:rStyle w:val="a9"/>
        </w:rPr>
        <w:footnoteReference w:id="1"/>
      </w:r>
      <w:r w:rsidRPr="007C2089">
        <w:rPr>
          <w:rFonts w:hint="eastAsia"/>
        </w:rPr>
        <w:t>上</w:t>
      </w:r>
      <w:r>
        <w:rPr>
          <w:rFonts w:hint="eastAsia"/>
        </w:rPr>
        <w:t>《</w:t>
      </w:r>
      <w:r w:rsidRPr="007C2089">
        <w:rPr>
          <w:rFonts w:hint="eastAsia"/>
        </w:rPr>
        <w:t>Rogue</w:t>
      </w:r>
      <w:r>
        <w:rPr>
          <w:rFonts w:hint="eastAsia"/>
        </w:rPr>
        <w:t>》</w:t>
      </w:r>
      <w:r w:rsidRPr="007C2089">
        <w:rPr>
          <w:rFonts w:hint="eastAsia"/>
        </w:rPr>
        <w:t>的克隆版本</w:t>
      </w:r>
      <w:r>
        <w:rPr>
          <w:rFonts w:hint="eastAsia"/>
        </w:rPr>
        <w:t>（</w:t>
      </w:r>
      <w:r w:rsidRPr="007C2089">
        <w:rPr>
          <w:rFonts w:hint="eastAsia"/>
        </w:rPr>
        <w:t>不要与</w:t>
      </w:r>
      <w:r w:rsidRPr="007C2089">
        <w:t xml:space="preserve"> 1975 </w:t>
      </w:r>
      <w:r w:rsidRPr="007C2089">
        <w:rPr>
          <w:rFonts w:hint="eastAsia"/>
        </w:rPr>
        <w:t>年</w:t>
      </w:r>
      <w:r w:rsidRPr="007C2089">
        <w:rPr>
          <w:rFonts w:hint="eastAsia"/>
        </w:rPr>
        <w:t xml:space="preserve"> PLATO</w:t>
      </w:r>
      <w:r w:rsidRPr="007C2089">
        <w:t xml:space="preserve"> </w:t>
      </w:r>
      <w:r w:rsidRPr="007C2089">
        <w:rPr>
          <w:rFonts w:hint="eastAsia"/>
        </w:rPr>
        <w:t>平台上的《</w:t>
      </w:r>
      <w:r w:rsidRPr="007C2089">
        <w:rPr>
          <w:rFonts w:hint="eastAsia"/>
        </w:rPr>
        <w:t>Moria</w:t>
      </w:r>
      <w:r w:rsidRPr="007C2089">
        <w:rPr>
          <w:rFonts w:hint="eastAsia"/>
        </w:rPr>
        <w:t>》游戏混淆</w:t>
      </w:r>
      <w:r>
        <w:rPr>
          <w:rFonts w:hint="eastAsia"/>
        </w:rPr>
        <w:t>）</w:t>
      </w:r>
      <w:r w:rsidRPr="007C2089">
        <w:rPr>
          <w:rFonts w:hint="eastAsia"/>
        </w:rPr>
        <w:t>。随着开发的进行，《摩瑞亚》开始与过往的游戏大不相同：场景变成了托尔金的中土世界，目标是击败炎魔</w:t>
      </w:r>
      <w:r>
        <w:rPr>
          <w:rStyle w:val="a9"/>
        </w:rPr>
        <w:footnoteReference w:id="2"/>
      </w:r>
      <w:r w:rsidRPr="007C2089">
        <w:rPr>
          <w:rFonts w:hint="eastAsia"/>
        </w:rPr>
        <w:t>。</w:t>
      </w:r>
    </w:p>
    <w:p w14:paraId="486DACDF" w14:textId="77777777" w:rsidR="003F0A6D" w:rsidRPr="00151FFB" w:rsidRDefault="003F0A6D" w:rsidP="00151FFB">
      <w:pPr>
        <w:pStyle w:val="-"/>
        <w:ind w:firstLine="420"/>
      </w:pPr>
      <w:r>
        <w:rPr>
          <w:rFonts w:hint="eastAsia"/>
        </w:rPr>
        <w:t>更重要的是，《摩瑞亚》引入了一些游戏特色，这些成为后来</w:t>
      </w:r>
      <w:r>
        <w:rPr>
          <w:rFonts w:hint="eastAsia"/>
        </w:rPr>
        <w:t xml:space="preserve"> </w:t>
      </w:r>
      <w:r>
        <w:t xml:space="preserve">Roguelike </w:t>
      </w:r>
      <w:r>
        <w:rPr>
          <w:rFonts w:hint="eastAsia"/>
        </w:rPr>
        <w:t>子类型游戏的基础：在地牢的顶部设置有商店的城镇，可滚动的多屏地图</w:t>
      </w:r>
      <w:r>
        <w:rPr>
          <w:rStyle w:val="a9"/>
        </w:rPr>
        <w:footnoteReference w:id="3"/>
      </w:r>
      <w:r>
        <w:rPr>
          <w:rFonts w:hint="eastAsia"/>
        </w:rPr>
        <w:t>，法术，锻造具有特殊属性的物品，角色职业和种族以及可携带光源。</w:t>
      </w:r>
    </w:p>
    <w:p w14:paraId="328DC3A0" w14:textId="77777777" w:rsidR="003F0A6D" w:rsidRDefault="003F0A6D" w:rsidP="00B22238">
      <w:pPr>
        <w:pStyle w:val="-"/>
        <w:ind w:firstLineChars="0" w:firstLine="420"/>
      </w:pPr>
      <w:r>
        <w:rPr>
          <w:rFonts w:hint="eastAsia"/>
        </w:rPr>
        <w:t>当游戏开始时，玩家需要创建新角色。角色的种族，职业和性别可以由玩家选择，而所有属性和角色身世都是随机的（游戏允许反复随机设置，因此不必太担心）。之后，《摩瑞亚》就变成了纯粹的地牢探索，玩家偶尔会返回城镇，出售不需要的物品并购买需要的物品，补充食物和火炬并鉴定未知的物品。</w:t>
      </w:r>
    </w:p>
    <w:p w14:paraId="03969816" w14:textId="77777777" w:rsidR="003F0A6D" w:rsidRDefault="003F0A6D" w:rsidP="00B22238">
      <w:pPr>
        <w:pStyle w:val="-"/>
        <w:ind w:firstLineChars="0" w:firstLine="420"/>
      </w:pPr>
    </w:p>
    <w:p w14:paraId="435537FE" w14:textId="77777777" w:rsidR="003F0A6D" w:rsidRDefault="003F0A6D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037203A" wp14:editId="6DDC41FC">
            <wp:extent cx="2958593" cy="2011045"/>
            <wp:effectExtent l="0" t="0" r="0" b="8255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836" cy="201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E75C" w14:textId="77777777" w:rsidR="003F0A6D" w:rsidRPr="00D53279" w:rsidRDefault="003F0A6D" w:rsidP="00D5327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60</w:t>
      </w:r>
      <w:r>
        <w:fldChar w:fldCharType="end"/>
      </w:r>
      <w:r w:rsidRPr="0033290E">
        <w:rPr>
          <w:rFonts w:ascii="黑体" w:hAnsi="黑体" w:hint="eastAsia"/>
        </w:rPr>
        <w:t>玩家可以在城镇中的商店购买物品，做好进入地牢的准备。但是要当心，街上会有游荡的乞丐和小偷，他们可能会偷走你的黄金，甚至夺取性命。</w:t>
      </w:r>
    </w:p>
    <w:p w14:paraId="5C259753" w14:textId="77777777" w:rsidR="003F0A6D" w:rsidRDefault="003F0A6D" w:rsidP="00F348C6">
      <w:pPr>
        <w:pStyle w:val="-"/>
        <w:ind w:firstLine="420"/>
      </w:pPr>
    </w:p>
    <w:p w14:paraId="292B425D" w14:textId="77777777" w:rsidR="003F0A6D" w:rsidRDefault="003F0A6D" w:rsidP="001202B6">
      <w:pPr>
        <w:pStyle w:val="-"/>
        <w:ind w:firstLine="420"/>
      </w:pPr>
      <w:r>
        <w:rPr>
          <w:rFonts w:hint="eastAsia"/>
        </w:rPr>
        <w:t>这款游戏（以及其它受到启发的游戏）主要核心是战斗和探索，没有</w:t>
      </w:r>
      <w:bookmarkStart w:id="0" w:name="OLE_LINK1"/>
      <w:bookmarkStart w:id="1" w:name="OLE_LINK2"/>
      <w:r>
        <w:rPr>
          <w:rFonts w:hint="eastAsia"/>
        </w:rPr>
        <w:t>《迷宫骇客》（</w:t>
      </w:r>
      <w:r>
        <w:rPr>
          <w:rFonts w:hint="eastAsia"/>
        </w:rPr>
        <w:t>NetHack</w:t>
      </w:r>
      <w:bookmarkEnd w:id="0"/>
      <w:bookmarkEnd w:id="1"/>
      <w:r>
        <w:rPr>
          <w:rFonts w:hint="eastAsia"/>
        </w:rPr>
        <w:t>）</w:t>
      </w:r>
      <w:r>
        <w:rPr>
          <w:rStyle w:val="a9"/>
        </w:rPr>
        <w:footnoteReference w:id="4"/>
      </w:r>
      <w:r>
        <w:rPr>
          <w:rFonts w:hint="eastAsia"/>
        </w:rPr>
        <w:t>那样的基于物品的谜题，或者《</w:t>
      </w:r>
      <w:r>
        <w:rPr>
          <w:rFonts w:ascii="Calibri" w:hAnsi="Calibri" w:cs="Calibri"/>
          <w:color w:val="000000"/>
          <w:kern w:val="0"/>
          <w:sz w:val="22"/>
        </w:rPr>
        <w:t>神秘古域</w:t>
      </w:r>
      <w:r>
        <w:rPr>
          <w:rFonts w:hint="eastAsia"/>
        </w:rPr>
        <w:t>》（</w:t>
      </w:r>
      <w:r>
        <w:rPr>
          <w:rFonts w:hint="eastAsia"/>
        </w:rPr>
        <w:t>ADOM</w:t>
      </w:r>
      <w:r>
        <w:rPr>
          <w:rFonts w:hint="eastAsia"/>
        </w:rPr>
        <w:t>）中的任务——就像《</w:t>
      </w:r>
      <w:r>
        <w:rPr>
          <w:rFonts w:hint="eastAsia"/>
        </w:rPr>
        <w:t>Rogue</w:t>
      </w:r>
      <w:r>
        <w:rPr>
          <w:rFonts w:hint="eastAsia"/>
        </w:rPr>
        <w:t>》一样，它都是为了</w:t>
      </w:r>
      <w:r w:rsidRPr="00D20689">
        <w:rPr>
          <w:rFonts w:hint="eastAsia"/>
        </w:rPr>
        <w:t>在</w:t>
      </w:r>
      <w:r w:rsidRPr="00D20689">
        <w:t>与成群的怪物</w:t>
      </w:r>
      <w:r>
        <w:rPr>
          <w:rFonts w:hint="eastAsia"/>
        </w:rPr>
        <w:t>战斗的同时到达地牢的最深处。地牢层数和模样，在《摩瑞亚》中是不会继承的（除了城镇）——当你再次返回地牢时，它将重新生成。</w:t>
      </w:r>
    </w:p>
    <w:p w14:paraId="7B9DC33F" w14:textId="77777777" w:rsidR="003F0A6D" w:rsidRDefault="003F0A6D" w:rsidP="001202B6">
      <w:pPr>
        <w:pStyle w:val="-"/>
        <w:ind w:firstLine="420"/>
      </w:pPr>
      <w:r>
        <w:rPr>
          <w:rFonts w:hint="eastAsia"/>
        </w:rPr>
        <w:t>《摩瑞亚》的界面和《</w:t>
      </w:r>
      <w:r>
        <w:rPr>
          <w:rFonts w:hint="eastAsia"/>
        </w:rPr>
        <w:t>Rogue</w:t>
      </w:r>
      <w:r>
        <w:rPr>
          <w:rFonts w:hint="eastAsia"/>
        </w:rPr>
        <w:t>》有点不同，这次的游戏区域在屏幕的右侧，角色的各种信息放在左侧。在图形上也有些许区别，比如墙壁用</w:t>
      </w:r>
      <w:r w:rsidRPr="009F4648">
        <w:t>井号</w:t>
      </w:r>
      <w:r>
        <w:rPr>
          <w:rFonts w:hint="eastAsia"/>
        </w:rPr>
        <w:t>“</w:t>
      </w:r>
      <w:r>
        <w:rPr>
          <w:rFonts w:hint="eastAsia"/>
        </w:rPr>
        <w:t>#</w:t>
      </w:r>
      <w:r>
        <w:rPr>
          <w:rFonts w:hint="eastAsia"/>
        </w:rPr>
        <w:t>”表示，楼梯用不等号“</w:t>
      </w:r>
      <w:r w:rsidRPr="0000140F">
        <w:t>≠</w:t>
      </w:r>
      <w:r>
        <w:rPr>
          <w:rFonts w:hint="eastAsia"/>
        </w:rPr>
        <w:t>”表示。</w:t>
      </w:r>
    </w:p>
    <w:p w14:paraId="6E584371" w14:textId="77777777" w:rsidR="003F0A6D" w:rsidRPr="0000140F" w:rsidRDefault="003F0A6D" w:rsidP="00F348C6">
      <w:pPr>
        <w:pStyle w:val="-"/>
        <w:ind w:firstLine="420"/>
      </w:pPr>
      <w:r>
        <w:rPr>
          <w:rFonts w:hint="eastAsia"/>
        </w:rPr>
        <w:t>游戏通过文本终端（通常可以通过</w:t>
      </w:r>
      <w:r>
        <w:rPr>
          <w:rFonts w:hint="eastAsia"/>
        </w:rPr>
        <w:t xml:space="preserve"> </w:t>
      </w:r>
      <w:r>
        <w:t>Telnet</w:t>
      </w:r>
      <w:r>
        <w:rPr>
          <w:rStyle w:val="a9"/>
        </w:rPr>
        <w:footnoteReference w:id="5"/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SSH</w:t>
      </w:r>
      <w:r>
        <w:rPr>
          <w:rStyle w:val="a9"/>
        </w:rPr>
        <w:footnoteReference w:id="6"/>
      </w:r>
      <w:r>
        <w:t xml:space="preserve"> </w:t>
      </w:r>
      <w:r>
        <w:rPr>
          <w:rFonts w:hint="eastAsia"/>
        </w:rPr>
        <w:t>远程游玩）进行，使用键盘进行控制。这种控制模式可能是笔记本电脑玩家的一个难题，因为《摩瑞亚》大多数版本都是使用数字键盘控制的，不能使用方向键或是</w:t>
      </w:r>
      <w:r>
        <w:rPr>
          <w:rFonts w:hint="eastAsia"/>
        </w:rPr>
        <w:t xml:space="preserve"> VI-</w:t>
      </w:r>
      <w:r>
        <w:t xml:space="preserve">style </w:t>
      </w:r>
      <w:r>
        <w:rPr>
          <w:rFonts w:hint="eastAsia"/>
        </w:rPr>
        <w:t>按键</w:t>
      </w:r>
      <w:r>
        <w:rPr>
          <w:rStyle w:val="a9"/>
        </w:rPr>
        <w:footnoteReference w:id="7"/>
      </w:r>
      <w:r>
        <w:rPr>
          <w:rFonts w:hint="eastAsia"/>
        </w:rPr>
        <w:t>操控。</w:t>
      </w:r>
    </w:p>
    <w:p w14:paraId="4B20341F" w14:textId="77777777" w:rsidR="003F0A6D" w:rsidRDefault="003F0A6D" w:rsidP="00F348C6">
      <w:pPr>
        <w:pStyle w:val="-"/>
        <w:ind w:firstLine="420"/>
      </w:pPr>
      <w:r>
        <w:rPr>
          <w:rFonts w:hint="eastAsia"/>
        </w:rPr>
        <w:t>不幸的是，《摩瑞亚》作为早期</w:t>
      </w:r>
      <w:r>
        <w:rPr>
          <w:rFonts w:hint="eastAsia"/>
        </w:rPr>
        <w:t xml:space="preserve"> Rougelike </w:t>
      </w:r>
      <w:r>
        <w:rPr>
          <w:rFonts w:hint="eastAsia"/>
        </w:rPr>
        <w:t>的游戏，玩家同样会遇到许多在《</w:t>
      </w:r>
      <w:r>
        <w:rPr>
          <w:rFonts w:hint="eastAsia"/>
        </w:rPr>
        <w:t>Rouge</w:t>
      </w:r>
      <w:r>
        <w:rPr>
          <w:rFonts w:hint="eastAsia"/>
        </w:rPr>
        <w:t>》或《骇客》（</w:t>
      </w:r>
      <w:r>
        <w:rPr>
          <w:rFonts w:hint="eastAsia"/>
        </w:rPr>
        <w:t>Hac</w:t>
      </w:r>
      <w:r>
        <w:t>k</w:t>
      </w:r>
      <w:r>
        <w:rPr>
          <w:rFonts w:hint="eastAsia"/>
        </w:rPr>
        <w:t>）中出现的问题：游戏虽然困难，但不够复杂，玩家不需要为最糟糕的情况做好万全准备。</w:t>
      </w:r>
    </w:p>
    <w:p w14:paraId="2D7C5CA9" w14:textId="77777777" w:rsidR="003F0A6D" w:rsidRDefault="003F0A6D" w:rsidP="00164266">
      <w:pPr>
        <w:pStyle w:val="-"/>
        <w:ind w:firstLine="420"/>
      </w:pPr>
      <w:r>
        <w:rPr>
          <w:rFonts w:hint="eastAsia"/>
        </w:rPr>
        <w:t>在其它游戏中，所依赖的随机数生成器还能让你有一线生机，可在《摩瑞亚》中这将不复存在：在游戏开发的过程中，每一次新版本的发布，都是对通关老版本的玩家们的挑战。结果，正因为《摩瑞亚》的游戏难度，导致它变得不受欢迎，就连那些玩过</w:t>
      </w:r>
      <w:r>
        <w:rPr>
          <w:rFonts w:hint="eastAsia"/>
        </w:rPr>
        <w:t xml:space="preserve"> Roguelikes</w:t>
      </w:r>
      <w:r>
        <w:t xml:space="preserve"> </w:t>
      </w:r>
      <w:r>
        <w:rPr>
          <w:rFonts w:hint="eastAsia"/>
        </w:rPr>
        <w:t>并且对随机生成的关卡、永久死亡和高难度也不成问题的玩家来说也是一样的。</w:t>
      </w:r>
    </w:p>
    <w:p w14:paraId="16FB793E" w14:textId="77777777" w:rsidR="003F0A6D" w:rsidRPr="00A930D5" w:rsidRDefault="003F0A6D" w:rsidP="00164266">
      <w:pPr>
        <w:pStyle w:val="-"/>
        <w:ind w:firstLine="420"/>
      </w:pPr>
    </w:p>
    <w:p w14:paraId="4866FBB1" w14:textId="77777777" w:rsidR="003F0A6D" w:rsidRDefault="003F0A6D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5DC567C" wp14:editId="60EEA94A">
            <wp:extent cx="2958960" cy="2255520"/>
            <wp:effectExtent l="0" t="0" r="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118" cy="22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89AC" w14:textId="77777777" w:rsidR="003F0A6D" w:rsidRPr="00D53279" w:rsidRDefault="003F0A6D" w:rsidP="00D53279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 w:rsidRPr="0033290E">
        <w:rPr>
          <w:rFonts w:ascii="黑体" w:hAnsi="黑体" w:hint="eastAsia"/>
        </w:rPr>
        <w:t>我们绝望的矮人被巨大的白色虱子包围，只能求助于他库存中的一种未知的药水。可悲的是，这种药水会让人行动缓慢。</w:t>
      </w:r>
    </w:p>
    <w:p w14:paraId="74F85330" w14:textId="77777777" w:rsidR="003F0A6D" w:rsidRPr="00DB2B5C" w:rsidRDefault="003F0A6D" w:rsidP="00DB2B5C"/>
    <w:p w14:paraId="759C521E" w14:textId="77777777" w:rsidR="003F0A6D" w:rsidRDefault="003F0A6D" w:rsidP="00400A8D">
      <w:pPr>
        <w:pStyle w:val="-"/>
        <w:ind w:leftChars="50" w:left="105" w:firstLineChars="150" w:firstLine="315"/>
      </w:pPr>
      <w:r>
        <w:rPr>
          <w:rFonts w:hint="eastAsia"/>
        </w:rPr>
        <w:t>《摩瑞亚》在</w:t>
      </w:r>
      <w:r>
        <w:rPr>
          <w:rFonts w:hint="eastAsia"/>
        </w:rPr>
        <w:t xml:space="preserve"> 1</w:t>
      </w:r>
      <w:r>
        <w:t xml:space="preserve">987 </w:t>
      </w:r>
      <w:r>
        <w:rPr>
          <w:rFonts w:hint="eastAsia"/>
        </w:rPr>
        <w:t>年被罗伯特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艾伦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科内克（</w:t>
      </w:r>
      <w:r>
        <w:rPr>
          <w:rFonts w:hint="eastAsia"/>
        </w:rPr>
        <w:t>Robert</w:t>
      </w:r>
      <w:r>
        <w:t xml:space="preserve"> </w:t>
      </w:r>
      <w:r>
        <w:rPr>
          <w:rFonts w:hint="eastAsia"/>
        </w:rPr>
        <w:t>Alan</w:t>
      </w:r>
      <w:r>
        <w:t xml:space="preserve"> </w:t>
      </w:r>
      <w:r>
        <w:rPr>
          <w:rFonts w:hint="eastAsia"/>
        </w:rPr>
        <w:t>Koeneke</w:t>
      </w:r>
      <w:r>
        <w:rPr>
          <w:rFonts w:hint="eastAsia"/>
        </w:rPr>
        <w:t>）抛弃之后，一直用《</w:t>
      </w:r>
      <w:r>
        <w:rPr>
          <w:rFonts w:hint="eastAsia"/>
        </w:rPr>
        <w:t>Unix</w:t>
      </w:r>
      <w:r>
        <w:t xml:space="preserve"> </w:t>
      </w:r>
      <w:r>
        <w:rPr>
          <w:rFonts w:hint="eastAsia"/>
        </w:rPr>
        <w:t>摩瑞亚》或《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摩瑞亚》的名字流传。多亏了是用</w:t>
      </w:r>
      <w:r>
        <w:rPr>
          <w:rFonts w:hint="eastAsia"/>
        </w:rPr>
        <w:t xml:space="preserve"> C</w:t>
      </w:r>
      <w:r>
        <w:t xml:space="preserve"> </w:t>
      </w:r>
      <w:r>
        <w:rPr>
          <w:rFonts w:hint="eastAsia"/>
        </w:rPr>
        <w:t>语言编写的，新玩家们可以在不同的硬件上游玩《摩瑞亚》（与它的名字所暗示的恰恰相反，《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摩瑞亚》可以在</w:t>
      </w:r>
      <w:r>
        <w:rPr>
          <w:rFonts w:hint="eastAsia"/>
        </w:rPr>
        <w:t xml:space="preserve"> Unix</w:t>
      </w:r>
      <w:r>
        <w:t xml:space="preserve"> </w:t>
      </w:r>
      <w:r>
        <w:rPr>
          <w:rFonts w:hint="eastAsia"/>
        </w:rPr>
        <w:t>以外的系统上运行，例如</w:t>
      </w:r>
      <w:r>
        <w:rPr>
          <w:rFonts w:hint="eastAsia"/>
        </w:rPr>
        <w:t xml:space="preserve"> MS</w:t>
      </w:r>
      <w:r>
        <w:t>-DOS</w:t>
      </w:r>
      <w:r>
        <w:rPr>
          <w:rStyle w:val="a9"/>
        </w:rPr>
        <w:footnoteReference w:id="8"/>
      </w:r>
      <w:r>
        <w:rPr>
          <w:rFonts w:hint="eastAsia"/>
        </w:rPr>
        <w:t>）。这是《摩瑞亚》到目前为止最受欢迎的</w:t>
      </w:r>
      <w:r w:rsidRPr="00F84BA4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E15858" wp14:editId="6607075A">
                <wp:simplePos x="0" y="0"/>
                <wp:positionH relativeFrom="margin">
                  <wp:align>right</wp:align>
                </wp:positionH>
                <wp:positionV relativeFrom="paragraph">
                  <wp:posOffset>331</wp:posOffset>
                </wp:positionV>
                <wp:extent cx="2959200" cy="1404620"/>
                <wp:effectExtent l="0" t="0" r="0" b="0"/>
                <wp:wrapTopAndBottom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2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EE8B2" w14:textId="77777777" w:rsidR="003F0A6D" w:rsidRPr="00BC2F83" w:rsidRDefault="003F0A6D" w:rsidP="00BC2F83">
                            <w:pPr>
                              <w:pStyle w:val="-"/>
                              <w:ind w:firstLineChars="0" w:firstLine="0"/>
                              <w:rPr>
                                <w:b/>
                                <w:bCs/>
                              </w:rPr>
                            </w:pPr>
                            <w:r w:rsidRPr="00BC2F83">
                              <w:rPr>
                                <w:rFonts w:hint="eastAsia"/>
                                <w:b/>
                                <w:bCs/>
                              </w:rPr>
                              <w:t>《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安格班德</w:t>
                            </w:r>
                            <w:r w:rsidRPr="00BC2F83">
                              <w:rPr>
                                <w:rFonts w:hint="eastAsia"/>
                                <w:b/>
                                <w:bCs/>
                              </w:rPr>
                              <w:t>》（</w:t>
                            </w:r>
                            <w:r w:rsidRPr="00BC2F83">
                              <w:rPr>
                                <w:b/>
                                <w:bCs/>
                              </w:rPr>
                              <w:t>Angband</w:t>
                            </w:r>
                            <w:r w:rsidRPr="00BC2F83">
                              <w:rPr>
                                <w:b/>
                                <w:bCs/>
                              </w:rPr>
                              <w:t>）</w:t>
                            </w:r>
                          </w:p>
                          <w:p w14:paraId="4331ED4C" w14:textId="77777777" w:rsidR="003F0A6D" w:rsidRDefault="003F0A6D" w:rsidP="00BC2F83">
                            <w:pPr>
                              <w:pStyle w:val="-"/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《安格班德》诞生于</w:t>
                            </w:r>
                            <w:r>
                              <w:t>1990</w:t>
                            </w:r>
                            <w:r>
                              <w:t>年，至今仍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开发。他的游戏内容和风格与《摩瑞亚》相似，但它有更多的敌人（包括</w:t>
                            </w:r>
                            <w:r>
                              <w:t xml:space="preserve"> Boss</w:t>
                            </w:r>
                            <w:r>
                              <w:t>），法术和物品，以及更深的地牢，同时游戏的平衡和流畅程度也更好。与《摩瑞亚》的黑白画面不同的是，《安格班德》用不同的颜色表示敌人，物品和</w:t>
                            </w:r>
                            <w:r>
                              <w:t xml:space="preserve"> HUD  </w:t>
                            </w:r>
                            <w:r>
                              <w:t>的元素。值得注意的是，因为游戏的所有数据都储存在文本文件中，意味着它容易被修改</w:t>
                            </w:r>
                            <w:r>
                              <w:t>——</w:t>
                            </w:r>
                            <w:r>
                              <w:t>这也促进了许多衍生作品的诞生，如《</w:t>
                            </w:r>
                            <w:r>
                              <w:t xml:space="preserve">Z </w:t>
                            </w:r>
                            <w:r>
                              <w:t>安格班德》（</w:t>
                            </w:r>
                            <w:r>
                              <w:t>Zelazny Angband</w:t>
                            </w:r>
                            <w:r>
                              <w:t>）和《</w:t>
                            </w:r>
                            <w:r>
                              <w:t xml:space="preserve">M </w:t>
                            </w:r>
                            <w:r>
                              <w:t>安格班德》（</w:t>
                            </w:r>
                            <w:r>
                              <w:t>Multiplayer-Angband</w:t>
                            </w:r>
                            <w:r>
                              <w:t>），并帮助普及了《摩瑞亚》</w:t>
                            </w:r>
                            <w:r>
                              <w:t>/</w:t>
                            </w:r>
                            <w:r>
                              <w:t>《安格班德》</w:t>
                            </w:r>
                            <w:r>
                              <w:rPr>
                                <w:rFonts w:hint="eastAsia"/>
                              </w:rPr>
                              <w:t>这样的</w:t>
                            </w:r>
                            <w:r>
                              <w:t xml:space="preserve"> Roguelike </w:t>
                            </w:r>
                            <w:r>
                              <w:t>游戏。</w:t>
                            </w:r>
                          </w:p>
                          <w:p w14:paraId="6D696788" w14:textId="77777777" w:rsidR="003F0A6D" w:rsidRDefault="003F0A6D" w:rsidP="00BC2F83">
                            <w:pPr>
                              <w:pStyle w:val="-"/>
                              <w:ind w:firstLine="420"/>
                            </w:pPr>
                          </w:p>
                          <w:p w14:paraId="7FB5ADF6" w14:textId="77777777" w:rsidR="003F0A6D" w:rsidRDefault="003F0A6D" w:rsidP="00BC2F83">
                            <w:pPr>
                              <w:pStyle w:val="-"/>
                              <w:ind w:firstLineChars="0" w:firstLine="0"/>
                            </w:pPr>
                            <w:r w:rsidRPr="00BC2F83">
                              <w:rPr>
                                <w:noProof/>
                                <w:shd w:val="pct15" w:color="auto" w:fill="FFFFFF"/>
                              </w:rPr>
                              <w:drawing>
                                <wp:inline distT="0" distB="0" distL="0" distR="0" wp14:anchorId="598BF1E4" wp14:editId="68CBAB71">
                                  <wp:extent cx="2759544" cy="1892410"/>
                                  <wp:effectExtent l="0" t="0" r="3175" b="0"/>
                                  <wp:docPr id="294" name="图片 2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From Prussia with love - The origin of RPGs_table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9353" cy="19128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DFA363" w14:textId="77777777" w:rsidR="003F0A6D" w:rsidRPr="00BC2F83" w:rsidRDefault="003F0A6D" w:rsidP="00BC2F83">
                            <w:pPr>
                              <w:pStyle w:val="-"/>
                              <w:ind w:firstLineChars="0" w:firstLine="0"/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</w:pP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t xml:space="preserve">图 </w: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instrText xml:space="preserve"> SEQ 图 \* ARABIC </w:instrTex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黑体" w:eastAsia="黑体" w:hAnsi="黑体" w:cstheme="majorBidi"/>
                                <w:noProof/>
                                <w:sz w:val="20"/>
                                <w:szCs w:val="20"/>
                              </w:rPr>
                              <w:t>62</w: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C2F83">
                              <w:rPr>
                                <w:rFonts w:ascii="黑体" w:eastAsia="黑体" w:hAnsi="黑体" w:cstheme="majorBidi" w:hint="eastAsia"/>
                                <w:sz w:val="20"/>
                                <w:szCs w:val="20"/>
                              </w:rPr>
                              <w:t>《</w:t>
                            </w:r>
                            <w:r>
                              <w:rPr>
                                <w:rFonts w:ascii="黑体" w:eastAsia="黑体" w:hAnsi="黑体" w:cstheme="majorBidi" w:hint="eastAsia"/>
                                <w:sz w:val="20"/>
                                <w:szCs w:val="20"/>
                              </w:rPr>
                              <w:t>安格班德</w:t>
                            </w:r>
                            <w:r w:rsidRPr="00BC2F83">
                              <w:rPr>
                                <w:rFonts w:ascii="黑体" w:eastAsia="黑体" w:hAnsi="黑体" w:cstheme="majorBidi" w:hint="eastAsia"/>
                                <w:sz w:val="20"/>
                                <w:szCs w:val="20"/>
                              </w:rPr>
                              <w:t>》允许贴图平铺，以及</w:t>
                            </w:r>
                            <w:r w:rsidRPr="00BC2F83">
                              <w:rPr>
                                <w:rFonts w:ascii="黑体" w:eastAsia="黑体" w:hAnsi="黑体" w:cstheme="majorBidi"/>
                                <w:sz w:val="20"/>
                                <w:szCs w:val="20"/>
                              </w:rPr>
                              <w:t xml:space="preserve"> ASCII 图形。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15858" id="_x0000_s1030" type="#_x0000_t202" style="position:absolute;left:0;text-align:left;margin-left:181.8pt;margin-top:.05pt;width:233pt;height:110.6pt;z-index:2516848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HhRgIAAEkEAAAOAAAAZHJzL2Uyb0RvYy54bWysVM1uEzEQviPxDpbvdJNVUppVN1VpKUIq&#10;P1LhASZeb9bC9hjbyW55AHgDTly481x9DsbeJAS4IS4r2zP+5pvvG+/5xWA020ofFNqaT08mnEkr&#10;sFF2XfP3726enHEWItgGNFpZ83sZ+MXy8aPz3lWyxA51Iz0jEBuq3tW8i9FVRRFEJw2EE3TSUrBF&#10;byDS1q+LxkNP6EYX5WRyWvToG+dRyBDo9HoM8mXGb1sp4pu2DTIyXXPiFvPX5+8qfYvlOVRrD65T&#10;YkcD/oGFAWWp6AHqGiKwjVd/QRklPAZs44lAU2DbKiFzD9TNdPJHN3cdOJl7IXGCO8gU/h+seL19&#10;65lqal4uSB8Lhkx6+Prl4duPh++fWZkE6l2oKO/OUWYcnuFARudmg7tF8SEwi1cd2LW89B77TkJD&#10;BKfpZnF0dcQJCWTVv8KG6sAmYgYaWm+SeqQHI3Qicn8wRw6RCTosF/MFOc6ZoNh0Npmdltm+Aqr9&#10;dedDfCHRsLSouSf3Mzxsb0NMdKDap6RqAbVqbpTWeZMmTl5pz7ZAs7Jajy3qjSGu49nZfEL1R5w8&#10;oCk9o/6GpC3ra76Yl/Nc3GIqQbegMirSsGtlan5GUCMYVEmx57bJKRGUHtdEVtudhEm1Ub84rIbR&#10;rr0zK2zuSVOP42zTW6RFh/4TZz3Ndc3Dxw14yZl+acmXxXQ2Sw8hb2bzpyQi88eR1XEErCComkfO&#10;xuVVzI8nK+Yuyb8blZVNRo9MdpRpXrM0u7eVHsTxPmf9+gMsfwIAAP//AwBQSwMEFAAGAAgAAAAh&#10;AHv9+BHcAAAABQEAAA8AAABkcnMvZG93bnJldi54bWxMj0FrwkAQhe+F/odlCr3VjbGkNmYjRZAe&#10;CkJjodc1OyYx2dmQXWP89x1P9fjmDe99L1tPthMjDr5xpGA+i0Aglc40VCn42W9fliB80GR05wgV&#10;XNHDOn98yHRq3IW+cSxCJTiEfKoV1CH0qZS+rNFqP3M9EntHN1gdWA6VNIO+cLjtZBxFibS6IW6o&#10;dY+bGsu2OFsF7e9yd/xctKfx/Wt42222xd4nV6Wen6aPFYiAU/h/hhs+o0POTAd3JuNFp4CHhNtV&#10;sPeaJCwPCuJ4vgCZZ/KePv8DAAD//wMAUEsBAi0AFAAGAAgAAAAhALaDOJL+AAAA4QEAABMAAAAA&#10;AAAAAAAAAAAAAAAAAFtDb250ZW50X1R5cGVzXS54bWxQSwECLQAUAAYACAAAACEAOP0h/9YAAACU&#10;AQAACwAAAAAAAAAAAAAAAAAvAQAAX3JlbHMvLnJlbHNQSwECLQAUAAYACAAAACEAooYx4UYCAABJ&#10;BAAADgAAAAAAAAAAAAAAAAAuAgAAZHJzL2Uyb0RvYy54bWxQSwECLQAUAAYACAAAACEAe/34EdwA&#10;AAAFAQAADwAAAAAAAAAAAAAAAACgBAAAZHJzL2Rvd25yZXYueG1sUEsFBgAAAAAEAAQA8wAAAKkF&#10;AAAAAA==&#10;" fillcolor="#d8d8d8 [2732]" stroked="f">
                <v:textbox style="mso-fit-shape-to-text:t">
                  <w:txbxContent>
                    <w:p w14:paraId="79FEE8B2" w14:textId="77777777" w:rsidR="003F0A6D" w:rsidRPr="00BC2F83" w:rsidRDefault="003F0A6D" w:rsidP="00BC2F83">
                      <w:pPr>
                        <w:pStyle w:val="-"/>
                        <w:ind w:firstLineChars="0" w:firstLine="0"/>
                        <w:rPr>
                          <w:b/>
                          <w:bCs/>
                        </w:rPr>
                      </w:pPr>
                      <w:r w:rsidRPr="00BC2F83">
                        <w:rPr>
                          <w:rFonts w:hint="eastAsia"/>
                          <w:b/>
                          <w:bCs/>
                        </w:rPr>
                        <w:t>《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安格班德</w:t>
                      </w:r>
                      <w:r w:rsidRPr="00BC2F83">
                        <w:rPr>
                          <w:rFonts w:hint="eastAsia"/>
                          <w:b/>
                          <w:bCs/>
                        </w:rPr>
                        <w:t>》（</w:t>
                      </w:r>
                      <w:r w:rsidRPr="00BC2F83">
                        <w:rPr>
                          <w:b/>
                          <w:bCs/>
                        </w:rPr>
                        <w:t>Angband</w:t>
                      </w:r>
                      <w:r w:rsidRPr="00BC2F83">
                        <w:rPr>
                          <w:b/>
                          <w:bCs/>
                        </w:rPr>
                        <w:t>）</w:t>
                      </w:r>
                    </w:p>
                    <w:p w14:paraId="4331ED4C" w14:textId="77777777" w:rsidR="003F0A6D" w:rsidRDefault="003F0A6D" w:rsidP="00BC2F83">
                      <w:pPr>
                        <w:pStyle w:val="-"/>
                        <w:ind w:firstLine="420"/>
                      </w:pPr>
                      <w:r>
                        <w:rPr>
                          <w:rFonts w:hint="eastAsia"/>
                        </w:rPr>
                        <w:t>《安格班德》诞生于</w:t>
                      </w:r>
                      <w:r>
                        <w:t>1990</w:t>
                      </w:r>
                      <w:r>
                        <w:t>年，至今仍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开发。他的游戏内容和风格与《摩瑞亚》相似，但它有更多的敌人（包括</w:t>
                      </w:r>
                      <w:r>
                        <w:t xml:space="preserve"> Boss</w:t>
                      </w:r>
                      <w:r>
                        <w:t>），法术和物品，以及更深的地牢，同时游戏的平衡和流畅程度也更好。与《摩瑞亚》的黑白画面不同的是，《安格班德》用不同的颜色表示敌人，物品和</w:t>
                      </w:r>
                      <w:r>
                        <w:t xml:space="preserve"> HUD  </w:t>
                      </w:r>
                      <w:r>
                        <w:t>的元素。值得注意的是，因为游戏的所有数据都储存在文本文件中，意味着它容易被修改</w:t>
                      </w:r>
                      <w:r>
                        <w:t>——</w:t>
                      </w:r>
                      <w:r>
                        <w:t>这也促进了许多衍生作品的诞生，如《</w:t>
                      </w:r>
                      <w:r>
                        <w:t xml:space="preserve">Z </w:t>
                      </w:r>
                      <w:r>
                        <w:t>安格班德》（</w:t>
                      </w:r>
                      <w:r>
                        <w:t>Zelazny Angband</w:t>
                      </w:r>
                      <w:r>
                        <w:t>）和《</w:t>
                      </w:r>
                      <w:r>
                        <w:t xml:space="preserve">M </w:t>
                      </w:r>
                      <w:r>
                        <w:t>安格班德》（</w:t>
                      </w:r>
                      <w:r>
                        <w:t>Multiplayer-Angband</w:t>
                      </w:r>
                      <w:r>
                        <w:t>），并帮助普及了《摩瑞亚》</w:t>
                      </w:r>
                      <w:r>
                        <w:t>/</w:t>
                      </w:r>
                      <w:r>
                        <w:t>《安格班德》</w:t>
                      </w:r>
                      <w:r>
                        <w:rPr>
                          <w:rFonts w:hint="eastAsia"/>
                        </w:rPr>
                        <w:t>这样的</w:t>
                      </w:r>
                      <w:r>
                        <w:t xml:space="preserve"> Roguelike </w:t>
                      </w:r>
                      <w:r>
                        <w:t>游戏。</w:t>
                      </w:r>
                    </w:p>
                    <w:p w14:paraId="6D696788" w14:textId="77777777" w:rsidR="003F0A6D" w:rsidRDefault="003F0A6D" w:rsidP="00BC2F83">
                      <w:pPr>
                        <w:pStyle w:val="-"/>
                        <w:ind w:firstLine="420"/>
                      </w:pPr>
                    </w:p>
                    <w:p w14:paraId="7FB5ADF6" w14:textId="77777777" w:rsidR="003F0A6D" w:rsidRDefault="003F0A6D" w:rsidP="00BC2F83">
                      <w:pPr>
                        <w:pStyle w:val="-"/>
                        <w:ind w:firstLineChars="0" w:firstLine="0"/>
                      </w:pPr>
                      <w:r w:rsidRPr="00BC2F83">
                        <w:rPr>
                          <w:noProof/>
                          <w:shd w:val="pct15" w:color="auto" w:fill="FFFFFF"/>
                        </w:rPr>
                        <w:drawing>
                          <wp:inline distT="0" distB="0" distL="0" distR="0" wp14:anchorId="598BF1E4" wp14:editId="68CBAB71">
                            <wp:extent cx="2759544" cy="1892410"/>
                            <wp:effectExtent l="0" t="0" r="3175" b="0"/>
                            <wp:docPr id="294" name="图片 2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From Prussia with love - The origin of RPGs_table.jp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9353" cy="19128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DFA363" w14:textId="77777777" w:rsidR="003F0A6D" w:rsidRPr="00BC2F83" w:rsidRDefault="003F0A6D" w:rsidP="00BC2F83">
                      <w:pPr>
                        <w:pStyle w:val="-"/>
                        <w:ind w:firstLineChars="0" w:firstLine="0"/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</w:pP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t xml:space="preserve">图 </w: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fldChar w:fldCharType="begin"/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instrText xml:space="preserve"> SEQ 图 \* ARABIC </w:instrTex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黑体" w:eastAsia="黑体" w:hAnsi="黑体" w:cstheme="majorBidi"/>
                          <w:noProof/>
                          <w:sz w:val="20"/>
                          <w:szCs w:val="20"/>
                        </w:rPr>
                        <w:t>62</w: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fldChar w:fldCharType="end"/>
                      </w:r>
                      <w:r w:rsidRPr="00BC2F83">
                        <w:rPr>
                          <w:rFonts w:ascii="黑体" w:eastAsia="黑体" w:hAnsi="黑体" w:cstheme="majorBidi" w:hint="eastAsia"/>
                          <w:sz w:val="20"/>
                          <w:szCs w:val="20"/>
                        </w:rPr>
                        <w:t>《</w:t>
                      </w:r>
                      <w:r>
                        <w:rPr>
                          <w:rFonts w:ascii="黑体" w:eastAsia="黑体" w:hAnsi="黑体" w:cstheme="majorBidi" w:hint="eastAsia"/>
                          <w:sz w:val="20"/>
                          <w:szCs w:val="20"/>
                        </w:rPr>
                        <w:t>安格班德</w:t>
                      </w:r>
                      <w:r w:rsidRPr="00BC2F83">
                        <w:rPr>
                          <w:rFonts w:ascii="黑体" w:eastAsia="黑体" w:hAnsi="黑体" w:cstheme="majorBidi" w:hint="eastAsia"/>
                          <w:sz w:val="20"/>
                          <w:szCs w:val="20"/>
                        </w:rPr>
                        <w:t>》允许贴图平铺，以及</w:t>
                      </w:r>
                      <w:r w:rsidRPr="00BC2F83">
                        <w:rPr>
                          <w:rFonts w:ascii="黑体" w:eastAsia="黑体" w:hAnsi="黑体" w:cstheme="majorBidi"/>
                          <w:sz w:val="20"/>
                          <w:szCs w:val="20"/>
                        </w:rPr>
                        <w:t xml:space="preserve"> ASCII 图形。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版本，也正是这个版本启发了诸如《风堡传奇》（</w:t>
      </w:r>
      <w:r>
        <w:rPr>
          <w:rFonts w:hint="eastAsia"/>
        </w:rPr>
        <w:t>Castle</w:t>
      </w:r>
      <w:r>
        <w:t xml:space="preserve"> of the Winds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《安格班德》（</w:t>
      </w:r>
      <w:r>
        <w:rPr>
          <w:rFonts w:hint="eastAsia"/>
        </w:rPr>
        <w:t>Angband</w:t>
      </w:r>
      <w:r>
        <w:rPr>
          <w:rFonts w:hint="eastAsia"/>
        </w:rPr>
        <w:t>）</w:t>
      </w:r>
      <w:r>
        <w:rPr>
          <w:rStyle w:val="a9"/>
        </w:rPr>
        <w:footnoteReference w:id="9"/>
      </w:r>
      <w:r>
        <w:rPr>
          <w:rFonts w:hint="eastAsia"/>
        </w:rPr>
        <w:t>和《暗黑破坏神》</w:t>
      </w:r>
      <w:r>
        <w:t>（</w:t>
      </w:r>
      <w:r>
        <w:rPr>
          <w:rFonts w:hint="eastAsia"/>
        </w:rPr>
        <w:t>Diablo</w:t>
      </w:r>
      <w:r>
        <w:t>）</w:t>
      </w:r>
      <w:r>
        <w:rPr>
          <w:rFonts w:hint="eastAsia"/>
        </w:rPr>
        <w:t>等游戏的创作。</w:t>
      </w:r>
    </w:p>
    <w:p w14:paraId="09074881" w14:textId="77777777" w:rsidR="003F0A6D" w:rsidRDefault="003F0A6D" w:rsidP="00F348C6">
      <w:pPr>
        <w:pStyle w:val="-"/>
        <w:ind w:firstLine="420"/>
      </w:pPr>
      <w:r>
        <w:rPr>
          <w:rFonts w:hint="eastAsia"/>
        </w:rPr>
        <w:t>如今，《摩瑞亚》和《</w:t>
      </w:r>
      <w:r>
        <w:rPr>
          <w:rFonts w:hint="eastAsia"/>
        </w:rPr>
        <w:t xml:space="preserve"> U</w:t>
      </w:r>
      <w:r>
        <w:t xml:space="preserve"> </w:t>
      </w:r>
      <w:r>
        <w:rPr>
          <w:rFonts w:hint="eastAsia"/>
        </w:rPr>
        <w:t>摩瑞亚》的人气已经远不及其衍生的游戏，尤其是《安格班德》（实际上，这些</w:t>
      </w:r>
      <w:r>
        <w:rPr>
          <w:rFonts w:hint="eastAsia"/>
        </w:rPr>
        <w:t xml:space="preserve"> Roguelikes</w:t>
      </w:r>
      <w:r>
        <w:t xml:space="preserve"> </w:t>
      </w:r>
      <w:r>
        <w:rPr>
          <w:rFonts w:hint="eastAsia"/>
        </w:rPr>
        <w:t>子类型游戏经常被说成</w:t>
      </w:r>
      <w:r>
        <w:rPr>
          <w:rFonts w:hint="eastAsia"/>
        </w:rPr>
        <w:t xml:space="preserve"> Angband-like</w:t>
      </w:r>
      <w:r>
        <w:rPr>
          <w:rFonts w:hint="eastAsia"/>
        </w:rPr>
        <w:t>）。遗憾的是，玩家们忽视了</w:t>
      </w:r>
      <w:r>
        <w:rPr>
          <w:rFonts w:hint="eastAsia"/>
        </w:rPr>
        <w:t xml:space="preserve"> CRPG</w:t>
      </w:r>
      <w:r>
        <w:t xml:space="preserve"> </w:t>
      </w:r>
      <w:r>
        <w:rPr>
          <w:rFonts w:hint="eastAsia"/>
        </w:rPr>
        <w:t>历史上如此重要的游戏，但是原因很容易理解：《安格班德》高质量地还原了原版《摩瑞亚》的游戏玩法和设定（尽管这一次玩家的目的是击败魔苟斯</w:t>
      </w:r>
      <w:r>
        <w:t>（</w:t>
      </w:r>
      <w:r w:rsidRPr="00FA1EE2">
        <w:rPr>
          <w:rFonts w:hint="eastAsia"/>
        </w:rPr>
        <w:t>Morgoth</w:t>
      </w:r>
      <w:r>
        <w:t>）</w:t>
      </w:r>
      <w:r>
        <w:rPr>
          <w:rFonts w:hint="eastAsia"/>
        </w:rPr>
        <w:t>），同时进行了极大地改进和扩展。这是一个更优秀的游戏，在保持挑战性的同时，不会吓跑缺乏经验的玩家。</w:t>
      </w:r>
    </w:p>
    <w:p w14:paraId="77753D39" w14:textId="77777777" w:rsidR="003F0A6D" w:rsidRDefault="003F0A6D" w:rsidP="00F348C6">
      <w:pPr>
        <w:pStyle w:val="-"/>
        <w:ind w:firstLine="420"/>
      </w:pPr>
    </w:p>
    <w:p w14:paraId="67BAB508" w14:textId="77777777" w:rsidR="003F0A6D" w:rsidRDefault="003F0A6D" w:rsidP="00D53279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36B1EA4D" wp14:editId="6276674F">
            <wp:extent cx="2959200" cy="2224800"/>
            <wp:effectExtent l="0" t="0" r="0" b="444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E188" w14:textId="77777777" w:rsidR="003F0A6D" w:rsidRPr="00D53279" w:rsidRDefault="003F0A6D" w:rsidP="00F50ED1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t xml:space="preserve"> </w:t>
      </w:r>
      <w:r w:rsidRPr="0033290E">
        <w:rPr>
          <w:rFonts w:ascii="黑体" w:hAnsi="黑体" w:hint="eastAsia"/>
        </w:rPr>
        <w:t>Amiga</w:t>
      </w:r>
      <w:r w:rsidRPr="0033290E">
        <w:rPr>
          <w:rFonts w:ascii="黑体" w:hAnsi="黑体"/>
        </w:rPr>
        <w:t xml:space="preserve"> </w:t>
      </w:r>
      <w:r w:rsidRPr="0033290E">
        <w:rPr>
          <w:rFonts w:ascii="黑体" w:hAnsi="黑体" w:hint="eastAsia"/>
        </w:rPr>
        <w:t>版本可支持鼠标和处理非常简单的图形，但是都给玩家带来了许多困惑。</w:t>
      </w:r>
    </w:p>
    <w:p w14:paraId="5C3BC7EA" w14:textId="77777777" w:rsidR="003F0A6D" w:rsidRDefault="003F0A6D" w:rsidP="00F50ED1">
      <w:pPr>
        <w:pStyle w:val="-"/>
        <w:ind w:firstLineChars="0" w:firstLine="0"/>
      </w:pPr>
    </w:p>
    <w:p w14:paraId="7C714DF9" w14:textId="77777777" w:rsidR="003F0A6D" w:rsidRDefault="003F0A6D" w:rsidP="00E107D0">
      <w:pPr>
        <w:pStyle w:val="-"/>
        <w:ind w:firstLineChars="0" w:firstLine="420"/>
      </w:pPr>
      <w:r>
        <w:rPr>
          <w:rFonts w:hint="eastAsia"/>
        </w:rPr>
        <w:t>虽然对于喜欢</w:t>
      </w:r>
      <w:r>
        <w:rPr>
          <w:rFonts w:hint="eastAsia"/>
        </w:rPr>
        <w:t xml:space="preserve"> Roguelike </w:t>
      </w:r>
      <w:r>
        <w:rPr>
          <w:rFonts w:hint="eastAsia"/>
        </w:rPr>
        <w:t>的玩家都应该玩几次《魔瑞亚》，以体验这类游戏重要的一段历史，但从它衍生出来的游戏可能会更加有趣。</w:t>
      </w:r>
    </w:p>
    <w:p w14:paraId="21C93954" w14:textId="77777777" w:rsidR="003F0A6D" w:rsidRDefault="003F0A6D" w:rsidP="00B22238">
      <w:pPr>
        <w:pStyle w:val="-"/>
        <w:ind w:firstLineChars="0" w:firstLine="0"/>
        <w:sectPr w:rsidR="003F0A6D" w:rsidSect="00A8527F">
          <w:headerReference w:type="default" r:id="rId18"/>
          <w:footerReference w:type="default" r:id="rId19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037288D4" w14:textId="77777777" w:rsidR="00710D5F" w:rsidRPr="00E07734" w:rsidRDefault="00710D5F" w:rsidP="00B22238">
      <w:pPr>
        <w:pStyle w:val="-"/>
        <w:ind w:firstLineChars="0" w:firstLine="0"/>
      </w:pPr>
    </w:p>
    <w:sectPr w:rsidR="00710D5F" w:rsidRPr="00E07734" w:rsidSect="00A8527F">
      <w:headerReference w:type="default" r:id="rId20"/>
      <w:footerReference w:type="default" r:id="rId21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37AD9" w14:textId="77777777" w:rsidR="00F0760D" w:rsidRDefault="00F0760D" w:rsidP="00F841EF">
      <w:r>
        <w:separator/>
      </w:r>
    </w:p>
  </w:endnote>
  <w:endnote w:type="continuationSeparator" w:id="0">
    <w:p w14:paraId="4E5811FC" w14:textId="77777777" w:rsidR="00F0760D" w:rsidRDefault="00F0760D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0F1B0" w14:textId="77777777" w:rsidR="003F0A6D" w:rsidRPr="00412ACB" w:rsidRDefault="003F0A6D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15F3D" w14:textId="77777777" w:rsidR="003F0A6D" w:rsidRPr="00412ACB" w:rsidRDefault="003F0A6D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5D58D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8AE0F" w14:textId="77777777" w:rsidR="00F0760D" w:rsidRDefault="00F0760D" w:rsidP="00F841EF">
      <w:r>
        <w:separator/>
      </w:r>
    </w:p>
  </w:footnote>
  <w:footnote w:type="continuationSeparator" w:id="0">
    <w:p w14:paraId="0A62AE2E" w14:textId="77777777" w:rsidR="00F0760D" w:rsidRDefault="00F0760D" w:rsidP="00F841EF">
      <w:r>
        <w:continuationSeparator/>
      </w:r>
    </w:p>
  </w:footnote>
  <w:footnote w:id="1">
    <w:p w14:paraId="73662BA5" w14:textId="77777777" w:rsidR="003F0A6D" w:rsidRPr="006F3065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译者注：VAX（Vi</w:t>
      </w:r>
      <w:r>
        <w:t>rtual Address eXtension</w:t>
      </w:r>
      <w:r>
        <w:rPr>
          <w:rFonts w:hint="eastAsia"/>
        </w:rPr>
        <w:t>）是一种可以支持机器语言和虚拟地址的3</w:t>
      </w:r>
      <w:r>
        <w:t>2</w:t>
      </w:r>
      <w:r>
        <w:rPr>
          <w:rFonts w:hint="eastAsia"/>
        </w:rPr>
        <w:t>位小型计算机。最初由迪吉多电脑公司（DEC</w:t>
      </w:r>
      <w:r>
        <w:t>）</w:t>
      </w:r>
      <w:r>
        <w:rPr>
          <w:rFonts w:hint="eastAsia"/>
        </w:rPr>
        <w:t>在二十世纪七十年代初发明。 VAX</w:t>
      </w:r>
      <w:r>
        <w:t xml:space="preserve"> 11</w:t>
      </w:r>
      <w:r>
        <w:rPr>
          <w:rFonts w:hint="eastAsia"/>
        </w:rPr>
        <w:t>/</w:t>
      </w:r>
      <w:r>
        <w:t xml:space="preserve">780 </w:t>
      </w:r>
      <w:r>
        <w:rPr>
          <w:rFonts w:hint="eastAsia"/>
        </w:rPr>
        <w:t>Star,</w:t>
      </w:r>
      <w:r>
        <w:t xml:space="preserve"> 1977 </w:t>
      </w:r>
      <w:r>
        <w:rPr>
          <w:rFonts w:hint="eastAsia"/>
        </w:rPr>
        <w:t xml:space="preserve">年 </w:t>
      </w:r>
      <w:r>
        <w:t xml:space="preserve">10 </w:t>
      </w:r>
      <w:r>
        <w:rPr>
          <w:rFonts w:hint="eastAsia"/>
        </w:rPr>
        <w:t>月。</w:t>
      </w:r>
    </w:p>
  </w:footnote>
  <w:footnote w:id="2">
    <w:p w14:paraId="31A55300" w14:textId="77777777" w:rsidR="003F0A6D" w:rsidRPr="007C2089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译者注：《摩瑞亚》的灵感来源于，英国</w:t>
      </w:r>
      <w:r w:rsidRPr="00996ECD">
        <w:rPr>
          <w:rFonts w:hint="eastAsia"/>
        </w:rPr>
        <w:t>作家</w:t>
      </w:r>
      <w:r w:rsidRPr="00996ECD">
        <w:t>约翰·罗纳德·瑞尔·托尔金</w:t>
      </w:r>
      <w:r w:rsidRPr="00996ECD">
        <w:rPr>
          <w:rFonts w:hint="eastAsia"/>
        </w:rPr>
        <w:t>的著名</w:t>
      </w:r>
      <w:r>
        <w:rPr>
          <w:rFonts w:hint="eastAsia"/>
        </w:rPr>
        <w:t>长篇小说《魔戒》，其 BOSS</w:t>
      </w:r>
      <w:r>
        <w:t xml:space="preserve"> </w:t>
      </w:r>
      <w:r>
        <w:rPr>
          <w:rFonts w:hint="eastAsia"/>
        </w:rPr>
        <w:t>的原型正是小说中的炎魔</w:t>
      </w:r>
      <w:r>
        <w:t>（Balrog）</w:t>
      </w:r>
      <w:r>
        <w:rPr>
          <w:rFonts w:hint="eastAsia"/>
        </w:rPr>
        <w:t>。</w:t>
      </w:r>
    </w:p>
  </w:footnote>
  <w:footnote w:id="3">
    <w:p w14:paraId="2E6DFCCB" w14:textId="77777777" w:rsidR="003F0A6D" w:rsidRDefault="003F0A6D" w:rsidP="00B22238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1513D2">
        <w:rPr>
          <w:rFonts w:hint="eastAsia"/>
        </w:rPr>
        <w:t>在游戏过程中，</w:t>
      </w:r>
      <w:r>
        <w:rPr>
          <w:rFonts w:hint="eastAsia"/>
        </w:rPr>
        <w:t>多个区域</w:t>
      </w:r>
      <w:r w:rsidRPr="001513D2">
        <w:rPr>
          <w:rFonts w:hint="eastAsia"/>
        </w:rPr>
        <w:t>背景</w:t>
      </w:r>
      <w:r>
        <w:rPr>
          <w:rFonts w:hint="eastAsia"/>
        </w:rPr>
        <w:t>拼凑起来的</w:t>
      </w:r>
      <w:r w:rsidRPr="001513D2">
        <w:rPr>
          <w:rFonts w:hint="eastAsia"/>
        </w:rPr>
        <w:t>地图</w:t>
      </w:r>
      <w:r>
        <w:rPr>
          <w:rFonts w:hint="eastAsia"/>
        </w:rPr>
        <w:t>会</w:t>
      </w:r>
      <w:r w:rsidRPr="001513D2">
        <w:rPr>
          <w:rFonts w:hint="eastAsia"/>
        </w:rPr>
        <w:t>跟着人物的移动而</w:t>
      </w:r>
      <w:r>
        <w:rPr>
          <w:rFonts w:hint="eastAsia"/>
        </w:rPr>
        <w:t>动态地</w:t>
      </w:r>
      <w:r w:rsidRPr="001513D2">
        <w:rPr>
          <w:rFonts w:hint="eastAsia"/>
        </w:rPr>
        <w:t>滚动变换。</w:t>
      </w:r>
    </w:p>
    <w:p w14:paraId="4C87D0C3" w14:textId="77777777" w:rsidR="003F0A6D" w:rsidRDefault="003F0A6D">
      <w:pPr>
        <w:pStyle w:val="a7"/>
      </w:pPr>
    </w:p>
  </w:footnote>
  <w:footnote w:id="4">
    <w:p w14:paraId="11609A97" w14:textId="77777777" w:rsidR="003F0A6D" w:rsidRPr="00B23363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译者注：《迷宫骇客》（NetHack）是一款开源的 Roguelike</w:t>
      </w:r>
      <w:r>
        <w:t xml:space="preserve"> </w:t>
      </w:r>
      <w:r>
        <w:rPr>
          <w:rFonts w:hint="eastAsia"/>
        </w:rPr>
        <w:t>游戏，于 1</w:t>
      </w:r>
      <w:r>
        <w:t xml:space="preserve">987 </w:t>
      </w:r>
      <w:r>
        <w:rPr>
          <w:rFonts w:hint="eastAsia"/>
        </w:rPr>
        <w:t xml:space="preserve">年首次发布。该游戏是 </w:t>
      </w:r>
      <w:r>
        <w:t xml:space="preserve">1982 </w:t>
      </w:r>
      <w:r>
        <w:rPr>
          <w:rFonts w:hint="eastAsia"/>
        </w:rPr>
        <w:t>年《骇客》（Hack</w:t>
      </w:r>
      <w:r>
        <w:t>）</w:t>
      </w:r>
      <w:r>
        <w:rPr>
          <w:rFonts w:hint="eastAsia"/>
        </w:rPr>
        <w:t>游戏的一个软件分支，后者是一款于</w:t>
      </w:r>
      <w:r>
        <w:t xml:space="preserve"> 1982 </w:t>
      </w:r>
      <w:r>
        <w:rPr>
          <w:rFonts w:hint="eastAsia"/>
        </w:rPr>
        <w:t>年发行的 Roguelike</w:t>
      </w:r>
      <w:r>
        <w:t xml:space="preserve"> </w:t>
      </w:r>
      <w:r>
        <w:rPr>
          <w:rFonts w:hint="eastAsia"/>
        </w:rPr>
        <w:t>游戏。</w:t>
      </w:r>
    </w:p>
  </w:footnote>
  <w:footnote w:id="5">
    <w:p w14:paraId="42174CDA" w14:textId="77777777" w:rsidR="003F0A6D" w:rsidRPr="0085460C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译者注：Telnet</w:t>
      </w:r>
      <w:r>
        <w:t xml:space="preserve"> </w:t>
      </w:r>
      <w:r>
        <w:rPr>
          <w:rFonts w:hint="eastAsia"/>
        </w:rPr>
        <w:t>是电信（Telecommunications）和网络</w:t>
      </w:r>
      <w:r>
        <w:t>（</w:t>
      </w:r>
      <w:r>
        <w:rPr>
          <w:rFonts w:hint="eastAsia"/>
        </w:rPr>
        <w:t>Networks）的联合缩写，是一种在 UNIX</w:t>
      </w:r>
      <w:r>
        <w:t xml:space="preserve"> </w:t>
      </w:r>
      <w:r>
        <w:rPr>
          <w:rFonts w:hint="eastAsia"/>
        </w:rPr>
        <w:t>平台上广为人知的网络协议，用于访问服务器。</w:t>
      </w:r>
    </w:p>
  </w:footnote>
  <w:footnote w:id="6">
    <w:p w14:paraId="12EC114D" w14:textId="77777777" w:rsidR="003F0A6D" w:rsidRPr="0085460C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85460C">
        <w:t>SSH</w:t>
      </w:r>
      <w:r>
        <w:t xml:space="preserve"> </w:t>
      </w:r>
      <w:r>
        <w:rPr>
          <w:rFonts w:hint="eastAsia"/>
        </w:rPr>
        <w:t>是</w:t>
      </w:r>
      <w:r w:rsidRPr="0085460C">
        <w:rPr>
          <w:rFonts w:hint="eastAsia"/>
        </w:rPr>
        <w:t>安全外壳</w:t>
      </w:r>
      <w:r>
        <w:rPr>
          <w:rFonts w:hint="eastAsia"/>
        </w:rPr>
        <w:t>（</w:t>
      </w:r>
      <w:r w:rsidRPr="0085460C">
        <w:t>Secure Shel</w:t>
      </w:r>
      <w:r>
        <w:t>l</w:t>
      </w:r>
      <w:r>
        <w:rPr>
          <w:rFonts w:hint="eastAsia"/>
        </w:rPr>
        <w:t>）的缩写</w:t>
      </w:r>
      <w:r w:rsidRPr="0085460C">
        <w:t>，</w:t>
      </w:r>
      <w:r>
        <w:rPr>
          <w:rFonts w:hint="eastAsia"/>
        </w:rPr>
        <w:t>它</w:t>
      </w:r>
      <w:r w:rsidRPr="0085460C">
        <w:t>现在是通过互联网访问网络设备和服务器的唯一的主要协议</w:t>
      </w:r>
      <w:r>
        <w:rPr>
          <w:rFonts w:hint="eastAsia"/>
        </w:rPr>
        <w:t>。</w:t>
      </w:r>
    </w:p>
  </w:footnote>
  <w:footnote w:id="7">
    <w:p w14:paraId="0560831B" w14:textId="77777777" w:rsidR="003F0A6D" w:rsidRPr="00CD6158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译者注：文本编辑器</w:t>
      </w:r>
      <w:r>
        <w:t>（</w:t>
      </w:r>
      <w:r>
        <w:rPr>
          <w:rFonts w:hint="eastAsia"/>
        </w:rPr>
        <w:t>Vi</w:t>
      </w:r>
      <w:r>
        <w:t>）</w:t>
      </w:r>
      <w:r>
        <w:rPr>
          <w:rFonts w:hint="eastAsia"/>
        </w:rPr>
        <w:t>，由加州大学伯克分校，Bill</w:t>
      </w:r>
      <w:r>
        <w:t xml:space="preserve"> Joy </w:t>
      </w:r>
      <w:r>
        <w:rPr>
          <w:rFonts w:hint="eastAsia"/>
        </w:rPr>
        <w:t xml:space="preserve">研究开发，是 </w:t>
      </w:r>
      <w:r>
        <w:t xml:space="preserve">Unix/Linux </w:t>
      </w:r>
      <w:r>
        <w:rPr>
          <w:rFonts w:hint="eastAsia"/>
        </w:rPr>
        <w:t>操作系统中最经典的文本编辑器。在</w:t>
      </w:r>
      <w:r>
        <w:t xml:space="preserve"> Command </w:t>
      </w:r>
      <w:r>
        <w:rPr>
          <w:rFonts w:hint="eastAsia"/>
        </w:rPr>
        <w:t>模式中可以通过特殊键位移动光标。</w:t>
      </w:r>
    </w:p>
  </w:footnote>
  <w:footnote w:id="8">
    <w:p w14:paraId="629244E6" w14:textId="77777777" w:rsidR="003F0A6D" w:rsidRPr="00E94446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译者注：微软磁盘操作系统，MS-DOS</w:t>
      </w:r>
      <w:r>
        <w:t>（</w:t>
      </w:r>
      <w:r>
        <w:rPr>
          <w:rFonts w:hint="eastAsia"/>
        </w:rPr>
        <w:t>M</w:t>
      </w:r>
      <w:r>
        <w:t>icroSoft Disk Operating System</w:t>
      </w:r>
      <w:r>
        <w:rPr>
          <w:rFonts w:hint="eastAsia"/>
        </w:rPr>
        <w:t xml:space="preserve">），由美国微软公司发展的操作系统，运行在 </w:t>
      </w:r>
      <w:r>
        <w:t xml:space="preserve">Intel x86 </w:t>
      </w:r>
      <w:r>
        <w:rPr>
          <w:rFonts w:hint="eastAsia"/>
        </w:rPr>
        <w:t>个人电脑上。</w:t>
      </w:r>
    </w:p>
  </w:footnote>
  <w:footnote w:id="9">
    <w:p w14:paraId="206A1E32" w14:textId="77777777" w:rsidR="003F0A6D" w:rsidRPr="007328C2" w:rsidRDefault="003F0A6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译者注：出自于英国作家</w:t>
      </w:r>
      <w:r w:rsidRPr="00996ECD">
        <w:t>约翰</w:t>
      </w:r>
      <w:r>
        <w:rPr>
          <w:rFonts w:hint="eastAsia"/>
        </w:rPr>
        <w:t xml:space="preserve"> </w:t>
      </w:r>
      <w:r w:rsidRPr="00996ECD">
        <w:t>·</w:t>
      </w:r>
      <w:r>
        <w:t xml:space="preserve"> </w:t>
      </w:r>
      <w:r w:rsidRPr="00996ECD">
        <w:t>罗纳德</w:t>
      </w:r>
      <w:r>
        <w:rPr>
          <w:rFonts w:hint="eastAsia"/>
        </w:rPr>
        <w:t xml:space="preserve"> </w:t>
      </w:r>
      <w:r w:rsidRPr="00996ECD">
        <w:t>·</w:t>
      </w:r>
      <w:r>
        <w:t xml:space="preserve"> </w:t>
      </w:r>
      <w:r w:rsidRPr="00996ECD">
        <w:t>瑞尔</w:t>
      </w:r>
      <w:r>
        <w:rPr>
          <w:rFonts w:hint="eastAsia"/>
        </w:rPr>
        <w:t xml:space="preserve"> </w:t>
      </w:r>
      <w:r w:rsidRPr="00996ECD">
        <w:t>·</w:t>
      </w:r>
      <w:r>
        <w:t xml:space="preserve"> </w:t>
      </w:r>
      <w:r w:rsidRPr="00996ECD">
        <w:t>托尔金</w:t>
      </w:r>
      <w:r>
        <w:rPr>
          <w:rFonts w:hint="eastAsia"/>
        </w:rPr>
        <w:t>的奇幻小说《精灵宝钻》。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3A8F" w14:textId="77777777" w:rsidR="003F0A6D" w:rsidRDefault="003F0A6D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7A18B" w14:textId="77777777" w:rsidR="003F0A6D" w:rsidRDefault="003F0A6D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EC19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D1D0B"/>
    <w:multiLevelType w:val="hybridMultilevel"/>
    <w:tmpl w:val="C78A7114"/>
    <w:lvl w:ilvl="0" w:tplc="23A835BC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F35ACF"/>
    <w:multiLevelType w:val="hybridMultilevel"/>
    <w:tmpl w:val="3D24FC30"/>
    <w:lvl w:ilvl="0" w:tplc="39340118">
      <w:numFmt w:val="bullet"/>
      <w:lvlText w:val=""/>
      <w:lvlJc w:val="left"/>
      <w:pPr>
        <w:ind w:left="360" w:hanging="360"/>
      </w:pPr>
      <w:rPr>
        <w:rFonts w:ascii="Wingdings" w:eastAsia="黑体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C0"/>
    <w:rsid w:val="0000040B"/>
    <w:rsid w:val="0000140F"/>
    <w:rsid w:val="00045DB7"/>
    <w:rsid w:val="00055882"/>
    <w:rsid w:val="0006147E"/>
    <w:rsid w:val="00062CAA"/>
    <w:rsid w:val="00064042"/>
    <w:rsid w:val="000724CD"/>
    <w:rsid w:val="000857E6"/>
    <w:rsid w:val="00086FE2"/>
    <w:rsid w:val="00087AE0"/>
    <w:rsid w:val="000A07AC"/>
    <w:rsid w:val="000A6A0B"/>
    <w:rsid w:val="000B34CB"/>
    <w:rsid w:val="000B3556"/>
    <w:rsid w:val="000B3E12"/>
    <w:rsid w:val="000C0027"/>
    <w:rsid w:val="000C1A81"/>
    <w:rsid w:val="000C1AD4"/>
    <w:rsid w:val="000E0736"/>
    <w:rsid w:val="000E2CB5"/>
    <w:rsid w:val="000E4E1E"/>
    <w:rsid w:val="00111EB5"/>
    <w:rsid w:val="00117365"/>
    <w:rsid w:val="001201DB"/>
    <w:rsid w:val="001202B6"/>
    <w:rsid w:val="00122426"/>
    <w:rsid w:val="001233A5"/>
    <w:rsid w:val="001308F0"/>
    <w:rsid w:val="00150BAB"/>
    <w:rsid w:val="001513D2"/>
    <w:rsid w:val="00151FFB"/>
    <w:rsid w:val="00153076"/>
    <w:rsid w:val="00153EE2"/>
    <w:rsid w:val="001573DA"/>
    <w:rsid w:val="00164266"/>
    <w:rsid w:val="0016522A"/>
    <w:rsid w:val="00165B02"/>
    <w:rsid w:val="00167988"/>
    <w:rsid w:val="0017306E"/>
    <w:rsid w:val="001806CB"/>
    <w:rsid w:val="0018465C"/>
    <w:rsid w:val="001864BD"/>
    <w:rsid w:val="00194869"/>
    <w:rsid w:val="001A27D7"/>
    <w:rsid w:val="001A76BA"/>
    <w:rsid w:val="001B3B4D"/>
    <w:rsid w:val="001B7B36"/>
    <w:rsid w:val="001C5888"/>
    <w:rsid w:val="001C799A"/>
    <w:rsid w:val="001D0E73"/>
    <w:rsid w:val="001D2525"/>
    <w:rsid w:val="001D5185"/>
    <w:rsid w:val="001D5E94"/>
    <w:rsid w:val="001E526E"/>
    <w:rsid w:val="001E57C0"/>
    <w:rsid w:val="001E5E5F"/>
    <w:rsid w:val="001F3F1F"/>
    <w:rsid w:val="001F5FF0"/>
    <w:rsid w:val="001F6039"/>
    <w:rsid w:val="001F6E73"/>
    <w:rsid w:val="002029DE"/>
    <w:rsid w:val="00204E92"/>
    <w:rsid w:val="002140C4"/>
    <w:rsid w:val="002169D6"/>
    <w:rsid w:val="00223D68"/>
    <w:rsid w:val="00225848"/>
    <w:rsid w:val="002312C8"/>
    <w:rsid w:val="00234451"/>
    <w:rsid w:val="00234907"/>
    <w:rsid w:val="00235049"/>
    <w:rsid w:val="002425D0"/>
    <w:rsid w:val="002466B9"/>
    <w:rsid w:val="00254FEA"/>
    <w:rsid w:val="002602A7"/>
    <w:rsid w:val="00261B2B"/>
    <w:rsid w:val="0026784B"/>
    <w:rsid w:val="00270C80"/>
    <w:rsid w:val="00271BCC"/>
    <w:rsid w:val="00273967"/>
    <w:rsid w:val="00273981"/>
    <w:rsid w:val="00277522"/>
    <w:rsid w:val="00285E6A"/>
    <w:rsid w:val="00291744"/>
    <w:rsid w:val="00293030"/>
    <w:rsid w:val="002A163A"/>
    <w:rsid w:val="002A2333"/>
    <w:rsid w:val="002A5139"/>
    <w:rsid w:val="002B79AC"/>
    <w:rsid w:val="002D01D3"/>
    <w:rsid w:val="002D1A4C"/>
    <w:rsid w:val="002F1A0E"/>
    <w:rsid w:val="002F3079"/>
    <w:rsid w:val="002F3408"/>
    <w:rsid w:val="002F3596"/>
    <w:rsid w:val="002F7493"/>
    <w:rsid w:val="00310F51"/>
    <w:rsid w:val="00311F39"/>
    <w:rsid w:val="00316C8C"/>
    <w:rsid w:val="003249D9"/>
    <w:rsid w:val="0033290E"/>
    <w:rsid w:val="00333BB4"/>
    <w:rsid w:val="00333CDD"/>
    <w:rsid w:val="00345569"/>
    <w:rsid w:val="00350424"/>
    <w:rsid w:val="00355319"/>
    <w:rsid w:val="003575CF"/>
    <w:rsid w:val="00357C2B"/>
    <w:rsid w:val="00361776"/>
    <w:rsid w:val="00362338"/>
    <w:rsid w:val="00365A1E"/>
    <w:rsid w:val="00366B4E"/>
    <w:rsid w:val="00373773"/>
    <w:rsid w:val="003845EC"/>
    <w:rsid w:val="00385064"/>
    <w:rsid w:val="00385C4B"/>
    <w:rsid w:val="00386D6E"/>
    <w:rsid w:val="003B4D95"/>
    <w:rsid w:val="003C5F64"/>
    <w:rsid w:val="003E0628"/>
    <w:rsid w:val="003E13C6"/>
    <w:rsid w:val="003E4482"/>
    <w:rsid w:val="003F0A6D"/>
    <w:rsid w:val="003F442C"/>
    <w:rsid w:val="003F7E6F"/>
    <w:rsid w:val="00400A8D"/>
    <w:rsid w:val="00412ACB"/>
    <w:rsid w:val="0042002A"/>
    <w:rsid w:val="00422527"/>
    <w:rsid w:val="00426279"/>
    <w:rsid w:val="0042660B"/>
    <w:rsid w:val="00427891"/>
    <w:rsid w:val="00427A03"/>
    <w:rsid w:val="00433CA2"/>
    <w:rsid w:val="004364B1"/>
    <w:rsid w:val="004367FE"/>
    <w:rsid w:val="00440FD8"/>
    <w:rsid w:val="00445F1D"/>
    <w:rsid w:val="00450554"/>
    <w:rsid w:val="00473DBD"/>
    <w:rsid w:val="0048148D"/>
    <w:rsid w:val="00490197"/>
    <w:rsid w:val="004960F3"/>
    <w:rsid w:val="004A40A0"/>
    <w:rsid w:val="004B4D18"/>
    <w:rsid w:val="004B7AB8"/>
    <w:rsid w:val="004C0990"/>
    <w:rsid w:val="004C323F"/>
    <w:rsid w:val="004C63F9"/>
    <w:rsid w:val="004C691F"/>
    <w:rsid w:val="004D5FA9"/>
    <w:rsid w:val="004E46B5"/>
    <w:rsid w:val="004F06BE"/>
    <w:rsid w:val="00501DA6"/>
    <w:rsid w:val="005062C4"/>
    <w:rsid w:val="00510F68"/>
    <w:rsid w:val="0051424D"/>
    <w:rsid w:val="005165BF"/>
    <w:rsid w:val="00520FCB"/>
    <w:rsid w:val="00521D45"/>
    <w:rsid w:val="005256DD"/>
    <w:rsid w:val="005257C6"/>
    <w:rsid w:val="00532598"/>
    <w:rsid w:val="00533CBF"/>
    <w:rsid w:val="00543B19"/>
    <w:rsid w:val="005467C1"/>
    <w:rsid w:val="00561057"/>
    <w:rsid w:val="00565E13"/>
    <w:rsid w:val="00576BB6"/>
    <w:rsid w:val="00581AEA"/>
    <w:rsid w:val="00594354"/>
    <w:rsid w:val="00597555"/>
    <w:rsid w:val="005A2AD5"/>
    <w:rsid w:val="005A3451"/>
    <w:rsid w:val="005B55C3"/>
    <w:rsid w:val="005B5669"/>
    <w:rsid w:val="005C0AEE"/>
    <w:rsid w:val="005C5912"/>
    <w:rsid w:val="005C6D4C"/>
    <w:rsid w:val="005C71CD"/>
    <w:rsid w:val="005D0DA5"/>
    <w:rsid w:val="005D336F"/>
    <w:rsid w:val="005E1D00"/>
    <w:rsid w:val="005F4958"/>
    <w:rsid w:val="00620F34"/>
    <w:rsid w:val="00621D8F"/>
    <w:rsid w:val="006223DD"/>
    <w:rsid w:val="00625A7C"/>
    <w:rsid w:val="006319D7"/>
    <w:rsid w:val="0065046D"/>
    <w:rsid w:val="006530AD"/>
    <w:rsid w:val="00653670"/>
    <w:rsid w:val="006542EF"/>
    <w:rsid w:val="00657B80"/>
    <w:rsid w:val="006610BC"/>
    <w:rsid w:val="00661441"/>
    <w:rsid w:val="00664DA0"/>
    <w:rsid w:val="006722AD"/>
    <w:rsid w:val="0067675A"/>
    <w:rsid w:val="00677158"/>
    <w:rsid w:val="00681A32"/>
    <w:rsid w:val="006915B1"/>
    <w:rsid w:val="00692605"/>
    <w:rsid w:val="00694FCF"/>
    <w:rsid w:val="006A01D3"/>
    <w:rsid w:val="006B2C72"/>
    <w:rsid w:val="006B3758"/>
    <w:rsid w:val="006C2E23"/>
    <w:rsid w:val="006D21AE"/>
    <w:rsid w:val="006F3065"/>
    <w:rsid w:val="006F4D28"/>
    <w:rsid w:val="00703C0A"/>
    <w:rsid w:val="0071094A"/>
    <w:rsid w:val="00710D5F"/>
    <w:rsid w:val="0071777F"/>
    <w:rsid w:val="00730438"/>
    <w:rsid w:val="00731BF1"/>
    <w:rsid w:val="007328C2"/>
    <w:rsid w:val="007344E3"/>
    <w:rsid w:val="00737922"/>
    <w:rsid w:val="007436C0"/>
    <w:rsid w:val="00752E7B"/>
    <w:rsid w:val="00753631"/>
    <w:rsid w:val="00754154"/>
    <w:rsid w:val="00766260"/>
    <w:rsid w:val="007752FB"/>
    <w:rsid w:val="007869FA"/>
    <w:rsid w:val="00791749"/>
    <w:rsid w:val="007A2BD6"/>
    <w:rsid w:val="007C2089"/>
    <w:rsid w:val="007C71DC"/>
    <w:rsid w:val="007D71D1"/>
    <w:rsid w:val="007E274C"/>
    <w:rsid w:val="007E5EEF"/>
    <w:rsid w:val="00804F76"/>
    <w:rsid w:val="00806138"/>
    <w:rsid w:val="00825D53"/>
    <w:rsid w:val="00827893"/>
    <w:rsid w:val="008364AD"/>
    <w:rsid w:val="00836D58"/>
    <w:rsid w:val="008451DD"/>
    <w:rsid w:val="00845AF8"/>
    <w:rsid w:val="00852B08"/>
    <w:rsid w:val="0085460C"/>
    <w:rsid w:val="00861514"/>
    <w:rsid w:val="00864D09"/>
    <w:rsid w:val="008663D0"/>
    <w:rsid w:val="00876728"/>
    <w:rsid w:val="00880C85"/>
    <w:rsid w:val="00885A03"/>
    <w:rsid w:val="00890C17"/>
    <w:rsid w:val="008914CC"/>
    <w:rsid w:val="00891D5D"/>
    <w:rsid w:val="008931DD"/>
    <w:rsid w:val="008A46A6"/>
    <w:rsid w:val="008A503E"/>
    <w:rsid w:val="008A620A"/>
    <w:rsid w:val="008A7647"/>
    <w:rsid w:val="008B2F69"/>
    <w:rsid w:val="008B4987"/>
    <w:rsid w:val="008B533F"/>
    <w:rsid w:val="008B6B0E"/>
    <w:rsid w:val="008C0D00"/>
    <w:rsid w:val="008D392E"/>
    <w:rsid w:val="008D41B1"/>
    <w:rsid w:val="008D4384"/>
    <w:rsid w:val="008D5696"/>
    <w:rsid w:val="008D5EC1"/>
    <w:rsid w:val="008E3CB4"/>
    <w:rsid w:val="008E596C"/>
    <w:rsid w:val="008F2B87"/>
    <w:rsid w:val="008F47D5"/>
    <w:rsid w:val="00910DDE"/>
    <w:rsid w:val="00911BFC"/>
    <w:rsid w:val="00913BBB"/>
    <w:rsid w:val="0092047D"/>
    <w:rsid w:val="00920A67"/>
    <w:rsid w:val="0092507E"/>
    <w:rsid w:val="00925408"/>
    <w:rsid w:val="00927C0B"/>
    <w:rsid w:val="00937B95"/>
    <w:rsid w:val="00947BF6"/>
    <w:rsid w:val="00960341"/>
    <w:rsid w:val="0097206B"/>
    <w:rsid w:val="009851AC"/>
    <w:rsid w:val="009863C1"/>
    <w:rsid w:val="00996ECD"/>
    <w:rsid w:val="009A19B6"/>
    <w:rsid w:val="009B209A"/>
    <w:rsid w:val="009B5ACC"/>
    <w:rsid w:val="009B7F9D"/>
    <w:rsid w:val="009C35C8"/>
    <w:rsid w:val="009C45E4"/>
    <w:rsid w:val="009D1C50"/>
    <w:rsid w:val="009D21CC"/>
    <w:rsid w:val="009D31B3"/>
    <w:rsid w:val="009E240D"/>
    <w:rsid w:val="009F4486"/>
    <w:rsid w:val="009F4648"/>
    <w:rsid w:val="00A2094B"/>
    <w:rsid w:val="00A3384D"/>
    <w:rsid w:val="00A43352"/>
    <w:rsid w:val="00A47A89"/>
    <w:rsid w:val="00A50650"/>
    <w:rsid w:val="00A56A83"/>
    <w:rsid w:val="00A633EF"/>
    <w:rsid w:val="00A73DFB"/>
    <w:rsid w:val="00A773E6"/>
    <w:rsid w:val="00A8527F"/>
    <w:rsid w:val="00A867B3"/>
    <w:rsid w:val="00A8783F"/>
    <w:rsid w:val="00A91879"/>
    <w:rsid w:val="00A930D5"/>
    <w:rsid w:val="00AA1ACE"/>
    <w:rsid w:val="00AA606A"/>
    <w:rsid w:val="00AA68E8"/>
    <w:rsid w:val="00AA6FEA"/>
    <w:rsid w:val="00AC153E"/>
    <w:rsid w:val="00AC3916"/>
    <w:rsid w:val="00AC437D"/>
    <w:rsid w:val="00AC4933"/>
    <w:rsid w:val="00AD7109"/>
    <w:rsid w:val="00AF169D"/>
    <w:rsid w:val="00B0173E"/>
    <w:rsid w:val="00B07045"/>
    <w:rsid w:val="00B10A40"/>
    <w:rsid w:val="00B16BDC"/>
    <w:rsid w:val="00B22238"/>
    <w:rsid w:val="00B22A6E"/>
    <w:rsid w:val="00B23363"/>
    <w:rsid w:val="00B25851"/>
    <w:rsid w:val="00B36D53"/>
    <w:rsid w:val="00B415B0"/>
    <w:rsid w:val="00B41D6F"/>
    <w:rsid w:val="00B50715"/>
    <w:rsid w:val="00B52F95"/>
    <w:rsid w:val="00B53729"/>
    <w:rsid w:val="00B62941"/>
    <w:rsid w:val="00B64617"/>
    <w:rsid w:val="00B70999"/>
    <w:rsid w:val="00B92065"/>
    <w:rsid w:val="00B96C94"/>
    <w:rsid w:val="00BA2914"/>
    <w:rsid w:val="00BC2F83"/>
    <w:rsid w:val="00BD615B"/>
    <w:rsid w:val="00BD72EC"/>
    <w:rsid w:val="00BE1C72"/>
    <w:rsid w:val="00BE1E86"/>
    <w:rsid w:val="00BE353E"/>
    <w:rsid w:val="00BF0ACB"/>
    <w:rsid w:val="00BF11F4"/>
    <w:rsid w:val="00BF195E"/>
    <w:rsid w:val="00BF4B10"/>
    <w:rsid w:val="00BF7D40"/>
    <w:rsid w:val="00C2700B"/>
    <w:rsid w:val="00C36086"/>
    <w:rsid w:val="00C55357"/>
    <w:rsid w:val="00C57F2A"/>
    <w:rsid w:val="00C61659"/>
    <w:rsid w:val="00C7080D"/>
    <w:rsid w:val="00C7128D"/>
    <w:rsid w:val="00C905A5"/>
    <w:rsid w:val="00C9449C"/>
    <w:rsid w:val="00C955AF"/>
    <w:rsid w:val="00CA12FA"/>
    <w:rsid w:val="00CA66EE"/>
    <w:rsid w:val="00CB4D9D"/>
    <w:rsid w:val="00CC0538"/>
    <w:rsid w:val="00CD17E6"/>
    <w:rsid w:val="00CD4DC0"/>
    <w:rsid w:val="00CD6158"/>
    <w:rsid w:val="00CE2F7E"/>
    <w:rsid w:val="00CE3012"/>
    <w:rsid w:val="00D0129D"/>
    <w:rsid w:val="00D02128"/>
    <w:rsid w:val="00D02834"/>
    <w:rsid w:val="00D03448"/>
    <w:rsid w:val="00D04B14"/>
    <w:rsid w:val="00D065D6"/>
    <w:rsid w:val="00D20689"/>
    <w:rsid w:val="00D2473E"/>
    <w:rsid w:val="00D32143"/>
    <w:rsid w:val="00D321E5"/>
    <w:rsid w:val="00D35E0A"/>
    <w:rsid w:val="00D40B17"/>
    <w:rsid w:val="00D43879"/>
    <w:rsid w:val="00D47D43"/>
    <w:rsid w:val="00D53279"/>
    <w:rsid w:val="00D62021"/>
    <w:rsid w:val="00D864C7"/>
    <w:rsid w:val="00D9548E"/>
    <w:rsid w:val="00D96C7E"/>
    <w:rsid w:val="00DA058B"/>
    <w:rsid w:val="00DA2B74"/>
    <w:rsid w:val="00DA3E59"/>
    <w:rsid w:val="00DA3E65"/>
    <w:rsid w:val="00DB2B5C"/>
    <w:rsid w:val="00DB44ED"/>
    <w:rsid w:val="00DB684D"/>
    <w:rsid w:val="00DC6B6D"/>
    <w:rsid w:val="00DC6F42"/>
    <w:rsid w:val="00DC7054"/>
    <w:rsid w:val="00DD0457"/>
    <w:rsid w:val="00DE526C"/>
    <w:rsid w:val="00DF11E3"/>
    <w:rsid w:val="00DF1BD2"/>
    <w:rsid w:val="00E06D6C"/>
    <w:rsid w:val="00E07734"/>
    <w:rsid w:val="00E107D0"/>
    <w:rsid w:val="00E1534E"/>
    <w:rsid w:val="00E20D0F"/>
    <w:rsid w:val="00E303D2"/>
    <w:rsid w:val="00E377C2"/>
    <w:rsid w:val="00E4104E"/>
    <w:rsid w:val="00E47CD0"/>
    <w:rsid w:val="00E52F20"/>
    <w:rsid w:val="00E61F41"/>
    <w:rsid w:val="00E63C55"/>
    <w:rsid w:val="00E774F0"/>
    <w:rsid w:val="00E81749"/>
    <w:rsid w:val="00E85ABF"/>
    <w:rsid w:val="00E85ED9"/>
    <w:rsid w:val="00E94446"/>
    <w:rsid w:val="00E96BDA"/>
    <w:rsid w:val="00EA10AB"/>
    <w:rsid w:val="00EA35E2"/>
    <w:rsid w:val="00EA401D"/>
    <w:rsid w:val="00EA560C"/>
    <w:rsid w:val="00EB162F"/>
    <w:rsid w:val="00EC3AE1"/>
    <w:rsid w:val="00ED2FC9"/>
    <w:rsid w:val="00ED453D"/>
    <w:rsid w:val="00ED4F0B"/>
    <w:rsid w:val="00EE13C4"/>
    <w:rsid w:val="00EE2E4F"/>
    <w:rsid w:val="00EE3E02"/>
    <w:rsid w:val="00EF7FF3"/>
    <w:rsid w:val="00F0760D"/>
    <w:rsid w:val="00F17006"/>
    <w:rsid w:val="00F23D0B"/>
    <w:rsid w:val="00F27EC2"/>
    <w:rsid w:val="00F348C6"/>
    <w:rsid w:val="00F46451"/>
    <w:rsid w:val="00F4686B"/>
    <w:rsid w:val="00F505B5"/>
    <w:rsid w:val="00F50ED1"/>
    <w:rsid w:val="00F531D0"/>
    <w:rsid w:val="00F734E7"/>
    <w:rsid w:val="00F75076"/>
    <w:rsid w:val="00F800C8"/>
    <w:rsid w:val="00F8075D"/>
    <w:rsid w:val="00F81438"/>
    <w:rsid w:val="00F841EF"/>
    <w:rsid w:val="00F84BA4"/>
    <w:rsid w:val="00F9568C"/>
    <w:rsid w:val="00FA1EE2"/>
    <w:rsid w:val="00FA259E"/>
    <w:rsid w:val="00FA568E"/>
    <w:rsid w:val="00FB0A6F"/>
    <w:rsid w:val="00FB4425"/>
    <w:rsid w:val="00FB557D"/>
    <w:rsid w:val="00FD78FB"/>
    <w:rsid w:val="00FE2652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2E33"/>
  <w15:chartTrackingRefBased/>
  <w15:docId w15:val="{EFE57591-DEEB-41B7-8703-BD7E321C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qFormat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annotation reference"/>
    <w:basedOn w:val="a0"/>
    <w:uiPriority w:val="99"/>
    <w:semiHidden/>
    <w:unhideWhenUsed/>
    <w:rsid w:val="001E526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1E526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1E526E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526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1E526E"/>
    <w:rPr>
      <w:b/>
      <w:bCs/>
    </w:rPr>
  </w:style>
  <w:style w:type="character" w:styleId="af8">
    <w:name w:val="Emphasis"/>
    <w:basedOn w:val="a0"/>
    <w:uiPriority w:val="20"/>
    <w:qFormat/>
    <w:rsid w:val="00F50ED1"/>
    <w:rPr>
      <w:i/>
      <w:iCs/>
    </w:rPr>
  </w:style>
  <w:style w:type="character" w:styleId="af9">
    <w:name w:val="FollowedHyperlink"/>
    <w:basedOn w:val="a0"/>
    <w:uiPriority w:val="99"/>
    <w:semiHidden/>
    <w:unhideWhenUsed/>
    <w:rsid w:val="00B41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ephial.org/help/versio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rephial.org/help/version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09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AB8F7-E81D-45B7-B85E-518B70BD3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review模版20200912.dotx</Template>
  <TotalTime>1014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195</cp:revision>
  <dcterms:created xsi:type="dcterms:W3CDTF">2020-10-23T01:45:00Z</dcterms:created>
  <dcterms:modified xsi:type="dcterms:W3CDTF">2021-02-17T23:55:00Z</dcterms:modified>
</cp:coreProperties>
</file>