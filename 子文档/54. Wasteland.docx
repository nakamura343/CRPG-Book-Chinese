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2577" w14:textId="77777777" w:rsidR="007C2ADA" w:rsidRPr="00F734E7" w:rsidRDefault="007C2ADA" w:rsidP="00DB684D">
      <w:pPr>
        <w:pStyle w:val="Heading3"/>
      </w:pPr>
      <w:r>
        <w:rPr>
          <w:rFonts w:hint="eastAsia"/>
        </w:rPr>
        <w:t>《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30E690" wp14:editId="2409EB38">
                <wp:simplePos x="0" y="0"/>
                <wp:positionH relativeFrom="margin">
                  <wp:posOffset>0</wp:posOffset>
                </wp:positionH>
                <wp:positionV relativeFrom="paragraph">
                  <wp:posOffset>548640</wp:posOffset>
                </wp:positionV>
                <wp:extent cx="6200041" cy="3387795"/>
                <wp:effectExtent l="0" t="0" r="0" b="3175"/>
                <wp:wrapTopAndBottom/>
                <wp:docPr id="436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3387795"/>
                          <a:chOff x="0" y="-12510"/>
                          <a:chExt cx="6184901" cy="3387795"/>
                        </a:xfrm>
                      </wpg:grpSpPr>
                      <pic:pic xmlns:pic="http://schemas.openxmlformats.org/drawingml/2006/picture">
                        <pic:nvPicPr>
                          <pic:cNvPr id="437" name="图片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2389" y="-12510"/>
                            <a:ext cx="6090504" cy="2638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文本框 3"/>
                        <wps:cNvSpPr txBox="1"/>
                        <wps:spPr>
                          <a:xfrm>
                            <a:off x="0" y="2686945"/>
                            <a:ext cx="6184901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E13A80" w14:textId="77777777" w:rsidR="007C2ADA" w:rsidRPr="00CC3299" w:rsidRDefault="007C2ADA" w:rsidP="00F96429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20"/>
                                </w:rPr>
                              </w:pPr>
                              <w:r w:rsidRPr="00CC3299">
                                <w:rPr>
                                  <w:sz w:val="20"/>
                                  <w:szCs w:val="21"/>
                                </w:rPr>
                                <w:t>Interplay, 1988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,</w:t>
                              </w:r>
                              <w:r w:rsidRPr="00CC3299">
                                <w:rPr>
                                  <w:sz w:val="20"/>
                                  <w:szCs w:val="21"/>
                                </w:rPr>
                                <w:t xml:space="preserve"> MS-DOS, Apple II, C64 and Windows*</w:t>
                              </w:r>
                            </w:p>
                            <w:p w14:paraId="3B8E274D" w14:textId="77777777" w:rsidR="007C2ADA" w:rsidRPr="003D1B06" w:rsidRDefault="007C2ADA" w:rsidP="00F96429">
                              <w:pPr>
                                <w:jc w:val="center"/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  <w:r w:rsidRPr="003D1B06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>013年</w:t>
                              </w:r>
                              <w:r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，I</w:t>
                              </w:r>
                              <w: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>nxile 重</w:t>
                              </w:r>
                              <w:r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制了《废土》，重新制作了配乐和美术，而且包括了游戏内的原有文本，现在玩已经不需要去翻以前配套的游戏说明书了。</w:t>
                              </w:r>
                            </w:p>
                            <w:p w14:paraId="578696E7" w14:textId="77777777" w:rsidR="007C2ADA" w:rsidRPr="003D1B06" w:rsidRDefault="007C2ADA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0E690" id="组合 4" o:spid="_x0000_s1026" style="position:absolute;left:0;text-align:left;margin-left:0;margin-top:43.2pt;width:488.2pt;height:266.75pt;z-index:251664384;mso-position-horizontal-relative:margin;mso-width-relative:margin;mso-height-relative:margin" coordorigin=",-125" coordsize="61849,338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623;top:-125;width:60905;height:263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69;width:61849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" stroked="f">
                  <v:textbox style="mso-fit-shape-to-text:t" inset="0,0,0,0">
                    <w:txbxContent>
                      <w:p w14:paraId="60E13A80" w14:textId="77777777" w:rsidR="007C2ADA" w:rsidRPr="00CC3299" w:rsidRDefault="007C2ADA" w:rsidP="00F96429">
                        <w:pPr>
                          <w:jc w:val="center"/>
                          <w:rPr>
                            <w:rFonts w:eastAsiaTheme="minorHAnsi"/>
                            <w:sz w:val="18"/>
                            <w:szCs w:val="20"/>
                          </w:rPr>
                        </w:pPr>
                        <w:r w:rsidRPr="00CC3299">
                          <w:rPr>
                            <w:sz w:val="20"/>
                            <w:szCs w:val="21"/>
                          </w:rPr>
                          <w:t>Interplay, 1988</w:t>
                        </w:r>
                        <w:r>
                          <w:rPr>
                            <w:rFonts w:hint="eastAsia"/>
                            <w:sz w:val="20"/>
                            <w:szCs w:val="21"/>
                          </w:rPr>
                          <w:t>,</w:t>
                        </w:r>
                        <w:r w:rsidRPr="00CC3299">
                          <w:rPr>
                            <w:sz w:val="20"/>
                            <w:szCs w:val="21"/>
                          </w:rPr>
                          <w:t xml:space="preserve"> MS-DOS, Apple II, C64 and Windows*</w:t>
                        </w:r>
                      </w:p>
                      <w:p w14:paraId="3B8E274D" w14:textId="77777777" w:rsidR="007C2ADA" w:rsidRPr="003D1B06" w:rsidRDefault="007C2ADA" w:rsidP="00F96429">
                        <w:pPr>
                          <w:jc w:val="center"/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  <w:r w:rsidRPr="003D1B06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*</w:t>
                        </w:r>
                        <w:r>
                          <w:rPr>
                            <w:rFonts w:eastAsiaTheme="minorHAnsi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2</w:t>
                        </w:r>
                        <w:r>
                          <w:rPr>
                            <w:rFonts w:eastAsiaTheme="minorHAnsi"/>
                            <w:sz w:val="20"/>
                            <w:szCs w:val="21"/>
                          </w:rPr>
                          <w:t>013年</w:t>
                        </w:r>
                        <w:r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，I</w:t>
                        </w:r>
                        <w:r>
                          <w:rPr>
                            <w:rFonts w:eastAsiaTheme="minorHAnsi"/>
                            <w:sz w:val="20"/>
                            <w:szCs w:val="21"/>
                          </w:rPr>
                          <w:t>nxile 重</w:t>
                        </w:r>
                        <w:r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制了《废土》，重新制作了配乐和美术，而且包括了游戏内的原有文本，现在玩已经不需要去翻以前配套的游戏说明书了。</w:t>
                        </w:r>
                      </w:p>
                      <w:p w14:paraId="578696E7" w14:textId="77777777" w:rsidR="007C2ADA" w:rsidRPr="003D1B06" w:rsidRDefault="007C2ADA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废土》（</w:t>
      </w:r>
      <w:r>
        <w:t>Wasteland</w:t>
      </w:r>
      <w:r>
        <w:rPr>
          <w:rFonts w:hint="eastAsia"/>
        </w:rPr>
        <w:t>）</w:t>
      </w:r>
    </w:p>
    <w:p w14:paraId="6AD10B3D" w14:textId="77777777" w:rsidR="007C2ADA" w:rsidRDefault="007C2ADA" w:rsidP="00F734E7">
      <w:r w:rsidRPr="008F2B87">
        <w:rPr>
          <w:rFonts w:hint="eastAsia"/>
        </w:rPr>
        <w:t>作者：</w:t>
      </w:r>
      <w:r>
        <w:t>MCA</w:t>
      </w:r>
    </w:p>
    <w:p w14:paraId="70A90829" w14:textId="77777777" w:rsidR="007C2ADA" w:rsidRPr="00772DB0" w:rsidRDefault="007C2ADA" w:rsidP="008F2B87">
      <w:pPr>
        <w:jc w:val="left"/>
      </w:pPr>
      <w:r w:rsidRPr="008F2B87">
        <w:rPr>
          <w:rFonts w:hint="eastAsia"/>
        </w:rPr>
        <w:t>翻译：</w:t>
      </w:r>
      <w:r>
        <w:t>M</w:t>
      </w:r>
      <w:r>
        <w:rPr>
          <w:rFonts w:hint="eastAsia"/>
        </w:rPr>
        <w:t>eowl</w:t>
      </w:r>
    </w:p>
    <w:p w14:paraId="1FAB0768" w14:textId="77777777" w:rsidR="007C2ADA" w:rsidRDefault="007C2ADA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919312" wp14:editId="0AC3D735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4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80544" w14:textId="77777777" w:rsidR="007C2ADA" w:rsidRDefault="007C2ADA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在我看来，《辐射》（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Fallout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和《废土》有着同样吸引人的优秀内容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[…]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给你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一个开放的沙盒世界，我们也不会站在道德的层面跟你说教该干什么不该干什么。永远不会有绝对正确的事情，而且绝对正确的事情也根本不存在。这里只存在因果和细节。我们设计的后启示录世界非常具有层次感，而且我们的战斗系统也特别有趣</w:t>
                            </w:r>
                            <w:r w:rsidRPr="00CC3299">
                              <w:rPr>
                                <w:rFonts w:ascii="Times New Roman" w:eastAsia="楷体" w:hAnsi="Times New Roman" w:hint="eastAsia"/>
                              </w:rPr>
                              <w:t>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08CEEA62" w14:textId="77777777" w:rsidR="007C2ADA" w:rsidRPr="00E81749" w:rsidRDefault="007C2ADA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05025B91" w14:textId="77777777" w:rsidR="007C2ADA" w:rsidRPr="00E81749" w:rsidRDefault="007C2ADA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Pr="008E532D"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>Brain Fargo</w:t>
                              </w:r>
                            </w:hyperlink>
                          </w:p>
                          <w:p w14:paraId="467F725D" w14:textId="77777777" w:rsidR="007C2ADA" w:rsidRPr="00E81749" w:rsidRDefault="007C2ADA" w:rsidP="008E532D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废土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总监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19312" id="文本框 2" o:spid="_x0000_s1029" type="#_x0000_t202" style="position:absolute;left:0;text-align:left;margin-left:434.6pt;margin-top:19.65pt;width:485.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HLIHtU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61580544" w14:textId="77777777" w:rsidR="007C2ADA" w:rsidRDefault="007C2ADA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在我看来，《辐射》（</w:t>
                      </w:r>
                      <w:r>
                        <w:rPr>
                          <w:rFonts w:ascii="Times New Roman" w:eastAsia="楷体" w:hAnsi="Times New Roman"/>
                        </w:rPr>
                        <w:t>Fallout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)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和《废土》有着同样吸引人的优秀内容</w:t>
                      </w:r>
                      <w:r>
                        <w:rPr>
                          <w:rFonts w:ascii="Times New Roman" w:eastAsia="楷体" w:hAnsi="Times New Roman"/>
                        </w:rPr>
                        <w:t>[…]</w:t>
                      </w:r>
                      <w:r>
                        <w:rPr>
                          <w:rFonts w:ascii="Times New Roman" w:eastAsia="楷体" w:hAnsi="Times New Roman"/>
                        </w:rPr>
                        <w:t>给你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一个开放的沙盒世界，我们也不会站在道德的层面跟你说教该干什么不该干什么。永远不会有绝对正确的事情，而且绝对正确的事情也根本不存在。这里只存在因果和细节。我们设计的后启示录世界非常具有层次感，而且我们的战斗系统也特别有趣</w:t>
                      </w:r>
                      <w:r w:rsidRPr="00CC3299">
                        <w:rPr>
                          <w:rFonts w:ascii="Times New Roman" w:eastAsia="楷体" w:hAnsi="Times New Roman" w:hint="eastAsia"/>
                        </w:rPr>
                        <w:t>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08CEEA62" w14:textId="77777777" w:rsidR="007C2ADA" w:rsidRPr="00E81749" w:rsidRDefault="007C2ADA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05025B91" w14:textId="77777777" w:rsidR="007C2ADA" w:rsidRPr="00E81749" w:rsidRDefault="007C2ADA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Pr="008E532D">
                          <w:rPr>
                            <w:rStyle w:val="Hyperlink"/>
                            <w:rFonts w:ascii="Times New Roman" w:eastAsia="楷体" w:hAnsi="Times New Roman"/>
                          </w:rPr>
                          <w:t>Brain Fargo</w:t>
                        </w:r>
                      </w:hyperlink>
                    </w:p>
                    <w:p w14:paraId="467F725D" w14:textId="77777777" w:rsidR="007C2ADA" w:rsidRPr="00E81749" w:rsidRDefault="007C2ADA" w:rsidP="008E532D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废土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总监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276ECDFD">
          <v:rect id="_x0000_i1026" style="width:261.65pt;height:1pt" o:hrpct="500" o:hrstd="t" o:hrnoshade="t" o:hr="t" fillcolor="#cfcdcd [2894]" stroked="f"/>
        </w:pict>
      </w:r>
    </w:p>
    <w:p w14:paraId="7F47D3A7" w14:textId="77777777" w:rsidR="007C2ADA" w:rsidRDefault="007C2ADA" w:rsidP="00F734E7">
      <w:pPr>
        <w:sectPr w:rsidR="007C2ADA" w:rsidSect="00C87154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018FBAB0" w14:textId="77777777" w:rsidR="007C2ADA" w:rsidRDefault="007C2ADA" w:rsidP="0073457C">
      <w:pPr>
        <w:pStyle w:val="-49"/>
        <w:ind w:firstLine="420"/>
      </w:pPr>
      <w:r>
        <w:rPr>
          <w:rFonts w:hint="eastAsia"/>
        </w:rPr>
        <w:t>好久以前我差点就错过了在</w:t>
      </w:r>
      <w:r>
        <w:rPr>
          <w:rFonts w:hint="eastAsia"/>
        </w:rPr>
        <w:t xml:space="preserve"> E</w:t>
      </w:r>
      <w:r>
        <w:t xml:space="preserve">B </w:t>
      </w:r>
      <w:r>
        <w:rPr>
          <w:rFonts w:hint="eastAsia"/>
        </w:rPr>
        <w:t>商店</w:t>
      </w:r>
      <w:r>
        <w:rPr>
          <w:rStyle w:val="FootnoteReference"/>
        </w:rPr>
        <w:footnoteReference w:id="1"/>
      </w:r>
      <w:r>
        <w:rPr>
          <w:rFonts w:hint="eastAsia"/>
        </w:rPr>
        <w:t>货架上的那款《废土》，感觉真的过去很久了。当时我基本上把店里所有的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都尝试过了，不过大多数都是出自那些像是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nterplay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SI</w:t>
      </w:r>
      <w:r>
        <w:rPr>
          <w:rFonts w:hint="eastAsia"/>
        </w:rPr>
        <w:t>，</w:t>
      </w:r>
      <w:r>
        <w:t>O</w:t>
      </w:r>
      <w:r>
        <w:rPr>
          <w:rFonts w:hint="eastAsia"/>
        </w:rPr>
        <w:t>ringin</w:t>
      </w:r>
      <w:r>
        <w:t xml:space="preserve"> </w:t>
      </w:r>
      <w:r>
        <w:rPr>
          <w:rFonts w:hint="eastAsia"/>
        </w:rPr>
        <w:t>之类的大公司之手，像是《</w:t>
      </w:r>
      <w:r w:rsidRPr="00B347ED">
        <w:t>巫师神冠</w:t>
      </w:r>
      <w:r>
        <w:rPr>
          <w:rFonts w:hint="eastAsia"/>
        </w:rPr>
        <w:t>》（</w:t>
      </w:r>
      <w:r>
        <w:rPr>
          <w:rFonts w:hint="eastAsia"/>
        </w:rPr>
        <w:t>Wizard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Crown</w:t>
      </w:r>
      <w:r>
        <w:rPr>
          <w:rFonts w:hint="eastAsia"/>
        </w:rPr>
        <w:t>）、《冰城传奇》（</w:t>
      </w:r>
      <w:r>
        <w:rPr>
          <w:rFonts w:hint="eastAsia"/>
        </w:rPr>
        <w:t>B</w:t>
      </w:r>
      <w:r>
        <w:t>ard’s Tale</w:t>
      </w:r>
      <w:r>
        <w:rPr>
          <w:rFonts w:hint="eastAsia"/>
        </w:rPr>
        <w:t>）、《创世纪》（</w:t>
      </w:r>
      <w:r>
        <w:rPr>
          <w:rFonts w:hint="eastAsia"/>
        </w:rPr>
        <w:t>U</w:t>
      </w:r>
      <w:r>
        <w:t>ltima</w:t>
      </w:r>
      <w:r>
        <w:rPr>
          <w:rFonts w:hint="eastAsia"/>
        </w:rPr>
        <w:t>）、《永恒之刃》（</w:t>
      </w:r>
      <w:r>
        <w:rPr>
          <w:rFonts w:hint="eastAsia"/>
        </w:rPr>
        <w:t>E</w:t>
      </w:r>
      <w:r>
        <w:t>ternal Dagger</w:t>
      </w:r>
      <w:r>
        <w:rPr>
          <w:rFonts w:hint="eastAsia"/>
        </w:rPr>
        <w:t>）、《魔法门》（</w:t>
      </w:r>
      <w:r>
        <w:rPr>
          <w:rFonts w:hint="eastAsia"/>
        </w:rPr>
        <w:t>M</w:t>
      </w:r>
      <w:r>
        <w:t>ight and Magic</w:t>
      </w:r>
      <w:r>
        <w:rPr>
          <w:rFonts w:hint="eastAsia"/>
        </w:rPr>
        <w:t>）——到最后就只剩下《废土》没玩过了。</w:t>
      </w:r>
    </w:p>
    <w:p w14:paraId="01F99FB9" w14:textId="77777777" w:rsidR="007C2ADA" w:rsidRDefault="007C2ADA" w:rsidP="0073457C">
      <w:pPr>
        <w:pStyle w:val="-49"/>
        <w:ind w:firstLine="420"/>
      </w:pPr>
      <w:r>
        <w:rPr>
          <w:rFonts w:hint="eastAsia"/>
        </w:rPr>
        <w:t>起初我是拒绝的，因为这个游戏看起来怪怪的，但是最终有两件事吸引了我买这款游戏：一是这游戏的封底印着《冰城传奇》的角色设计截图，二是有</w:t>
      </w:r>
      <w:r>
        <w:rPr>
          <w:rFonts w:hint="eastAsia"/>
        </w:rPr>
        <w:t xml:space="preserve"> </w:t>
      </w:r>
      <w:r>
        <w:t xml:space="preserve">Interplay </w:t>
      </w:r>
      <w:r>
        <w:t>这厂商的品牌保证。我</w:t>
      </w:r>
      <w:r>
        <w:rPr>
          <w:rFonts w:hint="eastAsia"/>
        </w:rPr>
        <w:t>可太喜欢</w:t>
      </w:r>
      <w:r>
        <w:t>冰城传奇了，同时我也信得过</w:t>
      </w:r>
      <w:r>
        <w:rPr>
          <w:rFonts w:hint="eastAsia"/>
        </w:rPr>
        <w:t xml:space="preserve"> I</w:t>
      </w:r>
      <w:r>
        <w:t xml:space="preserve">nterplay </w:t>
      </w:r>
      <w:r>
        <w:t>和</w:t>
      </w:r>
      <w:r>
        <w:rPr>
          <w:rFonts w:hint="eastAsia"/>
        </w:rPr>
        <w:t xml:space="preserve"> B</w:t>
      </w:r>
      <w:r>
        <w:t>rain Fargo</w:t>
      </w:r>
      <w:r>
        <w:t>。当我</w:t>
      </w:r>
      <w:r>
        <w:rPr>
          <w:rFonts w:hint="eastAsia"/>
        </w:rPr>
        <w:t>坐下</w:t>
      </w:r>
      <w:r>
        <w:t>把这款</w:t>
      </w:r>
      <w:r>
        <w:rPr>
          <w:rFonts w:hint="eastAsia"/>
        </w:rPr>
        <w:t>《</w:t>
      </w:r>
      <w:r>
        <w:t>辐射</w:t>
      </w:r>
      <w:r>
        <w:rPr>
          <w:rFonts w:hint="eastAsia"/>
        </w:rPr>
        <w:t>》</w:t>
      </w:r>
      <w:r>
        <w:t>的精神前作塞进我的</w:t>
      </w:r>
      <w:r>
        <w:rPr>
          <w:rFonts w:hint="eastAsia"/>
        </w:rPr>
        <w:t xml:space="preserve"> Commodore</w:t>
      </w:r>
      <w:r>
        <w:t xml:space="preserve"> 64 </w:t>
      </w:r>
      <w:r>
        <w:t>主机时，我已经完全沉迷在这个独一无二的天马行空的核战后世界里了。</w:t>
      </w:r>
    </w:p>
    <w:p w14:paraId="60712F02" w14:textId="77777777" w:rsidR="007C2ADA" w:rsidRDefault="007C2ADA" w:rsidP="0073457C">
      <w:pPr>
        <w:pStyle w:val="-49"/>
        <w:ind w:firstLine="420"/>
      </w:pPr>
      <w:r w:rsidRPr="0056062A">
        <w:rPr>
          <w:rFonts w:hint="eastAsia"/>
        </w:rPr>
        <w:t>我</w:t>
      </w:r>
      <w:r>
        <w:rPr>
          <w:rFonts w:hint="eastAsia"/>
        </w:rPr>
        <w:t>作为沙漠骑兵（</w:t>
      </w:r>
      <w:r>
        <w:rPr>
          <w:rFonts w:hint="eastAsia"/>
        </w:rPr>
        <w:t>Desert</w:t>
      </w:r>
      <w:r>
        <w:t xml:space="preserve"> </w:t>
      </w:r>
      <w:r>
        <w:rPr>
          <w:rFonts w:hint="eastAsia"/>
        </w:rPr>
        <w:t>Ranger</w:t>
      </w:r>
      <w:r>
        <w:rPr>
          <w:rFonts w:hint="eastAsia"/>
        </w:rPr>
        <w:t>）的一方</w:t>
      </w:r>
      <w:r w:rsidRPr="0056062A">
        <w:rPr>
          <w:rFonts w:hint="eastAsia"/>
        </w:rPr>
        <w:t>，</w:t>
      </w:r>
      <w:r>
        <w:rPr>
          <w:rFonts w:hint="eastAsia"/>
        </w:rPr>
        <w:t>和一个喝了蛇酒能看到未来的酒鬼打过交道，并且把我的队友都复制了一遍（！），修好了一个烤面包机，</w:t>
      </w:r>
      <w:r w:rsidRPr="00641BAD">
        <w:rPr>
          <w:rFonts w:hint="eastAsia"/>
        </w:rPr>
        <w:t>发射</w:t>
      </w:r>
      <w:r>
        <w:rPr>
          <w:rFonts w:hint="eastAsia"/>
        </w:rPr>
        <w:t>过</w:t>
      </w:r>
      <w:r w:rsidRPr="00641BAD">
        <w:rPr>
          <w:rFonts w:hint="eastAsia"/>
        </w:rPr>
        <w:t>榴弹炮</w:t>
      </w:r>
      <w:r>
        <w:rPr>
          <w:rFonts w:hint="eastAsia"/>
        </w:rPr>
        <w:t>，因为一个有三条腿的妓女得了废土疱疹，还跟许多千奇百怪的敌人战斗——从战斗机器人、巨虫、皮衣匪徒，以及用自己的生命来发光的辐射天使等等。</w:t>
      </w:r>
    </w:p>
    <w:p w14:paraId="71254AE8" w14:textId="77777777" w:rsidR="007C2ADA" w:rsidRDefault="007C2ADA" w:rsidP="0073457C">
      <w:pPr>
        <w:pStyle w:val="-49"/>
        <w:ind w:firstLine="420"/>
      </w:pPr>
    </w:p>
    <w:p w14:paraId="3EB79C72" w14:textId="77777777" w:rsidR="007C2ADA" w:rsidRDefault="007C2ADA" w:rsidP="00F348C6">
      <w:pPr>
        <w:pStyle w:val="-49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623D28A" wp14:editId="7750BA24">
            <wp:extent cx="2959200" cy="2221200"/>
            <wp:effectExtent l="0" t="0" r="0" b="8255"/>
            <wp:docPr id="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620" w14:textId="77777777" w:rsidR="007C2ADA" w:rsidRDefault="007C2ADA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废土源于桌面角色扮演游戏，游戏存在</w:t>
      </w:r>
      <w:r>
        <w:rPr>
          <w:rFonts w:hint="eastAsia"/>
        </w:rPr>
        <w:t>7</w:t>
      </w:r>
      <w:r>
        <w:t>种属性和超过</w:t>
      </w:r>
      <w:r>
        <w:rPr>
          <w:rFonts w:hint="eastAsia"/>
        </w:rPr>
        <w:t>3</w:t>
      </w:r>
      <w:r>
        <w:t>0</w:t>
      </w:r>
      <w:r>
        <w:t>种技能，但是并非所有技能都有用。</w:t>
      </w:r>
    </w:p>
    <w:p w14:paraId="139B42C2" w14:textId="77777777" w:rsidR="007C2ADA" w:rsidRDefault="007C2ADA" w:rsidP="00F348C6">
      <w:pPr>
        <w:pStyle w:val="-49"/>
        <w:ind w:firstLine="420"/>
      </w:pPr>
    </w:p>
    <w:p w14:paraId="465CCABE" w14:textId="77777777" w:rsidR="007C2ADA" w:rsidRDefault="007C2ADA" w:rsidP="00246D44">
      <w:pPr>
        <w:pStyle w:val="-49"/>
        <w:ind w:firstLine="420"/>
      </w:pPr>
      <w:r>
        <w:t>到最后，我甚至舍不得打通这款游戏（通关后其实还能接着玩</w:t>
      </w:r>
      <w:r>
        <w:rPr>
          <w:rFonts w:hint="eastAsia"/>
        </w:rPr>
        <w:t>！</w:t>
      </w:r>
      <w:r>
        <w:t>）。我惊呆了</w:t>
      </w:r>
      <w:r>
        <w:rPr>
          <w:rFonts w:hint="eastAsia"/>
        </w:rPr>
        <w:t>。</w:t>
      </w:r>
      <w:r>
        <w:t>我从未意识到</w:t>
      </w:r>
      <w:r>
        <w:rPr>
          <w:rFonts w:hint="eastAsia"/>
        </w:rPr>
        <w:t xml:space="preserve"> C</w:t>
      </w:r>
      <w:r>
        <w:t xml:space="preserve">RPG </w:t>
      </w:r>
      <w:r>
        <w:t>还可以这样。我在设计游戏的时候也依然会借鉴一些</w:t>
      </w:r>
      <w:r>
        <w:rPr>
          <w:rFonts w:hint="eastAsia"/>
        </w:rPr>
        <w:t>《</w:t>
      </w:r>
      <w:r>
        <w:t>废土</w:t>
      </w:r>
      <w:r>
        <w:rPr>
          <w:rFonts w:hint="eastAsia"/>
        </w:rPr>
        <w:t>》</w:t>
      </w:r>
      <w:r>
        <w:t>的机制，绝妙的环境设计和强大</w:t>
      </w:r>
      <w:r>
        <w:rPr>
          <w:rFonts w:hint="eastAsia"/>
        </w:rPr>
        <w:t>的</w:t>
      </w:r>
      <w:r>
        <w:rPr>
          <w:rFonts w:hint="eastAsia"/>
        </w:rPr>
        <w:t xml:space="preserve"> R</w:t>
      </w:r>
      <w:r>
        <w:t xml:space="preserve">PG </w:t>
      </w:r>
      <w:r>
        <w:t>系统共同缔造了这样令人惊艳的</w:t>
      </w:r>
      <w:r>
        <w:rPr>
          <w:rFonts w:hint="eastAsia"/>
        </w:rPr>
        <w:t>场景</w:t>
      </w:r>
      <w:r>
        <w:t>。</w:t>
      </w:r>
    </w:p>
    <w:p w14:paraId="70DAB2B0" w14:textId="77777777" w:rsidR="007C2ADA" w:rsidRDefault="007C2ADA" w:rsidP="0074689B">
      <w:pPr>
        <w:pStyle w:val="-49"/>
        <w:ind w:firstLine="420"/>
      </w:pPr>
      <w:r>
        <w:rPr>
          <w:rFonts w:hint="eastAsia"/>
        </w:rPr>
        <w:t>《</w:t>
      </w:r>
      <w:r>
        <w:t>废土</w:t>
      </w:r>
      <w:r>
        <w:rPr>
          <w:rFonts w:hint="eastAsia"/>
        </w:rPr>
        <w:t>》</w:t>
      </w:r>
      <w:r>
        <w:t>优点缺点都不少，但是总体来说瑕不掩瑜。环境设计、游戏氛围、系统的拓展和应用</w:t>
      </w:r>
      <w:r>
        <w:rPr>
          <w:rFonts w:hint="eastAsia"/>
        </w:rPr>
        <w:t>以及</w:t>
      </w:r>
      <w:r>
        <w:t>叙事水准</w:t>
      </w:r>
      <w:r>
        <w:rPr>
          <w:rFonts w:hint="eastAsia"/>
        </w:rPr>
        <w:t>都在当时处于顶级水平</w:t>
      </w:r>
      <w:r>
        <w:t>。然而游戏平衡性、属性</w:t>
      </w:r>
      <w:r>
        <w:rPr>
          <w:rFonts w:hint="eastAsia"/>
        </w:rPr>
        <w:t>的用途</w:t>
      </w:r>
      <w:r>
        <w:t>、治疗、</w:t>
      </w:r>
      <w:r>
        <w:rPr>
          <w:rFonts w:hint="eastAsia"/>
        </w:rPr>
        <w:t>以及用于分离小队的技能实用度不高</w:t>
      </w:r>
      <w:r>
        <w:t>，这些方面使得游戏体验方面颇有瑕疵。</w:t>
      </w:r>
    </w:p>
    <w:p w14:paraId="1105F7B6" w14:textId="77777777" w:rsidR="007C2ADA" w:rsidRDefault="007C2ADA" w:rsidP="005B7F5E">
      <w:pPr>
        <w:pStyle w:val="-49"/>
        <w:ind w:firstLine="420"/>
      </w:pPr>
      <w:r>
        <w:t>叙事</w:t>
      </w:r>
      <w:r>
        <w:rPr>
          <w:rFonts w:hint="eastAsia"/>
        </w:rPr>
        <w:t>对于《废土》这一游戏而言乃是</w:t>
      </w:r>
      <w:r>
        <w:t>一大亮点，游戏</w:t>
      </w:r>
      <w:r>
        <w:rPr>
          <w:rFonts w:hint="eastAsia"/>
        </w:rPr>
        <w:t>配套的精心编写（而且幽默有趣）的故事书</w:t>
      </w:r>
      <w:r>
        <w:rPr>
          <w:rStyle w:val="FootnoteReference"/>
        </w:rPr>
        <w:footnoteReference w:id="2"/>
      </w:r>
      <w:r>
        <w:rPr>
          <w:rFonts w:hint="eastAsia"/>
        </w:rPr>
        <w:t>使得角色有血有肉。废土的游戏背景把许多让人叹为观止的场景融合在了一起，像是被占领的城镇、变异农作物栽培中心、机器人工厂、拉斯维加斯赌城，甚至可以进入到一个机器人的脑子里，虽然我觉得这样的设定有一点哗众取宠了。</w:t>
      </w:r>
    </w:p>
    <w:p w14:paraId="2CFCB8A4" w14:textId="77777777" w:rsidR="007C2ADA" w:rsidRDefault="007C2ADA" w:rsidP="00742BEB">
      <w:pPr>
        <w:pStyle w:val="-49"/>
        <w:ind w:firstLine="420"/>
      </w:pPr>
      <w:r>
        <w:t>任务与突发事件的设计也非常的新颖有趣，虽然主线任务到游戏流程的一半才</w:t>
      </w:r>
      <w:r>
        <w:rPr>
          <w:rFonts w:hint="eastAsia"/>
        </w:rPr>
        <w:t>算真正开始</w:t>
      </w:r>
      <w:r>
        <w:t>，但是依旧有很多要素可以推动你继续玩下去</w:t>
      </w:r>
      <w:r>
        <w:rPr>
          <w:rFonts w:hint="eastAsia"/>
        </w:rPr>
        <w:t>。</w:t>
      </w:r>
      <w:r>
        <w:t>即使在游戏开始的</w:t>
      </w:r>
      <w:r>
        <w:rPr>
          <w:rFonts w:hint="eastAsia"/>
        </w:rPr>
        <w:t>区域</w:t>
      </w:r>
      <w:r>
        <w:t>中</w:t>
      </w:r>
      <w:r>
        <w:rPr>
          <w:rFonts w:hint="eastAsia"/>
        </w:rPr>
        <w:t xml:space="preserve"> N</w:t>
      </w:r>
      <w:r>
        <w:t xml:space="preserve">PC </w:t>
      </w:r>
      <w:r>
        <w:t>也会根据你的行为做出相应的反应，这将时刻提醒你自己处在一个残酷的世界中。</w:t>
      </w:r>
    </w:p>
    <w:p w14:paraId="764435E7" w14:textId="77777777" w:rsidR="007C2ADA" w:rsidRDefault="007C2ADA" w:rsidP="004D4685">
      <w:pPr>
        <w:pStyle w:val="-49"/>
        <w:ind w:firstLine="420"/>
      </w:pPr>
      <w:r>
        <w:t>不同于</w:t>
      </w:r>
      <w:r>
        <w:rPr>
          <w:rFonts w:hint="eastAsia"/>
        </w:rPr>
        <w:t>当时</w:t>
      </w:r>
      <w:r>
        <w:t>其他</w:t>
      </w:r>
      <w:r>
        <w:rPr>
          <w:rFonts w:hint="eastAsia"/>
        </w:rPr>
        <w:t xml:space="preserve"> R</w:t>
      </w:r>
      <w:r>
        <w:t>PG</w:t>
      </w:r>
      <w:r>
        <w:rPr>
          <w:rFonts w:hint="eastAsia"/>
        </w:rPr>
        <w:t>，《废土》的</w:t>
      </w:r>
      <w:r w:rsidRPr="001D2C67">
        <w:rPr>
          <w:rFonts w:ascii="微软雅黑" w:hAnsi="微软雅黑" w:hint="eastAsia"/>
        </w:rPr>
        <w:t>成长</w:t>
      </w:r>
      <w:r>
        <w:rPr>
          <w:rFonts w:hint="eastAsia"/>
        </w:rPr>
        <w:t>曲线较为平缓，首先角色的创造系统就充分体现了这种设定。有点像《佣兵、间谍与私家侦探》（</w:t>
      </w:r>
      <w:r>
        <w:rPr>
          <w:rFonts w:hint="eastAsia"/>
        </w:rPr>
        <w:t>Mercenaries</w:t>
      </w:r>
      <w:r>
        <w:rPr>
          <w:rFonts w:hint="eastAsia"/>
        </w:rPr>
        <w:t>，</w:t>
      </w:r>
      <w:r>
        <w:rPr>
          <w:rFonts w:hint="eastAsia"/>
        </w:rPr>
        <w:t>Spies</w:t>
      </w:r>
      <w:r>
        <w:t xml:space="preserve"> </w:t>
      </w:r>
      <w:r>
        <w:rPr>
          <w:rFonts w:hint="eastAsia"/>
        </w:rPr>
        <w:t>a</w:t>
      </w:r>
      <w:r>
        <w:t>nd Private Eyes</w:t>
      </w:r>
      <w:r>
        <w:rPr>
          <w:rFonts w:hint="eastAsia"/>
        </w:rPr>
        <w:t>）这个角色扮演桌游，技能和属性设定比起《冰城传奇》要更复杂，但是这样却能更好的使得角色扮演体验多元化。我可以</w:t>
      </w:r>
      <w:r w:rsidRPr="00CC3299">
        <w:rPr>
          <w:rFonts w:hint="eastAsia"/>
        </w:rPr>
        <w:t>创造</w:t>
      </w:r>
      <w:r>
        <w:rPr>
          <w:rFonts w:hint="eastAsia"/>
        </w:rPr>
        <w:t>喜欢掷飞刀的俄罗斯爆破专家，而并非是简简单单的“战士”。</w:t>
      </w:r>
    </w:p>
    <w:p w14:paraId="31D4E651" w14:textId="77777777" w:rsidR="007C2ADA" w:rsidRDefault="007C2ADA" w:rsidP="004D4685">
      <w:pPr>
        <w:pStyle w:val="-49"/>
        <w:ind w:firstLine="420"/>
      </w:pPr>
    </w:p>
    <w:p w14:paraId="4F946D98" w14:textId="77777777" w:rsidR="007C2ADA" w:rsidRDefault="007C2ADA" w:rsidP="00B347ED">
      <w:pPr>
        <w:pStyle w:val="-49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F01F840" wp14:editId="399DB526">
            <wp:extent cx="2959200" cy="2124000"/>
            <wp:effectExtent l="0" t="0" r="0" b="0"/>
            <wp:docPr id="4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497" w14:textId="77777777" w:rsidR="007C2ADA" w:rsidRDefault="007C2ADA" w:rsidP="00B347ED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信徒，信徒，一大群信徒想要用他们那发着光而且带着辐射的胳膊来拥抱你。</w:t>
      </w:r>
    </w:p>
    <w:p w14:paraId="23174C90" w14:textId="77777777" w:rsidR="007C2ADA" w:rsidRDefault="007C2ADA" w:rsidP="00E41F87"/>
    <w:p w14:paraId="4FE103A2" w14:textId="77777777" w:rsidR="007C2ADA" w:rsidRDefault="007C2ADA" w:rsidP="00CC3299">
      <w:pPr>
        <w:pStyle w:val="-49"/>
        <w:ind w:firstLine="420"/>
      </w:pPr>
      <w:r>
        <w:rPr>
          <w:rFonts w:hint="eastAsia"/>
        </w:rPr>
        <w:t>《废土》的系统兼备优雅、困难与复杂。其优雅主要体现在可以将任何特质、物品或技能作用到环境中的物品这一简单的机制上，这样便将冒险游戏的机制发挥到极致，并且带来了非常棒的效果。你可以自己的智力属性作用于某一个物体上，或者你可以用你的质子斧（</w:t>
      </w:r>
      <w:r>
        <w:rPr>
          <w:rFonts w:hint="eastAsia"/>
        </w:rPr>
        <w:t>proton</w:t>
      </w:r>
      <w:r>
        <w:t xml:space="preserve"> </w:t>
      </w:r>
      <w:r>
        <w:rPr>
          <w:rFonts w:hint="eastAsia"/>
        </w:rPr>
        <w:t>axe</w:t>
      </w:r>
      <w:r>
        <w:rPr>
          <w:rFonts w:hint="eastAsia"/>
        </w:rPr>
        <w:t>）砸门或者砸墙。</w:t>
      </w:r>
    </w:p>
    <w:p w14:paraId="06553718" w14:textId="77777777" w:rsidR="007C2ADA" w:rsidRDefault="007C2ADA" w:rsidP="00CC3299">
      <w:pPr>
        <w:pStyle w:val="-49"/>
        <w:ind w:firstLine="420"/>
      </w:pPr>
      <w:r>
        <w:rPr>
          <w:rFonts w:hint="eastAsia"/>
        </w:rPr>
        <w:t>这便是《废土》的闪光点。</w:t>
      </w:r>
      <w:r w:rsidRPr="00CC3299">
        <w:rPr>
          <w:rFonts w:hint="eastAsia"/>
        </w:rPr>
        <w:t>同样</w:t>
      </w:r>
      <w:r>
        <w:rPr>
          <w:rFonts w:hint="eastAsia"/>
        </w:rPr>
        <w:t>，技能树可以拓展到游戏说明书里也没有描述的部分，这又给游戏增加了一份神秘色彩，驱使你不断探索这个世界，去看看下一间图书馆有什么技能可以学的，使这个世界的深度大大的提高了。</w:t>
      </w:r>
    </w:p>
    <w:p w14:paraId="0E2F5403" w14:textId="77777777" w:rsidR="007C2ADA" w:rsidRDefault="007C2ADA" w:rsidP="00CC3299">
      <w:pPr>
        <w:pStyle w:val="-49"/>
        <w:ind w:firstLine="420"/>
        <w:rPr>
          <w:rFonts w:asciiTheme="minorEastAsia" w:eastAsia="PMingLiU" w:hAnsiTheme="minorEastAsia"/>
        </w:rPr>
      </w:pPr>
      <w:r>
        <w:rPr>
          <w:rFonts w:asciiTheme="minorEastAsia" w:hAnsiTheme="minorEastAsia" w:hint="eastAsia"/>
        </w:rPr>
        <w:t>然而，《废土》依然存在着一些设计上的缺陷。在战斗时很难分清楚拳击、近战武器或是斗殴。有些技能非常的鸡肋，但是有一些却非常的实用（像是医疗）。这种不平衡同样也体现在角色的属性上，有些</w:t>
      </w:r>
      <w:r>
        <w:rPr>
          <w:rFonts w:asciiTheme="minorEastAsia" w:eastAsiaTheme="minorEastAsia" w:hAnsiTheme="minorEastAsia" w:hint="eastAsia"/>
        </w:rPr>
        <w:t>属性</w:t>
      </w:r>
      <w:r>
        <w:rPr>
          <w:rFonts w:asciiTheme="minorEastAsia" w:hAnsiTheme="minorEastAsia" w:hint="eastAsia"/>
        </w:rPr>
        <w:t>，就像魅力这种，基本上没啥用。</w:t>
      </w:r>
    </w:p>
    <w:p w14:paraId="48B6A4B9" w14:textId="77777777" w:rsidR="007C2ADA" w:rsidRDefault="007C2ADA" w:rsidP="00742BEB">
      <w:pPr>
        <w:ind w:firstLineChars="200" w:firstLine="420"/>
        <w:rPr>
          <w:rFonts w:eastAsia="PMingLiU"/>
        </w:rPr>
      </w:pPr>
    </w:p>
    <w:p w14:paraId="21DA1870" w14:textId="77777777" w:rsidR="007C2ADA" w:rsidRDefault="007C2ADA" w:rsidP="00B347ED">
      <w:pPr>
        <w:keepNext/>
      </w:pPr>
      <w:r>
        <w:rPr>
          <w:rFonts w:eastAsia="PMingLiU"/>
          <w:noProof/>
          <w:lang w:eastAsia="zh-TW"/>
        </w:rPr>
        <w:drawing>
          <wp:inline distT="0" distB="0" distL="0" distR="0" wp14:anchorId="723B3D0E" wp14:editId="65A24283">
            <wp:extent cx="2959200" cy="2221200"/>
            <wp:effectExtent l="0" t="0" r="0" b="8255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4240" w14:textId="77777777" w:rsidR="007C2ADA" w:rsidRDefault="007C2ADA" w:rsidP="00B347ED">
      <w:pPr>
        <w:pStyle w:val="Caption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废土的战斗系统跟冰城传奇类似，但是当你按下空格键的时候会显示与所有敌人的位置。</w:t>
      </w:r>
    </w:p>
    <w:p w14:paraId="5742689E" w14:textId="77777777" w:rsidR="007C2ADA" w:rsidRDefault="007C2ADA" w:rsidP="00742BEB"/>
    <w:p w14:paraId="29B4474C" w14:textId="77777777" w:rsidR="007C2ADA" w:rsidRDefault="007C2ADA" w:rsidP="00CC3299">
      <w:pPr>
        <w:pStyle w:val="-49"/>
        <w:ind w:firstLine="420"/>
      </w:pPr>
      <w:r>
        <w:rPr>
          <w:rFonts w:hint="eastAsia"/>
        </w:rPr>
        <w:t>《废土》还有个特别恶心人的自动存档功能，经常能把玩家逼到一个必死的境地里（</w:t>
      </w:r>
      <w:r w:rsidRPr="00A24FA4">
        <w:rPr>
          <w:rFonts w:hint="eastAsia"/>
        </w:rPr>
        <w:t>有些区域</w:t>
      </w:r>
      <w:r>
        <w:rPr>
          <w:rFonts w:hint="eastAsia"/>
        </w:rPr>
        <w:t>设计会强制玩家离开区域，像是全队人都掉到河里被辐射了，这时候就给你来个自动保存，基本上就只能等死了）。一般碰到这种情况我直接退盘了。后来我会备份存档，以免我再次陷入这种绝望的困境中。</w:t>
      </w:r>
    </w:p>
    <w:p w14:paraId="041FF68B" w14:textId="77777777" w:rsidR="007C2ADA" w:rsidRDefault="007C2ADA" w:rsidP="00CC3299">
      <w:pPr>
        <w:pStyle w:val="-49"/>
        <w:ind w:firstLine="420"/>
      </w:pPr>
      <w:r>
        <w:rPr>
          <w:rFonts w:hint="eastAsia"/>
        </w:rPr>
        <w:t>《废土》是我玩过最棒的动作扮演类游戏之一。它的优秀体现在其设计理念，以及游戏系统和游戏设计的完美结合。</w:t>
      </w:r>
      <w:r w:rsidRPr="00CC3299">
        <w:rPr>
          <w:rFonts w:hint="eastAsia"/>
        </w:rPr>
        <w:t>除此之外，再配上</w:t>
      </w:r>
      <w:r>
        <w:rPr>
          <w:rFonts w:hint="eastAsia"/>
        </w:rPr>
        <w:t>富有创意的关卡设计，</w:t>
      </w:r>
      <w:r w:rsidRPr="00CC3299">
        <w:rPr>
          <w:rFonts w:hint="eastAsia"/>
        </w:rPr>
        <w:t>以及那些新颖的设定</w:t>
      </w:r>
      <w:r>
        <w:rPr>
          <w:rFonts w:hint="eastAsia"/>
        </w:rPr>
        <w:t>，像是机器蝎子（</w:t>
      </w:r>
      <w:r>
        <w:rPr>
          <w:rFonts w:hint="eastAsia"/>
        </w:rPr>
        <w:t>Scorpitrons</w:t>
      </w:r>
      <w:r>
        <w:rPr>
          <w:rFonts w:hint="eastAsia"/>
        </w:rPr>
        <w:t>）、人形机械、吸血兔子，这些东西使我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年来依旧无法忘怀。</w:t>
      </w:r>
    </w:p>
    <w:p w14:paraId="5941F45B" w14:textId="77777777" w:rsidR="007C2ADA" w:rsidRDefault="007C2ADA" w:rsidP="00CC3299">
      <w:pPr>
        <w:pStyle w:val="-49"/>
        <w:ind w:firstLine="420"/>
      </w:pPr>
      <w:r>
        <w:rPr>
          <w:rFonts w:hint="eastAsia"/>
        </w:rPr>
        <w:t>我发誓如果有机会，我必定要参与到游戏续作的开发中去，感谢</w:t>
      </w:r>
      <w:r>
        <w:rPr>
          <w:rFonts w:hint="eastAsia"/>
        </w:rPr>
        <w:t xml:space="preserve"> B</w:t>
      </w:r>
      <w:r>
        <w:t xml:space="preserve">rain Fargo </w:t>
      </w:r>
      <w:r>
        <w:rPr>
          <w:rFonts w:hint="eastAsia"/>
        </w:rPr>
        <w:t>我终于有机会参加到《废土</w:t>
      </w:r>
      <w:r>
        <w:rPr>
          <w:rFonts w:hint="eastAsia"/>
        </w:rPr>
        <w:t xml:space="preserve"> 2</w:t>
      </w:r>
      <w:r>
        <w:rPr>
          <w:rFonts w:hint="eastAsia"/>
        </w:rPr>
        <w:t>》（</w:t>
      </w:r>
      <w:r>
        <w:rPr>
          <w:rFonts w:hint="eastAsia"/>
        </w:rPr>
        <w:t>Wasteland</w:t>
      </w:r>
      <w:r>
        <w:t xml:space="preserve"> 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）的开发当中。我希望下一代人依旧能够享受废土带给我们的乐趣。</w:t>
      </w:r>
    </w:p>
    <w:p w14:paraId="52483A4C" w14:textId="77777777" w:rsidR="007C2ADA" w:rsidRDefault="007C2ADA" w:rsidP="00742BEB">
      <w:pPr>
        <w:ind w:firstLineChars="200" w:firstLine="420"/>
      </w:pPr>
    </w:p>
    <w:p w14:paraId="37F15D63" w14:textId="77777777" w:rsidR="007C2ADA" w:rsidRDefault="007C2ADA" w:rsidP="00B347ED">
      <w:pPr>
        <w:keepNext/>
      </w:pPr>
      <w:r>
        <w:rPr>
          <w:rFonts w:hint="eastAsia"/>
          <w:noProof/>
        </w:rPr>
        <w:drawing>
          <wp:inline distT="0" distB="0" distL="0" distR="0" wp14:anchorId="1CDE8252" wp14:editId="1F3A3864">
            <wp:extent cx="2959200" cy="2221200"/>
            <wp:effectExtent l="0" t="0" r="0" b="8255"/>
            <wp:docPr id="4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6865" w14:textId="77777777" w:rsidR="007C2ADA" w:rsidRPr="00742BEB" w:rsidRDefault="007C2ADA" w:rsidP="00B347ED">
      <w:pPr>
        <w:pStyle w:val="Caption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游戏提供了一个特别大的开放世界让玩家探索，但是你最好带个盖格计数器</w:t>
      </w:r>
      <w:r>
        <w:rPr>
          <w:rStyle w:val="FootnoteReference"/>
        </w:rPr>
        <w:footnoteReference w:id="3"/>
      </w:r>
      <w:r>
        <w:rPr>
          <w:rFonts w:hint="eastAsia"/>
        </w:rPr>
        <w:t>。</w:t>
      </w:r>
    </w:p>
    <w:p w14:paraId="0EE9C4D5" w14:textId="77777777" w:rsidR="007C2ADA" w:rsidRDefault="007C2ADA" w:rsidP="00C96521">
      <w:pPr>
        <w:pStyle w:val="Caption"/>
        <w:sectPr w:rsidR="007C2ADA" w:rsidSect="00C87154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51820714" w14:textId="16A53BC4" w:rsidR="00C96521" w:rsidRPr="00B347ED" w:rsidRDefault="00C96521" w:rsidP="00C96521">
      <w:pPr>
        <w:pStyle w:val="Caption"/>
      </w:pPr>
    </w:p>
    <w:sectPr w:rsidR="00C96521" w:rsidRPr="00B347ED" w:rsidSect="00C87154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9FC9" w14:textId="77777777" w:rsidR="00435D4E" w:rsidRDefault="00435D4E" w:rsidP="00F841EF">
      <w:r>
        <w:separator/>
      </w:r>
    </w:p>
  </w:endnote>
  <w:endnote w:type="continuationSeparator" w:id="0">
    <w:p w14:paraId="2E63022A" w14:textId="77777777" w:rsidR="00435D4E" w:rsidRDefault="00435D4E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F035" w14:textId="77777777" w:rsidR="007C2ADA" w:rsidRPr="00412ACB" w:rsidRDefault="007C2ADA" w:rsidP="00412ACB">
    <w:pPr>
      <w:pStyle w:val="Footer-Grey146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B8D2" w14:textId="77777777" w:rsidR="007C2ADA" w:rsidRPr="00412ACB" w:rsidRDefault="007C2ADA" w:rsidP="00412ACB">
    <w:pPr>
      <w:pStyle w:val="Footer-Grey6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718D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B350" w14:textId="77777777" w:rsidR="00435D4E" w:rsidRDefault="00435D4E" w:rsidP="00F841EF">
      <w:r>
        <w:separator/>
      </w:r>
    </w:p>
  </w:footnote>
  <w:footnote w:type="continuationSeparator" w:id="0">
    <w:p w14:paraId="41CB7E8A" w14:textId="77777777" w:rsidR="00435D4E" w:rsidRDefault="00435D4E" w:rsidP="00F841EF">
      <w:r>
        <w:continuationSeparator/>
      </w:r>
    </w:p>
  </w:footnote>
  <w:footnote w:id="1">
    <w:p w14:paraId="17921B70" w14:textId="77777777" w:rsidR="007C2ADA" w:rsidRDefault="007C2A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 xml:space="preserve">EB </w:t>
      </w:r>
      <w:r>
        <w:rPr>
          <w:rFonts w:hint="eastAsia"/>
        </w:rPr>
        <w:t>games（以前称为Electronic</w:t>
      </w:r>
      <w:r>
        <w:t xml:space="preserve"> B</w:t>
      </w:r>
      <w:r>
        <w:rPr>
          <w:rFonts w:hint="eastAsia"/>
        </w:rPr>
        <w:t>outique和E</w:t>
      </w:r>
      <w:r>
        <w:t>B W</w:t>
      </w:r>
      <w:r>
        <w:rPr>
          <w:rFonts w:hint="eastAsia"/>
        </w:rPr>
        <w:t>orld）是美国计算机和电子游戏零售商。</w:t>
      </w:r>
    </w:p>
  </w:footnote>
  <w:footnote w:id="2">
    <w:p w14:paraId="5B3359A0" w14:textId="77777777" w:rsidR="007C2ADA" w:rsidRDefault="007C2A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受制于当时的机能储存，大部分游戏文本都写在说明书上，随着游戏流程的进行，你需要阅读特定段落内容。为防止剧透，有时候会加入一些假内容，像是</w:t>
      </w:r>
      <w:bookmarkStart w:id="0" w:name="_Hlk68535156"/>
      <w:r>
        <w:rPr>
          <w:rFonts w:hint="eastAsia"/>
        </w:rPr>
        <w:t>假密码或是一整个关于火星人入侵的故事线。</w:t>
      </w:r>
      <w:bookmarkEnd w:id="0"/>
    </w:p>
  </w:footnote>
  <w:footnote w:id="3">
    <w:p w14:paraId="5C0222F8" w14:textId="77777777" w:rsidR="007C2ADA" w:rsidRPr="00CC3299" w:rsidRDefault="007C2ADA" w:rsidP="00B347ED">
      <w:pPr>
        <w:pStyle w:val="FootnoteText"/>
        <w:rPr>
          <w:rFonts w:eastAsiaTheme="minorHAnsi"/>
        </w:rPr>
      </w:pPr>
      <w:r w:rsidRPr="00CC3299">
        <w:rPr>
          <w:rStyle w:val="FootnoteReference"/>
          <w:rFonts w:eastAsiaTheme="minorHAnsi"/>
        </w:rPr>
        <w:footnoteRef/>
      </w:r>
      <w:r>
        <w:rPr>
          <w:rFonts w:eastAsiaTheme="minorHAnsi" w:hint="eastAsia"/>
        </w:rPr>
        <w:t>译者注：</w:t>
      </w:r>
      <w:r w:rsidRPr="001D2C67">
        <w:rPr>
          <w:rFonts w:hint="eastAsia"/>
        </w:rPr>
        <w:t>盖革计数器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的原理图盖革计数器（</w:t>
      </w:r>
      <w:r w:rsidRPr="00CC3299">
        <w:rPr>
          <w:rFonts w:eastAsiaTheme="minorHAnsi" w:cs="Arial"/>
          <w:color w:val="333333"/>
          <w:shd w:val="clear" w:color="auto" w:fill="FFFFFF"/>
        </w:rPr>
        <w:t>Geiger counter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）又叫盖革</w:t>
      </w:r>
      <w:r w:rsidRPr="00CC3299">
        <w:rPr>
          <w:rFonts w:eastAsiaTheme="minorHAnsi" w:cs="Arial"/>
          <w:color w:val="333333"/>
          <w:shd w:val="clear" w:color="auto" w:fill="FFFFFF"/>
        </w:rPr>
        <w:t>-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米勒计数器（</w:t>
      </w:r>
      <w:r w:rsidRPr="00CC3299">
        <w:rPr>
          <w:rFonts w:eastAsiaTheme="minorHAnsi" w:cs="Arial"/>
          <w:color w:val="333333"/>
          <w:shd w:val="clear" w:color="auto" w:fill="FFFFFF"/>
        </w:rPr>
        <w:t>Geiger-Müller counter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），是一种用于探测电离辐射的粒子探测器，通常用于探测</w:t>
      </w:r>
      <w:r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/>
          <w:color w:val="333333"/>
          <w:shd w:val="clear" w:color="auto" w:fill="FFFFFF"/>
        </w:rPr>
        <w:t>α</w:t>
      </w:r>
      <w:r>
        <w:rPr>
          <w:rFonts w:eastAsiaTheme="minorHAnsi" w:cs="Arial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粒子和</w:t>
      </w:r>
      <w:r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Pr="001D2C67">
        <w:t>β</w:t>
      </w:r>
      <w:r>
        <w:rPr>
          <w:rFonts w:eastAsiaTheme="minorHAnsi" w:cs="Arial"/>
          <w:shd w:val="clear" w:color="auto" w:fill="FFFFFF"/>
        </w:rPr>
        <w:t xml:space="preserve"> </w:t>
      </w:r>
      <w:r w:rsidRPr="001D2C67">
        <w:rPr>
          <w:rFonts w:hint="eastAsia"/>
        </w:rPr>
        <w:t>粒子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，也有些型号盖革计数器可以探测</w:t>
      </w:r>
      <w:r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Pr="001D2C67">
        <w:t>γ</w:t>
      </w:r>
      <w:r>
        <w:rPr>
          <w:rFonts w:eastAsiaTheme="minorHAnsi" w:cs="Arial"/>
          <w:shd w:val="clear" w:color="auto" w:fill="FFFFFF"/>
        </w:rPr>
        <w:t xml:space="preserve"> </w:t>
      </w:r>
      <w:r w:rsidRPr="001D2C67">
        <w:rPr>
          <w:rFonts w:hint="eastAsia"/>
        </w:rPr>
        <w:t>射线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及</w:t>
      </w:r>
      <w:r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/>
          <w:color w:val="333333"/>
          <w:shd w:val="clear" w:color="auto" w:fill="FFFFFF"/>
        </w:rPr>
        <w:t>X</w:t>
      </w:r>
      <w:r>
        <w:rPr>
          <w:rFonts w:eastAsiaTheme="minorHAnsi" w:cs="Arial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射线。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67BF" w14:textId="77777777" w:rsidR="007C2ADA" w:rsidRDefault="007C2AD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5D29" w14:textId="77777777" w:rsidR="007C2ADA" w:rsidRDefault="007C2AD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83A2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A"/>
    <w:rsid w:val="00007178"/>
    <w:rsid w:val="00007657"/>
    <w:rsid w:val="00024849"/>
    <w:rsid w:val="00045DB7"/>
    <w:rsid w:val="00054DB9"/>
    <w:rsid w:val="00055882"/>
    <w:rsid w:val="00060D03"/>
    <w:rsid w:val="00062CAA"/>
    <w:rsid w:val="00064042"/>
    <w:rsid w:val="00064A5D"/>
    <w:rsid w:val="00072FF7"/>
    <w:rsid w:val="000810F5"/>
    <w:rsid w:val="00087AE0"/>
    <w:rsid w:val="000A6A0B"/>
    <w:rsid w:val="000B34CB"/>
    <w:rsid w:val="000C1A81"/>
    <w:rsid w:val="000E4E1E"/>
    <w:rsid w:val="000E7758"/>
    <w:rsid w:val="00111EB5"/>
    <w:rsid w:val="00117365"/>
    <w:rsid w:val="0012620F"/>
    <w:rsid w:val="00150BAB"/>
    <w:rsid w:val="00153EE2"/>
    <w:rsid w:val="001573DA"/>
    <w:rsid w:val="00160A60"/>
    <w:rsid w:val="00161F22"/>
    <w:rsid w:val="0016522A"/>
    <w:rsid w:val="001671A7"/>
    <w:rsid w:val="001806CB"/>
    <w:rsid w:val="001A682F"/>
    <w:rsid w:val="001B357D"/>
    <w:rsid w:val="001B3B4D"/>
    <w:rsid w:val="001B63CB"/>
    <w:rsid w:val="001B6706"/>
    <w:rsid w:val="001B78C3"/>
    <w:rsid w:val="001C055F"/>
    <w:rsid w:val="001C799A"/>
    <w:rsid w:val="001D0E73"/>
    <w:rsid w:val="001D2C67"/>
    <w:rsid w:val="001D5185"/>
    <w:rsid w:val="001D5E94"/>
    <w:rsid w:val="001E57C0"/>
    <w:rsid w:val="001F3F1F"/>
    <w:rsid w:val="001F5FF0"/>
    <w:rsid w:val="001F6039"/>
    <w:rsid w:val="002169D6"/>
    <w:rsid w:val="002238A4"/>
    <w:rsid w:val="002312C8"/>
    <w:rsid w:val="00234451"/>
    <w:rsid w:val="002425D0"/>
    <w:rsid w:val="002466B9"/>
    <w:rsid w:val="00246D44"/>
    <w:rsid w:val="002602A7"/>
    <w:rsid w:val="00264975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0071B"/>
    <w:rsid w:val="00316C8C"/>
    <w:rsid w:val="003249D9"/>
    <w:rsid w:val="00330892"/>
    <w:rsid w:val="00333CDD"/>
    <w:rsid w:val="00353BBD"/>
    <w:rsid w:val="00355319"/>
    <w:rsid w:val="003575CF"/>
    <w:rsid w:val="00362338"/>
    <w:rsid w:val="003627EB"/>
    <w:rsid w:val="00366B4E"/>
    <w:rsid w:val="00371124"/>
    <w:rsid w:val="00373773"/>
    <w:rsid w:val="0038189E"/>
    <w:rsid w:val="00381B56"/>
    <w:rsid w:val="003845EC"/>
    <w:rsid w:val="00385064"/>
    <w:rsid w:val="00385C4B"/>
    <w:rsid w:val="00395C49"/>
    <w:rsid w:val="003C20F9"/>
    <w:rsid w:val="003D1B06"/>
    <w:rsid w:val="003D3287"/>
    <w:rsid w:val="003E03A8"/>
    <w:rsid w:val="003E13C6"/>
    <w:rsid w:val="003F442C"/>
    <w:rsid w:val="003F7E6F"/>
    <w:rsid w:val="00412ACB"/>
    <w:rsid w:val="00427A03"/>
    <w:rsid w:val="00435D4E"/>
    <w:rsid w:val="004367FE"/>
    <w:rsid w:val="00436DA4"/>
    <w:rsid w:val="00445F1D"/>
    <w:rsid w:val="00467F8B"/>
    <w:rsid w:val="00473DBD"/>
    <w:rsid w:val="004A1356"/>
    <w:rsid w:val="004B3508"/>
    <w:rsid w:val="004B4D18"/>
    <w:rsid w:val="004B7AB8"/>
    <w:rsid w:val="004C323F"/>
    <w:rsid w:val="004C691F"/>
    <w:rsid w:val="004D3495"/>
    <w:rsid w:val="004D4685"/>
    <w:rsid w:val="004D5C82"/>
    <w:rsid w:val="004F031F"/>
    <w:rsid w:val="004F5811"/>
    <w:rsid w:val="004F637C"/>
    <w:rsid w:val="005062C4"/>
    <w:rsid w:val="0052444E"/>
    <w:rsid w:val="00532598"/>
    <w:rsid w:val="0053640F"/>
    <w:rsid w:val="00537D5B"/>
    <w:rsid w:val="0056062A"/>
    <w:rsid w:val="00561057"/>
    <w:rsid w:val="00576BB6"/>
    <w:rsid w:val="00585DDE"/>
    <w:rsid w:val="00594354"/>
    <w:rsid w:val="005A298A"/>
    <w:rsid w:val="005A2AD5"/>
    <w:rsid w:val="005B2DF9"/>
    <w:rsid w:val="005B5669"/>
    <w:rsid w:val="005B7F5E"/>
    <w:rsid w:val="005C239C"/>
    <w:rsid w:val="005C71CD"/>
    <w:rsid w:val="005E1D00"/>
    <w:rsid w:val="005E563F"/>
    <w:rsid w:val="005F03F2"/>
    <w:rsid w:val="0060515E"/>
    <w:rsid w:val="00621D8F"/>
    <w:rsid w:val="00641BAD"/>
    <w:rsid w:val="0065046D"/>
    <w:rsid w:val="006530AD"/>
    <w:rsid w:val="00657B80"/>
    <w:rsid w:val="006610BC"/>
    <w:rsid w:val="00661441"/>
    <w:rsid w:val="006621E4"/>
    <w:rsid w:val="00664DA0"/>
    <w:rsid w:val="0067124A"/>
    <w:rsid w:val="006722AD"/>
    <w:rsid w:val="0067675A"/>
    <w:rsid w:val="006803A7"/>
    <w:rsid w:val="00694FCF"/>
    <w:rsid w:val="006B2C72"/>
    <w:rsid w:val="006B3758"/>
    <w:rsid w:val="006C34EF"/>
    <w:rsid w:val="006D1F0D"/>
    <w:rsid w:val="006D36DC"/>
    <w:rsid w:val="006F4D28"/>
    <w:rsid w:val="00702A7F"/>
    <w:rsid w:val="0071094A"/>
    <w:rsid w:val="00710D5F"/>
    <w:rsid w:val="0071759B"/>
    <w:rsid w:val="0071777F"/>
    <w:rsid w:val="00730438"/>
    <w:rsid w:val="00731BF1"/>
    <w:rsid w:val="0073457C"/>
    <w:rsid w:val="00742BEB"/>
    <w:rsid w:val="0074689B"/>
    <w:rsid w:val="00750891"/>
    <w:rsid w:val="00766048"/>
    <w:rsid w:val="00772DB0"/>
    <w:rsid w:val="007752FB"/>
    <w:rsid w:val="007869FA"/>
    <w:rsid w:val="00790747"/>
    <w:rsid w:val="00791749"/>
    <w:rsid w:val="007944AB"/>
    <w:rsid w:val="007A2BD6"/>
    <w:rsid w:val="007B00EE"/>
    <w:rsid w:val="007C2ADA"/>
    <w:rsid w:val="007D0E92"/>
    <w:rsid w:val="007D71D1"/>
    <w:rsid w:val="007E50FB"/>
    <w:rsid w:val="007F237E"/>
    <w:rsid w:val="007F52C5"/>
    <w:rsid w:val="00802FC0"/>
    <w:rsid w:val="00804F76"/>
    <w:rsid w:val="00806138"/>
    <w:rsid w:val="008451DD"/>
    <w:rsid w:val="00845AF8"/>
    <w:rsid w:val="00861514"/>
    <w:rsid w:val="00876728"/>
    <w:rsid w:val="00885A03"/>
    <w:rsid w:val="0089067C"/>
    <w:rsid w:val="00890C17"/>
    <w:rsid w:val="00891D5D"/>
    <w:rsid w:val="008931DD"/>
    <w:rsid w:val="00894ED5"/>
    <w:rsid w:val="008A08C2"/>
    <w:rsid w:val="008A620A"/>
    <w:rsid w:val="008D4384"/>
    <w:rsid w:val="008D5696"/>
    <w:rsid w:val="008E2717"/>
    <w:rsid w:val="008E3CB4"/>
    <w:rsid w:val="008E532D"/>
    <w:rsid w:val="008F2B87"/>
    <w:rsid w:val="00911BFC"/>
    <w:rsid w:val="0092047D"/>
    <w:rsid w:val="009243E7"/>
    <w:rsid w:val="0092507E"/>
    <w:rsid w:val="00937B95"/>
    <w:rsid w:val="00960341"/>
    <w:rsid w:val="009610AF"/>
    <w:rsid w:val="009706F5"/>
    <w:rsid w:val="0097206B"/>
    <w:rsid w:val="009851AC"/>
    <w:rsid w:val="00991844"/>
    <w:rsid w:val="009B5ACC"/>
    <w:rsid w:val="009C45E4"/>
    <w:rsid w:val="009D2198"/>
    <w:rsid w:val="009D21CC"/>
    <w:rsid w:val="00A2094B"/>
    <w:rsid w:val="00A24FA4"/>
    <w:rsid w:val="00A3384D"/>
    <w:rsid w:val="00A338DF"/>
    <w:rsid w:val="00A40E41"/>
    <w:rsid w:val="00A45466"/>
    <w:rsid w:val="00A47A89"/>
    <w:rsid w:val="00A50650"/>
    <w:rsid w:val="00A551F2"/>
    <w:rsid w:val="00A633EF"/>
    <w:rsid w:val="00A65F2C"/>
    <w:rsid w:val="00A773E6"/>
    <w:rsid w:val="00A818E2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E07D2"/>
    <w:rsid w:val="00AF69A8"/>
    <w:rsid w:val="00B10A40"/>
    <w:rsid w:val="00B1486A"/>
    <w:rsid w:val="00B20737"/>
    <w:rsid w:val="00B23025"/>
    <w:rsid w:val="00B25851"/>
    <w:rsid w:val="00B27099"/>
    <w:rsid w:val="00B3379E"/>
    <w:rsid w:val="00B347ED"/>
    <w:rsid w:val="00B35377"/>
    <w:rsid w:val="00B415B0"/>
    <w:rsid w:val="00B4216A"/>
    <w:rsid w:val="00B50715"/>
    <w:rsid w:val="00B53774"/>
    <w:rsid w:val="00B62941"/>
    <w:rsid w:val="00B64617"/>
    <w:rsid w:val="00B806FB"/>
    <w:rsid w:val="00BA2914"/>
    <w:rsid w:val="00BA63F3"/>
    <w:rsid w:val="00BD5E45"/>
    <w:rsid w:val="00BE1C72"/>
    <w:rsid w:val="00BF11F4"/>
    <w:rsid w:val="00C327A0"/>
    <w:rsid w:val="00C36086"/>
    <w:rsid w:val="00C54F95"/>
    <w:rsid w:val="00C61659"/>
    <w:rsid w:val="00C67F98"/>
    <w:rsid w:val="00C7080D"/>
    <w:rsid w:val="00C80D63"/>
    <w:rsid w:val="00C80F71"/>
    <w:rsid w:val="00C87154"/>
    <w:rsid w:val="00C9043A"/>
    <w:rsid w:val="00C96521"/>
    <w:rsid w:val="00CA1065"/>
    <w:rsid w:val="00CA16B9"/>
    <w:rsid w:val="00CC3299"/>
    <w:rsid w:val="00CE2F7E"/>
    <w:rsid w:val="00D02128"/>
    <w:rsid w:val="00D03448"/>
    <w:rsid w:val="00D05D7F"/>
    <w:rsid w:val="00D11AB4"/>
    <w:rsid w:val="00D2473E"/>
    <w:rsid w:val="00D40B17"/>
    <w:rsid w:val="00D43879"/>
    <w:rsid w:val="00D47D43"/>
    <w:rsid w:val="00D51BD5"/>
    <w:rsid w:val="00D56369"/>
    <w:rsid w:val="00D62021"/>
    <w:rsid w:val="00D813DA"/>
    <w:rsid w:val="00D92DFC"/>
    <w:rsid w:val="00D943ED"/>
    <w:rsid w:val="00DA3E65"/>
    <w:rsid w:val="00DB684D"/>
    <w:rsid w:val="00DC7054"/>
    <w:rsid w:val="00DD0457"/>
    <w:rsid w:val="00DE3B8F"/>
    <w:rsid w:val="00DF1BD2"/>
    <w:rsid w:val="00E06D6C"/>
    <w:rsid w:val="00E07734"/>
    <w:rsid w:val="00E07D0E"/>
    <w:rsid w:val="00E1534E"/>
    <w:rsid w:val="00E20D0F"/>
    <w:rsid w:val="00E3352C"/>
    <w:rsid w:val="00E377C2"/>
    <w:rsid w:val="00E41F87"/>
    <w:rsid w:val="00E54322"/>
    <w:rsid w:val="00E57749"/>
    <w:rsid w:val="00E61F41"/>
    <w:rsid w:val="00E63C55"/>
    <w:rsid w:val="00E73443"/>
    <w:rsid w:val="00E77169"/>
    <w:rsid w:val="00E81749"/>
    <w:rsid w:val="00E81D1D"/>
    <w:rsid w:val="00E83AEF"/>
    <w:rsid w:val="00E85ED9"/>
    <w:rsid w:val="00E96BDA"/>
    <w:rsid w:val="00EA10AB"/>
    <w:rsid w:val="00EA1591"/>
    <w:rsid w:val="00EA35E2"/>
    <w:rsid w:val="00EA6A0E"/>
    <w:rsid w:val="00EB267F"/>
    <w:rsid w:val="00EB3437"/>
    <w:rsid w:val="00EE185D"/>
    <w:rsid w:val="00EE2E4F"/>
    <w:rsid w:val="00EE3E02"/>
    <w:rsid w:val="00EE4358"/>
    <w:rsid w:val="00F12677"/>
    <w:rsid w:val="00F27EC2"/>
    <w:rsid w:val="00F30A58"/>
    <w:rsid w:val="00F31622"/>
    <w:rsid w:val="00F348C6"/>
    <w:rsid w:val="00F46451"/>
    <w:rsid w:val="00F4686B"/>
    <w:rsid w:val="00F505B5"/>
    <w:rsid w:val="00F70BC2"/>
    <w:rsid w:val="00F72BC0"/>
    <w:rsid w:val="00F734E7"/>
    <w:rsid w:val="00F75076"/>
    <w:rsid w:val="00F800C8"/>
    <w:rsid w:val="00F8075D"/>
    <w:rsid w:val="00F8174D"/>
    <w:rsid w:val="00F841EF"/>
    <w:rsid w:val="00F95536"/>
    <w:rsid w:val="00F96429"/>
    <w:rsid w:val="00FA259E"/>
    <w:rsid w:val="00FA4558"/>
    <w:rsid w:val="00FD78FB"/>
    <w:rsid w:val="00FF340E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B684E"/>
  <w15:chartTrackingRefBased/>
  <w15:docId w15:val="{0C8031D7-DFD9-43A7-AA71-AC971A4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E532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5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D7F"/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7C2ADA"/>
    <w:rPr>
      <w:rFonts w:asciiTheme="majorHAnsi" w:eastAsia="黑体" w:hAnsiTheme="majorHAnsi" w:cstheme="majorBidi"/>
      <w:sz w:val="20"/>
      <w:szCs w:val="20"/>
    </w:rPr>
  </w:style>
  <w:style w:type="paragraph" w:customStyle="1" w:styleId="-49">
    <w:name w:val="正文-首行缩进49"/>
    <w:basedOn w:val="Normal"/>
    <w:qFormat/>
    <w:rsid w:val="007C2ADA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62">
    <w:name w:val="Footer-Grey62"/>
    <w:basedOn w:val="Normal"/>
    <w:qFormat/>
    <w:rsid w:val="007C2AD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46">
    <w:name w:val="Footer-Grey146"/>
    <w:basedOn w:val="Normal"/>
    <w:qFormat/>
    <w:rsid w:val="007C2AD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ipten.com/2012/03/27/brian-fargo-talks-wasteland-2-abysmal-publisher-treatment-and-having-fun-aga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ripten.com/2012/03/27/brian-fargo-talks-wasteland-2-abysmal-publisher-treatment-and-having-fun-again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52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herney bright</dc:creator>
  <cp:keywords/>
  <dc:description/>
  <cp:lastModifiedBy>Fan Quan</cp:lastModifiedBy>
  <cp:revision>10</cp:revision>
  <dcterms:created xsi:type="dcterms:W3CDTF">2021-04-11T04:48:00Z</dcterms:created>
  <dcterms:modified xsi:type="dcterms:W3CDTF">2021-05-15T04:41:00Z</dcterms:modified>
</cp:coreProperties>
</file>