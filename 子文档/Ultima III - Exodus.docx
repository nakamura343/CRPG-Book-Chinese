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A2CD3" w14:textId="2056B1D5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CF7973" wp14:editId="04681F22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401060"/>
                <wp:effectExtent l="0" t="0" r="5715" b="889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401060"/>
                          <a:chOff x="0" y="0"/>
                          <a:chExt cx="6185535" cy="340106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4793" y="0"/>
                            <a:ext cx="6155949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7137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315E95" w14:textId="3D567E15" w:rsidR="00F96429" w:rsidRDefault="00941CF6" w:rsidP="00F96429">
                              <w:pPr>
                                <w:pStyle w:val="af"/>
                                <w:jc w:val="center"/>
                              </w:pPr>
                              <w:r>
                                <w:t>Origin Systems,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1983, Apple II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MS-DOS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C64,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Amiga,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NES</w:t>
                              </w:r>
                              <w:r>
                                <w:t xml:space="preserve">,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</w:p>
                            <w:p w14:paraId="671A7813" w14:textId="3EA4F49C" w:rsidR="003C1E91" w:rsidRDefault="00F96429" w:rsidP="00FC535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*</w:t>
                              </w:r>
                              <w:r w:rsidR="003C1E91">
                                <w:t xml:space="preserve">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>那些想要游玩“</w:t>
                              </w:r>
                              <w:r w:rsidR="00F03E2C">
                                <w:rPr>
                                  <w:rFonts w:hint="eastAsia"/>
                                </w:rPr>
                                <w:t>出埃及记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 xml:space="preserve">”的人可以尝试带有 </w:t>
                              </w:r>
                              <w:hyperlink r:id="rId9" w:history="1">
                                <w:r w:rsidR="00941CF6" w:rsidRPr="00BA3113">
                                  <w:rPr>
                                    <w:rStyle w:val="aa"/>
                                  </w:rPr>
                                  <w:t>Ultima 3 Upgrade mod</w:t>
                                </w:r>
                              </w:hyperlink>
                              <w:r w:rsidR="00941CF6">
                                <w:t xml:space="preserve">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 xml:space="preserve">的 </w:t>
                              </w:r>
                              <w:r w:rsidR="00941CF6">
                                <w:t xml:space="preserve">MS-DOS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 xml:space="preserve">版本，该版本增加了 </w:t>
                              </w:r>
                              <w:r w:rsidR="00941CF6">
                                <w:t xml:space="preserve">VGA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>图形，</w:t>
                              </w:r>
                              <w:r w:rsidR="00941CF6">
                                <w:t xml:space="preserve">MIDI 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>声音</w:t>
                              </w:r>
                              <w:r w:rsidR="00F03E2C">
                                <w:rPr>
                                  <w:rFonts w:hint="eastAsia"/>
                                </w:rPr>
                                <w:t>，还做了</w:t>
                              </w:r>
                              <w:r w:rsidR="00941CF6">
                                <w:rPr>
                                  <w:rFonts w:hint="eastAsia"/>
                                </w:rPr>
                                <w:t>许多其他出色的改进。</w:t>
                              </w:r>
                            </w:p>
                            <w:p w14:paraId="46BFD4EE" w14:textId="77777777" w:rsidR="00193180" w:rsidRPr="00193180" w:rsidRDefault="00193180" w:rsidP="003C1E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F7973" id="组合 4" o:spid="_x0000_s1026" style="position:absolute;left:0;text-align:left;margin-left:435.85pt;margin-top:44.4pt;width:487.05pt;height:267.8pt;z-index:251660288;mso-position-horizontal:right;mso-position-horizontal-relative:margin;mso-width-relative:margin;mso-height-relative:margin" coordsize="61855,3401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147;width:61560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7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C315E95" w14:textId="3D567E15" w:rsidR="00F96429" w:rsidRDefault="00941CF6" w:rsidP="00F96429">
                        <w:pPr>
                          <w:pStyle w:val="af"/>
                          <w:jc w:val="center"/>
                        </w:pPr>
                        <w:r>
                          <w:t>Origin Systems,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1983, Apple II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MS-DOS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C64,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Amiga,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NES</w:t>
                        </w:r>
                        <w:r>
                          <w:t xml:space="preserve">, </w:t>
                        </w:r>
                        <w:proofErr w:type="spellStart"/>
                        <w:r>
                          <w:t>etc</w:t>
                        </w:r>
                        <w:proofErr w:type="spellEnd"/>
                      </w:p>
                      <w:p w14:paraId="671A7813" w14:textId="3EA4F49C" w:rsidR="003C1E91" w:rsidRDefault="00F96429" w:rsidP="00FC535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*</w:t>
                        </w:r>
                        <w:r w:rsidR="003C1E91">
                          <w:t xml:space="preserve"> </w:t>
                        </w:r>
                        <w:r w:rsidR="00941CF6">
                          <w:rPr>
                            <w:rFonts w:hint="eastAsia"/>
                          </w:rPr>
                          <w:t>那些想要游玩“</w:t>
                        </w:r>
                        <w:r w:rsidR="00F03E2C">
                          <w:rPr>
                            <w:rFonts w:hint="eastAsia"/>
                          </w:rPr>
                          <w:t>出埃及记</w:t>
                        </w:r>
                        <w:r w:rsidR="00941CF6">
                          <w:rPr>
                            <w:rFonts w:hint="eastAsia"/>
                          </w:rPr>
                          <w:t xml:space="preserve">”的人可以尝试带有 </w:t>
                        </w:r>
                        <w:hyperlink r:id="rId11" w:history="1">
                          <w:r w:rsidR="00941CF6" w:rsidRPr="00BA3113">
                            <w:rPr>
                              <w:rStyle w:val="aa"/>
                            </w:rPr>
                            <w:t>Ultima 3 Upgrade mod</w:t>
                          </w:r>
                        </w:hyperlink>
                        <w:r w:rsidR="00941CF6">
                          <w:t xml:space="preserve"> </w:t>
                        </w:r>
                        <w:r w:rsidR="00941CF6">
                          <w:rPr>
                            <w:rFonts w:hint="eastAsia"/>
                          </w:rPr>
                          <w:t xml:space="preserve">的 </w:t>
                        </w:r>
                        <w:r w:rsidR="00941CF6">
                          <w:t xml:space="preserve">MS-DOS </w:t>
                        </w:r>
                        <w:r w:rsidR="00941CF6">
                          <w:rPr>
                            <w:rFonts w:hint="eastAsia"/>
                          </w:rPr>
                          <w:t xml:space="preserve">版本，该版本增加了 </w:t>
                        </w:r>
                        <w:r w:rsidR="00941CF6">
                          <w:t xml:space="preserve">VGA </w:t>
                        </w:r>
                        <w:r w:rsidR="00941CF6">
                          <w:rPr>
                            <w:rFonts w:hint="eastAsia"/>
                          </w:rPr>
                          <w:t>图形，</w:t>
                        </w:r>
                        <w:r w:rsidR="00941CF6">
                          <w:t xml:space="preserve">MIDI </w:t>
                        </w:r>
                        <w:r w:rsidR="00941CF6">
                          <w:rPr>
                            <w:rFonts w:hint="eastAsia"/>
                          </w:rPr>
                          <w:t>声音</w:t>
                        </w:r>
                        <w:r w:rsidR="00F03E2C">
                          <w:rPr>
                            <w:rFonts w:hint="eastAsia"/>
                          </w:rPr>
                          <w:t>，还做了</w:t>
                        </w:r>
                        <w:r w:rsidR="00941CF6">
                          <w:rPr>
                            <w:rFonts w:hint="eastAsia"/>
                          </w:rPr>
                          <w:t>许多其他出色的改进。</w:t>
                        </w:r>
                      </w:p>
                      <w:p w14:paraId="46BFD4EE" w14:textId="77777777" w:rsidR="00193180" w:rsidRPr="00193180" w:rsidRDefault="00193180" w:rsidP="003C1E91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5A58ED">
        <w:rPr>
          <w:rFonts w:hint="eastAsia"/>
        </w:rPr>
        <w:t>创世纪</w:t>
      </w:r>
      <w:r w:rsidR="005A58ED">
        <w:rPr>
          <w:rFonts w:hint="eastAsia"/>
        </w:rPr>
        <w:t>I</w:t>
      </w:r>
      <w:r w:rsidR="005A58ED">
        <w:t xml:space="preserve">II: </w:t>
      </w:r>
      <w:r w:rsidR="00F03E2C">
        <w:rPr>
          <w:rFonts w:hint="eastAsia"/>
        </w:rPr>
        <w:t>出埃及记</w:t>
      </w:r>
      <w:r w:rsidR="00DB684D">
        <w:rPr>
          <w:rFonts w:hint="eastAsia"/>
        </w:rPr>
        <w:t>》（</w:t>
      </w:r>
      <w:r w:rsidR="005A58ED">
        <w:rPr>
          <w:rFonts w:hint="eastAsia"/>
        </w:rPr>
        <w:t>U</w:t>
      </w:r>
      <w:r w:rsidR="005A58ED">
        <w:t>ltima III: Exodus</w:t>
      </w:r>
      <w:r w:rsidR="00DB684D">
        <w:rPr>
          <w:rFonts w:hint="eastAsia"/>
        </w:rPr>
        <w:t>）</w:t>
      </w:r>
    </w:p>
    <w:p w14:paraId="20E66090" w14:textId="39DCCF80" w:rsidR="0016522A" w:rsidRDefault="008F2B87" w:rsidP="00F734E7">
      <w:r w:rsidRPr="008F2B87">
        <w:rPr>
          <w:rFonts w:hint="eastAsia"/>
        </w:rPr>
        <w:t>作者：</w:t>
      </w:r>
      <w:r w:rsidR="00CB0DD3">
        <w:rPr>
          <w:rFonts w:hint="eastAsia"/>
        </w:rPr>
        <w:t>DT</w:t>
      </w:r>
    </w:p>
    <w:p w14:paraId="411339D9" w14:textId="5DB20346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E71432">
        <w:rPr>
          <w:rFonts w:hint="eastAsia"/>
        </w:rPr>
        <w:t>SpIkEZhaNGQ</w:t>
      </w:r>
      <w:proofErr w:type="spellEnd"/>
    </w:p>
    <w:p w14:paraId="199F02E4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EC2462" wp14:editId="4A3C864A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73876" w14:textId="33A20ACF" w:rsidR="003F7E6F" w:rsidRDefault="000852E1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“《创世纪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III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》</w:t>
                            </w:r>
                            <w:r w:rsidR="00A134A5">
                              <w:rPr>
                                <w:rFonts w:ascii="Times New Roman" w:eastAsia="楷体" w:hAnsi="Times New Roman" w:hint="eastAsia"/>
                              </w:rPr>
                              <w:t>刚刚发布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，突然有一大群人写信给公司，我也开始看到人们对这款游戏的</w:t>
                            </w:r>
                            <w:r w:rsidR="00A134A5">
                              <w:rPr>
                                <w:rFonts w:ascii="Times New Roman" w:eastAsia="楷体" w:hAnsi="Times New Roman" w:hint="eastAsia"/>
                              </w:rPr>
                              <w:t>真实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看法。</w:t>
                            </w:r>
                            <w:r w:rsidR="00A134A5">
                              <w:rPr>
                                <w:rFonts w:ascii="Times New Roman" w:eastAsia="楷体" w:hAnsi="Times New Roman" w:hint="eastAsia"/>
                              </w:rPr>
                              <w:t>人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们通常会描述</w:t>
                            </w:r>
                            <w:r w:rsidR="00A134A5">
                              <w:rPr>
                                <w:rFonts w:ascii="Times New Roman" w:eastAsia="楷体" w:hAnsi="Times New Roman" w:hint="eastAsia"/>
                              </w:rPr>
                              <w:t>自己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玩游戏</w:t>
                            </w:r>
                            <w:r w:rsidR="00A134A5">
                              <w:rPr>
                                <w:rFonts w:ascii="Times New Roman" w:eastAsia="楷体" w:hAnsi="Times New Roman" w:hint="eastAsia"/>
                              </w:rPr>
                              <w:t>的方法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。我很快意识到，人们玩游戏的方式和我想象中的完全不一样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——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他们</w:t>
                            </w:r>
                            <w:r w:rsidR="006C137A">
                              <w:rPr>
                                <w:rFonts w:ascii="Times New Roman" w:eastAsia="楷体" w:hAnsi="Times New Roman" w:hint="eastAsia"/>
                              </w:rPr>
                              <w:t>会寻求收益最大化的极端加点方案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</w:t>
                            </w:r>
                            <w:r w:rsidR="006C137A">
                              <w:rPr>
                                <w:rFonts w:ascii="Times New Roman" w:eastAsia="楷体" w:hAnsi="Times New Roman" w:hint="eastAsia"/>
                              </w:rPr>
                              <w:t>追求力量，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而不是在游戏中扮演英雄，这让我大开眼界。”</w:t>
                            </w:r>
                          </w:p>
                          <w:p w14:paraId="0D0738EF" w14:textId="77777777" w:rsidR="00600451" w:rsidRPr="00600451" w:rsidRDefault="00600451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315DE49B" w14:textId="62B5C832" w:rsidR="002169D6" w:rsidRPr="00CB0DD3" w:rsidRDefault="002169D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CB0DD3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 w:rsidR="007E4396" w:rsidRPr="00CB0DD3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Richard Garriott</w:t>
                              </w:r>
                            </w:hyperlink>
                          </w:p>
                          <w:p w14:paraId="7A17CAB3" w14:textId="20D2D151" w:rsidR="002169D6" w:rsidRDefault="002169D6" w:rsidP="002169D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 w:rsidR="007E4396">
                              <w:rPr>
                                <w:rFonts w:ascii="Times New Roman" w:eastAsia="楷体" w:hAnsi="Times New Roman" w:hint="eastAsia"/>
                              </w:rPr>
                              <w:t>创世纪</w:t>
                            </w:r>
                            <w:r w:rsidR="007E4396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7E4396">
                              <w:rPr>
                                <w:rFonts w:ascii="Times New Roman" w:eastAsia="楷体" w:hAnsi="Times New Roman"/>
                              </w:rPr>
                              <w:t>III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  <w:p w14:paraId="706C5F1B" w14:textId="77777777" w:rsidR="00773B7E" w:rsidRDefault="00773B7E" w:rsidP="003774EC">
                            <w:pPr>
                              <w:ind w:right="630"/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C2462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51973876" w14:textId="33A20ACF" w:rsidR="003F7E6F" w:rsidRDefault="000852E1">
                      <w:pPr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</w:rPr>
                        <w:t>“《创世纪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>III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》</w:t>
                      </w:r>
                      <w:r w:rsidR="00A134A5">
                        <w:rPr>
                          <w:rFonts w:ascii="Times New Roman" w:eastAsia="楷体" w:hAnsi="Times New Roman" w:hint="eastAsia"/>
                        </w:rPr>
                        <w:t>刚刚发布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，突然有一大群人写信给公司，我也开始看到人们对这款游戏的</w:t>
                      </w:r>
                      <w:r w:rsidR="00A134A5">
                        <w:rPr>
                          <w:rFonts w:ascii="Times New Roman" w:eastAsia="楷体" w:hAnsi="Times New Roman" w:hint="eastAsia"/>
                        </w:rPr>
                        <w:t>真实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看法。</w:t>
                      </w:r>
                      <w:r w:rsidR="00A134A5">
                        <w:rPr>
                          <w:rFonts w:ascii="Times New Roman" w:eastAsia="楷体" w:hAnsi="Times New Roman" w:hint="eastAsia"/>
                        </w:rPr>
                        <w:t>人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们通常会描述</w:t>
                      </w:r>
                      <w:r w:rsidR="00A134A5">
                        <w:rPr>
                          <w:rFonts w:ascii="Times New Roman" w:eastAsia="楷体" w:hAnsi="Times New Roman" w:hint="eastAsia"/>
                        </w:rPr>
                        <w:t>自己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玩游戏</w:t>
                      </w:r>
                      <w:r w:rsidR="00A134A5">
                        <w:rPr>
                          <w:rFonts w:ascii="Times New Roman" w:eastAsia="楷体" w:hAnsi="Times New Roman" w:hint="eastAsia"/>
                        </w:rPr>
                        <w:t>的方法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。我很快意识到，人们玩游戏的方式和我想象中的完全不一样</w:t>
                      </w:r>
                      <w:r>
                        <w:rPr>
                          <w:rFonts w:ascii="Times New Roman" w:eastAsia="楷体" w:hAnsi="Times New Roman"/>
                        </w:rPr>
                        <w:t>——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他们</w:t>
                      </w:r>
                      <w:r w:rsidR="006C137A">
                        <w:rPr>
                          <w:rFonts w:ascii="Times New Roman" w:eastAsia="楷体" w:hAnsi="Times New Roman" w:hint="eastAsia"/>
                        </w:rPr>
                        <w:t>会寻求收益最大化的极端加点方案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，</w:t>
                      </w:r>
                      <w:r w:rsidR="006C137A">
                        <w:rPr>
                          <w:rFonts w:ascii="Times New Roman" w:eastAsia="楷体" w:hAnsi="Times New Roman" w:hint="eastAsia"/>
                        </w:rPr>
                        <w:t>追求力量，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而不是在游戏中扮演英雄，这让我大开眼界。”</w:t>
                      </w:r>
                    </w:p>
                    <w:p w14:paraId="0D0738EF" w14:textId="77777777" w:rsidR="00600451" w:rsidRPr="00600451" w:rsidRDefault="00600451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315DE49B" w14:textId="62B5C832" w:rsidR="002169D6" w:rsidRPr="00CB0DD3" w:rsidRDefault="002169D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CB0DD3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 w:rsidR="007E4396" w:rsidRPr="00CB0DD3">
                          <w:rPr>
                            <w:rStyle w:val="aa"/>
                            <w:rFonts w:ascii="Times New Roman" w:eastAsia="楷体" w:hAnsi="Times New Roman"/>
                          </w:rPr>
                          <w:t>Richard Garriott</w:t>
                        </w:r>
                      </w:hyperlink>
                    </w:p>
                    <w:p w14:paraId="7A17CAB3" w14:textId="20D2D151" w:rsidR="002169D6" w:rsidRDefault="002169D6" w:rsidP="002169D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 w:rsidR="007E4396">
                        <w:rPr>
                          <w:rFonts w:ascii="Times New Roman" w:eastAsia="楷体" w:hAnsi="Times New Roman" w:hint="eastAsia"/>
                        </w:rPr>
                        <w:t>创世纪</w:t>
                      </w:r>
                      <w:r w:rsidR="007E4396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7E4396">
                        <w:rPr>
                          <w:rFonts w:ascii="Times New Roman" w:eastAsia="楷体" w:hAnsi="Times New Roman"/>
                        </w:rPr>
                        <w:t>III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  <w:p w14:paraId="706C5F1B" w14:textId="77777777" w:rsidR="00773B7E" w:rsidRDefault="00773B7E" w:rsidP="003774EC">
                      <w:pPr>
                        <w:ind w:right="630"/>
                        <w:rPr>
                          <w:rFonts w:ascii="Times New Roman" w:eastAsia="楷体" w:hAnsi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122B">
        <w:pict w14:anchorId="0EF891B0">
          <v:rect id="_x0000_i1025" style="width:261.65pt;height:1pt" o:hrpct="500" o:hrstd="t" o:hrnoshade="t" o:hr="t" fillcolor="#cfcdcd [2894]" stroked="f"/>
        </w:pict>
      </w:r>
    </w:p>
    <w:p w14:paraId="043E9C21" w14:textId="77777777" w:rsidR="0016522A" w:rsidRDefault="0016522A" w:rsidP="00F734E7">
      <w:pPr>
        <w:sectPr w:rsidR="0016522A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7B604E03" w14:textId="0E3D9B2F" w:rsidR="005A58ED" w:rsidRDefault="005A58ED" w:rsidP="005A58ED">
      <w:pPr>
        <w:pStyle w:val="-"/>
        <w:ind w:firstLineChars="0" w:firstLine="420"/>
      </w:pPr>
      <w:r>
        <w:rPr>
          <w:rFonts w:hint="eastAsia"/>
        </w:rPr>
        <w:t>《创世纪</w:t>
      </w:r>
      <w:r>
        <w:t xml:space="preserve"> II</w:t>
      </w:r>
      <w:r w:rsidR="00360E56">
        <w:rPr>
          <w:rFonts w:hint="eastAsia"/>
        </w:rPr>
        <w:t>I</w:t>
      </w:r>
      <w:r w:rsidR="00360E56">
        <w:rPr>
          <w:rFonts w:hint="eastAsia"/>
        </w:rPr>
        <w:t>》是一款与前作截然不同的重要作品，</w:t>
      </w:r>
      <w:r w:rsidR="004D4FF9">
        <w:rPr>
          <w:rFonts w:hint="eastAsia"/>
        </w:rPr>
        <w:t>这是在系列作品中第一次允许玩家控制冒险者小队。</w:t>
      </w:r>
      <w:r w:rsidR="00A8722E">
        <w:rPr>
          <w:rFonts w:hint="eastAsia"/>
        </w:rPr>
        <w:t>玩家</w:t>
      </w:r>
      <w:r w:rsidR="004D4FF9">
        <w:rPr>
          <w:rFonts w:hint="eastAsia"/>
        </w:rPr>
        <w:t>将面对的敌人也是游戏历史上最奇怪的敌人之一：蒙丹（</w:t>
      </w:r>
      <w:r w:rsidR="004D4FF9">
        <w:rPr>
          <w:rFonts w:hint="eastAsia"/>
        </w:rPr>
        <w:t>Mondain</w:t>
      </w:r>
      <w:r w:rsidR="004D4FF9">
        <w:rPr>
          <w:rFonts w:hint="eastAsia"/>
        </w:rPr>
        <w:t>）和米纳克斯（</w:t>
      </w:r>
      <w:proofErr w:type="spellStart"/>
      <w:r w:rsidR="004D4FF9">
        <w:rPr>
          <w:rFonts w:hint="eastAsia"/>
        </w:rPr>
        <w:t>Minax</w:t>
      </w:r>
      <w:proofErr w:type="spellEnd"/>
      <w:r w:rsidR="004D4FF9">
        <w:rPr>
          <w:rFonts w:hint="eastAsia"/>
        </w:rPr>
        <w:t>）的半恶魔半机器后代“伊苏德斯”（</w:t>
      </w:r>
      <w:r w:rsidR="004D4FF9">
        <w:rPr>
          <w:rFonts w:hint="eastAsia"/>
        </w:rPr>
        <w:t>Exodus</w:t>
      </w:r>
      <w:r w:rsidR="004D4FF9">
        <w:rPr>
          <w:rFonts w:hint="eastAsia"/>
        </w:rPr>
        <w:t>）</w:t>
      </w:r>
      <w:r w:rsidR="00782069">
        <w:rPr>
          <w:rFonts w:hint="eastAsia"/>
        </w:rPr>
        <w:t>。</w:t>
      </w:r>
    </w:p>
    <w:p w14:paraId="4340025B" w14:textId="079A4484" w:rsidR="00677686" w:rsidRDefault="00571594" w:rsidP="005A58ED">
      <w:pPr>
        <w:pStyle w:val="-"/>
        <w:ind w:firstLineChars="0" w:firstLine="420"/>
      </w:pPr>
      <w:r>
        <w:rPr>
          <w:rFonts w:hint="eastAsia"/>
        </w:rPr>
        <w:t>这种生物威胁着索沙利亚（</w:t>
      </w:r>
      <w:proofErr w:type="spellStart"/>
      <w:r>
        <w:rPr>
          <w:rFonts w:hint="eastAsia"/>
        </w:rPr>
        <w:t>Sosaria</w:t>
      </w:r>
      <w:proofErr w:type="spellEnd"/>
      <w:r>
        <w:rPr>
          <w:rFonts w:hint="eastAsia"/>
        </w:rPr>
        <w:t>）</w:t>
      </w:r>
      <w:r w:rsidR="00202340">
        <w:rPr>
          <w:rStyle w:val="a9"/>
        </w:rPr>
        <w:footnoteReference w:id="1"/>
      </w:r>
      <w:r>
        <w:rPr>
          <w:rFonts w:hint="eastAsia"/>
        </w:rPr>
        <w:t>，</w:t>
      </w:r>
      <w:r w:rsidR="000306D6">
        <w:rPr>
          <w:rFonts w:hint="eastAsia"/>
        </w:rPr>
        <w:t>需要</w:t>
      </w:r>
      <w:r>
        <w:rPr>
          <w:rFonts w:hint="eastAsia"/>
        </w:rPr>
        <w:t>你</w:t>
      </w:r>
      <w:r w:rsidR="00792358">
        <w:rPr>
          <w:rFonts w:hint="eastAsia"/>
        </w:rPr>
        <w:t>重</w:t>
      </w:r>
      <w:r>
        <w:rPr>
          <w:rFonts w:hint="eastAsia"/>
        </w:rPr>
        <w:t>回《创世纪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》（</w:t>
      </w:r>
      <w:r>
        <w:rPr>
          <w:rFonts w:hint="eastAsia"/>
        </w:rPr>
        <w:t>U</w:t>
      </w:r>
      <w:r>
        <w:t>ltima I</w:t>
      </w:r>
      <w:r>
        <w:rPr>
          <w:rFonts w:hint="eastAsia"/>
        </w:rPr>
        <w:t>）的场景，虽然我建议你不要</w:t>
      </w:r>
      <w:r w:rsidR="007B3EF9">
        <w:rPr>
          <w:rFonts w:hint="eastAsia"/>
        </w:rPr>
        <w:t>对</w:t>
      </w:r>
      <w:r>
        <w:rPr>
          <w:rFonts w:hint="eastAsia"/>
        </w:rPr>
        <w:t>这个地方</w:t>
      </w:r>
      <w:r w:rsidR="007B3EF9">
        <w:rPr>
          <w:rFonts w:hint="eastAsia"/>
        </w:rPr>
        <w:t>投入太多感情</w:t>
      </w:r>
      <w:r>
        <w:rPr>
          <w:rFonts w:hint="eastAsia"/>
        </w:rPr>
        <w:t>。</w:t>
      </w:r>
    </w:p>
    <w:p w14:paraId="1B3CDEFF" w14:textId="5E3C3410" w:rsidR="00261A1B" w:rsidRDefault="005D5B55" w:rsidP="005A58ED">
      <w:pPr>
        <w:pStyle w:val="-"/>
        <w:ind w:firstLineChars="0" w:firstLine="420"/>
      </w:pPr>
      <w:r>
        <w:rPr>
          <w:rFonts w:hint="eastAsia"/>
        </w:rPr>
        <w:t>理查</w:t>
      </w:r>
      <w:r w:rsidR="002C7ACE">
        <w:rPr>
          <w:rFonts w:hint="eastAsia"/>
        </w:rPr>
        <w:t>得</w:t>
      </w:r>
      <w:r>
        <w:rPr>
          <w:rFonts w:hint="eastAsia"/>
        </w:rPr>
        <w:t>·盖瑞特（</w:t>
      </w:r>
      <w:r>
        <w:rPr>
          <w:rFonts w:hint="eastAsia"/>
        </w:rPr>
        <w:t>Richard</w:t>
      </w:r>
      <w:r>
        <w:t xml:space="preserve"> </w:t>
      </w:r>
      <w:r>
        <w:rPr>
          <w:rFonts w:hint="eastAsia"/>
        </w:rPr>
        <w:t>Garriott</w:t>
      </w:r>
      <w:r>
        <w:rPr>
          <w:rFonts w:hint="eastAsia"/>
        </w:rPr>
        <w:t>）在程序员中享有盛名的原因之一，是他</w:t>
      </w:r>
      <w:r w:rsidR="00692D8D">
        <w:rPr>
          <w:rFonts w:hint="eastAsia"/>
        </w:rPr>
        <w:t>能在每部新游戏中都做出技术改进</w:t>
      </w:r>
      <w:r>
        <w:rPr>
          <w:rFonts w:hint="eastAsia"/>
        </w:rPr>
        <w:t>。</w:t>
      </w:r>
      <w:r w:rsidR="00E31534">
        <w:rPr>
          <w:rFonts w:hint="eastAsia"/>
        </w:rPr>
        <w:t>尽管《巫</w:t>
      </w:r>
      <w:r w:rsidR="002C7ACE">
        <w:rPr>
          <w:rFonts w:hint="eastAsia"/>
        </w:rPr>
        <w:t>术</w:t>
      </w:r>
      <w:r w:rsidR="00E31534">
        <w:rPr>
          <w:rFonts w:hint="eastAsia"/>
        </w:rPr>
        <w:t>》（</w:t>
      </w:r>
      <w:r w:rsidR="00E31534">
        <w:rPr>
          <w:rFonts w:hint="eastAsia"/>
        </w:rPr>
        <w:t>Wizardry</w:t>
      </w:r>
      <w:r w:rsidR="00E31534">
        <w:rPr>
          <w:rFonts w:hint="eastAsia"/>
        </w:rPr>
        <w:t>）系列</w:t>
      </w:r>
      <w:r w:rsidR="001F03A3">
        <w:rPr>
          <w:rFonts w:hint="eastAsia"/>
        </w:rPr>
        <w:t>的前五作</w:t>
      </w:r>
      <w:r w:rsidR="004C1866">
        <w:rPr>
          <w:rFonts w:hint="eastAsia"/>
        </w:rPr>
        <w:t>都只有微小的</w:t>
      </w:r>
      <w:r w:rsidR="00692D8D">
        <w:rPr>
          <w:rFonts w:hint="eastAsia"/>
        </w:rPr>
        <w:t>变化</w:t>
      </w:r>
      <w:r w:rsidR="004C1866">
        <w:rPr>
          <w:rFonts w:hint="eastAsia"/>
        </w:rPr>
        <w:t>，但</w:t>
      </w:r>
      <w:r w:rsidR="00692D8D">
        <w:rPr>
          <w:rFonts w:hint="eastAsia"/>
        </w:rPr>
        <w:t>从</w:t>
      </w:r>
      <w:r w:rsidR="004C1866">
        <w:rPr>
          <w:rFonts w:hint="eastAsia"/>
        </w:rPr>
        <w:t>《阿卡拉贝》（</w:t>
      </w:r>
      <w:proofErr w:type="spellStart"/>
      <w:r w:rsidR="004C1866">
        <w:rPr>
          <w:rFonts w:hint="eastAsia"/>
        </w:rPr>
        <w:t>Akalabeth</w:t>
      </w:r>
      <w:proofErr w:type="spellEnd"/>
      <w:r w:rsidR="004C1866">
        <w:rPr>
          <w:rFonts w:hint="eastAsia"/>
        </w:rPr>
        <w:t>）</w:t>
      </w:r>
      <w:r w:rsidR="00692D8D">
        <w:rPr>
          <w:rFonts w:hint="eastAsia"/>
        </w:rPr>
        <w:t>到</w:t>
      </w:r>
      <w:r w:rsidR="004C1866">
        <w:rPr>
          <w:rFonts w:hint="eastAsia"/>
        </w:rPr>
        <w:t>《创世纪</w:t>
      </w:r>
      <w:r w:rsidR="004C1866">
        <w:rPr>
          <w:rFonts w:hint="eastAsia"/>
        </w:rPr>
        <w:t xml:space="preserve"> </w:t>
      </w:r>
      <w:r w:rsidR="004C1866">
        <w:t>I</w:t>
      </w:r>
      <w:r w:rsidR="004C1866">
        <w:rPr>
          <w:rFonts w:hint="eastAsia"/>
        </w:rPr>
        <w:t>》（</w:t>
      </w:r>
      <w:r w:rsidR="004C1866">
        <w:rPr>
          <w:rFonts w:hint="eastAsia"/>
        </w:rPr>
        <w:t>U</w:t>
      </w:r>
      <w:r w:rsidR="004C1866">
        <w:t>ltima I</w:t>
      </w:r>
      <w:r w:rsidR="004C1866">
        <w:rPr>
          <w:rFonts w:hint="eastAsia"/>
        </w:rPr>
        <w:t>）</w:t>
      </w:r>
      <w:r w:rsidR="00692D8D">
        <w:rPr>
          <w:rFonts w:hint="eastAsia"/>
        </w:rPr>
        <w:t>、</w:t>
      </w:r>
      <w:r w:rsidR="004C1866">
        <w:rPr>
          <w:rFonts w:hint="eastAsia"/>
        </w:rPr>
        <w:t>《创世纪</w:t>
      </w:r>
      <w:r w:rsidR="004C1866">
        <w:rPr>
          <w:rFonts w:hint="eastAsia"/>
        </w:rPr>
        <w:t xml:space="preserve"> II</w:t>
      </w:r>
      <w:r w:rsidR="004C1866">
        <w:rPr>
          <w:rFonts w:hint="eastAsia"/>
        </w:rPr>
        <w:t>》（</w:t>
      </w:r>
      <w:r w:rsidR="004C1866">
        <w:rPr>
          <w:rFonts w:hint="eastAsia"/>
        </w:rPr>
        <w:t>Ultima</w:t>
      </w:r>
      <w:r w:rsidR="004C1866">
        <w:t xml:space="preserve"> </w:t>
      </w:r>
      <w:r w:rsidR="004C1866">
        <w:rPr>
          <w:rFonts w:hint="eastAsia"/>
        </w:rPr>
        <w:t>II</w:t>
      </w:r>
      <w:r w:rsidR="004C1866">
        <w:rPr>
          <w:rFonts w:hint="eastAsia"/>
        </w:rPr>
        <w:t>）</w:t>
      </w:r>
      <w:r w:rsidR="002C7ACE">
        <w:rPr>
          <w:rFonts w:hint="eastAsia"/>
        </w:rPr>
        <w:t>、</w:t>
      </w:r>
      <w:r w:rsidR="004C1866">
        <w:rPr>
          <w:rFonts w:hint="eastAsia"/>
        </w:rPr>
        <w:t>和《创世纪</w:t>
      </w:r>
      <w:r w:rsidR="004C1866">
        <w:rPr>
          <w:rFonts w:hint="eastAsia"/>
        </w:rPr>
        <w:t xml:space="preserve"> III</w:t>
      </w:r>
      <w:r w:rsidR="004C1866">
        <w:rPr>
          <w:rFonts w:hint="eastAsia"/>
        </w:rPr>
        <w:t>》（</w:t>
      </w:r>
      <w:r w:rsidR="004C1866">
        <w:rPr>
          <w:rFonts w:hint="eastAsia"/>
        </w:rPr>
        <w:t>Ultima</w:t>
      </w:r>
      <w:r w:rsidR="004C1866">
        <w:t xml:space="preserve"> </w:t>
      </w:r>
      <w:r w:rsidR="004C1866">
        <w:rPr>
          <w:rFonts w:hint="eastAsia"/>
        </w:rPr>
        <w:t>III</w:t>
      </w:r>
      <w:r w:rsidR="004C1866">
        <w:rPr>
          <w:rFonts w:hint="eastAsia"/>
        </w:rPr>
        <w:t>）</w:t>
      </w:r>
      <w:r w:rsidR="00692D8D">
        <w:rPr>
          <w:rFonts w:hint="eastAsia"/>
        </w:rPr>
        <w:t>这期间的</w:t>
      </w:r>
      <w:r w:rsidR="00282669">
        <w:rPr>
          <w:rFonts w:hint="eastAsia"/>
        </w:rPr>
        <w:t>变化</w:t>
      </w:r>
      <w:r w:rsidR="007B4AC6">
        <w:rPr>
          <w:rFonts w:hint="eastAsia"/>
        </w:rPr>
        <w:t>令人震惊，尤其是</w:t>
      </w:r>
      <w:r w:rsidR="00692D8D">
        <w:rPr>
          <w:rFonts w:hint="eastAsia"/>
        </w:rPr>
        <w:t>考虑到</w:t>
      </w:r>
      <w:r w:rsidR="007B4AC6">
        <w:rPr>
          <w:rFonts w:hint="eastAsia"/>
        </w:rPr>
        <w:t>这些游戏都是同一个人编写的。</w:t>
      </w:r>
    </w:p>
    <w:p w14:paraId="03032E9E" w14:textId="55BD7453" w:rsidR="00813464" w:rsidRDefault="00932764" w:rsidP="005A58ED">
      <w:pPr>
        <w:pStyle w:val="-"/>
        <w:ind w:firstLineChars="0" w:firstLine="420"/>
      </w:pPr>
      <w:r>
        <w:rPr>
          <w:rFonts w:hint="eastAsia"/>
        </w:rPr>
        <w:t>相比之前，游戏的地图区域再一次</w:t>
      </w:r>
      <w:r w:rsidR="00692D8D">
        <w:rPr>
          <w:rFonts w:hint="eastAsia"/>
        </w:rPr>
        <w:t>地</w:t>
      </w:r>
      <w:r>
        <w:rPr>
          <w:rFonts w:hint="eastAsia"/>
        </w:rPr>
        <w:t>被拓展了。</w:t>
      </w:r>
      <w:r w:rsidR="00692D8D">
        <w:rPr>
          <w:rFonts w:hint="eastAsia"/>
        </w:rPr>
        <w:t>游戏在音效</w:t>
      </w:r>
      <w:r>
        <w:rPr>
          <w:rFonts w:hint="eastAsia"/>
        </w:rPr>
        <w:t>方面也做出了令人印象深刻的改变</w:t>
      </w:r>
      <w:r w:rsidR="00692D8D">
        <w:rPr>
          <w:rFonts w:hint="eastAsia"/>
        </w:rPr>
        <w:t>：音乐有了</w:t>
      </w:r>
      <w:r w:rsidR="007C1AC0">
        <w:rPr>
          <w:rFonts w:hint="eastAsia"/>
        </w:rPr>
        <w:t>更多的节奏，</w:t>
      </w:r>
      <w:r w:rsidR="003774EC">
        <w:rPr>
          <w:rFonts w:hint="eastAsia"/>
        </w:rPr>
        <w:t>还</w:t>
      </w:r>
      <w:r w:rsidR="00692D8D">
        <w:rPr>
          <w:rFonts w:hint="eastAsia"/>
        </w:rPr>
        <w:t>会随着</w:t>
      </w:r>
      <w:r w:rsidR="007C1AC0">
        <w:rPr>
          <w:rFonts w:hint="eastAsia"/>
        </w:rPr>
        <w:t>玩家所在的游戏地点</w:t>
      </w:r>
      <w:r w:rsidR="00692D8D">
        <w:rPr>
          <w:rFonts w:hint="eastAsia"/>
        </w:rPr>
        <w:t>变化</w:t>
      </w:r>
      <w:r w:rsidR="007C1AC0">
        <w:rPr>
          <w:rFonts w:hint="eastAsia"/>
        </w:rPr>
        <w:t>，</w:t>
      </w:r>
      <w:r w:rsidR="00813464">
        <w:rPr>
          <w:rFonts w:hint="eastAsia"/>
        </w:rPr>
        <w:t>这很好地推动了游戏气氛。</w:t>
      </w:r>
    </w:p>
    <w:p w14:paraId="2AE11F77" w14:textId="5CE1F55C" w:rsidR="00F348C6" w:rsidRPr="00571594" w:rsidRDefault="007C1AC0" w:rsidP="00813464">
      <w:pPr>
        <w:pStyle w:val="-"/>
        <w:ind w:firstLineChars="0" w:firstLine="420"/>
      </w:pPr>
      <w:r>
        <w:rPr>
          <w:rFonts w:hint="eastAsia"/>
        </w:rPr>
        <w:t xml:space="preserve"> </w:t>
      </w:r>
    </w:p>
    <w:p w14:paraId="1980F033" w14:textId="77777777" w:rsidR="00F348C6" w:rsidRDefault="00813464" w:rsidP="00F348C6">
      <w:pPr>
        <w:pStyle w:val="-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E3625C6" wp14:editId="465AAD79">
            <wp:extent cx="2959200" cy="22212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9CF3" w14:textId="4F0BFE24" w:rsidR="00F348C6" w:rsidRDefault="00F348C6" w:rsidP="00F348C6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6A0E">
        <w:rPr>
          <w:noProof/>
        </w:rPr>
        <w:t>1</w:t>
      </w:r>
      <w:r>
        <w:fldChar w:fldCharType="end"/>
      </w:r>
      <w:r w:rsidR="00813464">
        <w:rPr>
          <w:rFonts w:hint="eastAsia"/>
        </w:rPr>
        <w:t xml:space="preserve"> </w:t>
      </w:r>
      <w:r w:rsidR="000C5EBE">
        <w:rPr>
          <w:rFonts w:hint="eastAsia"/>
        </w:rPr>
        <w:t>《出埃及记》</w:t>
      </w:r>
      <w:r w:rsidR="00A07C8E">
        <w:rPr>
          <w:rFonts w:hint="eastAsia"/>
        </w:rPr>
        <w:t>游戏开局会让你</w:t>
      </w:r>
      <w:r w:rsidR="00813464">
        <w:rPr>
          <w:rFonts w:hint="eastAsia"/>
        </w:rPr>
        <w:t>创建</w:t>
      </w:r>
      <w:r w:rsidR="00812C2E">
        <w:rPr>
          <w:rFonts w:hint="eastAsia"/>
        </w:rPr>
        <w:t>一只</w:t>
      </w:r>
      <w:r w:rsidR="00813464">
        <w:rPr>
          <w:rFonts w:hint="eastAsia"/>
        </w:rPr>
        <w:t xml:space="preserve"> </w:t>
      </w:r>
      <w:r w:rsidR="00813464">
        <w:t xml:space="preserve">4 </w:t>
      </w:r>
      <w:proofErr w:type="gramStart"/>
      <w:r w:rsidR="00813464">
        <w:rPr>
          <w:rFonts w:hint="eastAsia"/>
        </w:rPr>
        <w:t>个</w:t>
      </w:r>
      <w:proofErr w:type="gramEnd"/>
      <w:r w:rsidR="00813464">
        <w:rPr>
          <w:rFonts w:hint="eastAsia"/>
        </w:rPr>
        <w:t>角色的小队。</w:t>
      </w:r>
      <w:r w:rsidR="00692D8D">
        <w:rPr>
          <w:rFonts w:hint="eastAsia"/>
        </w:rPr>
        <w:t>这是唯一</w:t>
      </w:r>
      <w:proofErr w:type="gramStart"/>
      <w:r w:rsidR="00692D8D">
        <w:rPr>
          <w:rFonts w:hint="eastAsia"/>
        </w:rPr>
        <w:t>一</w:t>
      </w:r>
      <w:proofErr w:type="gramEnd"/>
      <w:r w:rsidR="00692D8D">
        <w:rPr>
          <w:rFonts w:hint="eastAsia"/>
        </w:rPr>
        <w:t>作支持创建小队的</w:t>
      </w:r>
      <w:r w:rsidR="00813464">
        <w:rPr>
          <w:rFonts w:hint="eastAsia"/>
        </w:rPr>
        <w:t>《创世纪》</w:t>
      </w:r>
      <w:r w:rsidR="00A07C8E">
        <w:rPr>
          <w:rFonts w:hint="eastAsia"/>
        </w:rPr>
        <w:t>。</w:t>
      </w:r>
      <w:r w:rsidR="00692D8D">
        <w:rPr>
          <w:rFonts w:hint="eastAsia"/>
        </w:rPr>
        <w:t>本作</w:t>
      </w:r>
      <w:r w:rsidR="00813464">
        <w:rPr>
          <w:rFonts w:hint="eastAsia"/>
        </w:rPr>
        <w:t>也是最后一部</w:t>
      </w:r>
      <w:r w:rsidR="00A07C8E">
        <w:rPr>
          <w:rFonts w:hint="eastAsia"/>
        </w:rPr>
        <w:t>有</w:t>
      </w:r>
      <w:r w:rsidR="00813464">
        <w:rPr>
          <w:rFonts w:hint="eastAsia"/>
        </w:rPr>
        <w:t>精灵（</w:t>
      </w:r>
      <w:r w:rsidR="00813464">
        <w:rPr>
          <w:rFonts w:hint="eastAsia"/>
        </w:rPr>
        <w:t>Elves</w:t>
      </w:r>
      <w:r w:rsidR="00813464">
        <w:rPr>
          <w:rFonts w:hint="eastAsia"/>
        </w:rPr>
        <w:t>）和波比特人（</w:t>
      </w:r>
      <w:proofErr w:type="spellStart"/>
      <w:r w:rsidR="00813464">
        <w:rPr>
          <w:rFonts w:hint="eastAsia"/>
        </w:rPr>
        <w:t>Bobbits</w:t>
      </w:r>
      <w:proofErr w:type="spellEnd"/>
      <w:r w:rsidR="00813464">
        <w:rPr>
          <w:rFonts w:hint="eastAsia"/>
        </w:rPr>
        <w:t>）</w:t>
      </w:r>
      <w:r w:rsidR="00A07C8E">
        <w:rPr>
          <w:rFonts w:hint="eastAsia"/>
        </w:rPr>
        <w:t>等奇幻生物种族登场的《创世纪》</w:t>
      </w:r>
      <w:r w:rsidR="00813464">
        <w:rPr>
          <w:rFonts w:hint="eastAsia"/>
        </w:rPr>
        <w:t>。</w:t>
      </w:r>
    </w:p>
    <w:p w14:paraId="4110CBE4" w14:textId="01465FC3" w:rsidR="00F348C6" w:rsidRDefault="00F348C6" w:rsidP="00F348C6">
      <w:pPr>
        <w:pStyle w:val="-"/>
        <w:ind w:firstLine="420"/>
      </w:pPr>
    </w:p>
    <w:p w14:paraId="63CC5342" w14:textId="54C9FAC3" w:rsidR="00F8075D" w:rsidRDefault="002472BF" w:rsidP="00F348C6">
      <w:pPr>
        <w:pStyle w:val="-"/>
        <w:ind w:firstLine="420"/>
      </w:pPr>
      <w:r>
        <w:rPr>
          <w:rFonts w:hint="eastAsia"/>
        </w:rPr>
        <w:t>在前两作游戏中，</w:t>
      </w:r>
      <w:r w:rsidR="00A8722E">
        <w:rPr>
          <w:rFonts w:hint="eastAsia"/>
        </w:rPr>
        <w:t>战斗的方式</w:t>
      </w:r>
      <w:r w:rsidR="0068201B">
        <w:rPr>
          <w:rFonts w:hint="eastAsia"/>
        </w:rPr>
        <w:t>纯粹</w:t>
      </w:r>
      <w:r w:rsidR="00A8722E">
        <w:rPr>
          <w:rFonts w:hint="eastAsia"/>
        </w:rPr>
        <w:t>是攻击站在玩家面前的敌人，但是《创世纪</w:t>
      </w:r>
      <w:r w:rsidR="00A8722E">
        <w:rPr>
          <w:rFonts w:hint="eastAsia"/>
        </w:rPr>
        <w:t xml:space="preserve"> III</w:t>
      </w:r>
      <w:r w:rsidR="00A8722E">
        <w:rPr>
          <w:rFonts w:hint="eastAsia"/>
        </w:rPr>
        <w:t>》</w:t>
      </w:r>
      <w:r w:rsidR="007345FD">
        <w:rPr>
          <w:rFonts w:hint="eastAsia"/>
        </w:rPr>
        <w:t>中，</w:t>
      </w:r>
      <w:r w:rsidR="002C7A01">
        <w:rPr>
          <w:rFonts w:hint="eastAsia"/>
        </w:rPr>
        <w:t>所有</w:t>
      </w:r>
      <w:r w:rsidR="00A8722E">
        <w:rPr>
          <w:rFonts w:hint="eastAsia"/>
        </w:rPr>
        <w:t>战斗</w:t>
      </w:r>
      <w:r w:rsidR="007345FD">
        <w:rPr>
          <w:rFonts w:hint="eastAsia"/>
        </w:rPr>
        <w:t>都</w:t>
      </w:r>
      <w:r w:rsidR="00130EAF">
        <w:rPr>
          <w:rFonts w:hint="eastAsia"/>
        </w:rPr>
        <w:t>被</w:t>
      </w:r>
      <w:r w:rsidR="002C7A01">
        <w:rPr>
          <w:rFonts w:hint="eastAsia"/>
        </w:rPr>
        <w:t>转移到了</w:t>
      </w:r>
      <w:r w:rsidR="007345FD">
        <w:rPr>
          <w:rFonts w:hint="eastAsia"/>
        </w:rPr>
        <w:t>独立的战略视图</w:t>
      </w:r>
      <w:r w:rsidR="002C7A01">
        <w:rPr>
          <w:rFonts w:hint="eastAsia"/>
        </w:rPr>
        <w:t>上</w:t>
      </w:r>
      <w:r w:rsidR="00A8722E">
        <w:rPr>
          <w:rFonts w:hint="eastAsia"/>
        </w:rPr>
        <w:t>。现在，玩家必须自己考虑所有角色的行动和位置，这极大地增加了玩家在战斗中的</w:t>
      </w:r>
      <w:r w:rsidR="002C7A01">
        <w:rPr>
          <w:rFonts w:hint="eastAsia"/>
        </w:rPr>
        <w:t>决策空间</w:t>
      </w:r>
      <w:r w:rsidR="00A8722E">
        <w:rPr>
          <w:rFonts w:hint="eastAsia"/>
        </w:rPr>
        <w:t>。</w:t>
      </w:r>
      <w:r w:rsidR="0068201B">
        <w:rPr>
          <w:rFonts w:hint="eastAsia"/>
        </w:rPr>
        <w:t>不仅如此，本作还</w:t>
      </w:r>
      <w:r w:rsidR="00C21EF8">
        <w:rPr>
          <w:rFonts w:hint="eastAsia"/>
        </w:rPr>
        <w:t>增加了新的种族</w:t>
      </w:r>
      <w:r w:rsidR="0068201B">
        <w:rPr>
          <w:rFonts w:hint="eastAsia"/>
        </w:rPr>
        <w:t>、</w:t>
      </w:r>
      <w:r w:rsidR="00C21EF8">
        <w:rPr>
          <w:rFonts w:hint="eastAsia"/>
        </w:rPr>
        <w:t>职业和</w:t>
      </w:r>
      <w:r w:rsidR="002C7A01">
        <w:rPr>
          <w:rFonts w:hint="eastAsia"/>
        </w:rPr>
        <w:t>新的术士（</w:t>
      </w:r>
      <w:r w:rsidR="002C7A01">
        <w:rPr>
          <w:rFonts w:hint="eastAsia"/>
        </w:rPr>
        <w:t>Wizards</w:t>
      </w:r>
      <w:r w:rsidR="002C7A01">
        <w:rPr>
          <w:rFonts w:hint="eastAsia"/>
        </w:rPr>
        <w:t>）和牧师（</w:t>
      </w:r>
      <w:r w:rsidR="002C7A01">
        <w:rPr>
          <w:rFonts w:hint="eastAsia"/>
        </w:rPr>
        <w:t>Clerics</w:t>
      </w:r>
      <w:r w:rsidR="002C7A01">
        <w:rPr>
          <w:rFonts w:hint="eastAsia"/>
        </w:rPr>
        <w:t>）</w:t>
      </w:r>
      <w:r w:rsidR="00C21EF8">
        <w:rPr>
          <w:rFonts w:hint="eastAsia"/>
        </w:rPr>
        <w:t>技能。</w:t>
      </w:r>
    </w:p>
    <w:p w14:paraId="750B6DC4" w14:textId="6603619D" w:rsidR="003F7E6F" w:rsidRDefault="00C21EF8" w:rsidP="001712B2">
      <w:pPr>
        <w:pStyle w:val="-"/>
        <w:ind w:firstLine="420"/>
      </w:pPr>
      <w:r>
        <w:rPr>
          <w:rFonts w:hint="eastAsia"/>
        </w:rPr>
        <w:t>游戏</w:t>
      </w:r>
      <w:r w:rsidR="0068201B">
        <w:rPr>
          <w:rFonts w:hint="eastAsia"/>
        </w:rPr>
        <w:t>的非战斗要素</w:t>
      </w:r>
      <w:r>
        <w:rPr>
          <w:rFonts w:hint="eastAsia"/>
        </w:rPr>
        <w:t>也</w:t>
      </w:r>
      <w:r w:rsidR="0068201B">
        <w:rPr>
          <w:rFonts w:hint="eastAsia"/>
        </w:rPr>
        <w:t>更紧凑了</w:t>
      </w:r>
      <w:r>
        <w:rPr>
          <w:rFonts w:hint="eastAsia"/>
        </w:rPr>
        <w:t>。《创世纪</w:t>
      </w:r>
      <w:r>
        <w:rPr>
          <w:rFonts w:hint="eastAsia"/>
        </w:rPr>
        <w:t xml:space="preserve"> I</w:t>
      </w:r>
      <w:r>
        <w:rPr>
          <w:rFonts w:hint="eastAsia"/>
        </w:rPr>
        <w:t>》和《创世纪</w:t>
      </w:r>
      <w:r>
        <w:rPr>
          <w:rFonts w:hint="eastAsia"/>
        </w:rPr>
        <w:t xml:space="preserve"> II</w:t>
      </w:r>
      <w:r>
        <w:rPr>
          <w:rFonts w:hint="eastAsia"/>
        </w:rPr>
        <w:t>》中的太空战斗和大部分科幻元素都被移除了</w:t>
      </w:r>
      <w:r w:rsidR="00F03E2C">
        <w:rPr>
          <w:rFonts w:hint="eastAsia"/>
        </w:rPr>
        <w:t>。</w:t>
      </w:r>
      <w:r>
        <w:rPr>
          <w:rFonts w:hint="eastAsia"/>
        </w:rPr>
        <w:t>因为</w:t>
      </w:r>
      <w:r w:rsidR="00F03E2C">
        <w:rPr>
          <w:rFonts w:hint="eastAsia"/>
        </w:rPr>
        <w:t>增加了对话树的选项</w:t>
      </w:r>
      <w:r w:rsidR="003A22E4">
        <w:rPr>
          <w:rFonts w:hint="eastAsia"/>
        </w:rPr>
        <w:t>，</w:t>
      </w:r>
      <w:r w:rsidR="003A22E4">
        <w:rPr>
          <w:rFonts w:hint="eastAsia"/>
        </w:rPr>
        <w:t>和</w:t>
      </w:r>
      <w:r w:rsidR="003A22E4">
        <w:t xml:space="preserve"> </w:t>
      </w:r>
      <w:r w:rsidR="003A22E4">
        <w:rPr>
          <w:rFonts w:hint="eastAsia"/>
        </w:rPr>
        <w:t>NPC</w:t>
      </w:r>
      <w:r w:rsidR="003A22E4">
        <w:t xml:space="preserve"> </w:t>
      </w:r>
      <w:r w:rsidR="003A22E4">
        <w:rPr>
          <w:rFonts w:hint="eastAsia"/>
        </w:rPr>
        <w:t>讲话变得更重要了</w:t>
      </w:r>
      <w:r>
        <w:rPr>
          <w:rFonts w:hint="eastAsia"/>
        </w:rPr>
        <w:t>。</w:t>
      </w:r>
      <w:r w:rsidR="001712B2">
        <w:rPr>
          <w:rFonts w:hint="eastAsia"/>
        </w:rPr>
        <w:t>本作</w:t>
      </w:r>
      <w:r w:rsidR="00F03E2C">
        <w:rPr>
          <w:rFonts w:hint="eastAsia"/>
        </w:rPr>
        <w:t>还有一个</w:t>
      </w:r>
      <w:r w:rsidR="006364E8">
        <w:rPr>
          <w:rFonts w:hint="eastAsia"/>
        </w:rPr>
        <w:t>转变</w:t>
      </w:r>
      <w:r w:rsidR="001712B2">
        <w:rPr>
          <w:rFonts w:hint="eastAsia"/>
        </w:rPr>
        <w:t>，</w:t>
      </w:r>
      <w:r w:rsidR="006364E8">
        <w:rPr>
          <w:rFonts w:hint="eastAsia"/>
        </w:rPr>
        <w:t>那就是</w:t>
      </w:r>
      <w:r w:rsidR="001712B2">
        <w:rPr>
          <w:rFonts w:hint="eastAsia"/>
        </w:rPr>
        <w:t>比起战斗，解谜则更加重要。</w:t>
      </w:r>
    </w:p>
    <w:p w14:paraId="76FDC9C4" w14:textId="453B3A82" w:rsidR="001712B2" w:rsidRPr="00A8722E" w:rsidRDefault="00E71432" w:rsidP="001712B2">
      <w:pPr>
        <w:pStyle w:val="-"/>
        <w:ind w:firstLine="420"/>
      </w:pPr>
      <w:r>
        <w:rPr>
          <w:rFonts w:hint="eastAsia"/>
        </w:rPr>
        <w:t>这次游戏盒中也包含了一张布质地图，</w:t>
      </w:r>
      <w:r w:rsidR="00F03E2C">
        <w:rPr>
          <w:rFonts w:hint="eastAsia"/>
        </w:rPr>
        <w:t>其中绘制的</w:t>
      </w:r>
      <w:r>
        <w:rPr>
          <w:rFonts w:hint="eastAsia"/>
        </w:rPr>
        <w:t>一块</w:t>
      </w:r>
      <w:r w:rsidR="00F03E2C">
        <w:rPr>
          <w:rFonts w:hint="eastAsia"/>
        </w:rPr>
        <w:t>新大陆在本作中是可以探索的</w:t>
      </w:r>
      <w:r>
        <w:rPr>
          <w:rFonts w:hint="eastAsia"/>
        </w:rPr>
        <w:t>，这给玩家增添了些惊喜。同样，</w:t>
      </w:r>
      <w:r w:rsidR="00F03E2C">
        <w:rPr>
          <w:rFonts w:hint="eastAsia"/>
        </w:rPr>
        <w:t>游戏里也</w:t>
      </w:r>
      <w:r w:rsidR="0065055C">
        <w:rPr>
          <w:rFonts w:hint="eastAsia"/>
        </w:rPr>
        <w:t>加入了</w:t>
      </w:r>
      <w:r w:rsidR="00EB5A9D">
        <w:rPr>
          <w:rFonts w:hint="eastAsia"/>
        </w:rPr>
        <w:t>一条</w:t>
      </w:r>
      <w:r w:rsidR="0065055C">
        <w:rPr>
          <w:rFonts w:hint="eastAsia"/>
        </w:rPr>
        <w:t>没有写在</w:t>
      </w:r>
      <w:r>
        <w:rPr>
          <w:rFonts w:hint="eastAsia"/>
        </w:rPr>
        <w:t>玩家手册中</w:t>
      </w:r>
      <w:r w:rsidR="0065055C">
        <w:rPr>
          <w:rFonts w:hint="eastAsia"/>
        </w:rPr>
        <w:t>的隐藏法术，</w:t>
      </w:r>
      <w:r>
        <w:rPr>
          <w:rFonts w:hint="eastAsia"/>
        </w:rPr>
        <w:t>需要解谜和探索</w:t>
      </w:r>
      <w:r w:rsidR="0065055C">
        <w:rPr>
          <w:rFonts w:hint="eastAsia"/>
        </w:rPr>
        <w:t>方</w:t>
      </w:r>
      <w:r>
        <w:rPr>
          <w:rFonts w:hint="eastAsia"/>
        </w:rPr>
        <w:t>能</w:t>
      </w:r>
      <w:r w:rsidR="0065055C">
        <w:rPr>
          <w:rFonts w:hint="eastAsia"/>
        </w:rPr>
        <w:t>发现</w:t>
      </w:r>
      <w:r>
        <w:rPr>
          <w:rFonts w:hint="eastAsia"/>
        </w:rPr>
        <w:t>。《创世纪</w:t>
      </w:r>
      <w:r>
        <w:rPr>
          <w:rFonts w:hint="eastAsia"/>
        </w:rPr>
        <w:t xml:space="preserve"> II</w:t>
      </w:r>
      <w:r>
        <w:rPr>
          <w:rFonts w:hint="eastAsia"/>
        </w:rPr>
        <w:t>》的</w:t>
      </w:r>
      <w:r w:rsidR="00C005B9">
        <w:rPr>
          <w:rFonts w:hint="eastAsia"/>
        </w:rPr>
        <w:t>时空门又回来了，现在官方的叫法是</w:t>
      </w:r>
      <w:r w:rsidR="00792358">
        <w:rPr>
          <w:rFonts w:hint="eastAsia"/>
        </w:rPr>
        <w:t>月之门（</w:t>
      </w:r>
      <w:proofErr w:type="spellStart"/>
      <w:r w:rsidR="00792358">
        <w:rPr>
          <w:rFonts w:hint="eastAsia"/>
        </w:rPr>
        <w:t>Moongates</w:t>
      </w:r>
      <w:proofErr w:type="spellEnd"/>
      <w:r w:rsidR="00792358">
        <w:rPr>
          <w:rFonts w:hint="eastAsia"/>
        </w:rPr>
        <w:t>）。</w:t>
      </w:r>
      <w:r w:rsidR="00C005B9">
        <w:rPr>
          <w:rFonts w:hint="eastAsia"/>
        </w:rPr>
        <w:t>它允许</w:t>
      </w:r>
      <w:r w:rsidR="0065055C">
        <w:rPr>
          <w:rFonts w:hint="eastAsia"/>
        </w:rPr>
        <w:t>玩家</w:t>
      </w:r>
      <w:r w:rsidR="00C005B9">
        <w:rPr>
          <w:rFonts w:hint="eastAsia"/>
        </w:rPr>
        <w:t>在两个孪生卫星</w:t>
      </w:r>
      <w:r w:rsidR="00792358">
        <w:rPr>
          <w:rStyle w:val="a9"/>
        </w:rPr>
        <w:footnoteReference w:id="2"/>
      </w:r>
      <w:r w:rsidR="00C005B9">
        <w:rPr>
          <w:rFonts w:hint="eastAsia"/>
        </w:rPr>
        <w:t>处于特定的相位时进行传送。</w:t>
      </w:r>
    </w:p>
    <w:p w14:paraId="527EF1A9" w14:textId="5D25E041" w:rsidR="003F7E6F" w:rsidRPr="00E71432" w:rsidRDefault="00412255" w:rsidP="00F348C6">
      <w:pPr>
        <w:pStyle w:val="-"/>
        <w:ind w:firstLine="420"/>
      </w:pPr>
      <w:r>
        <w:rPr>
          <w:rFonts w:hint="eastAsia"/>
        </w:rPr>
        <w:t>盖瑞特认为，</w:t>
      </w:r>
      <w:r w:rsidR="000C5EBE">
        <w:rPr>
          <w:rFonts w:hint="eastAsia"/>
        </w:rPr>
        <w:t>应当允许</w:t>
      </w:r>
      <w:r>
        <w:rPr>
          <w:rFonts w:hint="eastAsia"/>
        </w:rPr>
        <w:t>角色</w:t>
      </w:r>
      <w:r w:rsidR="000C5EBE">
        <w:rPr>
          <w:rFonts w:hint="eastAsia"/>
        </w:rPr>
        <w:t>与</w:t>
      </w:r>
      <w:r w:rsidR="00031FF6">
        <w:rPr>
          <w:rFonts w:hint="eastAsia"/>
        </w:rPr>
        <w:t>周围</w:t>
      </w:r>
      <w:r w:rsidR="000C5EBE">
        <w:rPr>
          <w:rFonts w:hint="eastAsia"/>
        </w:rPr>
        <w:t>环境</w:t>
      </w:r>
      <w:r w:rsidR="00031FF6">
        <w:rPr>
          <w:rFonts w:hint="eastAsia"/>
        </w:rPr>
        <w:t>互动</w:t>
      </w:r>
      <w:r w:rsidR="000C5EBE">
        <w:rPr>
          <w:rFonts w:hint="eastAsia"/>
        </w:rPr>
        <w:t>，这</w:t>
      </w:r>
      <w:r w:rsidR="00031FF6">
        <w:rPr>
          <w:rFonts w:hint="eastAsia"/>
        </w:rPr>
        <w:t>对于</w:t>
      </w:r>
      <w:r w:rsidR="00031FF6">
        <w:t xml:space="preserve"> </w:t>
      </w:r>
      <w:r w:rsidR="00031FF6">
        <w:rPr>
          <w:rFonts w:hint="eastAsia"/>
        </w:rPr>
        <w:t xml:space="preserve">CRPG </w:t>
      </w:r>
      <w:r w:rsidR="00031FF6">
        <w:rPr>
          <w:rFonts w:hint="eastAsia"/>
        </w:rPr>
        <w:t>的体验至关重要，所以他试图</w:t>
      </w:r>
      <w:r w:rsidR="000C5EBE">
        <w:rPr>
          <w:rFonts w:hint="eastAsia"/>
        </w:rPr>
        <w:t>增加</w:t>
      </w:r>
      <w:r w:rsidR="00031FF6">
        <w:rPr>
          <w:rFonts w:hint="eastAsia"/>
        </w:rPr>
        <w:t>角</w:t>
      </w:r>
      <w:r w:rsidR="00031FF6">
        <w:rPr>
          <w:rFonts w:hint="eastAsia"/>
        </w:rPr>
        <w:t>色</w:t>
      </w:r>
      <w:r w:rsidR="000C5EBE">
        <w:rPr>
          <w:rFonts w:hint="eastAsia"/>
        </w:rPr>
        <w:t>的</w:t>
      </w:r>
      <w:r w:rsidR="00031FF6">
        <w:rPr>
          <w:rFonts w:hint="eastAsia"/>
        </w:rPr>
        <w:t>可操纵性。玩家</w:t>
      </w:r>
      <w:r w:rsidR="000C5EBE">
        <w:rPr>
          <w:rFonts w:hint="eastAsia"/>
        </w:rPr>
        <w:t>现在</w:t>
      </w:r>
      <w:r w:rsidR="00031FF6">
        <w:rPr>
          <w:rFonts w:hint="eastAsia"/>
        </w:rPr>
        <w:t>可以拿起更多的物体，在屏幕上操纵它们，</w:t>
      </w:r>
      <w:r w:rsidR="000C5EBE">
        <w:rPr>
          <w:rFonts w:hint="eastAsia"/>
        </w:rPr>
        <w:t>同时也</w:t>
      </w:r>
      <w:r w:rsidR="00031FF6">
        <w:rPr>
          <w:rFonts w:hint="eastAsia"/>
        </w:rPr>
        <w:t>增加</w:t>
      </w:r>
      <w:proofErr w:type="gramStart"/>
      <w:r w:rsidR="000C5EBE">
        <w:rPr>
          <w:rFonts w:hint="eastAsia"/>
        </w:rPr>
        <w:t>了</w:t>
      </w:r>
      <w:r w:rsidR="00031FF6">
        <w:rPr>
          <w:rFonts w:hint="eastAsia"/>
        </w:rPr>
        <w:t>解谜</w:t>
      </w:r>
      <w:proofErr w:type="gramEnd"/>
      <w:r w:rsidR="00031FF6">
        <w:rPr>
          <w:rFonts w:hint="eastAsia"/>
        </w:rPr>
        <w:t>的要素和</w:t>
      </w:r>
      <w:r w:rsidR="00EB5A9D">
        <w:rPr>
          <w:rFonts w:hint="eastAsia"/>
        </w:rPr>
        <w:t>玩</w:t>
      </w:r>
      <w:r w:rsidR="00031FF6">
        <w:rPr>
          <w:rFonts w:hint="eastAsia"/>
        </w:rPr>
        <w:t>法。</w:t>
      </w:r>
    </w:p>
    <w:p w14:paraId="6B09CB2A" w14:textId="2C9B6DD4" w:rsidR="00FD78FB" w:rsidRDefault="003E0AB5" w:rsidP="00F348C6">
      <w:pPr>
        <w:pStyle w:val="-"/>
        <w:ind w:firstLine="420"/>
      </w:pPr>
      <w:r>
        <w:rPr>
          <w:rFonts w:hint="eastAsia"/>
        </w:rPr>
        <w:t>当然</w:t>
      </w:r>
      <w:r w:rsidR="000C5EBE">
        <w:rPr>
          <w:rFonts w:hint="eastAsia"/>
        </w:rPr>
        <w:t>了</w:t>
      </w:r>
      <w:r>
        <w:rPr>
          <w:rFonts w:hint="eastAsia"/>
        </w:rPr>
        <w:t>，这</w:t>
      </w:r>
      <w:r w:rsidR="006D118D">
        <w:rPr>
          <w:rFonts w:hint="eastAsia"/>
        </w:rPr>
        <w:t>些</w:t>
      </w:r>
      <w:r>
        <w:rPr>
          <w:rFonts w:hint="eastAsia"/>
        </w:rPr>
        <w:t>改进都是通过使用全新的</w:t>
      </w:r>
      <w:r w:rsidR="00FF0E91">
        <w:rPr>
          <w:rFonts w:hint="eastAsia"/>
        </w:rPr>
        <w:t>程序</w:t>
      </w:r>
      <w:r>
        <w:rPr>
          <w:rFonts w:hint="eastAsia"/>
        </w:rPr>
        <w:t>代码实现的。盖瑞特在《创世纪</w:t>
      </w:r>
      <w:r>
        <w:rPr>
          <w:rFonts w:hint="eastAsia"/>
        </w:rPr>
        <w:t xml:space="preserve"> II</w:t>
      </w:r>
      <w:r>
        <w:rPr>
          <w:rFonts w:hint="eastAsia"/>
        </w:rPr>
        <w:t>》发布之后离开了</w:t>
      </w:r>
      <w:r>
        <w:rPr>
          <w:rFonts w:hint="eastAsia"/>
        </w:rPr>
        <w:t xml:space="preserve"> Sierra</w:t>
      </w:r>
      <w:r>
        <w:t xml:space="preserve"> </w:t>
      </w:r>
      <w:r>
        <w:rPr>
          <w:rFonts w:hint="eastAsia"/>
        </w:rPr>
        <w:t>On-Line</w:t>
      </w:r>
      <w:r w:rsidR="00086799">
        <w:rPr>
          <w:rStyle w:val="a9"/>
        </w:rPr>
        <w:footnoteReference w:id="3"/>
      </w:r>
      <w:r>
        <w:rPr>
          <w:rFonts w:hint="eastAsia"/>
        </w:rPr>
        <w:t>，声称</w:t>
      </w:r>
      <w:r w:rsidR="000C5EBE">
        <w:rPr>
          <w:rFonts w:hint="eastAsia"/>
        </w:rPr>
        <w:t>后者不再向他</w:t>
      </w:r>
      <w:r>
        <w:rPr>
          <w:rFonts w:hint="eastAsia"/>
        </w:rPr>
        <w:t>支付版权费，随后创立了自己的游戏公司——</w:t>
      </w:r>
      <w:r>
        <w:t>Origin Systems</w:t>
      </w:r>
      <w:r w:rsidR="00DD08D2">
        <w:rPr>
          <w:rStyle w:val="a9"/>
        </w:rPr>
        <w:footnoteReference w:id="4"/>
      </w:r>
      <w:r>
        <w:rPr>
          <w:rFonts w:hint="eastAsia"/>
        </w:rPr>
        <w:t>。如果</w:t>
      </w:r>
      <w:r w:rsidR="00EE7764">
        <w:rPr>
          <w:rFonts w:hint="eastAsia"/>
        </w:rPr>
        <w:t>刚创立的公司</w:t>
      </w:r>
      <w:r>
        <w:rPr>
          <w:rFonts w:hint="eastAsia"/>
        </w:rPr>
        <w:t>想生存下去，那么《创世纪</w:t>
      </w:r>
      <w:r>
        <w:rPr>
          <w:rFonts w:hint="eastAsia"/>
        </w:rPr>
        <w:t xml:space="preserve"> III</w:t>
      </w:r>
      <w:r>
        <w:rPr>
          <w:rFonts w:hint="eastAsia"/>
        </w:rPr>
        <w:t>》必须大获成功。</w:t>
      </w:r>
    </w:p>
    <w:p w14:paraId="71C4043D" w14:textId="1C4635F4" w:rsidR="00FD78FB" w:rsidRDefault="00FD78FB" w:rsidP="00F348C6">
      <w:pPr>
        <w:pStyle w:val="-"/>
        <w:ind w:firstLine="420"/>
      </w:pPr>
    </w:p>
    <w:p w14:paraId="5D05ABAA" w14:textId="77777777" w:rsidR="00D803EF" w:rsidRDefault="00D803EF" w:rsidP="00D803EF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5AE8D10" wp14:editId="0E9BDC78">
            <wp:extent cx="2959200" cy="22284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8D47" w14:textId="3002B922" w:rsidR="00FD78FB" w:rsidRDefault="00D803EF" w:rsidP="00D803EF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6A0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虽然默默无闻的《末日隧道》（</w:t>
      </w:r>
      <w:r w:rsidR="006E3F94">
        <w:rPr>
          <w:rFonts w:hint="eastAsia"/>
        </w:rPr>
        <w:t>Tunnels</w:t>
      </w:r>
      <w:r w:rsidR="006E3F94">
        <w:t xml:space="preserve"> </w:t>
      </w:r>
      <w:r w:rsidR="006E3F94">
        <w:rPr>
          <w:rFonts w:hint="eastAsia"/>
        </w:rPr>
        <w:t>of</w:t>
      </w:r>
      <w:r w:rsidR="006E3F94">
        <w:t xml:space="preserve"> </w:t>
      </w:r>
      <w:r w:rsidR="006E3F94">
        <w:rPr>
          <w:rFonts w:hint="eastAsia"/>
        </w:rPr>
        <w:t>Doom</w:t>
      </w:r>
      <w:r w:rsidR="00DD08D2">
        <w:rPr>
          <w:rFonts w:hint="eastAsia"/>
        </w:rPr>
        <w:t>，</w:t>
      </w:r>
      <w:r w:rsidR="006E3F94">
        <w:rPr>
          <w:rFonts w:hint="eastAsia"/>
        </w:rPr>
        <w:t>1</w:t>
      </w:r>
      <w:r w:rsidR="006E3F94">
        <w:t>982</w:t>
      </w:r>
      <w:r w:rsidR="006E3F94">
        <w:rPr>
          <w:rFonts w:hint="eastAsia"/>
        </w:rPr>
        <w:t>）开创了基于团队和回合制的</w:t>
      </w:r>
      <w:r w:rsidR="000C5EBE">
        <w:rPr>
          <w:rFonts w:hint="eastAsia"/>
        </w:rPr>
        <w:t>策略</w:t>
      </w:r>
      <w:r w:rsidR="006E3F94">
        <w:rPr>
          <w:rFonts w:hint="eastAsia"/>
        </w:rPr>
        <w:t>战斗模式，但这些</w:t>
      </w:r>
      <w:r w:rsidR="00CE246D">
        <w:rPr>
          <w:rFonts w:hint="eastAsia"/>
        </w:rPr>
        <w:t>特色</w:t>
      </w:r>
      <w:r w:rsidR="006E3F94">
        <w:rPr>
          <w:rFonts w:hint="eastAsia"/>
        </w:rPr>
        <w:t>都是由《创世纪</w:t>
      </w:r>
      <w:r w:rsidR="006E3F94">
        <w:rPr>
          <w:rFonts w:hint="eastAsia"/>
        </w:rPr>
        <w:t xml:space="preserve"> III</w:t>
      </w:r>
      <w:r w:rsidR="006E3F94">
        <w:rPr>
          <w:rFonts w:hint="eastAsia"/>
        </w:rPr>
        <w:t>》普及的。</w:t>
      </w:r>
    </w:p>
    <w:p w14:paraId="3FAF8CAC" w14:textId="76DBA6D6" w:rsidR="00FD78FB" w:rsidRDefault="00FD78FB" w:rsidP="00F348C6">
      <w:pPr>
        <w:pStyle w:val="-"/>
        <w:ind w:firstLine="420"/>
      </w:pPr>
    </w:p>
    <w:p w14:paraId="639C64E3" w14:textId="3E8E4C81" w:rsidR="00EE7764" w:rsidRDefault="00EE7764" w:rsidP="00F348C6">
      <w:pPr>
        <w:pStyle w:val="-"/>
        <w:ind w:firstLine="420"/>
      </w:pPr>
      <w:r>
        <w:rPr>
          <w:rFonts w:hint="eastAsia"/>
        </w:rPr>
        <w:t>幸运的是，他辛勤的付出和全新的代码取得了不错的成果，卖出了超过十万份的</w:t>
      </w:r>
      <w:r w:rsidR="000C5EBE">
        <w:rPr>
          <w:rFonts w:hint="eastAsia"/>
        </w:rPr>
        <w:t>《出埃及记》</w:t>
      </w:r>
      <w:r>
        <w:rPr>
          <w:rFonts w:hint="eastAsia"/>
        </w:rPr>
        <w:t>，使得</w:t>
      </w:r>
      <w:r>
        <w:rPr>
          <w:rFonts w:hint="eastAsia"/>
        </w:rPr>
        <w:t xml:space="preserve"> Origin </w:t>
      </w:r>
      <w:r>
        <w:rPr>
          <w:rFonts w:hint="eastAsia"/>
        </w:rPr>
        <w:t>可以继续运营下去，本作游戏也</w:t>
      </w:r>
      <w:r w:rsidR="000C5EBE">
        <w:rPr>
          <w:rFonts w:hint="eastAsia"/>
        </w:rPr>
        <w:t>因此</w:t>
      </w:r>
      <w:r>
        <w:rPr>
          <w:rFonts w:hint="eastAsia"/>
        </w:rPr>
        <w:t>获得了软件发行商协会</w:t>
      </w:r>
      <w:r w:rsidR="00213A0C">
        <w:rPr>
          <w:rFonts w:hint="eastAsia"/>
        </w:rPr>
        <w:t>（</w:t>
      </w:r>
      <w:r w:rsidR="00213A0C">
        <w:rPr>
          <w:rFonts w:hint="eastAsia"/>
        </w:rPr>
        <w:t>Software</w:t>
      </w:r>
      <w:r w:rsidR="00213A0C">
        <w:t xml:space="preserve"> </w:t>
      </w:r>
      <w:proofErr w:type="spellStart"/>
      <w:r w:rsidR="00213A0C">
        <w:rPr>
          <w:rFonts w:hint="eastAsia"/>
        </w:rPr>
        <w:t>Publisher</w:t>
      </w:r>
      <w:proofErr w:type="gramStart"/>
      <w:r w:rsidR="00213A0C">
        <w:t>’</w:t>
      </w:r>
      <w:proofErr w:type="gramEnd"/>
      <w:r w:rsidR="00213A0C">
        <w:rPr>
          <w:rFonts w:hint="eastAsia"/>
        </w:rPr>
        <w:t>s</w:t>
      </w:r>
      <w:proofErr w:type="spellEnd"/>
      <w:r w:rsidR="00213A0C">
        <w:t xml:space="preserve"> </w:t>
      </w:r>
      <w:r w:rsidR="00213A0C">
        <w:rPr>
          <w:rFonts w:hint="eastAsia"/>
        </w:rPr>
        <w:t>Association</w:t>
      </w:r>
      <w:r w:rsidR="00213A0C">
        <w:rPr>
          <w:rFonts w:hint="eastAsia"/>
        </w:rPr>
        <w:t>）</w:t>
      </w:r>
      <w:r>
        <w:rPr>
          <w:rFonts w:hint="eastAsia"/>
        </w:rPr>
        <w:t>颁发的金奖。</w:t>
      </w:r>
    </w:p>
    <w:p w14:paraId="4CB47EF2" w14:textId="2E3F06E5" w:rsidR="00FD78FB" w:rsidRDefault="003F672D" w:rsidP="00202340">
      <w:pPr>
        <w:pStyle w:val="-"/>
        <w:ind w:firstLine="420"/>
      </w:pPr>
      <w:r>
        <w:rPr>
          <w:rFonts w:hint="eastAsia"/>
        </w:rPr>
        <w:t>作为一个过渡作品</w:t>
      </w:r>
      <w:r w:rsidR="00202340">
        <w:rPr>
          <w:rFonts w:hint="eastAsia"/>
        </w:rPr>
        <w:t>，</w:t>
      </w:r>
      <w:r w:rsidR="000C5EBE">
        <w:rPr>
          <w:rFonts w:hint="eastAsia"/>
        </w:rPr>
        <w:t>《出埃及记》</w:t>
      </w:r>
      <w:r w:rsidR="00202340">
        <w:rPr>
          <w:rFonts w:hint="eastAsia"/>
        </w:rPr>
        <w:t>的游戏设计更接近《创世纪</w:t>
      </w:r>
      <w:r w:rsidR="00202340">
        <w:rPr>
          <w:rFonts w:hint="eastAsia"/>
        </w:rPr>
        <w:t xml:space="preserve"> IV</w:t>
      </w:r>
      <w:r w:rsidR="00202340">
        <w:rPr>
          <w:rFonts w:hint="eastAsia"/>
        </w:rPr>
        <w:t>》而不是《创世纪</w:t>
      </w:r>
      <w:r w:rsidR="00202340">
        <w:rPr>
          <w:rFonts w:hint="eastAsia"/>
        </w:rPr>
        <w:t xml:space="preserve"> II</w:t>
      </w:r>
      <w:r w:rsidR="00202340">
        <w:rPr>
          <w:rFonts w:hint="eastAsia"/>
        </w:rPr>
        <w:t>》，</w:t>
      </w:r>
      <w:r w:rsidR="000C5EBE">
        <w:rPr>
          <w:rFonts w:hint="eastAsia"/>
        </w:rPr>
        <w:t>不过</w:t>
      </w:r>
      <w:r w:rsidR="00202340">
        <w:rPr>
          <w:rFonts w:hint="eastAsia"/>
        </w:rPr>
        <w:t>本作在故事剧情上与前作紧密相连。</w:t>
      </w:r>
      <w:r w:rsidR="00623615">
        <w:rPr>
          <w:rFonts w:hint="eastAsia"/>
        </w:rPr>
        <w:t>这是玩家们最后一次看到索沙利亚了，也是最后一次能玩到前作中的一些职业和种族。</w:t>
      </w:r>
      <w:r w:rsidR="000C5EBE">
        <w:rPr>
          <w:rFonts w:hint="eastAsia"/>
        </w:rPr>
        <w:t>《出埃及记》</w:t>
      </w:r>
      <w:r w:rsidR="00623615">
        <w:rPr>
          <w:rFonts w:hint="eastAsia"/>
        </w:rPr>
        <w:t>以一场灾难性的事件结束，</w:t>
      </w:r>
      <w:r w:rsidR="00975986">
        <w:rPr>
          <w:rFonts w:hint="eastAsia"/>
        </w:rPr>
        <w:t>一切</w:t>
      </w:r>
      <w:r w:rsidR="00623615">
        <w:rPr>
          <w:rFonts w:hint="eastAsia"/>
        </w:rPr>
        <w:t>将被</w:t>
      </w:r>
      <w:r w:rsidR="000C5EBE">
        <w:rPr>
          <w:rFonts w:hint="eastAsia"/>
        </w:rPr>
        <w:t>重塑，新世界</w:t>
      </w:r>
      <w:r w:rsidR="00623615">
        <w:rPr>
          <w:rFonts w:hint="eastAsia"/>
        </w:rPr>
        <w:t>名为不列颠尼亚</w:t>
      </w:r>
      <w:r w:rsidR="000C5EBE">
        <w:rPr>
          <w:rFonts w:hint="eastAsia"/>
        </w:rPr>
        <w:t>（</w:t>
      </w:r>
      <w:r w:rsidR="000C5EBE">
        <w:rPr>
          <w:rFonts w:hint="eastAsia"/>
        </w:rPr>
        <w:t>B</w:t>
      </w:r>
      <w:r w:rsidR="000C5EBE">
        <w:t>ritannia</w:t>
      </w:r>
      <w:r w:rsidR="000C5EBE">
        <w:rPr>
          <w:rFonts w:hint="eastAsia"/>
        </w:rPr>
        <w:t>）</w:t>
      </w:r>
      <w:r w:rsidR="00623615">
        <w:rPr>
          <w:rFonts w:hint="eastAsia"/>
        </w:rPr>
        <w:t>，幸存者的社会秩序</w:t>
      </w:r>
      <w:r w:rsidR="00975986">
        <w:rPr>
          <w:rFonts w:hint="eastAsia"/>
        </w:rPr>
        <w:t>也将不复存在</w:t>
      </w:r>
      <w:r w:rsidR="00623615">
        <w:rPr>
          <w:rFonts w:hint="eastAsia"/>
        </w:rPr>
        <w:t>。</w:t>
      </w:r>
    </w:p>
    <w:p w14:paraId="5FBDFD4F" w14:textId="6B823031" w:rsidR="00623615" w:rsidRDefault="00623615" w:rsidP="00202340">
      <w:pPr>
        <w:pStyle w:val="-"/>
        <w:ind w:firstLine="420"/>
      </w:pPr>
      <w:r>
        <w:rPr>
          <w:rFonts w:hint="eastAsia"/>
        </w:rPr>
        <w:t>我们还会在未来的游戏中看到一些熟悉的地</w:t>
      </w:r>
      <w:r w:rsidR="00975986">
        <w:rPr>
          <w:rFonts w:hint="eastAsia"/>
        </w:rPr>
        <w:t>点</w:t>
      </w:r>
      <w:r>
        <w:rPr>
          <w:rFonts w:hint="eastAsia"/>
        </w:rPr>
        <w:t>，</w:t>
      </w:r>
      <w:r>
        <w:rPr>
          <w:rFonts w:hint="eastAsia"/>
        </w:rPr>
        <w:lastRenderedPageBreak/>
        <w:t>比如不列颠</w:t>
      </w:r>
      <w:r w:rsidR="00792358">
        <w:rPr>
          <w:rFonts w:hint="eastAsia"/>
        </w:rPr>
        <w:t>城</w:t>
      </w:r>
      <w:r>
        <w:rPr>
          <w:rFonts w:hint="eastAsia"/>
        </w:rPr>
        <w:t>（</w:t>
      </w:r>
      <w:r>
        <w:rPr>
          <w:rFonts w:hint="eastAsia"/>
        </w:rPr>
        <w:t>Britain</w:t>
      </w:r>
      <w:r>
        <w:rPr>
          <w:rFonts w:hint="eastAsia"/>
        </w:rPr>
        <w:t>）</w:t>
      </w:r>
      <w:r w:rsidR="00BC607C">
        <w:rPr>
          <w:rStyle w:val="a9"/>
        </w:rPr>
        <w:footnoteReference w:id="5"/>
      </w:r>
      <w:r>
        <w:rPr>
          <w:rFonts w:hint="eastAsia"/>
        </w:rPr>
        <w:t>和紫衫</w:t>
      </w:r>
      <w:r w:rsidR="00D41E60">
        <w:rPr>
          <w:rFonts w:hint="eastAsia"/>
        </w:rPr>
        <w:t>城</w:t>
      </w:r>
      <w:r>
        <w:rPr>
          <w:rFonts w:hint="eastAsia"/>
        </w:rPr>
        <w:t>（</w:t>
      </w:r>
      <w:r>
        <w:rPr>
          <w:rFonts w:hint="eastAsia"/>
        </w:rPr>
        <w:t>Yew</w:t>
      </w:r>
      <w:r>
        <w:rPr>
          <w:rFonts w:hint="eastAsia"/>
        </w:rPr>
        <w:t>），</w:t>
      </w:r>
      <w:r w:rsidR="009707CF">
        <w:rPr>
          <w:rFonts w:hint="eastAsia"/>
        </w:rPr>
        <w:t>但是灰城（</w:t>
      </w:r>
      <w:r w:rsidR="009707CF">
        <w:rPr>
          <w:rFonts w:hint="eastAsia"/>
        </w:rPr>
        <w:t>G</w:t>
      </w:r>
      <w:r w:rsidR="009707CF">
        <w:t>rey</w:t>
      </w:r>
      <w:r w:rsidR="009707CF">
        <w:rPr>
          <w:rFonts w:hint="eastAsia"/>
        </w:rPr>
        <w:t>）和莫尼托城（</w:t>
      </w:r>
      <w:r w:rsidR="009707CF">
        <w:rPr>
          <w:rFonts w:hint="eastAsia"/>
        </w:rPr>
        <w:t>M</w:t>
      </w:r>
      <w:r w:rsidR="009707CF">
        <w:t>onitor</w:t>
      </w:r>
      <w:r w:rsidR="009707CF">
        <w:rPr>
          <w:rFonts w:hint="eastAsia"/>
        </w:rPr>
        <w:t>）之类的地方就从此永别了</w:t>
      </w:r>
      <w:r w:rsidR="003C7099">
        <w:rPr>
          <w:rFonts w:hint="eastAsia"/>
        </w:rPr>
        <w:t>。未来的续作中</w:t>
      </w:r>
      <w:r w:rsidR="009707CF">
        <w:rPr>
          <w:rFonts w:hint="eastAsia"/>
        </w:rPr>
        <w:t>将会提及索沙利亚的遗迹</w:t>
      </w:r>
      <w:r w:rsidR="00124FF8">
        <w:rPr>
          <w:rFonts w:hint="eastAsia"/>
        </w:rPr>
        <w:t>，令人不禁遐想</w:t>
      </w:r>
      <w:r w:rsidR="00E919CB">
        <w:rPr>
          <w:rFonts w:hint="eastAsia"/>
        </w:rPr>
        <w:t>，如果盖瑞特</w:t>
      </w:r>
      <w:r w:rsidR="00124FF8">
        <w:rPr>
          <w:rFonts w:hint="eastAsia"/>
        </w:rPr>
        <w:t>决定</w:t>
      </w:r>
      <w:r w:rsidR="00E919CB">
        <w:rPr>
          <w:rFonts w:hint="eastAsia"/>
        </w:rPr>
        <w:t>在</w:t>
      </w:r>
      <w:r w:rsidR="00124FF8">
        <w:rPr>
          <w:rFonts w:hint="eastAsia"/>
        </w:rPr>
        <w:t>续作</w:t>
      </w:r>
      <w:r w:rsidR="00E919CB">
        <w:rPr>
          <w:rFonts w:hint="eastAsia"/>
        </w:rPr>
        <w:t>中保留</w:t>
      </w:r>
      <w:r w:rsidR="00124FF8">
        <w:rPr>
          <w:rFonts w:hint="eastAsia"/>
        </w:rPr>
        <w:t>这些设定</w:t>
      </w:r>
      <w:r w:rsidR="00E919CB">
        <w:rPr>
          <w:rFonts w:hint="eastAsia"/>
        </w:rPr>
        <w:t>，</w:t>
      </w:r>
      <w:r w:rsidR="00124FF8">
        <w:rPr>
          <w:rFonts w:hint="eastAsia"/>
        </w:rPr>
        <w:t>那游戏</w:t>
      </w:r>
      <w:r w:rsidR="00E919CB">
        <w:rPr>
          <w:rFonts w:hint="eastAsia"/>
        </w:rPr>
        <w:t>将会</w:t>
      </w:r>
      <w:r w:rsidR="00124FF8">
        <w:rPr>
          <w:rFonts w:hint="eastAsia"/>
        </w:rPr>
        <w:t>变成</w:t>
      </w:r>
      <w:r w:rsidR="00E919CB">
        <w:rPr>
          <w:rFonts w:hint="eastAsia"/>
        </w:rPr>
        <w:t>什么样子。</w:t>
      </w:r>
    </w:p>
    <w:p w14:paraId="4376E94C" w14:textId="661D7C3F" w:rsidR="00FD78FB" w:rsidRPr="00124FF8" w:rsidRDefault="00FD78FB" w:rsidP="00F348C6">
      <w:pPr>
        <w:pStyle w:val="-"/>
        <w:ind w:firstLine="420"/>
      </w:pPr>
    </w:p>
    <w:p w14:paraId="14345BF9" w14:textId="77777777" w:rsidR="00E919CB" w:rsidRPr="00E919CB" w:rsidRDefault="00E919CB" w:rsidP="00F348C6">
      <w:pPr>
        <w:pStyle w:val="-"/>
        <w:ind w:firstLine="420"/>
      </w:pPr>
    </w:p>
    <w:p w14:paraId="5238D459" w14:textId="77777777" w:rsidR="00623615" w:rsidRDefault="00623615" w:rsidP="00623615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87BBB46" wp14:editId="69D66014">
            <wp:extent cx="2959200" cy="223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B37" w14:textId="0C42F7D9" w:rsidR="00FD78FB" w:rsidRDefault="00623615" w:rsidP="00623615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86A0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《创世纪</w:t>
      </w:r>
      <w:r>
        <w:rPr>
          <w:rFonts w:hint="eastAsia"/>
        </w:rPr>
        <w:t xml:space="preserve"> III</w:t>
      </w:r>
      <w:r>
        <w:rPr>
          <w:rFonts w:hint="eastAsia"/>
        </w:rPr>
        <w:t>》添加了视线系统，这意味着墙壁</w:t>
      </w:r>
      <w:r w:rsidR="00124FF8">
        <w:rPr>
          <w:rFonts w:hint="eastAsia"/>
        </w:rPr>
        <w:t>、</w:t>
      </w:r>
      <w:r>
        <w:rPr>
          <w:rFonts w:hint="eastAsia"/>
        </w:rPr>
        <w:t>门</w:t>
      </w:r>
      <w:r w:rsidR="00124FF8">
        <w:rPr>
          <w:rFonts w:hint="eastAsia"/>
        </w:rPr>
        <w:t>、</w:t>
      </w:r>
      <w:r>
        <w:rPr>
          <w:rFonts w:hint="eastAsia"/>
        </w:rPr>
        <w:t>森林和山脉都会挡住玩家的视线。</w:t>
      </w:r>
    </w:p>
    <w:p w14:paraId="26AC7852" w14:textId="790A6CC1" w:rsidR="00FD78FB" w:rsidRDefault="00FD78FB" w:rsidP="00F348C6">
      <w:pPr>
        <w:pStyle w:val="-"/>
        <w:ind w:firstLine="420"/>
      </w:pPr>
    </w:p>
    <w:p w14:paraId="4190A560" w14:textId="002B09F1" w:rsidR="00FD78FB" w:rsidRDefault="00E919CB" w:rsidP="00F348C6">
      <w:pPr>
        <w:pStyle w:val="-"/>
        <w:ind w:firstLine="420"/>
      </w:pPr>
      <w:r>
        <w:rPr>
          <w:rFonts w:hint="eastAsia"/>
        </w:rPr>
        <w:t>《创世纪</w:t>
      </w:r>
      <w:r w:rsidR="00664A85">
        <w:rPr>
          <w:rFonts w:hint="eastAsia"/>
        </w:rPr>
        <w:t xml:space="preserve"> </w:t>
      </w:r>
      <w:r>
        <w:rPr>
          <w:rFonts w:hint="eastAsia"/>
        </w:rPr>
        <w:t>III</w:t>
      </w:r>
      <w:r>
        <w:rPr>
          <w:rFonts w:hint="eastAsia"/>
        </w:rPr>
        <w:t>》在西方开发者眼中具有深远的影响，它普及了战术小队和回合制的战斗方式——这</w:t>
      </w:r>
      <w:r w:rsidR="006C137A">
        <w:rPr>
          <w:rFonts w:hint="eastAsia"/>
        </w:rPr>
        <w:t>一模式</w:t>
      </w:r>
      <w:r>
        <w:rPr>
          <w:rFonts w:hint="eastAsia"/>
        </w:rPr>
        <w:t>在后来的</w:t>
      </w:r>
      <w:r w:rsidR="00E81CBD">
        <w:rPr>
          <w:rFonts w:hint="eastAsia"/>
        </w:rPr>
        <w:t>《巫师神冠》（</w:t>
      </w:r>
      <w:r w:rsidR="00E81CBD">
        <w:rPr>
          <w:rFonts w:hint="eastAsia"/>
        </w:rPr>
        <w:t>Wizard</w:t>
      </w:r>
      <w:proofErr w:type="gramStart"/>
      <w:r w:rsidR="00E81CBD">
        <w:t>’</w:t>
      </w:r>
      <w:proofErr w:type="gramEnd"/>
      <w:r w:rsidR="00E81CBD">
        <w:rPr>
          <w:rFonts w:hint="eastAsia"/>
        </w:rPr>
        <w:t>s</w:t>
      </w:r>
      <w:r w:rsidR="00E81CBD">
        <w:t xml:space="preserve"> </w:t>
      </w:r>
      <w:r w:rsidR="00E81CBD">
        <w:rPr>
          <w:rFonts w:hint="eastAsia"/>
        </w:rPr>
        <w:t>Crown</w:t>
      </w:r>
      <w:r w:rsidR="00E81CBD">
        <w:rPr>
          <w:rFonts w:hint="eastAsia"/>
        </w:rPr>
        <w:t>）（</w:t>
      </w:r>
      <w:r w:rsidR="00E81CBD">
        <w:rPr>
          <w:rFonts w:hint="eastAsia"/>
        </w:rPr>
        <w:t>1</w:t>
      </w:r>
      <w:r w:rsidR="00E81CBD">
        <w:t>985</w:t>
      </w:r>
      <w:r w:rsidR="00E81CBD">
        <w:rPr>
          <w:rFonts w:hint="eastAsia"/>
        </w:rPr>
        <w:t>），《光芒之池》（</w:t>
      </w:r>
      <w:r w:rsidR="00E81CBD">
        <w:rPr>
          <w:rFonts w:hint="eastAsia"/>
        </w:rPr>
        <w:t>Pool</w:t>
      </w:r>
      <w:r w:rsidR="00E81CBD">
        <w:t xml:space="preserve"> </w:t>
      </w:r>
      <w:r w:rsidR="00E81CBD">
        <w:rPr>
          <w:rFonts w:hint="eastAsia"/>
        </w:rPr>
        <w:t>of</w:t>
      </w:r>
      <w:r w:rsidR="00E81CBD">
        <w:t xml:space="preserve"> </w:t>
      </w:r>
      <w:r w:rsidR="00E81CBD">
        <w:rPr>
          <w:rFonts w:hint="eastAsia"/>
        </w:rPr>
        <w:t>Radiance</w:t>
      </w:r>
      <w:r w:rsidR="00E81CBD">
        <w:rPr>
          <w:rFonts w:hint="eastAsia"/>
        </w:rPr>
        <w:t>）（</w:t>
      </w:r>
      <w:r w:rsidR="00E81CBD">
        <w:rPr>
          <w:rFonts w:hint="eastAsia"/>
        </w:rPr>
        <w:t>1</w:t>
      </w:r>
      <w:r w:rsidR="00E81CBD">
        <w:t>988</w:t>
      </w:r>
      <w:r w:rsidR="00E81CBD">
        <w:rPr>
          <w:rFonts w:hint="eastAsia"/>
        </w:rPr>
        <w:t>）和许多其他游戏中</w:t>
      </w:r>
      <w:r w:rsidR="006C137A">
        <w:rPr>
          <w:rFonts w:hint="eastAsia"/>
        </w:rPr>
        <w:t>均</w:t>
      </w:r>
      <w:r w:rsidR="00E81CBD">
        <w:rPr>
          <w:rFonts w:hint="eastAsia"/>
        </w:rPr>
        <w:t>得到了扩展。</w:t>
      </w:r>
    </w:p>
    <w:p w14:paraId="670A7606" w14:textId="198393F4" w:rsidR="00B47B58" w:rsidRDefault="006C137A" w:rsidP="00B47B58">
      <w:pPr>
        <w:pStyle w:val="-"/>
        <w:ind w:firstLine="420"/>
      </w:pPr>
      <w:r>
        <w:rPr>
          <w:rFonts w:hint="eastAsia"/>
        </w:rPr>
        <w:t>本作</w:t>
      </w:r>
      <w:r w:rsidR="00E81CBD">
        <w:rPr>
          <w:rFonts w:hint="eastAsia"/>
        </w:rPr>
        <w:t>游戏在日本也非常受欢迎。</w:t>
      </w:r>
      <w:proofErr w:type="gramStart"/>
      <w:r w:rsidR="00E81CBD">
        <w:rPr>
          <w:rFonts w:hint="eastAsia"/>
        </w:rPr>
        <w:t>前几作的</w:t>
      </w:r>
      <w:proofErr w:type="gramEnd"/>
      <w:r w:rsidR="00E81CBD">
        <w:rPr>
          <w:rFonts w:hint="eastAsia"/>
        </w:rPr>
        <w:t>《创世纪》被移植到日本的计算机平台上，启发了诸如</w:t>
      </w:r>
      <w:r w:rsidR="00B47B58">
        <w:rPr>
          <w:rFonts w:hint="eastAsia"/>
        </w:rPr>
        <w:t>《梦幻的心脏》</w:t>
      </w:r>
      <w:r w:rsidR="00B47B58">
        <w:rPr>
          <w:rStyle w:val="a9"/>
        </w:rPr>
        <w:footnoteReference w:id="6"/>
      </w:r>
      <w:r w:rsidR="00B47B58">
        <w:rPr>
          <w:rFonts w:hint="eastAsia"/>
        </w:rPr>
        <w:t>（梦幻の心臓</w:t>
      </w:r>
      <w:r w:rsidR="00664A85">
        <w:rPr>
          <w:rFonts w:hint="eastAsia"/>
        </w:rPr>
        <w:t>，</w:t>
      </w:r>
      <w:r w:rsidR="00B47B58">
        <w:rPr>
          <w:rFonts w:hint="eastAsia"/>
        </w:rPr>
        <w:t>Heart</w:t>
      </w:r>
      <w:r w:rsidR="00B47B58">
        <w:t xml:space="preserve"> </w:t>
      </w:r>
      <w:r w:rsidR="00B47B58">
        <w:rPr>
          <w:rFonts w:hint="eastAsia"/>
        </w:rPr>
        <w:t>of</w:t>
      </w:r>
      <w:r w:rsidR="00B47B58">
        <w:t xml:space="preserve"> </w:t>
      </w:r>
      <w:r w:rsidR="00B47B58">
        <w:rPr>
          <w:rFonts w:hint="eastAsia"/>
        </w:rPr>
        <w:t>Fantasy</w:t>
      </w:r>
      <w:r w:rsidR="00664A85">
        <w:rPr>
          <w:rFonts w:hint="eastAsia"/>
        </w:rPr>
        <w:t>，</w:t>
      </w:r>
      <w:r w:rsidR="00B47B58">
        <w:t>1984</w:t>
      </w:r>
      <w:r w:rsidR="00B47B58">
        <w:rPr>
          <w:rFonts w:hint="eastAsia"/>
        </w:rPr>
        <w:t>）之类的游戏，但</w:t>
      </w:r>
      <w:r w:rsidR="001A3B2A">
        <w:rPr>
          <w:rFonts w:hint="eastAsia"/>
        </w:rPr>
        <w:t>《出埃及记》</w:t>
      </w:r>
      <w:r w:rsidR="00B47B58">
        <w:rPr>
          <w:rFonts w:hint="eastAsia"/>
        </w:rPr>
        <w:t>是《创世纪》系列中第一款移植到任天堂</w:t>
      </w:r>
      <w:r w:rsidR="00B47B58">
        <w:rPr>
          <w:rFonts w:hint="eastAsia"/>
        </w:rPr>
        <w:t xml:space="preserve"> NES/</w:t>
      </w:r>
      <w:proofErr w:type="spellStart"/>
      <w:r w:rsidR="00B47B58">
        <w:rPr>
          <w:rFonts w:hint="eastAsia"/>
        </w:rPr>
        <w:t>Famicom</w:t>
      </w:r>
      <w:proofErr w:type="spellEnd"/>
      <w:r w:rsidR="00B47B58">
        <w:t xml:space="preserve"> </w:t>
      </w:r>
      <w:r w:rsidR="00B47B58">
        <w:rPr>
          <w:rFonts w:hint="eastAsia"/>
        </w:rPr>
        <w:t>游戏主机上的游戏。</w:t>
      </w:r>
      <w:r w:rsidR="001A3B2A">
        <w:rPr>
          <w:rFonts w:hint="eastAsia"/>
        </w:rPr>
        <w:t>《创世纪</w:t>
      </w:r>
      <w:r w:rsidR="001A3B2A">
        <w:rPr>
          <w:rFonts w:hint="eastAsia"/>
        </w:rPr>
        <w:t xml:space="preserve"> III</w:t>
      </w:r>
      <w:r w:rsidR="001A3B2A">
        <w:rPr>
          <w:rFonts w:hint="eastAsia"/>
        </w:rPr>
        <w:t>》的</w:t>
      </w:r>
      <w:r w:rsidR="00B47B58">
        <w:rPr>
          <w:rFonts w:hint="eastAsia"/>
        </w:rPr>
        <w:t>日本版是在《勇者斗恶龙》（</w:t>
      </w:r>
      <w:r w:rsidR="00B47B58">
        <w:rPr>
          <w:rFonts w:hint="eastAsia"/>
        </w:rPr>
        <w:t>Dragon</w:t>
      </w:r>
      <w:r w:rsidR="00B47B58">
        <w:t xml:space="preserve"> </w:t>
      </w:r>
      <w:r w:rsidR="00B47B58">
        <w:rPr>
          <w:rFonts w:hint="eastAsia"/>
        </w:rPr>
        <w:t>Quest</w:t>
      </w:r>
      <w:r w:rsidR="003524A6">
        <w:rPr>
          <w:rFonts w:hint="eastAsia"/>
        </w:rPr>
        <w:t>，</w:t>
      </w:r>
      <w:r w:rsidR="00B47B58">
        <w:t>1986</w:t>
      </w:r>
      <w:r w:rsidR="00B47B58">
        <w:rPr>
          <w:rFonts w:hint="eastAsia"/>
        </w:rPr>
        <w:t>）重新定义了</w:t>
      </w:r>
      <w:r w:rsidR="00B47B58">
        <w:rPr>
          <w:rFonts w:hint="eastAsia"/>
        </w:rPr>
        <w:t xml:space="preserve"> JRPG</w:t>
      </w:r>
      <w:r w:rsidR="00B47B58">
        <w:t xml:space="preserve"> </w:t>
      </w:r>
      <w:r w:rsidR="00B47B58">
        <w:rPr>
          <w:rFonts w:hint="eastAsia"/>
        </w:rPr>
        <w:t>之后的几个月发布的，对于许多日本开发者以及全球</w:t>
      </w:r>
      <w:r w:rsidR="001A3B2A">
        <w:rPr>
          <w:rFonts w:hint="eastAsia"/>
        </w:rPr>
        <w:t>诸多主机游戏</w:t>
      </w:r>
      <w:r w:rsidR="00B47B58">
        <w:rPr>
          <w:rFonts w:hint="eastAsia"/>
        </w:rPr>
        <w:t>玩家来说，</w:t>
      </w:r>
      <w:r w:rsidR="001A3B2A">
        <w:rPr>
          <w:rFonts w:hint="eastAsia"/>
        </w:rPr>
        <w:t>《出埃及记》</w:t>
      </w:r>
      <w:r w:rsidR="00B47B58">
        <w:rPr>
          <w:rFonts w:hint="eastAsia"/>
        </w:rPr>
        <w:t>是他们</w:t>
      </w:r>
      <w:r w:rsidR="001A3B2A">
        <w:rPr>
          <w:rFonts w:hint="eastAsia"/>
        </w:rPr>
        <w:t>玩过的</w:t>
      </w:r>
      <w:r w:rsidR="00B47B58">
        <w:rPr>
          <w:rFonts w:hint="eastAsia"/>
        </w:rPr>
        <w:t>第一款西方的</w:t>
      </w:r>
      <w:r w:rsidR="00B47B58">
        <w:rPr>
          <w:rFonts w:hint="eastAsia"/>
        </w:rPr>
        <w:t xml:space="preserve"> R</w:t>
      </w:r>
      <w:r w:rsidR="00B47B58">
        <w:t xml:space="preserve">PG </w:t>
      </w:r>
      <w:r w:rsidR="00B47B58">
        <w:rPr>
          <w:rFonts w:hint="eastAsia"/>
        </w:rPr>
        <w:t>游戏。</w:t>
      </w:r>
    </w:p>
    <w:p w14:paraId="0EC0A187" w14:textId="46407A73" w:rsidR="003F7E6F" w:rsidRPr="00373773" w:rsidRDefault="005826C9" w:rsidP="00F348C6">
      <w:pPr>
        <w:pStyle w:val="-"/>
        <w:ind w:firstLine="420"/>
      </w:pPr>
      <w:r>
        <w:rPr>
          <w:rFonts w:hint="eastAsia"/>
        </w:rPr>
        <w:t>虽然</w:t>
      </w:r>
      <w:r w:rsidR="001A3B2A">
        <w:rPr>
          <w:rFonts w:hint="eastAsia"/>
        </w:rPr>
        <w:t>《创世纪</w:t>
      </w:r>
      <w:r w:rsidR="001A3B2A">
        <w:rPr>
          <w:rFonts w:hint="eastAsia"/>
        </w:rPr>
        <w:t xml:space="preserve"> III</w:t>
      </w:r>
      <w:r w:rsidR="001A3B2A">
        <w:rPr>
          <w:rFonts w:hint="eastAsia"/>
        </w:rPr>
        <w:t>》</w:t>
      </w:r>
      <w:r>
        <w:rPr>
          <w:rFonts w:hint="eastAsia"/>
        </w:rPr>
        <w:t>不如</w:t>
      </w:r>
      <w:r w:rsidR="001A3B2A">
        <w:rPr>
          <w:rFonts w:hint="eastAsia"/>
        </w:rPr>
        <w:t>它</w:t>
      </w:r>
      <w:r>
        <w:rPr>
          <w:rFonts w:hint="eastAsia"/>
        </w:rPr>
        <w:t>之后的某些游戏有趣，但</w:t>
      </w:r>
      <w:r w:rsidR="001A3B2A">
        <w:rPr>
          <w:rFonts w:hint="eastAsia"/>
        </w:rPr>
        <w:t>本</w:t>
      </w:r>
      <w:proofErr w:type="gramStart"/>
      <w:r w:rsidR="001A3B2A">
        <w:rPr>
          <w:rFonts w:hint="eastAsia"/>
        </w:rPr>
        <w:t>作正是</w:t>
      </w:r>
      <w:proofErr w:type="gramEnd"/>
      <w:r w:rsidR="001A3B2A">
        <w:rPr>
          <w:rFonts w:hint="eastAsia"/>
        </w:rPr>
        <w:t>该系列真正开始流行的起点。</w:t>
      </w:r>
      <w:r>
        <w:rPr>
          <w:rFonts w:hint="eastAsia"/>
        </w:rPr>
        <w:t>我</w:t>
      </w:r>
      <w:r w:rsidR="001A3B2A">
        <w:rPr>
          <w:rFonts w:hint="eastAsia"/>
        </w:rPr>
        <w:t>至今依</w:t>
      </w:r>
      <w:r w:rsidR="001A3B2A">
        <w:rPr>
          <w:rFonts w:hint="eastAsia"/>
        </w:rPr>
        <w:t>然</w:t>
      </w:r>
      <w:r>
        <w:rPr>
          <w:rFonts w:hint="eastAsia"/>
        </w:rPr>
        <w:t>会向老</w:t>
      </w:r>
      <w:r>
        <w:rPr>
          <w:rFonts w:hint="eastAsia"/>
        </w:rPr>
        <w:t xml:space="preserve"> PC</w:t>
      </w:r>
      <w:r>
        <w:t xml:space="preserve"> </w:t>
      </w:r>
      <w:r>
        <w:rPr>
          <w:rFonts w:hint="eastAsia"/>
        </w:rPr>
        <w:t>游戏迷</w:t>
      </w:r>
      <w:r w:rsidR="001A3B2A">
        <w:rPr>
          <w:rFonts w:hint="eastAsia"/>
        </w:rPr>
        <w:t>推荐《创世纪</w:t>
      </w:r>
      <w:r w:rsidR="001A3B2A">
        <w:rPr>
          <w:rFonts w:hint="eastAsia"/>
        </w:rPr>
        <w:t xml:space="preserve"> III</w:t>
      </w:r>
      <w:r w:rsidR="001A3B2A">
        <w:rPr>
          <w:rFonts w:hint="eastAsia"/>
        </w:rPr>
        <w:t>》。《创世纪》系列是</w:t>
      </w:r>
      <w:r>
        <w:rPr>
          <w:rFonts w:hint="eastAsia"/>
        </w:rPr>
        <w:t xml:space="preserve"> RPG</w:t>
      </w:r>
      <w:r>
        <w:t xml:space="preserve"> </w:t>
      </w:r>
      <w:r w:rsidR="001A3B2A">
        <w:rPr>
          <w:rFonts w:hint="eastAsia"/>
        </w:rPr>
        <w:t>游戏的</w:t>
      </w:r>
      <w:r w:rsidR="00565467">
        <w:rPr>
          <w:rFonts w:hint="eastAsia"/>
        </w:rPr>
        <w:t>重要</w:t>
      </w:r>
      <w:r>
        <w:rPr>
          <w:rFonts w:hint="eastAsia"/>
        </w:rPr>
        <w:t>起源</w:t>
      </w:r>
      <w:r w:rsidR="001A3B2A">
        <w:rPr>
          <w:rFonts w:hint="eastAsia"/>
        </w:rPr>
        <w:t>，因此也推荐给乐于亲自体验的玩家</w:t>
      </w:r>
      <w:r>
        <w:rPr>
          <w:rFonts w:hint="eastAsia"/>
        </w:rPr>
        <w:t>。</w:t>
      </w:r>
    </w:p>
    <w:p w14:paraId="0F01678D" w14:textId="77777777" w:rsidR="003F7E6F" w:rsidRDefault="003F7E6F" w:rsidP="00F348C6">
      <w:pPr>
        <w:pStyle w:val="-"/>
        <w:ind w:firstLine="420"/>
      </w:pPr>
    </w:p>
    <w:p w14:paraId="39809A03" w14:textId="77777777" w:rsidR="00E86A0E" w:rsidRDefault="00E86A0E" w:rsidP="00E86A0E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F580AD8" wp14:editId="3BC2FA1B">
            <wp:extent cx="2959200" cy="223920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45D8" w14:textId="46971EF5" w:rsidR="003F7E6F" w:rsidRDefault="00E86A0E" w:rsidP="00E86A0E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1A3B2A">
        <w:rPr>
          <w:rFonts w:hint="eastAsia"/>
        </w:rPr>
        <w:t>地牢的墙在本作中变成了纯色</w:t>
      </w:r>
      <w:r>
        <w:rPr>
          <w:rFonts w:hint="eastAsia"/>
        </w:rPr>
        <w:t>，遭遇战</w:t>
      </w:r>
      <w:r w:rsidR="001A3B2A">
        <w:rPr>
          <w:rFonts w:hint="eastAsia"/>
        </w:rPr>
        <w:t>几率变小</w:t>
      </w:r>
      <w:r>
        <w:rPr>
          <w:rFonts w:hint="eastAsia"/>
        </w:rPr>
        <w:t>，</w:t>
      </w:r>
      <w:r w:rsidR="000852E1">
        <w:rPr>
          <w:rFonts w:hint="eastAsia"/>
        </w:rPr>
        <w:t>战斗场景</w:t>
      </w:r>
      <w:r w:rsidR="001A3B2A">
        <w:rPr>
          <w:rFonts w:hint="eastAsia"/>
        </w:rPr>
        <w:t>会以</w:t>
      </w:r>
      <w:r w:rsidR="007345FD">
        <w:rPr>
          <w:rFonts w:hint="eastAsia"/>
        </w:rPr>
        <w:t>战略视图呈现</w:t>
      </w:r>
      <w:r w:rsidR="000852E1">
        <w:rPr>
          <w:rFonts w:hint="eastAsia"/>
        </w:rPr>
        <w:t>。</w:t>
      </w:r>
    </w:p>
    <w:p w14:paraId="358CE239" w14:textId="77777777" w:rsidR="00710D5F" w:rsidRPr="00E07734" w:rsidRDefault="00710D5F" w:rsidP="001A3FA1">
      <w:pPr>
        <w:pStyle w:val="-"/>
        <w:ind w:firstLineChars="0" w:firstLine="0"/>
      </w:pPr>
    </w:p>
    <w:sectPr w:rsidR="00710D5F" w:rsidRPr="00E07734" w:rsidSect="00A8527F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B25F7" w14:textId="77777777" w:rsidR="00CE122B" w:rsidRDefault="00CE122B" w:rsidP="00F841EF">
      <w:r>
        <w:separator/>
      </w:r>
    </w:p>
  </w:endnote>
  <w:endnote w:type="continuationSeparator" w:id="0">
    <w:p w14:paraId="424C22C4" w14:textId="77777777" w:rsidR="00CE122B" w:rsidRDefault="00CE122B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051F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F019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9D0D1" w14:textId="77777777" w:rsidR="00CE122B" w:rsidRDefault="00CE122B" w:rsidP="00F841EF">
      <w:r>
        <w:separator/>
      </w:r>
    </w:p>
  </w:footnote>
  <w:footnote w:type="continuationSeparator" w:id="0">
    <w:p w14:paraId="5C5D1EC8" w14:textId="77777777" w:rsidR="00CE122B" w:rsidRDefault="00CE122B" w:rsidP="00F841EF">
      <w:r>
        <w:continuationSeparator/>
      </w:r>
    </w:p>
  </w:footnote>
  <w:footnote w:id="1">
    <w:p w14:paraId="16C416BC" w14:textId="2E8B7053" w:rsidR="00202340" w:rsidRDefault="00202340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="00792358">
        <w:rPr>
          <w:rFonts w:hint="eastAsia"/>
        </w:rPr>
        <w:t>《创世纪》世界观中</w:t>
      </w:r>
      <w:r>
        <w:rPr>
          <w:rFonts w:hint="eastAsia"/>
        </w:rPr>
        <w:t>一个存在着神秘技能和古老法术的星球。</w:t>
      </w:r>
    </w:p>
  </w:footnote>
  <w:footnote w:id="2">
    <w:p w14:paraId="12593769" w14:textId="5E980BF1" w:rsidR="00792358" w:rsidRDefault="0079235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译者注：在《创世纪》世界观中，不列颠尼亚（</w:t>
      </w:r>
      <w:r>
        <w:t>Britannia</w:t>
      </w:r>
      <w:r>
        <w:rPr>
          <w:rFonts w:hint="eastAsia"/>
        </w:rPr>
        <w:t>）行星有两颗孪生卫星，分别是</w:t>
      </w:r>
      <w:r w:rsidR="005401AF">
        <w:rPr>
          <w:rFonts w:hint="eastAsia"/>
        </w:rPr>
        <w:t>崔美尔（</w:t>
      </w:r>
      <w:r w:rsidR="005401AF">
        <w:t>Trammel</w:t>
      </w:r>
      <w:r w:rsidR="005401AF">
        <w:rPr>
          <w:rFonts w:hint="eastAsia"/>
        </w:rPr>
        <w:t>）</w:t>
      </w:r>
      <w:r>
        <w:rPr>
          <w:rFonts w:hint="eastAsia"/>
        </w:rPr>
        <w:t>和</w:t>
      </w:r>
      <w:proofErr w:type="gramStart"/>
      <w:r w:rsidR="005401AF">
        <w:rPr>
          <w:rFonts w:hint="eastAsia"/>
        </w:rPr>
        <w:t>菲卢卡</w:t>
      </w:r>
      <w:proofErr w:type="gramEnd"/>
      <w:r w:rsidR="005401AF">
        <w:rPr>
          <w:rFonts w:hint="eastAsia"/>
        </w:rPr>
        <w:t>（Felucca）</w:t>
      </w:r>
      <w:r>
        <w:rPr>
          <w:rFonts w:hint="eastAsia"/>
        </w:rPr>
        <w:t>。</w:t>
      </w:r>
    </w:p>
  </w:footnote>
  <w:footnote w:id="3">
    <w:p w14:paraId="1723E7B5" w14:textId="27A91700" w:rsidR="00086799" w:rsidRDefault="00086799">
      <w:pPr>
        <w:pStyle w:val="a7"/>
      </w:pPr>
      <w:r>
        <w:rPr>
          <w:rStyle w:val="a9"/>
        </w:rPr>
        <w:footnoteRef/>
      </w:r>
      <w:r>
        <w:t xml:space="preserve"> </w:t>
      </w:r>
      <w:r w:rsidR="00EE47A6">
        <w:rPr>
          <w:rFonts w:hint="eastAsia"/>
        </w:rPr>
        <w:t>译者注：</w:t>
      </w:r>
      <w:r>
        <w:rPr>
          <w:rFonts w:hint="eastAsia"/>
        </w:rPr>
        <w:t>Sierra</w:t>
      </w:r>
      <w:r>
        <w:t xml:space="preserve"> </w:t>
      </w:r>
      <w:r>
        <w:rPr>
          <w:rFonts w:hint="eastAsia"/>
        </w:rPr>
        <w:t>Entertainment</w:t>
      </w:r>
      <w:r>
        <w:t xml:space="preserve">, </w:t>
      </w:r>
      <w:r>
        <w:rPr>
          <w:rFonts w:hint="eastAsia"/>
        </w:rPr>
        <w:t>Inc</w:t>
      </w:r>
      <w:r>
        <w:t xml:space="preserve">. </w:t>
      </w:r>
      <w:r>
        <w:rPr>
          <w:rFonts w:hint="eastAsia"/>
        </w:rPr>
        <w:t>（</w:t>
      </w:r>
      <w:r>
        <w:rPr>
          <w:rFonts w:hint="eastAsia"/>
        </w:rPr>
        <w:t>曾用名 On-Line</w:t>
      </w:r>
      <w:r>
        <w:t xml:space="preserve"> </w:t>
      </w:r>
      <w:r>
        <w:rPr>
          <w:rFonts w:hint="eastAsia"/>
        </w:rPr>
        <w:t>Systems</w:t>
      </w:r>
      <w:r>
        <w:t xml:space="preserve"> </w:t>
      </w:r>
      <w:r>
        <w:rPr>
          <w:rFonts w:hint="eastAsia"/>
        </w:rPr>
        <w:t>和 Sierra</w:t>
      </w:r>
      <w:r>
        <w:t xml:space="preserve"> </w:t>
      </w:r>
      <w:r>
        <w:rPr>
          <w:rFonts w:hint="eastAsia"/>
        </w:rPr>
        <w:t>On-Line</w:t>
      </w:r>
      <w:r>
        <w:t>, Inc.</w:t>
      </w:r>
      <w:r>
        <w:rPr>
          <w:rFonts w:hint="eastAsia"/>
        </w:rPr>
        <w:t xml:space="preserve">），一家美国电视游戏开发与发行商，成立于 </w:t>
      </w:r>
      <w:r>
        <w:t xml:space="preserve">1979 </w:t>
      </w:r>
      <w:r>
        <w:rPr>
          <w:rFonts w:hint="eastAsia"/>
        </w:rPr>
        <w:t xml:space="preserve">年，于 </w:t>
      </w:r>
      <w:r>
        <w:t xml:space="preserve">2008 </w:t>
      </w:r>
      <w:r>
        <w:rPr>
          <w:rFonts w:hint="eastAsia"/>
        </w:rPr>
        <w:t>年被动视公司收购。代表作有《国王密使》（</w:t>
      </w:r>
      <w:r w:rsidR="00DD08D2">
        <w:rPr>
          <w:rFonts w:hint="eastAsia"/>
        </w:rPr>
        <w:t>K</w:t>
      </w:r>
      <w:r w:rsidR="00DD08D2">
        <w:t>ing’s Quest）</w:t>
      </w:r>
      <w:r w:rsidR="00DD08D2">
        <w:rPr>
          <w:rFonts w:hint="eastAsia"/>
        </w:rPr>
        <w:t>系列。</w:t>
      </w:r>
    </w:p>
  </w:footnote>
  <w:footnote w:id="4">
    <w:p w14:paraId="4F98F7A3" w14:textId="576E159F" w:rsidR="00DD08D2" w:rsidRDefault="00DD08D2">
      <w:pPr>
        <w:pStyle w:val="a7"/>
      </w:pPr>
      <w:r>
        <w:rPr>
          <w:rStyle w:val="a9"/>
        </w:rPr>
        <w:footnoteRef/>
      </w:r>
      <w:r>
        <w:t xml:space="preserve"> </w:t>
      </w:r>
      <w:r w:rsidR="00EE47A6">
        <w:rPr>
          <w:rFonts w:hint="eastAsia"/>
        </w:rPr>
        <w:t>译者注：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Systems</w:t>
      </w:r>
      <w:r>
        <w:t xml:space="preserve"> </w:t>
      </w:r>
      <w:r>
        <w:rPr>
          <w:rFonts w:hint="eastAsia"/>
        </w:rPr>
        <w:t xml:space="preserve">于 </w:t>
      </w:r>
      <w:r>
        <w:t xml:space="preserve">1983 </w:t>
      </w:r>
      <w:r>
        <w:rPr>
          <w:rFonts w:hint="eastAsia"/>
        </w:rPr>
        <w:t xml:space="preserve">年成立，于 </w:t>
      </w:r>
      <w:r>
        <w:t xml:space="preserve">1992 </w:t>
      </w:r>
      <w:r>
        <w:rPr>
          <w:rFonts w:hint="eastAsia"/>
        </w:rPr>
        <w:t xml:space="preserve">年被 </w:t>
      </w:r>
      <w:r>
        <w:t xml:space="preserve">EA </w:t>
      </w:r>
      <w:r>
        <w:rPr>
          <w:rFonts w:hint="eastAsia"/>
        </w:rPr>
        <w:t>公司收购。代表作有《创世纪》系列。</w:t>
      </w:r>
    </w:p>
  </w:footnote>
  <w:footnote w:id="5">
    <w:p w14:paraId="0208817E" w14:textId="6394270F" w:rsidR="00BC607C" w:rsidRDefault="00BC607C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Pr="00BC607C">
        <w:rPr>
          <w:rFonts w:hint="eastAsia"/>
        </w:rPr>
        <w:t>通关游戏的玩家可以向</w:t>
      </w:r>
      <w:r w:rsidRPr="00BC607C">
        <w:t xml:space="preserve"> Origin 寄一封信，告知自己的成果。作为回报，玩家将会收到由不列颠国王签署的通关证明。这一传统会一直延续到《创世纪 VIII》（Ultima VIII，1994）。</w:t>
      </w:r>
    </w:p>
  </w:footnote>
  <w:footnote w:id="6">
    <w:p w14:paraId="53AC8536" w14:textId="230EB3D4" w:rsidR="00B47B58" w:rsidRDefault="00B47B58">
      <w:pPr>
        <w:pStyle w:val="a7"/>
      </w:pPr>
      <w:r>
        <w:rPr>
          <w:rStyle w:val="a9"/>
        </w:rPr>
        <w:footnoteRef/>
      </w:r>
      <w:r>
        <w:t xml:space="preserve"> </w:t>
      </w:r>
      <w:r w:rsidR="006C137A">
        <w:rPr>
          <w:rFonts w:hint="eastAsia"/>
        </w:rPr>
        <w:t>译者注：</w:t>
      </w:r>
      <w:r>
        <w:rPr>
          <w:rFonts w:hint="eastAsia"/>
        </w:rPr>
        <w:t>1</w:t>
      </w:r>
      <w:r>
        <w:t xml:space="preserve">984 </w:t>
      </w:r>
      <w:r>
        <w:rPr>
          <w:rFonts w:hint="eastAsia"/>
        </w:rPr>
        <w:t xml:space="preserve">年，由 </w:t>
      </w:r>
      <w:proofErr w:type="spellStart"/>
      <w:r>
        <w:rPr>
          <w:rFonts w:hint="eastAsia"/>
        </w:rPr>
        <w:t>XtalSoft</w:t>
      </w:r>
      <w:proofErr w:type="spellEnd"/>
      <w:r>
        <w:t xml:space="preserve"> </w:t>
      </w:r>
      <w:r>
        <w:rPr>
          <w:rFonts w:hint="eastAsia"/>
        </w:rPr>
        <w:t xml:space="preserve">发布在 </w:t>
      </w:r>
      <w:r>
        <w:t>8</w:t>
      </w:r>
      <w:r w:rsidR="00551717">
        <w:rPr>
          <w:rFonts w:hint="eastAsia"/>
        </w:rPr>
        <w:t>bit</w:t>
      </w:r>
      <w:r w:rsidR="00551717">
        <w:t xml:space="preserve"> </w:t>
      </w:r>
      <w:r w:rsidR="00551717">
        <w:rPr>
          <w:rFonts w:hint="eastAsia"/>
        </w:rPr>
        <w:t>个人电脑上的 RPG。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CC033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A1020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ED"/>
    <w:rsid w:val="000306D6"/>
    <w:rsid w:val="00031FF6"/>
    <w:rsid w:val="00045DB7"/>
    <w:rsid w:val="00055882"/>
    <w:rsid w:val="00062CAA"/>
    <w:rsid w:val="00064042"/>
    <w:rsid w:val="000852E1"/>
    <w:rsid w:val="00086799"/>
    <w:rsid w:val="00087AE0"/>
    <w:rsid w:val="000A6A0B"/>
    <w:rsid w:val="000B34CB"/>
    <w:rsid w:val="000B7F89"/>
    <w:rsid w:val="000C1A81"/>
    <w:rsid w:val="000C5EBE"/>
    <w:rsid w:val="000E4E1E"/>
    <w:rsid w:val="000E55FE"/>
    <w:rsid w:val="00111EB5"/>
    <w:rsid w:val="00114BAE"/>
    <w:rsid w:val="00117365"/>
    <w:rsid w:val="00124FF8"/>
    <w:rsid w:val="00130EAF"/>
    <w:rsid w:val="00133799"/>
    <w:rsid w:val="00150BAB"/>
    <w:rsid w:val="00153EE2"/>
    <w:rsid w:val="00154B15"/>
    <w:rsid w:val="001573DA"/>
    <w:rsid w:val="0016522A"/>
    <w:rsid w:val="001712B2"/>
    <w:rsid w:val="0018056E"/>
    <w:rsid w:val="001806CB"/>
    <w:rsid w:val="00193180"/>
    <w:rsid w:val="001A3B2A"/>
    <w:rsid w:val="001A3FA1"/>
    <w:rsid w:val="001B3B4D"/>
    <w:rsid w:val="001C799A"/>
    <w:rsid w:val="001D0E73"/>
    <w:rsid w:val="001D5185"/>
    <w:rsid w:val="001D5E94"/>
    <w:rsid w:val="001E57C0"/>
    <w:rsid w:val="001F03A3"/>
    <w:rsid w:val="001F3F1F"/>
    <w:rsid w:val="001F5FF0"/>
    <w:rsid w:val="001F6039"/>
    <w:rsid w:val="00202340"/>
    <w:rsid w:val="00213A0C"/>
    <w:rsid w:val="002169D6"/>
    <w:rsid w:val="002312C8"/>
    <w:rsid w:val="00234451"/>
    <w:rsid w:val="002425D0"/>
    <w:rsid w:val="002466B9"/>
    <w:rsid w:val="002472BF"/>
    <w:rsid w:val="002602A7"/>
    <w:rsid w:val="00261A1B"/>
    <w:rsid w:val="0026784B"/>
    <w:rsid w:val="00270C80"/>
    <w:rsid w:val="00273981"/>
    <w:rsid w:val="00282669"/>
    <w:rsid w:val="00285E6A"/>
    <w:rsid w:val="002A2333"/>
    <w:rsid w:val="002A5139"/>
    <w:rsid w:val="002C7A01"/>
    <w:rsid w:val="002C7ACE"/>
    <w:rsid w:val="002D01D3"/>
    <w:rsid w:val="002F1A0E"/>
    <w:rsid w:val="002F3408"/>
    <w:rsid w:val="002F7493"/>
    <w:rsid w:val="00316C8C"/>
    <w:rsid w:val="003249D9"/>
    <w:rsid w:val="00333CDD"/>
    <w:rsid w:val="003524A6"/>
    <w:rsid w:val="00355319"/>
    <w:rsid w:val="003575CF"/>
    <w:rsid w:val="00360E56"/>
    <w:rsid w:val="00362338"/>
    <w:rsid w:val="00366B4E"/>
    <w:rsid w:val="00373773"/>
    <w:rsid w:val="003774EC"/>
    <w:rsid w:val="003845EC"/>
    <w:rsid w:val="00385064"/>
    <w:rsid w:val="00385C4B"/>
    <w:rsid w:val="003916DF"/>
    <w:rsid w:val="003A22E4"/>
    <w:rsid w:val="003C1E91"/>
    <w:rsid w:val="003C7099"/>
    <w:rsid w:val="003E0AB5"/>
    <w:rsid w:val="003E13C6"/>
    <w:rsid w:val="003F442C"/>
    <w:rsid w:val="003F672D"/>
    <w:rsid w:val="003F7E6F"/>
    <w:rsid w:val="0040289D"/>
    <w:rsid w:val="00412255"/>
    <w:rsid w:val="0041283C"/>
    <w:rsid w:val="00412ACB"/>
    <w:rsid w:val="00427A03"/>
    <w:rsid w:val="00433582"/>
    <w:rsid w:val="004367FE"/>
    <w:rsid w:val="00445F1D"/>
    <w:rsid w:val="00473DBD"/>
    <w:rsid w:val="004B29BC"/>
    <w:rsid w:val="004B4D18"/>
    <w:rsid w:val="004B7AB8"/>
    <w:rsid w:val="004C1866"/>
    <w:rsid w:val="004C323F"/>
    <w:rsid w:val="004C691F"/>
    <w:rsid w:val="004D4FF9"/>
    <w:rsid w:val="005062C4"/>
    <w:rsid w:val="0051612C"/>
    <w:rsid w:val="00532598"/>
    <w:rsid w:val="005401AF"/>
    <w:rsid w:val="00551717"/>
    <w:rsid w:val="00561057"/>
    <w:rsid w:val="00565467"/>
    <w:rsid w:val="00571594"/>
    <w:rsid w:val="00576BB6"/>
    <w:rsid w:val="005826C9"/>
    <w:rsid w:val="00594354"/>
    <w:rsid w:val="005A2AD5"/>
    <w:rsid w:val="005A58ED"/>
    <w:rsid w:val="005B5669"/>
    <w:rsid w:val="005C71CD"/>
    <w:rsid w:val="005D5B55"/>
    <w:rsid w:val="005E1D00"/>
    <w:rsid w:val="00600451"/>
    <w:rsid w:val="00621D8F"/>
    <w:rsid w:val="00623615"/>
    <w:rsid w:val="006364E8"/>
    <w:rsid w:val="0065046D"/>
    <w:rsid w:val="0065055C"/>
    <w:rsid w:val="006530AD"/>
    <w:rsid w:val="0065587B"/>
    <w:rsid w:val="00657B80"/>
    <w:rsid w:val="006610BC"/>
    <w:rsid w:val="00661441"/>
    <w:rsid w:val="00664A85"/>
    <w:rsid w:val="00664DA0"/>
    <w:rsid w:val="006722AD"/>
    <w:rsid w:val="0067675A"/>
    <w:rsid w:val="00677686"/>
    <w:rsid w:val="0068201B"/>
    <w:rsid w:val="00692D8D"/>
    <w:rsid w:val="00694FCF"/>
    <w:rsid w:val="006B2C72"/>
    <w:rsid w:val="006B3758"/>
    <w:rsid w:val="006B7AAF"/>
    <w:rsid w:val="006C137A"/>
    <w:rsid w:val="006D118D"/>
    <w:rsid w:val="006E3F94"/>
    <w:rsid w:val="006F4D28"/>
    <w:rsid w:val="0071094A"/>
    <w:rsid w:val="00710D5F"/>
    <w:rsid w:val="007131EF"/>
    <w:rsid w:val="0071777F"/>
    <w:rsid w:val="00730438"/>
    <w:rsid w:val="00731BF1"/>
    <w:rsid w:val="007345FD"/>
    <w:rsid w:val="00766048"/>
    <w:rsid w:val="00773B7E"/>
    <w:rsid w:val="007752FB"/>
    <w:rsid w:val="00782069"/>
    <w:rsid w:val="007869FA"/>
    <w:rsid w:val="00791749"/>
    <w:rsid w:val="00792358"/>
    <w:rsid w:val="007A2BD6"/>
    <w:rsid w:val="007B3EF9"/>
    <w:rsid w:val="007B4AC6"/>
    <w:rsid w:val="007C1AC0"/>
    <w:rsid w:val="007D71D1"/>
    <w:rsid w:val="007E4396"/>
    <w:rsid w:val="00804F76"/>
    <w:rsid w:val="00806138"/>
    <w:rsid w:val="00812C2E"/>
    <w:rsid w:val="00813464"/>
    <w:rsid w:val="008451DD"/>
    <w:rsid w:val="00845AF8"/>
    <w:rsid w:val="00850AC4"/>
    <w:rsid w:val="00861514"/>
    <w:rsid w:val="00876728"/>
    <w:rsid w:val="00885A03"/>
    <w:rsid w:val="00890C17"/>
    <w:rsid w:val="00891D5D"/>
    <w:rsid w:val="008931DD"/>
    <w:rsid w:val="008A620A"/>
    <w:rsid w:val="008D4384"/>
    <w:rsid w:val="008D5696"/>
    <w:rsid w:val="008E3CB4"/>
    <w:rsid w:val="008F2B87"/>
    <w:rsid w:val="00911BFC"/>
    <w:rsid w:val="0092047D"/>
    <w:rsid w:val="0092507E"/>
    <w:rsid w:val="00932764"/>
    <w:rsid w:val="00937B95"/>
    <w:rsid w:val="00941CF6"/>
    <w:rsid w:val="00960341"/>
    <w:rsid w:val="009707CF"/>
    <w:rsid w:val="0097206B"/>
    <w:rsid w:val="00975986"/>
    <w:rsid w:val="009851AC"/>
    <w:rsid w:val="009B5ACC"/>
    <w:rsid w:val="009C45E4"/>
    <w:rsid w:val="009D21CC"/>
    <w:rsid w:val="00A07C8E"/>
    <w:rsid w:val="00A134A5"/>
    <w:rsid w:val="00A2094B"/>
    <w:rsid w:val="00A3384D"/>
    <w:rsid w:val="00A47A89"/>
    <w:rsid w:val="00A50650"/>
    <w:rsid w:val="00A633EF"/>
    <w:rsid w:val="00A773E6"/>
    <w:rsid w:val="00A8527F"/>
    <w:rsid w:val="00A867B3"/>
    <w:rsid w:val="00A8722E"/>
    <w:rsid w:val="00A8783F"/>
    <w:rsid w:val="00AA09F4"/>
    <w:rsid w:val="00AA606A"/>
    <w:rsid w:val="00AA68E8"/>
    <w:rsid w:val="00AC153E"/>
    <w:rsid w:val="00AC3916"/>
    <w:rsid w:val="00AC437D"/>
    <w:rsid w:val="00B028D9"/>
    <w:rsid w:val="00B10A40"/>
    <w:rsid w:val="00B25851"/>
    <w:rsid w:val="00B31231"/>
    <w:rsid w:val="00B415B0"/>
    <w:rsid w:val="00B467DC"/>
    <w:rsid w:val="00B47B58"/>
    <w:rsid w:val="00B50715"/>
    <w:rsid w:val="00B62941"/>
    <w:rsid w:val="00B64617"/>
    <w:rsid w:val="00BA2914"/>
    <w:rsid w:val="00BA3113"/>
    <w:rsid w:val="00BC2E5F"/>
    <w:rsid w:val="00BC607C"/>
    <w:rsid w:val="00BE1C72"/>
    <w:rsid w:val="00BF11F4"/>
    <w:rsid w:val="00C005B9"/>
    <w:rsid w:val="00C21EF8"/>
    <w:rsid w:val="00C36086"/>
    <w:rsid w:val="00C61659"/>
    <w:rsid w:val="00C7080D"/>
    <w:rsid w:val="00CA345C"/>
    <w:rsid w:val="00CB0DD3"/>
    <w:rsid w:val="00CD217B"/>
    <w:rsid w:val="00CE122B"/>
    <w:rsid w:val="00CE246D"/>
    <w:rsid w:val="00CE2F7E"/>
    <w:rsid w:val="00D02128"/>
    <w:rsid w:val="00D03448"/>
    <w:rsid w:val="00D2473E"/>
    <w:rsid w:val="00D40B17"/>
    <w:rsid w:val="00D41E60"/>
    <w:rsid w:val="00D43879"/>
    <w:rsid w:val="00D47D43"/>
    <w:rsid w:val="00D62021"/>
    <w:rsid w:val="00D63CB2"/>
    <w:rsid w:val="00D7561F"/>
    <w:rsid w:val="00D803EF"/>
    <w:rsid w:val="00DA3E65"/>
    <w:rsid w:val="00DB62BC"/>
    <w:rsid w:val="00DB684D"/>
    <w:rsid w:val="00DC7054"/>
    <w:rsid w:val="00DD0457"/>
    <w:rsid w:val="00DD08D2"/>
    <w:rsid w:val="00DE4EE4"/>
    <w:rsid w:val="00DF1BD2"/>
    <w:rsid w:val="00E06D6C"/>
    <w:rsid w:val="00E07734"/>
    <w:rsid w:val="00E1534E"/>
    <w:rsid w:val="00E20D0F"/>
    <w:rsid w:val="00E31534"/>
    <w:rsid w:val="00E377C2"/>
    <w:rsid w:val="00E533B4"/>
    <w:rsid w:val="00E61F41"/>
    <w:rsid w:val="00E63C55"/>
    <w:rsid w:val="00E71432"/>
    <w:rsid w:val="00E81749"/>
    <w:rsid w:val="00E81CBD"/>
    <w:rsid w:val="00E81D1D"/>
    <w:rsid w:val="00E85ED9"/>
    <w:rsid w:val="00E86A0E"/>
    <w:rsid w:val="00E919CB"/>
    <w:rsid w:val="00E96BDA"/>
    <w:rsid w:val="00EA10AB"/>
    <w:rsid w:val="00EA35E2"/>
    <w:rsid w:val="00EB267F"/>
    <w:rsid w:val="00EB5A9D"/>
    <w:rsid w:val="00EE2E4F"/>
    <w:rsid w:val="00EE3E02"/>
    <w:rsid w:val="00EE47A6"/>
    <w:rsid w:val="00EE7764"/>
    <w:rsid w:val="00F03E2C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8518D"/>
    <w:rsid w:val="00F96429"/>
    <w:rsid w:val="00FA259E"/>
    <w:rsid w:val="00FC535D"/>
    <w:rsid w:val="00FD78FB"/>
    <w:rsid w:val="00FF0E91"/>
    <w:rsid w:val="00FF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C492E"/>
  <w15:chartTrackingRefBased/>
  <w15:docId w15:val="{6F329B61-A3B9-4F84-A04A-AC8A463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FollowedHyperlink"/>
    <w:basedOn w:val="a0"/>
    <w:uiPriority w:val="99"/>
    <w:semiHidden/>
    <w:unhideWhenUsed/>
    <w:rsid w:val="007E4396"/>
    <w:rPr>
      <w:color w:val="954F72" w:themeColor="followedHyperlink"/>
      <w:u w:val="single"/>
    </w:rPr>
  </w:style>
  <w:style w:type="character" w:styleId="af4">
    <w:name w:val="Emphasis"/>
    <w:basedOn w:val="a0"/>
    <w:uiPriority w:val="20"/>
    <w:qFormat/>
    <w:rsid w:val="00B47B58"/>
    <w:rPr>
      <w:i/>
      <w:iCs/>
    </w:rPr>
  </w:style>
  <w:style w:type="character" w:styleId="af5">
    <w:name w:val="annotation reference"/>
    <w:basedOn w:val="a0"/>
    <w:uiPriority w:val="99"/>
    <w:semiHidden/>
    <w:unhideWhenUsed/>
    <w:rsid w:val="00792358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792358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792358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92358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792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JBjUdnAt1GM&amp;feature=youtu.be" TargetMode="Externa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JBjUdnAt1GM&amp;feature=youtu.be" TargetMode="Externa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odus.voyd.net/projects/ultima3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yperlink" Target="http://exodus.voyd.net/projects/ultima3/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C29FF-F720-495E-BA2B-7E8D18091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review模版20201016.dotx</Template>
  <TotalTime>833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Fan Quan</cp:lastModifiedBy>
  <cp:revision>61</cp:revision>
  <dcterms:created xsi:type="dcterms:W3CDTF">2020-11-18T08:59:00Z</dcterms:created>
  <dcterms:modified xsi:type="dcterms:W3CDTF">2021-01-30T00:17:00Z</dcterms:modified>
</cp:coreProperties>
</file>