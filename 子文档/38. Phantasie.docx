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08F6" w14:textId="09392C55" w:rsidR="0016522A" w:rsidRPr="00F734E7" w:rsidRDefault="000C1A81" w:rsidP="00DB684D">
      <w:pPr>
        <w:pStyle w:val="Heading3"/>
      </w:pPr>
      <w:bookmarkStart w:id="0" w:name="_Hlk59369776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55312D" wp14:editId="39573361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39745"/>
                <wp:effectExtent l="0" t="0" r="5715" b="825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39745"/>
                          <a:chOff x="0" y="0"/>
                          <a:chExt cx="6185535" cy="303974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94" y="0"/>
                            <a:ext cx="617074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216D9B" w14:textId="2041C540" w:rsidR="00F96429" w:rsidRDefault="005C6C32" w:rsidP="00F96429">
                              <w:pPr>
                                <w:pStyle w:val="Caption"/>
                                <w:jc w:val="center"/>
                              </w:pPr>
                              <w:r>
                                <w:t>Strategic Simulations, Inc., 1985, Atari ST, Amiga, C64, Apple II and MS-DOS</w:t>
                              </w:r>
                            </w:p>
                            <w:p w14:paraId="0710152B" w14:textId="5012BC1D" w:rsidR="000C1A81" w:rsidRPr="000C1A81" w:rsidRDefault="000C1A81" w:rsidP="00CA56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5312D" id="组合 4" o:spid="_x0000_s1026" style="position:absolute;left:0;text-align:left;margin-left:435.85pt;margin-top:44.4pt;width:487.05pt;height:239.35pt;z-index:251660288;mso-position-horizontal:right;mso-position-horizontal-relative:margin;mso-width-relative:margin;mso-height-relative:margin" coordsize="61855,303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73;width:617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4216D9B" w14:textId="2041C540" w:rsidR="00F96429" w:rsidRDefault="005C6C32" w:rsidP="00F96429">
                        <w:pPr>
                          <w:pStyle w:val="Caption"/>
                          <w:jc w:val="center"/>
                        </w:pPr>
                        <w:r>
                          <w:t>Strategic Simulations, Inc., 1985, Atari ST, Amiga, C64, Apple II and MS-DOS</w:t>
                        </w:r>
                      </w:p>
                      <w:p w14:paraId="0710152B" w14:textId="5012BC1D" w:rsidR="000C1A81" w:rsidRPr="000C1A81" w:rsidRDefault="000C1A81" w:rsidP="00CA5635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C6C32">
        <w:rPr>
          <w:rFonts w:hint="eastAsia"/>
        </w:rPr>
        <w:t>幽灵战士</w:t>
      </w:r>
      <w:r w:rsidR="00DB684D">
        <w:rPr>
          <w:rFonts w:hint="eastAsia"/>
        </w:rPr>
        <w:t>》（</w:t>
      </w:r>
      <w:r w:rsidR="005C6C32">
        <w:rPr>
          <w:rFonts w:hint="eastAsia"/>
        </w:rPr>
        <w:t>Phantasie</w:t>
      </w:r>
      <w:r w:rsidR="00DB684D">
        <w:rPr>
          <w:rFonts w:hint="eastAsia"/>
        </w:rPr>
        <w:t>）</w:t>
      </w:r>
    </w:p>
    <w:p w14:paraId="0CC4B444" w14:textId="5AC08C5A" w:rsidR="0016522A" w:rsidRDefault="008F2B87" w:rsidP="00F734E7">
      <w:r w:rsidRPr="008F2B87">
        <w:rPr>
          <w:rFonts w:hint="eastAsia"/>
        </w:rPr>
        <w:t>作者：</w:t>
      </w:r>
      <w:r w:rsidR="00D50E8C">
        <w:rPr>
          <w:rFonts w:hint="eastAsia"/>
        </w:rPr>
        <w:t>B</w:t>
      </w:r>
      <w:r w:rsidR="00D50E8C">
        <w:t xml:space="preserve">S </w:t>
      </w:r>
    </w:p>
    <w:p w14:paraId="71444195" w14:textId="53BD77AF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D50E8C">
        <w:rPr>
          <w:rFonts w:hint="eastAsia"/>
        </w:rPr>
        <w:t>SpIkEZhaNGQ</w:t>
      </w:r>
    </w:p>
    <w:p w14:paraId="6294E9C3" w14:textId="2926E21F" w:rsidR="0016522A" w:rsidRDefault="00CA28DA" w:rsidP="00F734E7">
      <w:r>
        <w:pict w14:anchorId="722708E8">
          <v:rect id="_x0000_i1025" style="width:261.65pt;height:1pt" o:hrpct="500" o:hrstd="t" o:hrnoshade="t" o:hr="t" fillcolor="#cfcdcd [2894]" stroked="f"/>
        </w:pict>
      </w:r>
    </w:p>
    <w:p w14:paraId="05D8C8C4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89AC265" w14:textId="1D3A74B6" w:rsidR="00F348C6" w:rsidRDefault="005C6C32" w:rsidP="00F348C6">
      <w:pPr>
        <w:pStyle w:val="-"/>
        <w:ind w:firstLine="420"/>
      </w:pPr>
      <w:r>
        <w:rPr>
          <w:rFonts w:hint="eastAsia"/>
        </w:rPr>
        <w:t>如果你去问</w:t>
      </w:r>
      <w:r w:rsidR="0068342E">
        <w:t xml:space="preserve"> CRPG </w:t>
      </w:r>
      <w:r w:rsidR="0068342E">
        <w:rPr>
          <w:rFonts w:hint="eastAsia"/>
        </w:rPr>
        <w:t>的粉丝们不列颠之王（</w:t>
      </w:r>
      <w:r w:rsidR="0068342E">
        <w:rPr>
          <w:rFonts w:hint="eastAsia"/>
        </w:rPr>
        <w:t>Lord</w:t>
      </w:r>
      <w:r w:rsidR="0068342E">
        <w:t xml:space="preserve"> </w:t>
      </w:r>
      <w:r w:rsidR="0068342E">
        <w:rPr>
          <w:rFonts w:hint="eastAsia"/>
        </w:rPr>
        <w:t>British</w:t>
      </w:r>
      <w:r w:rsidR="0068342E">
        <w:rPr>
          <w:rFonts w:hint="eastAsia"/>
        </w:rPr>
        <w:t>）是谁，他们可能会告诉你那是理查德</w:t>
      </w:r>
      <w:r w:rsidR="00800BD3">
        <w:rPr>
          <w:rFonts w:hint="eastAsia"/>
        </w:rPr>
        <w:t xml:space="preserve"> </w:t>
      </w:r>
      <w:r w:rsidR="0068342E">
        <w:rPr>
          <w:rFonts w:hint="eastAsia"/>
        </w:rPr>
        <w:t>·</w:t>
      </w:r>
      <w:r w:rsidR="00800BD3">
        <w:rPr>
          <w:rFonts w:hint="eastAsia"/>
        </w:rPr>
        <w:t xml:space="preserve"> </w:t>
      </w:r>
      <w:r w:rsidR="0068342E">
        <w:rPr>
          <w:rFonts w:hint="eastAsia"/>
        </w:rPr>
        <w:t>加里奥</w:t>
      </w:r>
      <w:r w:rsidR="00800BD3">
        <w:rPr>
          <w:rFonts w:hint="eastAsia"/>
        </w:rPr>
        <w:t>（</w:t>
      </w:r>
      <w:r w:rsidR="00800BD3">
        <w:rPr>
          <w:rFonts w:hint="eastAsia"/>
        </w:rPr>
        <w:t>R</w:t>
      </w:r>
      <w:r w:rsidR="00800BD3">
        <w:t>ichard Garriott</w:t>
      </w:r>
      <w:r w:rsidR="00800BD3">
        <w:rPr>
          <w:rFonts w:hint="eastAsia"/>
        </w:rPr>
        <w:t>）</w:t>
      </w:r>
      <w:r w:rsidR="0068342E">
        <w:rPr>
          <w:rFonts w:hint="eastAsia"/>
        </w:rPr>
        <w:t>在游戏创世纪系列里的化身。当问他们伍德领主</w:t>
      </w:r>
      <w:r w:rsidR="00800BD3">
        <w:rPr>
          <w:rFonts w:hint="eastAsia"/>
        </w:rPr>
        <w:t>（</w:t>
      </w:r>
      <w:r w:rsidR="00800BD3">
        <w:rPr>
          <w:rFonts w:hint="eastAsia"/>
        </w:rPr>
        <w:t>Lord</w:t>
      </w:r>
      <w:r w:rsidR="00800BD3">
        <w:t xml:space="preserve"> </w:t>
      </w:r>
      <w:r w:rsidR="00800BD3">
        <w:rPr>
          <w:rFonts w:hint="eastAsia"/>
        </w:rPr>
        <w:t>Wood</w:t>
      </w:r>
      <w:r w:rsidR="00800BD3">
        <w:rPr>
          <w:rFonts w:hint="eastAsia"/>
        </w:rPr>
        <w:t>）</w:t>
      </w:r>
      <w:r w:rsidR="0068342E">
        <w:rPr>
          <w:rFonts w:hint="eastAsia"/>
        </w:rPr>
        <w:t>是谁时，他们的答案就没那么肯定了。</w:t>
      </w:r>
    </w:p>
    <w:p w14:paraId="3F4A303B" w14:textId="7119F8C2" w:rsidR="00F348C6" w:rsidRDefault="002E1623" w:rsidP="00F348C6">
      <w:pPr>
        <w:pStyle w:val="-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80 </w:t>
      </w:r>
      <w:r>
        <w:rPr>
          <w:rFonts w:hint="eastAsia"/>
        </w:rPr>
        <w:t>年代中期，</w:t>
      </w:r>
      <w:r>
        <w:rPr>
          <w:rFonts w:hint="eastAsia"/>
        </w:rPr>
        <w:t>SSI</w:t>
      </w:r>
      <w:r>
        <w:t xml:space="preserve"> </w:t>
      </w:r>
      <w:r>
        <w:rPr>
          <w:rFonts w:hint="eastAsia"/>
        </w:rPr>
        <w:t>推出了三部</w:t>
      </w:r>
      <w:r w:rsidR="00800BD3">
        <w:rPr>
          <w:rFonts w:hint="eastAsia"/>
        </w:rPr>
        <w:t>曲系列</w:t>
      </w:r>
      <w:r>
        <w:rPr>
          <w:rFonts w:hint="eastAsia"/>
        </w:rPr>
        <w:t>游戏：《幽灵战士》（</w:t>
      </w:r>
      <w:r>
        <w:rPr>
          <w:rFonts w:hint="eastAsia"/>
        </w:rPr>
        <w:t>Phantasie</w:t>
      </w:r>
      <w:r w:rsidR="00800BD3">
        <w:rPr>
          <w:rFonts w:hint="eastAsia"/>
        </w:rPr>
        <w:t>，</w:t>
      </w:r>
      <w:r>
        <w:rPr>
          <w:rFonts w:hint="eastAsia"/>
        </w:rPr>
        <w:t>1</w:t>
      </w:r>
      <w:r>
        <w:t>985</w:t>
      </w:r>
      <w:r>
        <w:rPr>
          <w:rFonts w:hint="eastAsia"/>
        </w:rPr>
        <w:t>），《幽灵战士</w:t>
      </w:r>
      <w:r>
        <w:t xml:space="preserve"> 2</w:t>
      </w:r>
      <w:r>
        <w:rPr>
          <w:rFonts w:hint="eastAsia"/>
        </w:rPr>
        <w:t>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II</w:t>
      </w:r>
      <w:r w:rsidR="00800BD3">
        <w:rPr>
          <w:rFonts w:hint="eastAsia"/>
        </w:rPr>
        <w:t>，</w:t>
      </w:r>
      <w:r>
        <w:rPr>
          <w:rFonts w:hint="eastAsia"/>
        </w:rPr>
        <w:t>1</w:t>
      </w:r>
      <w:r>
        <w:t>986</w:t>
      </w:r>
      <w:r>
        <w:rPr>
          <w:rFonts w:hint="eastAsia"/>
        </w:rPr>
        <w:t>）和《幽灵战士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：尼科德穆斯之怒》（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III</w:t>
      </w:r>
      <w:r>
        <w:t>: The Wrath of Nikademus</w:t>
      </w:r>
      <w:r w:rsidR="00800BD3">
        <w:rPr>
          <w:rFonts w:hint="eastAsia"/>
        </w:rPr>
        <w:t>，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），它们均由温斯顿</w:t>
      </w:r>
      <w:r w:rsidR="00800BD3">
        <w:rPr>
          <w:rFonts w:hint="eastAsia"/>
        </w:rPr>
        <w:t xml:space="preserve"> </w:t>
      </w:r>
      <w:r>
        <w:rPr>
          <w:rFonts w:hint="eastAsia"/>
        </w:rPr>
        <w:t>·</w:t>
      </w:r>
      <w:r w:rsidR="00800BD3">
        <w:rPr>
          <w:rFonts w:hint="eastAsia"/>
        </w:rPr>
        <w:t xml:space="preserve"> </w:t>
      </w:r>
      <w:r>
        <w:rPr>
          <w:rFonts w:hint="eastAsia"/>
        </w:rPr>
        <w:t>道格拉斯</w:t>
      </w:r>
      <w:r w:rsidR="00800BD3">
        <w:rPr>
          <w:rFonts w:hint="eastAsia"/>
        </w:rPr>
        <w:t xml:space="preserve"> </w:t>
      </w:r>
      <w:r>
        <w:rPr>
          <w:rFonts w:hint="eastAsia"/>
        </w:rPr>
        <w:t>·</w:t>
      </w:r>
      <w:r w:rsidR="00800BD3">
        <w:rPr>
          <w:rFonts w:hint="eastAsia"/>
        </w:rPr>
        <w:t xml:space="preserve"> </w:t>
      </w:r>
      <w:r>
        <w:rPr>
          <w:rFonts w:hint="eastAsia"/>
        </w:rPr>
        <w:t>伍德（</w:t>
      </w:r>
      <w:r>
        <w:rPr>
          <w:rFonts w:hint="eastAsia"/>
        </w:rPr>
        <w:t>Winston</w:t>
      </w:r>
      <w:r>
        <w:t xml:space="preserve"> </w:t>
      </w:r>
      <w:r>
        <w:rPr>
          <w:rFonts w:hint="eastAsia"/>
        </w:rPr>
        <w:t>Douglas</w:t>
      </w:r>
      <w:r>
        <w:t xml:space="preserve"> </w:t>
      </w:r>
      <w:r>
        <w:rPr>
          <w:rFonts w:hint="eastAsia"/>
        </w:rPr>
        <w:t>Wood</w:t>
      </w:r>
      <w:r>
        <w:rPr>
          <w:rFonts w:hint="eastAsia"/>
        </w:rPr>
        <w:t>）所制作</w:t>
      </w:r>
      <w:r w:rsidR="00800BD3">
        <w:rPr>
          <w:rStyle w:val="FootnoteReference"/>
        </w:rPr>
        <w:footnoteReference w:id="1"/>
      </w:r>
      <w:r>
        <w:rPr>
          <w:rFonts w:hint="eastAsia"/>
        </w:rPr>
        <w:t>。在游戏中，</w:t>
      </w:r>
      <w:r w:rsidR="00CA5635">
        <w:rPr>
          <w:rFonts w:hint="eastAsia"/>
        </w:rPr>
        <w:t>他化身为光明力量的崇高领袖，伟大的伍德领主，以及邪恶力量尼科德穆斯的死对头。</w:t>
      </w:r>
    </w:p>
    <w:p w14:paraId="055F4A75" w14:textId="159B3F7D" w:rsidR="00E03EF5" w:rsidRDefault="00B42799" w:rsidP="00E03EF5">
      <w:pPr>
        <w:pStyle w:val="-"/>
        <w:ind w:firstLine="420"/>
      </w:pPr>
      <w:r>
        <w:rPr>
          <w:rFonts w:hint="eastAsia"/>
        </w:rPr>
        <w:t>《幽灵战士》原版包装盒上宣称此游戏为“角色扮演之奥德赛（</w:t>
      </w:r>
      <w:r>
        <w:rPr>
          <w:rFonts w:hint="eastAsia"/>
        </w:rPr>
        <w:t>r</w:t>
      </w:r>
      <w:r>
        <w:t>ole-playing odyssey</w:t>
      </w:r>
      <w:r>
        <w:rPr>
          <w:rFonts w:hint="eastAsia"/>
        </w:rPr>
        <w:t>）”</w:t>
      </w:r>
      <w:r w:rsidR="008E080D">
        <w:rPr>
          <w:rFonts w:hint="eastAsia"/>
        </w:rPr>
        <w:t>，</w:t>
      </w:r>
      <w:r>
        <w:rPr>
          <w:rFonts w:hint="eastAsia"/>
        </w:rPr>
        <w:t>这也是对它最为贴切的描述——正如奥德修斯（</w:t>
      </w:r>
      <w:r>
        <w:rPr>
          <w:rFonts w:hint="eastAsia"/>
        </w:rPr>
        <w:t>Odysseus</w:t>
      </w:r>
      <w:r>
        <w:rPr>
          <w:rFonts w:hint="eastAsia"/>
        </w:rPr>
        <w:t>）在古希腊游历时一般，《幽灵战士》系列也是从希腊神话中汲取了大量灵感：巫师尼科德穆斯企图</w:t>
      </w:r>
      <w:r w:rsidR="00915C7C">
        <w:rPr>
          <w:rFonts w:hint="eastAsia"/>
        </w:rPr>
        <w:t>通过</w:t>
      </w:r>
      <w:r w:rsidR="00915C7C">
        <w:rPr>
          <w:rFonts w:hint="eastAsia"/>
        </w:rPr>
        <w:t>他的守护神黑暗之神冥王（</w:t>
      </w:r>
      <w:r w:rsidR="00915C7C">
        <w:rPr>
          <w:rFonts w:hint="eastAsia"/>
        </w:rPr>
        <w:t>Pluto</w:t>
      </w:r>
      <w:r w:rsidR="00915C7C">
        <w:rPr>
          <w:rFonts w:hint="eastAsia"/>
        </w:rPr>
        <w:t>）的帮助下征服世界，而宙斯（</w:t>
      </w:r>
      <w:r w:rsidR="00915C7C">
        <w:rPr>
          <w:rFonts w:hint="eastAsia"/>
        </w:rPr>
        <w:t>Zeus</w:t>
      </w:r>
      <w:r w:rsidR="00915C7C">
        <w:rPr>
          <w:rFonts w:hint="eastAsia"/>
        </w:rPr>
        <w:t>）自然不会坐视不理，就像古老的神话里描述的那样，他在凡人中挑选出并组成一队冒险者来帮助他完成任务。与此同时，神明还召集了伍德领主和一位名为圣人菲蒙（</w:t>
      </w:r>
      <w:r w:rsidR="00915C7C">
        <w:rPr>
          <w:rFonts w:hint="eastAsia"/>
        </w:rPr>
        <w:t>Filmon</w:t>
      </w:r>
      <w:r w:rsidR="00915C7C">
        <w:t xml:space="preserve"> </w:t>
      </w:r>
      <w:r w:rsidR="00915C7C">
        <w:rPr>
          <w:rFonts w:hint="eastAsia"/>
        </w:rPr>
        <w:t>the</w:t>
      </w:r>
      <w:r w:rsidR="00915C7C">
        <w:t xml:space="preserve"> </w:t>
      </w:r>
      <w:r w:rsidR="00915C7C">
        <w:rPr>
          <w:rFonts w:hint="eastAsia"/>
        </w:rPr>
        <w:t>Sa</w:t>
      </w:r>
      <w:r w:rsidR="008E080D">
        <w:rPr>
          <w:rFonts w:hint="eastAsia"/>
        </w:rPr>
        <w:t>ge</w:t>
      </w:r>
      <w:r w:rsidR="00915C7C">
        <w:rPr>
          <w:rFonts w:hint="eastAsia"/>
        </w:rPr>
        <w:t>）的法师，在这三部游戏中指引和协助玩家。</w:t>
      </w:r>
    </w:p>
    <w:p w14:paraId="4EF61193" w14:textId="77777777" w:rsidR="00E03EF5" w:rsidRDefault="00E03EF5" w:rsidP="00E03EF5">
      <w:pPr>
        <w:pStyle w:val="-"/>
        <w:ind w:firstLine="420"/>
      </w:pPr>
    </w:p>
    <w:p w14:paraId="5C41AF35" w14:textId="77777777" w:rsidR="00E03EF5" w:rsidRDefault="00E03EF5" w:rsidP="00E03EF5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6ED0BBD" wp14:editId="4EE809C8">
            <wp:extent cx="2959200" cy="22248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0CA" w14:textId="3996B21F" w:rsidR="00E03EF5" w:rsidRDefault="00E03EF5" w:rsidP="00E03EF5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游戏的世界地图非常简洁，仅仅包含城镇，</w:t>
      </w:r>
      <w:r w:rsidR="00C65EA0">
        <w:rPr>
          <w:rFonts w:hint="eastAsia"/>
        </w:rPr>
        <w:t>地下城</w:t>
      </w:r>
      <w:r>
        <w:rPr>
          <w:rFonts w:hint="eastAsia"/>
        </w:rPr>
        <w:t>以及旅店，但是到处充斥</w:t>
      </w:r>
      <w:r w:rsidR="008E080D">
        <w:rPr>
          <w:rFonts w:hint="eastAsia"/>
        </w:rPr>
        <w:t>着</w:t>
      </w:r>
      <w:r>
        <w:rPr>
          <w:rFonts w:hint="eastAsia"/>
        </w:rPr>
        <w:t>敌人，他们甚至能在午夜</w:t>
      </w:r>
      <w:r>
        <w:rPr>
          <w:rFonts w:hint="eastAsia"/>
        </w:rPr>
        <w:lastRenderedPageBreak/>
        <w:t>时分向你的队伍发起突袭。</w:t>
      </w:r>
    </w:p>
    <w:p w14:paraId="7021D051" w14:textId="77777777" w:rsidR="00E03EF5" w:rsidRDefault="00E03EF5" w:rsidP="00E03EF5">
      <w:pPr>
        <w:pStyle w:val="-"/>
        <w:ind w:firstLine="420"/>
      </w:pPr>
    </w:p>
    <w:p w14:paraId="0E005AF8" w14:textId="3D38D5E7" w:rsidR="00E03EF5" w:rsidRDefault="00E03EF5" w:rsidP="00431146">
      <w:pPr>
        <w:pStyle w:val="-"/>
        <w:ind w:firstLine="420"/>
      </w:pPr>
      <w:r>
        <w:rPr>
          <w:rFonts w:hint="eastAsia"/>
        </w:rPr>
        <w:t>在整部游戏中，玩家的旅途将会是丰富且充满变数的，玩家不仅可以在中世纪奇幻的大陆上冒险，还能前往不同的次元</w:t>
      </w:r>
      <w:r w:rsidR="0016221A">
        <w:rPr>
          <w:rStyle w:val="FootnoteReference"/>
        </w:rPr>
        <w:footnoteReference w:id="2"/>
      </w:r>
      <w:r>
        <w:rPr>
          <w:rFonts w:hint="eastAsia"/>
        </w:rPr>
        <w:t>。实际上，次元旅行是该系列中振奋人心的重头戏，玩家将前往星界</w:t>
      </w:r>
      <w:r w:rsidR="0016221A">
        <w:rPr>
          <w:rFonts w:hint="eastAsia"/>
        </w:rPr>
        <w:t>（</w:t>
      </w:r>
      <w:r w:rsidR="0016221A">
        <w:rPr>
          <w:rFonts w:hint="eastAsia"/>
        </w:rPr>
        <w:t>Astral</w:t>
      </w:r>
      <w:r w:rsidR="0016221A">
        <w:t xml:space="preserve"> </w:t>
      </w:r>
      <w:r w:rsidR="0016221A">
        <w:rPr>
          <w:rFonts w:hint="eastAsia"/>
        </w:rPr>
        <w:t>Plane</w:t>
      </w:r>
      <w:r w:rsidR="0016221A">
        <w:rPr>
          <w:rFonts w:hint="eastAsia"/>
        </w:rPr>
        <w:t>）、</w:t>
      </w:r>
      <w:r>
        <w:rPr>
          <w:rFonts w:hint="eastAsia"/>
        </w:rPr>
        <w:t>光明界</w:t>
      </w:r>
      <w:r w:rsidR="0016221A">
        <w:rPr>
          <w:rFonts w:hint="eastAsia"/>
        </w:rPr>
        <w:t>和幽灵界（</w:t>
      </w:r>
      <w:r w:rsidR="0016221A">
        <w:rPr>
          <w:rFonts w:hint="eastAsia"/>
        </w:rPr>
        <w:t>Planes</w:t>
      </w:r>
      <w:r w:rsidR="0016221A">
        <w:t xml:space="preserve"> </w:t>
      </w:r>
      <w:r w:rsidR="0016221A">
        <w:rPr>
          <w:rFonts w:hint="eastAsia"/>
        </w:rPr>
        <w:t>of</w:t>
      </w:r>
      <w:r w:rsidR="0016221A">
        <w:t xml:space="preserve"> </w:t>
      </w:r>
      <w:r w:rsidR="0016221A">
        <w:rPr>
          <w:rFonts w:hint="eastAsia"/>
        </w:rPr>
        <w:t>Light</w:t>
      </w:r>
      <w:r w:rsidR="0016221A">
        <w:t xml:space="preserve"> and Darkness</w:t>
      </w:r>
      <w:r w:rsidR="0016221A">
        <w:rPr>
          <w:rFonts w:hint="eastAsia"/>
        </w:rPr>
        <w:t>）、以及</w:t>
      </w:r>
      <w:r>
        <w:rPr>
          <w:rFonts w:hint="eastAsia"/>
        </w:rPr>
        <w:t>不同层次的冥界</w:t>
      </w:r>
      <w:r w:rsidR="0016221A">
        <w:rPr>
          <w:rFonts w:hint="eastAsia"/>
        </w:rPr>
        <w:t>（</w:t>
      </w:r>
      <w:r w:rsidR="0016221A">
        <w:rPr>
          <w:rFonts w:hint="eastAsia"/>
        </w:rPr>
        <w:t>Netherworld</w:t>
      </w:r>
      <w:r w:rsidR="0016221A">
        <w:rPr>
          <w:rFonts w:hint="eastAsia"/>
        </w:rPr>
        <w:t>）</w:t>
      </w:r>
      <w:r>
        <w:rPr>
          <w:rFonts w:hint="eastAsia"/>
        </w:rPr>
        <w:t>。这些次元不仅仅是可提供探索的</w:t>
      </w:r>
      <w:r w:rsidR="00C65EA0">
        <w:rPr>
          <w:rFonts w:hint="eastAsia"/>
        </w:rPr>
        <w:t>地下城</w:t>
      </w:r>
      <w:r>
        <w:rPr>
          <w:rFonts w:hint="eastAsia"/>
        </w:rPr>
        <w:t>，而是由城镇和各种地点所构成的小型世界。玩家不仅能听到神明的旨意，还能在奥林匹斯山上与宙斯会面，或者是在冥王那大到超出凡人理解的“最小的城堡”中见到其本尊。</w:t>
      </w:r>
    </w:p>
    <w:p w14:paraId="6647E0B5" w14:textId="4F22E4F0" w:rsidR="00431146" w:rsidRDefault="00431146" w:rsidP="00431146">
      <w:pPr>
        <w:pStyle w:val="-"/>
        <w:ind w:firstLine="420"/>
      </w:pPr>
      <w:r>
        <w:rPr>
          <w:rFonts w:hint="eastAsia"/>
        </w:rPr>
        <w:t>该系列最出色的特点之一，是提供了众多的可选种族（共有</w:t>
      </w:r>
      <w:r>
        <w:rPr>
          <w:rFonts w:hint="eastAsia"/>
        </w:rPr>
        <w:t xml:space="preserve"> </w:t>
      </w:r>
      <w:r>
        <w:t xml:space="preserve">15 </w:t>
      </w:r>
      <w:r>
        <w:rPr>
          <w:rFonts w:hint="eastAsia"/>
        </w:rPr>
        <w:t>类）</w:t>
      </w:r>
      <w:r w:rsidR="008C13DB">
        <w:rPr>
          <w:rFonts w:hint="eastAsia"/>
        </w:rPr>
        <w:t>供</w:t>
      </w:r>
      <w:r>
        <w:rPr>
          <w:rFonts w:hint="eastAsia"/>
        </w:rPr>
        <w:t>玩家选择</w:t>
      </w:r>
      <w:r w:rsidR="008C13DB">
        <w:rPr>
          <w:rFonts w:hint="eastAsia"/>
        </w:rPr>
        <w:t>来组成小队</w:t>
      </w:r>
      <w:r>
        <w:rPr>
          <w:rFonts w:hint="eastAsia"/>
        </w:rPr>
        <w:t>。玩家的角色不仅可以是人类</w:t>
      </w:r>
      <w:r w:rsidR="008C13DB">
        <w:rPr>
          <w:rFonts w:hint="eastAsia"/>
        </w:rPr>
        <w:t>（</w:t>
      </w:r>
      <w:r w:rsidR="008C13DB">
        <w:rPr>
          <w:rFonts w:hint="eastAsia"/>
        </w:rPr>
        <w:t>humans</w:t>
      </w:r>
      <w:r w:rsidR="008C13DB">
        <w:rPr>
          <w:rFonts w:hint="eastAsia"/>
        </w:rPr>
        <w:t>）</w:t>
      </w:r>
      <w:r>
        <w:rPr>
          <w:rFonts w:hint="eastAsia"/>
        </w:rPr>
        <w:t>，精灵</w:t>
      </w:r>
      <w:r w:rsidR="008C13DB">
        <w:rPr>
          <w:rFonts w:hint="eastAsia"/>
        </w:rPr>
        <w:t>（</w:t>
      </w:r>
      <w:r w:rsidR="008C13DB">
        <w:rPr>
          <w:rFonts w:hint="eastAsia"/>
        </w:rPr>
        <w:t>elves</w:t>
      </w:r>
      <w:r w:rsidR="008C13DB">
        <w:rPr>
          <w:rFonts w:hint="eastAsia"/>
        </w:rPr>
        <w:t>）</w:t>
      </w:r>
      <w:r>
        <w:rPr>
          <w:rFonts w:hint="eastAsia"/>
        </w:rPr>
        <w:t>，矮人</w:t>
      </w:r>
      <w:r w:rsidR="008C13DB">
        <w:rPr>
          <w:rFonts w:hint="eastAsia"/>
        </w:rPr>
        <w:t>（</w:t>
      </w:r>
      <w:r w:rsidR="008C13DB">
        <w:rPr>
          <w:rFonts w:hint="eastAsia"/>
        </w:rPr>
        <w:t>dwarves</w:t>
      </w:r>
      <w:r w:rsidR="008C13DB">
        <w:rPr>
          <w:rFonts w:hint="eastAsia"/>
        </w:rPr>
        <w:t>）</w:t>
      </w:r>
      <w:r>
        <w:rPr>
          <w:rFonts w:hint="eastAsia"/>
        </w:rPr>
        <w:t>或侏儒</w:t>
      </w:r>
      <w:r w:rsidR="008C13DB">
        <w:rPr>
          <w:rFonts w:hint="eastAsia"/>
        </w:rPr>
        <w:t>（</w:t>
      </w:r>
      <w:r w:rsidR="008C13DB">
        <w:rPr>
          <w:rFonts w:hint="eastAsia"/>
        </w:rPr>
        <w:t>gnomes</w:t>
      </w:r>
      <w:r w:rsidR="008C13DB">
        <w:rPr>
          <w:rFonts w:hint="eastAsia"/>
        </w:rPr>
        <w:t>）</w:t>
      </w:r>
      <w:r>
        <w:rPr>
          <w:rFonts w:hint="eastAsia"/>
        </w:rPr>
        <w:t>，也可以是任意一个受《龙与地下城》（</w:t>
      </w:r>
      <w:r>
        <w:rPr>
          <w:rFonts w:hint="eastAsia"/>
        </w:rPr>
        <w:t>D&amp;D</w:t>
      </w:r>
      <w:r>
        <w:rPr>
          <w:rFonts w:hint="eastAsia"/>
        </w:rPr>
        <w:t>）启发而来的种族，例如豺狼人</w:t>
      </w:r>
      <w:r w:rsidR="008C13DB">
        <w:rPr>
          <w:rFonts w:hint="eastAsia"/>
        </w:rPr>
        <w:t>（</w:t>
      </w:r>
      <w:r w:rsidR="008C13DB">
        <w:rPr>
          <w:rFonts w:hint="eastAsia"/>
        </w:rPr>
        <w:t>gnolls</w:t>
      </w:r>
      <w:r w:rsidR="008C13DB">
        <w:rPr>
          <w:rFonts w:hint="eastAsia"/>
        </w:rPr>
        <w:t>）</w:t>
      </w:r>
      <w:r>
        <w:rPr>
          <w:rFonts w:hint="eastAsia"/>
        </w:rPr>
        <w:t>，兽人</w:t>
      </w:r>
      <w:r w:rsidR="008C13DB">
        <w:rPr>
          <w:rFonts w:hint="eastAsia"/>
        </w:rPr>
        <w:t>（</w:t>
      </w:r>
      <w:r w:rsidR="008C13DB">
        <w:rPr>
          <w:rFonts w:hint="eastAsia"/>
        </w:rPr>
        <w:t>orcs</w:t>
      </w:r>
      <w:r w:rsidR="008C13DB">
        <w:rPr>
          <w:rFonts w:hint="eastAsia"/>
        </w:rPr>
        <w:t>）</w:t>
      </w:r>
      <w:r>
        <w:rPr>
          <w:rFonts w:hint="eastAsia"/>
        </w:rPr>
        <w:t>，地精</w:t>
      </w:r>
      <w:r w:rsidR="008C13DB">
        <w:rPr>
          <w:rFonts w:hint="eastAsia"/>
        </w:rPr>
        <w:t>（</w:t>
      </w:r>
      <w:r w:rsidR="008C13DB">
        <w:rPr>
          <w:rFonts w:hint="eastAsia"/>
        </w:rPr>
        <w:t>goblins</w:t>
      </w:r>
      <w:r w:rsidR="008C13DB">
        <w:rPr>
          <w:rFonts w:hint="eastAsia"/>
        </w:rPr>
        <w:t>）</w:t>
      </w:r>
      <w:r>
        <w:rPr>
          <w:rFonts w:hint="eastAsia"/>
        </w:rPr>
        <w:t>，牛头人</w:t>
      </w:r>
      <w:r w:rsidR="008C13DB">
        <w:rPr>
          <w:rFonts w:hint="eastAsia"/>
        </w:rPr>
        <w:t>（</w:t>
      </w:r>
      <w:r w:rsidR="008C13DB">
        <w:rPr>
          <w:rFonts w:hint="eastAsia"/>
        </w:rPr>
        <w:t>minotaurs</w:t>
      </w:r>
      <w:r w:rsidR="008C13DB">
        <w:rPr>
          <w:rFonts w:hint="eastAsia"/>
        </w:rPr>
        <w:t>）</w:t>
      </w:r>
      <w:r>
        <w:rPr>
          <w:rFonts w:hint="eastAsia"/>
        </w:rPr>
        <w:t>，蜥蜴人</w:t>
      </w:r>
      <w:r w:rsidR="008C13DB">
        <w:rPr>
          <w:rFonts w:hint="eastAsia"/>
        </w:rPr>
        <w:t>（</w:t>
      </w:r>
      <w:r w:rsidR="008C13DB">
        <w:rPr>
          <w:rFonts w:hint="eastAsia"/>
        </w:rPr>
        <w:t>Lizardmen</w:t>
      </w:r>
      <w:r w:rsidR="008C13DB">
        <w:rPr>
          <w:rFonts w:hint="eastAsia"/>
        </w:rPr>
        <w:t>）</w:t>
      </w:r>
      <w:r>
        <w:rPr>
          <w:rFonts w:hint="eastAsia"/>
        </w:rPr>
        <w:t>或者妖精</w:t>
      </w:r>
      <w:r w:rsidR="008C13DB">
        <w:rPr>
          <w:rFonts w:hint="eastAsia"/>
        </w:rPr>
        <w:t>（</w:t>
      </w:r>
      <w:r w:rsidR="008C13DB">
        <w:rPr>
          <w:rFonts w:hint="eastAsia"/>
        </w:rPr>
        <w:t>sprites</w:t>
      </w:r>
      <w:r w:rsidR="008C13DB">
        <w:rPr>
          <w:rFonts w:hint="eastAsia"/>
        </w:rPr>
        <w:t>）</w:t>
      </w:r>
      <w:r>
        <w:rPr>
          <w:rFonts w:hint="eastAsia"/>
        </w:rPr>
        <w:t>。每个种族在战斗画面中都有属于自己的</w:t>
      </w:r>
      <w:r w:rsidR="00BB5AD8">
        <w:rPr>
          <w:rFonts w:hint="eastAsia"/>
        </w:rPr>
        <w:t>图标，</w:t>
      </w:r>
      <w:r>
        <w:rPr>
          <w:rFonts w:hint="eastAsia"/>
        </w:rPr>
        <w:t>这在当时是非常先进的。该系列还允许玩家将自己的角色资料转入续作</w:t>
      </w:r>
      <w:r w:rsidR="00BB5AD8">
        <w:rPr>
          <w:rFonts w:hint="eastAsia"/>
        </w:rPr>
        <w:t>当中</w:t>
      </w:r>
      <w:r>
        <w:rPr>
          <w:rFonts w:hint="eastAsia"/>
        </w:rPr>
        <w:t>。</w:t>
      </w:r>
    </w:p>
    <w:p w14:paraId="2DFFF889" w14:textId="3C8B8393" w:rsidR="0058275B" w:rsidRDefault="0058275B" w:rsidP="00431146">
      <w:pPr>
        <w:pStyle w:val="-"/>
        <w:ind w:firstLine="420"/>
      </w:pPr>
      <w:r>
        <w:rPr>
          <w:rFonts w:hint="eastAsia"/>
        </w:rPr>
        <w:t>游戏的流程是后来在家用机游戏和</w:t>
      </w:r>
      <w:r>
        <w:rPr>
          <w:rFonts w:hint="eastAsia"/>
        </w:rPr>
        <w:t xml:space="preserve"> JRPG</w:t>
      </w:r>
      <w:r>
        <w:t xml:space="preserve"> </w:t>
      </w:r>
      <w:r>
        <w:rPr>
          <w:rFonts w:hint="eastAsia"/>
        </w:rPr>
        <w:t>中司空见惯的模式：冒险者小队从一个城镇到下一个城镇，攻略沿途的</w:t>
      </w:r>
      <w:r w:rsidR="00C65EA0">
        <w:rPr>
          <w:rFonts w:hint="eastAsia"/>
        </w:rPr>
        <w:t>地下城</w:t>
      </w:r>
      <w:r>
        <w:rPr>
          <w:rFonts w:hint="eastAsia"/>
        </w:rPr>
        <w:t>，在此过程中获得更多的经验和更好的装备。尽管游戏中的地</w:t>
      </w:r>
      <w:r w:rsidR="00C65EA0">
        <w:rPr>
          <w:rFonts w:hint="eastAsia"/>
        </w:rPr>
        <w:t>下城</w:t>
      </w:r>
      <w:r>
        <w:rPr>
          <w:rFonts w:hint="eastAsia"/>
        </w:rPr>
        <w:t>是用一种简陋的“迷你地图”呈现出来</w:t>
      </w:r>
      <w:r w:rsidR="00BB5AD8">
        <w:rPr>
          <w:rFonts w:hint="eastAsia"/>
        </w:rPr>
        <w:t>的</w:t>
      </w:r>
      <w:r>
        <w:rPr>
          <w:rFonts w:hint="eastAsia"/>
        </w:rPr>
        <w:t>，但出色的文字描述却将其表现得栩栩如生。</w:t>
      </w:r>
    </w:p>
    <w:p w14:paraId="40B9FA35" w14:textId="4F438487" w:rsidR="0058275B" w:rsidRDefault="0058275B" w:rsidP="00431146">
      <w:pPr>
        <w:pStyle w:val="-"/>
        <w:ind w:firstLine="420"/>
      </w:pPr>
      <w:r>
        <w:rPr>
          <w:rFonts w:hint="eastAsia"/>
        </w:rPr>
        <w:t>游戏的故事主要是通过散布在城镇和</w:t>
      </w:r>
      <w:r w:rsidR="00C65EA0">
        <w:rPr>
          <w:rFonts w:hint="eastAsia"/>
        </w:rPr>
        <w:t>地下城</w:t>
      </w:r>
      <w:r>
        <w:rPr>
          <w:rFonts w:hint="eastAsia"/>
        </w:rPr>
        <w:t>里的卷轴讲述的</w:t>
      </w:r>
      <w:r w:rsidR="00BB5AD8">
        <w:rPr>
          <w:rFonts w:hint="eastAsia"/>
        </w:rPr>
        <w:t>。</w:t>
      </w:r>
      <w:r>
        <w:rPr>
          <w:rFonts w:hint="eastAsia"/>
        </w:rPr>
        <w:t>这些卷轴很好地向玩家们介绍了《幽灵战士》的世界观，所发生的事件以及涉及到的任务。除此之外，玩家还能在</w:t>
      </w:r>
      <w:r w:rsidR="00C65EA0">
        <w:rPr>
          <w:rFonts w:hint="eastAsia"/>
        </w:rPr>
        <w:t>地下城</w:t>
      </w:r>
      <w:r>
        <w:rPr>
          <w:rFonts w:hint="eastAsia"/>
        </w:rPr>
        <w:t>中遇到许多谜题和人物，例如菲蒙和伍德领主。</w:t>
      </w:r>
    </w:p>
    <w:p w14:paraId="7C1E13C8" w14:textId="77777777" w:rsidR="00C65EA0" w:rsidRDefault="00C65EA0" w:rsidP="00C65EA0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1775C44" wp14:editId="1E081BBA">
            <wp:extent cx="2959200" cy="221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2836" w14:textId="6C401EFC" w:rsidR="00C65EA0" w:rsidRDefault="00C65EA0" w:rsidP="00C65EA0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地下城的探险</w:t>
      </w:r>
      <w:r w:rsidR="002338D3">
        <w:rPr>
          <w:rFonts w:hint="eastAsia"/>
        </w:rPr>
        <w:t>是游戏的核心部分</w:t>
      </w:r>
      <w:r w:rsidR="00BB5AD8">
        <w:rPr>
          <w:rFonts w:hint="eastAsia"/>
        </w:rPr>
        <w:t>。</w:t>
      </w:r>
      <w:r w:rsidR="002338D3">
        <w:rPr>
          <w:rFonts w:hint="eastAsia"/>
        </w:rPr>
        <w:t>在探索的过程中，你会遇到各种技能鉴定，可互动元素和不为人知的秘密。</w:t>
      </w:r>
    </w:p>
    <w:p w14:paraId="20AE2599" w14:textId="77777777" w:rsidR="00BB5AD8" w:rsidRPr="00E755D0" w:rsidRDefault="00BB5AD8" w:rsidP="00E755D0"/>
    <w:p w14:paraId="2E5370CF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C1FCD62" wp14:editId="0116A334">
            <wp:extent cx="2959200" cy="221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7F16" w14:textId="72F1919F" w:rsidR="002338D3" w:rsidRDefault="002338D3" w:rsidP="002338D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一旦被击败，冒险小队的角色灵魂将会受到审判，他们有可能被复活、毁灭或者转化为不死</w:t>
      </w:r>
      <w:r w:rsidR="00BB5AD8">
        <w:rPr>
          <w:rFonts w:hint="eastAsia"/>
        </w:rPr>
        <w:t>人</w:t>
      </w:r>
      <w:r>
        <w:rPr>
          <w:rFonts w:hint="eastAsia"/>
        </w:rPr>
        <w:t>。</w:t>
      </w:r>
    </w:p>
    <w:p w14:paraId="3EBDFFE1" w14:textId="77777777" w:rsidR="002338D3" w:rsidRPr="002338D3" w:rsidRDefault="002338D3" w:rsidP="002338D3"/>
    <w:p w14:paraId="300C8DB5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399FE7" wp14:editId="1A0E22BF">
            <wp:extent cx="2959200" cy="22248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688" w14:textId="31EDFAD7" w:rsidR="002338D3" w:rsidRDefault="002338D3" w:rsidP="002338D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在战斗画面中，你的敌人会排成一排，而你的队伍则会显示在画面的底部。</w:t>
      </w:r>
    </w:p>
    <w:p w14:paraId="472E133E" w14:textId="77777777" w:rsidR="002338D3" w:rsidRPr="002338D3" w:rsidRDefault="002338D3" w:rsidP="002338D3"/>
    <w:p w14:paraId="4092A666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DF1ECD3" wp14:editId="4DA4FB7A">
            <wp:extent cx="2959200" cy="222480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EC5" w14:textId="386C6624" w:rsidR="002338D3" w:rsidRDefault="002338D3" w:rsidP="002338D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《幽灵战士</w:t>
      </w:r>
      <w:r>
        <w:rPr>
          <w:rFonts w:hint="eastAsia"/>
        </w:rPr>
        <w:t xml:space="preserve"> 3</w:t>
      </w:r>
      <w:r>
        <w:rPr>
          <w:rFonts w:hint="eastAsia"/>
        </w:rPr>
        <w:t>》有着更好的游戏画面和部位破坏系统，这使你能够击伤，破坏甚至砍下敌人的肢体。</w:t>
      </w:r>
    </w:p>
    <w:p w14:paraId="6CBCBD10" w14:textId="1FADF11F" w:rsidR="002338D3" w:rsidRDefault="002338D3" w:rsidP="00431146">
      <w:pPr>
        <w:pStyle w:val="-"/>
        <w:ind w:firstLine="420"/>
      </w:pPr>
    </w:p>
    <w:p w14:paraId="6F07F1B9" w14:textId="21639060" w:rsidR="002338D3" w:rsidRDefault="000F787E" w:rsidP="00431146">
      <w:pPr>
        <w:pStyle w:val="-"/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3E1943" wp14:editId="3FDA7540">
                <wp:simplePos x="0" y="0"/>
                <wp:positionH relativeFrom="margin">
                  <wp:posOffset>-1270</wp:posOffset>
                </wp:positionH>
                <wp:positionV relativeFrom="paragraph">
                  <wp:posOffset>1054846</wp:posOffset>
                </wp:positionV>
                <wp:extent cx="6177280" cy="1404620"/>
                <wp:effectExtent l="0" t="0" r="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2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67E60" w14:textId="77777777" w:rsidR="000F787E" w:rsidRPr="00E755D0" w:rsidRDefault="000F787E" w:rsidP="00E755D0">
                            <w:pPr>
                              <w:pStyle w:val="-"/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E755D0">
                              <w:rPr>
                                <w:rFonts w:hint="eastAsia"/>
                                <w:b/>
                                <w:bCs/>
                              </w:rPr>
                              <w:t>日版游戏</w:t>
                            </w:r>
                          </w:p>
                          <w:p w14:paraId="6416AD6D" w14:textId="6D9FD438" w:rsidR="000F787E" w:rsidRDefault="000F787E" w:rsidP="00E755D0">
                            <w:pPr>
                              <w:pStyle w:val="-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《幽灵战士》系列由日本公司</w:t>
                            </w:r>
                            <w:r>
                              <w:t xml:space="preserve"> Star Craft Inc </w:t>
                            </w:r>
                            <w:r>
                              <w:t>引进</w:t>
                            </w:r>
                            <w:r w:rsidR="002F2587">
                              <w:rPr>
                                <w:rFonts w:hint="eastAsia"/>
                              </w:rPr>
                              <w:t>日本</w:t>
                            </w:r>
                            <w:r>
                              <w:t>，他们在游戏中做出了不少改动：例如改变了美术风格，并使用了横版战斗画面</w:t>
                            </w:r>
                            <w:r w:rsidR="002F2587">
                              <w:rPr>
                                <w:rFonts w:hint="eastAsia"/>
                              </w:rPr>
                              <w:t>等</w:t>
                            </w:r>
                            <w:r>
                              <w:t>。游戏在日本取得了成功，随后温斯顿</w:t>
                            </w:r>
                            <w:r w:rsidR="002F258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·</w:t>
                            </w:r>
                            <w:r w:rsidR="002F2587">
                              <w:t xml:space="preserve"> </w:t>
                            </w:r>
                            <w:r>
                              <w:t>伍德于</w:t>
                            </w:r>
                            <w:r>
                              <w:t xml:space="preserve"> 1991 </w:t>
                            </w:r>
                            <w:r>
                              <w:t>年前往日本开发了《幽灵战士</w:t>
                            </w:r>
                            <w:r>
                              <w:t xml:space="preserve"> 4</w:t>
                            </w:r>
                            <w:r>
                              <w:t>：英雄诞生》（</w:t>
                            </w:r>
                            <w:r>
                              <w:t>Phantasie IV: Birth of Heroes</w:t>
                            </w:r>
                            <w:r>
                              <w:t>），但这一部至今仍未在西方发行。</w:t>
                            </w:r>
                          </w:p>
                          <w:p w14:paraId="235D76A8" w14:textId="77777777" w:rsidR="002F2587" w:rsidRDefault="002F2587" w:rsidP="000F787E"/>
                          <w:p w14:paraId="1DAFA8D0" w14:textId="1D28486E" w:rsidR="000F787E" w:rsidRDefault="000F787E" w:rsidP="00E755D0">
                            <w:pPr>
                              <w:keepNext/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5E2B75E" wp14:editId="23F730ED">
                                  <wp:extent cx="2757600" cy="2073232"/>
                                  <wp:effectExtent l="0" t="0" r="5080" b="381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7600" cy="20732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4433E7D" wp14:editId="46CB3427">
                                  <wp:extent cx="2499266" cy="2073600"/>
                                  <wp:effectExtent l="0" t="0" r="0" b="3175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4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9266" cy="207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B00E64" w14:textId="5D0B513E" w:rsidR="000F787E" w:rsidRDefault="000F787E" w:rsidP="00E755D0">
                            <w:pPr>
                              <w:pStyle w:val="Caption"/>
                              <w:jc w:val="center"/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0F787E">
                              <w:t xml:space="preserve">MSX </w:t>
                            </w:r>
                            <w:r w:rsidRPr="000F787E">
                              <w:t>平台上的日版《幽灵战士》的横版战斗画面（左侧），以及日版独占的《幽灵战士</w:t>
                            </w:r>
                            <w:r w:rsidR="002F258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F2587">
                              <w:t>4</w:t>
                            </w:r>
                            <w:r w:rsidRPr="000F787E">
                              <w:t>》（右侧）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E1943" id="文本框 2" o:spid="_x0000_s1029" type="#_x0000_t202" style="position:absolute;left:0;text-align:left;margin-left:-.1pt;margin-top:83.05pt;width:486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" fillcolor="#d8d8d8 [2732]" stroked="f">
                <v:textbox style="mso-fit-shape-to-text:t">
                  <w:txbxContent>
                    <w:p w14:paraId="41867E60" w14:textId="77777777" w:rsidR="000F787E" w:rsidRPr="00E755D0" w:rsidRDefault="000F787E" w:rsidP="00E755D0">
                      <w:pPr>
                        <w:pStyle w:val="-"/>
                        <w:ind w:firstLineChars="0" w:firstLine="0"/>
                        <w:rPr>
                          <w:b/>
                          <w:bCs/>
                        </w:rPr>
                      </w:pPr>
                      <w:r w:rsidRPr="00E755D0">
                        <w:rPr>
                          <w:rFonts w:hint="eastAsia"/>
                          <w:b/>
                          <w:bCs/>
                        </w:rPr>
                        <w:t>日版游戏</w:t>
                      </w:r>
                    </w:p>
                    <w:p w14:paraId="6416AD6D" w14:textId="6D9FD438" w:rsidR="000F787E" w:rsidRDefault="000F787E" w:rsidP="00E755D0">
                      <w:pPr>
                        <w:pStyle w:val="-"/>
                        <w:ind w:firstLine="420"/>
                      </w:pPr>
                      <w:r>
                        <w:rPr>
                          <w:rFonts w:hint="eastAsia"/>
                        </w:rPr>
                        <w:t>《幽灵战士》系列由日本公司</w:t>
                      </w:r>
                      <w:r>
                        <w:t xml:space="preserve"> Star Craft Inc </w:t>
                      </w:r>
                      <w:r>
                        <w:t>引进</w:t>
                      </w:r>
                      <w:r w:rsidR="002F2587">
                        <w:rPr>
                          <w:rFonts w:hint="eastAsia"/>
                        </w:rPr>
                        <w:t>日本</w:t>
                      </w:r>
                      <w:r>
                        <w:t>，他们在游戏中做出了不少改动：例如改变了美术风格，并使用了横版战斗画面</w:t>
                      </w:r>
                      <w:r w:rsidR="002F2587">
                        <w:rPr>
                          <w:rFonts w:hint="eastAsia"/>
                        </w:rPr>
                        <w:t>等</w:t>
                      </w:r>
                      <w:r>
                        <w:t>。游戏在日本取得了成功，随后温斯顿</w:t>
                      </w:r>
                      <w:r w:rsidR="002F2587">
                        <w:rPr>
                          <w:rFonts w:hint="eastAsia"/>
                        </w:rPr>
                        <w:t xml:space="preserve"> </w:t>
                      </w:r>
                      <w:r>
                        <w:t>·</w:t>
                      </w:r>
                      <w:r w:rsidR="002F2587">
                        <w:t xml:space="preserve"> </w:t>
                      </w:r>
                      <w:r>
                        <w:t>伍德于</w:t>
                      </w:r>
                      <w:r>
                        <w:t xml:space="preserve"> 1991 </w:t>
                      </w:r>
                      <w:r>
                        <w:t>年前往日本开发了《幽灵战士</w:t>
                      </w:r>
                      <w:r>
                        <w:t xml:space="preserve"> 4</w:t>
                      </w:r>
                      <w:r>
                        <w:t>：英雄诞生》（</w:t>
                      </w:r>
                      <w:r>
                        <w:t>Phantasie IV: Birth of Heroes</w:t>
                      </w:r>
                      <w:r>
                        <w:t>），但这一部至今仍未在西方发行。</w:t>
                      </w:r>
                    </w:p>
                    <w:p w14:paraId="235D76A8" w14:textId="77777777" w:rsidR="002F2587" w:rsidRDefault="002F2587" w:rsidP="000F787E"/>
                    <w:p w14:paraId="1DAFA8D0" w14:textId="1D28486E" w:rsidR="000F787E" w:rsidRDefault="000F787E" w:rsidP="00E755D0">
                      <w:pPr>
                        <w:keepNext/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5E2B75E" wp14:editId="23F730ED">
                            <wp:extent cx="2757600" cy="2073232"/>
                            <wp:effectExtent l="0" t="0" r="5080" b="381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7600" cy="20732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4433E7D" wp14:editId="46CB3427">
                            <wp:extent cx="2499266" cy="2073600"/>
                            <wp:effectExtent l="0" t="0" r="0" b="3175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14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9266" cy="207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B00E64" w14:textId="5D0B513E" w:rsidR="000F787E" w:rsidRDefault="000F787E" w:rsidP="00E755D0">
                      <w:pPr>
                        <w:pStyle w:val="Caption"/>
                        <w:jc w:val="center"/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0F787E">
                        <w:t xml:space="preserve">MSX </w:t>
                      </w:r>
                      <w:r w:rsidRPr="000F787E">
                        <w:t>平台上的日版《幽灵战士》的横版战斗画面（左侧），以及日版独占的《幽灵战士</w:t>
                      </w:r>
                      <w:r w:rsidR="002F2587">
                        <w:rPr>
                          <w:rFonts w:hint="eastAsia"/>
                        </w:rPr>
                        <w:t xml:space="preserve"> </w:t>
                      </w:r>
                      <w:r w:rsidR="002F2587">
                        <w:t>4</w:t>
                      </w:r>
                      <w:r w:rsidRPr="000F787E">
                        <w:t>》（右侧）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CB6">
        <w:rPr>
          <w:rFonts w:hint="eastAsia"/>
        </w:rPr>
        <w:t>然而，《幽灵战士》系列中的战斗</w:t>
      </w:r>
      <w:r w:rsidR="00ED0D2A">
        <w:rPr>
          <w:rFonts w:hint="eastAsia"/>
        </w:rPr>
        <w:t>频率</w:t>
      </w:r>
      <w:r w:rsidR="00816CB6">
        <w:rPr>
          <w:rFonts w:hint="eastAsia"/>
        </w:rPr>
        <w:t>和难度都很高，很少有白给的战斗。游戏采用回合制的战斗方式，</w:t>
      </w:r>
      <w:r w:rsidR="00ED0D2A">
        <w:rPr>
          <w:rFonts w:hint="eastAsia"/>
        </w:rPr>
        <w:t>它</w:t>
      </w:r>
      <w:r w:rsidR="00816CB6">
        <w:rPr>
          <w:rFonts w:hint="eastAsia"/>
        </w:rPr>
        <w:t>的战斗形式与几年后推出的《最终幻想》（</w:t>
      </w:r>
      <w:r w:rsidR="00816CB6">
        <w:rPr>
          <w:rFonts w:hint="eastAsia"/>
        </w:rPr>
        <w:t>Final</w:t>
      </w:r>
      <w:r w:rsidR="00816CB6">
        <w:t xml:space="preserve"> </w:t>
      </w:r>
      <w:r w:rsidR="00816CB6">
        <w:rPr>
          <w:rFonts w:hint="eastAsia"/>
        </w:rPr>
        <w:t>Fantasy</w:t>
      </w:r>
      <w:r w:rsidR="00816CB6">
        <w:rPr>
          <w:rFonts w:hint="eastAsia"/>
        </w:rPr>
        <w:t>）十分相似。本系列前两作的战斗系</w:t>
      </w:r>
      <w:r w:rsidR="00816CB6">
        <w:rPr>
          <w:rFonts w:hint="eastAsia"/>
        </w:rPr>
        <w:t>统是完全相同的，在第三部中对战斗系统进行了加强，加入了远程</w:t>
      </w:r>
      <w:r w:rsidR="00ED0D2A">
        <w:rPr>
          <w:rFonts w:hint="eastAsia"/>
        </w:rPr>
        <w:t>武器</w:t>
      </w:r>
      <w:r w:rsidR="00816CB6">
        <w:rPr>
          <w:rFonts w:hint="eastAsia"/>
        </w:rPr>
        <w:t>和部位破坏系统。</w:t>
      </w:r>
    </w:p>
    <w:p w14:paraId="14A5301B" w14:textId="39793E49" w:rsidR="00816CB6" w:rsidRDefault="00036D9F" w:rsidP="00431146">
      <w:pPr>
        <w:pStyle w:val="-"/>
        <w:ind w:firstLine="420"/>
      </w:pPr>
      <w:r>
        <w:rPr>
          <w:rFonts w:hint="eastAsia"/>
        </w:rPr>
        <w:t>该</w:t>
      </w:r>
      <w:r w:rsidR="00816CB6">
        <w:rPr>
          <w:rFonts w:hint="eastAsia"/>
        </w:rPr>
        <w:t>系列中并非所有的战斗都是随机的，玩家还会遭遇许多</w:t>
      </w:r>
      <w:r w:rsidR="005B5B20">
        <w:rPr>
          <w:rFonts w:hint="eastAsia"/>
        </w:rPr>
        <w:t>特殊事件：比如第一部</w:t>
      </w:r>
      <w:r>
        <w:rPr>
          <w:rFonts w:hint="eastAsia"/>
        </w:rPr>
        <w:t>里</w:t>
      </w:r>
      <w:r w:rsidR="005B5B20">
        <w:rPr>
          <w:rFonts w:hint="eastAsia"/>
        </w:rPr>
        <w:t>有一种叫做</w:t>
      </w:r>
      <w:r w:rsidR="005B5B20">
        <w:rPr>
          <w:rFonts w:hint="eastAsia"/>
        </w:rPr>
        <w:t xml:space="preserve"> J</w:t>
      </w:r>
      <w:r w:rsidR="005B5B20">
        <w:t xml:space="preserve">.R.Trolkin </w:t>
      </w:r>
      <w:r w:rsidR="005B5B20">
        <w:rPr>
          <w:rFonts w:hint="eastAsia"/>
        </w:rPr>
        <w:t>的生物，这显然是作者对约翰</w:t>
      </w:r>
      <w:r>
        <w:rPr>
          <w:rFonts w:hint="eastAsia"/>
        </w:rPr>
        <w:t xml:space="preserve"> </w:t>
      </w:r>
      <w:r w:rsidR="005B5B20">
        <w:rPr>
          <w:rFonts w:hint="eastAsia"/>
        </w:rPr>
        <w:t>·</w:t>
      </w:r>
      <w:r>
        <w:rPr>
          <w:rFonts w:hint="eastAsia"/>
        </w:rPr>
        <w:t xml:space="preserve"> </w:t>
      </w:r>
      <w:r w:rsidR="005B5B20">
        <w:rPr>
          <w:rFonts w:hint="eastAsia"/>
        </w:rPr>
        <w:t>罗纳德</w:t>
      </w:r>
      <w:r>
        <w:rPr>
          <w:rFonts w:hint="eastAsia"/>
        </w:rPr>
        <w:t xml:space="preserve"> </w:t>
      </w:r>
      <w:r w:rsidR="005B5B20">
        <w:rPr>
          <w:rFonts w:hint="eastAsia"/>
        </w:rPr>
        <w:t>·</w:t>
      </w:r>
      <w:r>
        <w:rPr>
          <w:rFonts w:hint="eastAsia"/>
        </w:rPr>
        <w:t xml:space="preserve"> </w:t>
      </w:r>
      <w:r w:rsidR="005B5B20">
        <w:rPr>
          <w:rFonts w:hint="eastAsia"/>
        </w:rPr>
        <w:t>瑞尔</w:t>
      </w:r>
      <w:r>
        <w:rPr>
          <w:rFonts w:hint="eastAsia"/>
        </w:rPr>
        <w:t xml:space="preserve"> </w:t>
      </w:r>
      <w:r w:rsidR="005B5B20">
        <w:rPr>
          <w:rFonts w:hint="eastAsia"/>
        </w:rPr>
        <w:t>·</w:t>
      </w:r>
      <w:r>
        <w:rPr>
          <w:rFonts w:hint="eastAsia"/>
        </w:rPr>
        <w:t xml:space="preserve"> </w:t>
      </w:r>
      <w:r w:rsidR="005B5B20">
        <w:rPr>
          <w:rFonts w:hint="eastAsia"/>
        </w:rPr>
        <w:t>托尔金</w:t>
      </w:r>
      <w:r>
        <w:rPr>
          <w:rFonts w:hint="eastAsia"/>
        </w:rPr>
        <w:t>（</w:t>
      </w:r>
      <w:r>
        <w:rPr>
          <w:rFonts w:hint="eastAsia"/>
        </w:rPr>
        <w:t>J.</w:t>
      </w:r>
      <w:r>
        <w:t xml:space="preserve"> </w:t>
      </w:r>
      <w:r>
        <w:rPr>
          <w:rFonts w:hint="eastAsia"/>
        </w:rPr>
        <w:t>R.</w:t>
      </w:r>
      <w:r>
        <w:t xml:space="preserve"> </w:t>
      </w:r>
      <w:r>
        <w:rPr>
          <w:rFonts w:hint="eastAsia"/>
        </w:rPr>
        <w:t>R.</w:t>
      </w:r>
      <w:r>
        <w:t xml:space="preserve"> </w:t>
      </w:r>
      <w:r>
        <w:rPr>
          <w:rFonts w:hint="eastAsia"/>
        </w:rPr>
        <w:t>Tolkien</w:t>
      </w:r>
      <w:r>
        <w:rPr>
          <w:rFonts w:hint="eastAsia"/>
        </w:rPr>
        <w:t>）</w:t>
      </w:r>
      <w:r w:rsidR="005B5B20">
        <w:rPr>
          <w:rFonts w:hint="eastAsia"/>
        </w:rPr>
        <w:t>的致敬。更令人难忘的还是在《幽灵战士</w:t>
      </w:r>
      <w:r w:rsidR="005B5B20">
        <w:rPr>
          <w:rFonts w:hint="eastAsia"/>
        </w:rPr>
        <w:t xml:space="preserve"> </w:t>
      </w:r>
      <w:r w:rsidR="005B5B20">
        <w:t>2</w:t>
      </w:r>
      <w:r w:rsidR="005B5B20">
        <w:rPr>
          <w:rFonts w:hint="eastAsia"/>
        </w:rPr>
        <w:t>》（</w:t>
      </w:r>
      <w:r w:rsidR="005B5B20">
        <w:rPr>
          <w:rFonts w:hint="eastAsia"/>
        </w:rPr>
        <w:t>1</w:t>
      </w:r>
      <w:r w:rsidR="005B5B20">
        <w:t>986</w:t>
      </w:r>
      <w:r w:rsidR="005B5B20">
        <w:rPr>
          <w:rFonts w:hint="eastAsia"/>
        </w:rPr>
        <w:t>）中登场的冥王的仆人们</w:t>
      </w:r>
      <w:r>
        <w:rPr>
          <w:rFonts w:hint="eastAsia"/>
        </w:rPr>
        <w:t>（</w:t>
      </w:r>
      <w:r>
        <w:rPr>
          <w:rFonts w:hint="eastAsia"/>
        </w:rPr>
        <w:t>Pluto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Minions</w:t>
      </w:r>
      <w:r>
        <w:rPr>
          <w:rFonts w:hint="eastAsia"/>
        </w:rPr>
        <w:t>），他们是</w:t>
      </w:r>
      <w:r w:rsidR="005B5B20">
        <w:rPr>
          <w:rFonts w:hint="eastAsia"/>
        </w:rPr>
        <w:t>被冥王当做宠物的九只强大独特</w:t>
      </w:r>
      <w:r>
        <w:rPr>
          <w:rFonts w:hint="eastAsia"/>
        </w:rPr>
        <w:t>的</w:t>
      </w:r>
      <w:r w:rsidR="005B5B20">
        <w:rPr>
          <w:rFonts w:hint="eastAsia"/>
        </w:rPr>
        <w:t>猛兽。</w:t>
      </w:r>
    </w:p>
    <w:p w14:paraId="02BCBF93" w14:textId="214200F3" w:rsidR="005B5B20" w:rsidRDefault="005B5B20" w:rsidP="00431146">
      <w:pPr>
        <w:pStyle w:val="-"/>
        <w:ind w:firstLine="420"/>
      </w:pPr>
      <w:r>
        <w:rPr>
          <w:rFonts w:hint="eastAsia"/>
        </w:rPr>
        <w:t>经历了这一切之后，</w:t>
      </w:r>
      <w:r w:rsidR="00036D9F">
        <w:rPr>
          <w:rFonts w:hint="eastAsia"/>
        </w:rPr>
        <w:t>玩家</w:t>
      </w:r>
      <w:r>
        <w:rPr>
          <w:rFonts w:hint="eastAsia"/>
        </w:rPr>
        <w:t>将会在《幽灵战士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》（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）中与尼科德穆斯进行最终对决。尽管本系列中大多数的剧情都是循序渐进的，但是在最终战开打前，玩家们可以选择是应该消灭尼科德穆斯，被宙斯封为英雄；还是应该</w:t>
      </w:r>
      <w:r w:rsidR="00B1605F">
        <w:rPr>
          <w:rFonts w:hint="eastAsia"/>
        </w:rPr>
        <w:t>背叛</w:t>
      </w:r>
      <w:r>
        <w:rPr>
          <w:rFonts w:hint="eastAsia"/>
        </w:rPr>
        <w:t>伍德领主，成为冥王的帮凶呢？这一切都将由玩家来决定。</w:t>
      </w:r>
    </w:p>
    <w:p w14:paraId="20942BEC" w14:textId="77777777" w:rsidR="00B1605F" w:rsidRDefault="00B1605F" w:rsidP="00E755D0">
      <w:pPr>
        <w:pStyle w:val="-"/>
        <w:ind w:firstLineChars="95" w:firstLine="199"/>
        <w:sectPr w:rsidR="00B1605F" w:rsidSect="00A8527F">
          <w:headerReference w:type="default" r:id="rId19"/>
          <w:footerReference w:type="default" r:id="rId20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274C4D27" w14:textId="56577266" w:rsidR="005B5B20" w:rsidRPr="00E03EF5" w:rsidRDefault="005B5B20" w:rsidP="00E755D0">
      <w:pPr>
        <w:pStyle w:val="-"/>
        <w:ind w:firstLineChars="0" w:firstLine="0"/>
        <w:jc w:val="center"/>
      </w:pPr>
    </w:p>
    <w:sectPr w:rsidR="005B5B20" w:rsidRPr="00E03EF5" w:rsidSect="00E755D0">
      <w:type w:val="continuous"/>
      <w:pgSz w:w="11906" w:h="16838"/>
      <w:pgMar w:top="1440" w:right="1080" w:bottom="1440" w:left="1080" w:header="567" w:footer="567" w:gutter="0"/>
      <w:cols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0A5B4" w14:textId="77777777" w:rsidR="00CA28DA" w:rsidRDefault="00CA28DA" w:rsidP="00F841EF">
      <w:r>
        <w:separator/>
      </w:r>
    </w:p>
  </w:endnote>
  <w:endnote w:type="continuationSeparator" w:id="0">
    <w:p w14:paraId="33A67CD5" w14:textId="77777777" w:rsidR="00CA28DA" w:rsidRDefault="00CA28DA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622A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968E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C8178" w14:textId="77777777" w:rsidR="00CA28DA" w:rsidRDefault="00CA28DA" w:rsidP="00F841EF">
      <w:r>
        <w:separator/>
      </w:r>
    </w:p>
  </w:footnote>
  <w:footnote w:type="continuationSeparator" w:id="0">
    <w:p w14:paraId="65AF7555" w14:textId="77777777" w:rsidR="00CA28DA" w:rsidRDefault="00CA28DA" w:rsidP="00F841EF">
      <w:r>
        <w:continuationSeparator/>
      </w:r>
    </w:p>
  </w:footnote>
  <w:footnote w:id="1">
    <w:p w14:paraId="25E48E66" w14:textId="62B2F20B" w:rsidR="00800BD3" w:rsidRDefault="00800B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0BD3">
        <w:rPr>
          <w:rFonts w:hint="eastAsia"/>
        </w:rPr>
        <w:t>在</w:t>
      </w:r>
      <w:r w:rsidRPr="00800BD3">
        <w:t xml:space="preserve"> 2013 年的采访中，温斯顿·伍德透漏自己正在利用空闲的时间开发《幽灵战士 5》（Phantasie V）。然而，2014 年该项目却因为资金问题被搁置。</w:t>
      </w:r>
    </w:p>
  </w:footnote>
  <w:footnote w:id="2">
    <w:p w14:paraId="1C37E395" w14:textId="03CB7933" w:rsidR="0016221A" w:rsidRDefault="001622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译者注：原文中用词为 plane，意为“平面”，这里翻译做“次元”或者“界”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D1AD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2368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32"/>
    <w:rsid w:val="00036D9F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0F787E"/>
    <w:rsid w:val="00111EB5"/>
    <w:rsid w:val="00117365"/>
    <w:rsid w:val="00150BAB"/>
    <w:rsid w:val="00153EE2"/>
    <w:rsid w:val="001573DA"/>
    <w:rsid w:val="0016221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38D3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E1623"/>
    <w:rsid w:val="002F1A0E"/>
    <w:rsid w:val="002F2587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1146"/>
    <w:rsid w:val="004367FE"/>
    <w:rsid w:val="00445F1D"/>
    <w:rsid w:val="00473DBD"/>
    <w:rsid w:val="004B4D18"/>
    <w:rsid w:val="004B7AB8"/>
    <w:rsid w:val="004C323F"/>
    <w:rsid w:val="004C3924"/>
    <w:rsid w:val="004C691F"/>
    <w:rsid w:val="005062C4"/>
    <w:rsid w:val="00532598"/>
    <w:rsid w:val="00561057"/>
    <w:rsid w:val="00576BB6"/>
    <w:rsid w:val="0058275B"/>
    <w:rsid w:val="00594354"/>
    <w:rsid w:val="005A2AD5"/>
    <w:rsid w:val="005B5669"/>
    <w:rsid w:val="005B5B20"/>
    <w:rsid w:val="005C6C32"/>
    <w:rsid w:val="005C71CD"/>
    <w:rsid w:val="005E1D00"/>
    <w:rsid w:val="00621D8F"/>
    <w:rsid w:val="0065046D"/>
    <w:rsid w:val="006530AD"/>
    <w:rsid w:val="006574DB"/>
    <w:rsid w:val="00657B80"/>
    <w:rsid w:val="006610BC"/>
    <w:rsid w:val="00661441"/>
    <w:rsid w:val="00664DA0"/>
    <w:rsid w:val="006722AD"/>
    <w:rsid w:val="0067675A"/>
    <w:rsid w:val="0068342E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0BD3"/>
    <w:rsid w:val="00804F76"/>
    <w:rsid w:val="00806138"/>
    <w:rsid w:val="00816CB6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C13DB"/>
    <w:rsid w:val="008D4384"/>
    <w:rsid w:val="008D5696"/>
    <w:rsid w:val="008E080D"/>
    <w:rsid w:val="008E3CB4"/>
    <w:rsid w:val="008F2B87"/>
    <w:rsid w:val="00911BFC"/>
    <w:rsid w:val="00915C7C"/>
    <w:rsid w:val="0092047D"/>
    <w:rsid w:val="0092507E"/>
    <w:rsid w:val="00937B95"/>
    <w:rsid w:val="00951EB6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1605F"/>
    <w:rsid w:val="00B25851"/>
    <w:rsid w:val="00B415B0"/>
    <w:rsid w:val="00B42799"/>
    <w:rsid w:val="00B50715"/>
    <w:rsid w:val="00B62941"/>
    <w:rsid w:val="00B64617"/>
    <w:rsid w:val="00BA2914"/>
    <w:rsid w:val="00BB02DB"/>
    <w:rsid w:val="00BB5AD8"/>
    <w:rsid w:val="00BE1C72"/>
    <w:rsid w:val="00BF11F4"/>
    <w:rsid w:val="00C234DF"/>
    <w:rsid w:val="00C36086"/>
    <w:rsid w:val="00C61659"/>
    <w:rsid w:val="00C65EA0"/>
    <w:rsid w:val="00C7080D"/>
    <w:rsid w:val="00CA28DA"/>
    <w:rsid w:val="00CA5635"/>
    <w:rsid w:val="00CE2F7E"/>
    <w:rsid w:val="00D02128"/>
    <w:rsid w:val="00D03448"/>
    <w:rsid w:val="00D2473E"/>
    <w:rsid w:val="00D40B17"/>
    <w:rsid w:val="00D43879"/>
    <w:rsid w:val="00D47D43"/>
    <w:rsid w:val="00D50E8C"/>
    <w:rsid w:val="00D62021"/>
    <w:rsid w:val="00DA3E65"/>
    <w:rsid w:val="00DA4AE7"/>
    <w:rsid w:val="00DB684D"/>
    <w:rsid w:val="00DC7054"/>
    <w:rsid w:val="00DD01E4"/>
    <w:rsid w:val="00DD0457"/>
    <w:rsid w:val="00DF1BD2"/>
    <w:rsid w:val="00E03EF5"/>
    <w:rsid w:val="00E06D6C"/>
    <w:rsid w:val="00E07734"/>
    <w:rsid w:val="00E1534E"/>
    <w:rsid w:val="00E20D0F"/>
    <w:rsid w:val="00E377C2"/>
    <w:rsid w:val="00E61F41"/>
    <w:rsid w:val="00E63C55"/>
    <w:rsid w:val="00E755D0"/>
    <w:rsid w:val="00E81749"/>
    <w:rsid w:val="00E81D1D"/>
    <w:rsid w:val="00E85ED9"/>
    <w:rsid w:val="00E96BDA"/>
    <w:rsid w:val="00EA10AB"/>
    <w:rsid w:val="00EA35E2"/>
    <w:rsid w:val="00EB267F"/>
    <w:rsid w:val="00ED0D2A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BA36"/>
  <w15:chartTrackingRefBased/>
  <w15:docId w15:val="{82523C61-E18D-41C1-B4A3-5DC7D6F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182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9</cp:revision>
  <dcterms:created xsi:type="dcterms:W3CDTF">2020-12-20T05:42:00Z</dcterms:created>
  <dcterms:modified xsi:type="dcterms:W3CDTF">2021-06-19T00:20:00Z</dcterms:modified>
</cp:coreProperties>
</file>