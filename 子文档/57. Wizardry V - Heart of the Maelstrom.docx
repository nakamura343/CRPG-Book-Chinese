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D499" w14:textId="77777777" w:rsidR="00540913" w:rsidRPr="00F734E7" w:rsidRDefault="00540913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5252F9" wp14:editId="2246059B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201672"/>
                <wp:effectExtent l="0" t="0" r="5715" b="0"/>
                <wp:wrapTopAndBottom/>
                <wp:docPr id="45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01672"/>
                          <a:chOff x="0" y="1802"/>
                          <a:chExt cx="6185535" cy="3201672"/>
                        </a:xfrm>
                      </wpg:grpSpPr>
                      <pic:pic xmlns:pic="http://schemas.openxmlformats.org/drawingml/2006/picture">
                        <pic:nvPicPr>
                          <pic:cNvPr id="45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8232" y="1802"/>
                            <a:ext cx="6129071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文本框 3"/>
                        <wps:cNvSpPr txBox="1"/>
                        <wps:spPr>
                          <a:xfrm>
                            <a:off x="0" y="2687219"/>
                            <a:ext cx="6185535" cy="5162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7432B4" w14:textId="77777777" w:rsidR="00540913" w:rsidRPr="00AF5FBA" w:rsidRDefault="00540913" w:rsidP="00AF5FBA">
                              <w:pPr>
                                <w:pStyle w:val="3"/>
                              </w:pPr>
                              <w:r w:rsidRPr="00AF5FBA">
                                <w:rPr>
                                  <w:rFonts w:hint="eastAsia"/>
                                </w:rPr>
                                <w:t>S</w:t>
                              </w:r>
                              <w:r w:rsidRPr="00AF5FBA">
                                <w:t>ir-Tech, 1988, MS-DOS, Apple II, C64, NES and SNES *</w:t>
                              </w:r>
                            </w:p>
                            <w:p w14:paraId="55C9CC4D" w14:textId="77777777" w:rsidR="00540913" w:rsidRPr="00AF5FBA" w:rsidRDefault="00540913" w:rsidP="00AF5FBA">
                              <w:pPr>
                                <w:pStyle w:val="3"/>
                              </w:pPr>
                              <w:r w:rsidRPr="00AF5FBA">
                                <w:t xml:space="preserve">* </w:t>
                              </w:r>
                              <w:r w:rsidRPr="00AF5FBA">
                                <w:rPr>
                                  <w:rFonts w:hint="eastAsia"/>
                                </w:rPr>
                                <w:t xml:space="preserve">对于《巫术》前三作以及本作，我们更建议玩 </w:t>
                              </w:r>
                              <w:r w:rsidRPr="00AF5FBA">
                                <w:t xml:space="preserve">SNES </w:t>
                              </w:r>
                              <w:r w:rsidRPr="00AF5FBA">
                                <w:rPr>
                                  <w:rFonts w:hint="eastAsia"/>
                                </w:rPr>
                                <w:t>上的重制版，因为有更好的画面和操作界面。</w:t>
                              </w:r>
                            </w:p>
                            <w:p w14:paraId="39AF868E" w14:textId="77777777" w:rsidR="00540913" w:rsidRPr="003D1B06" w:rsidRDefault="00540913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5252F9" id="组合 4" o:spid="_x0000_s1026" style="position:absolute;left:0;text-align:left;margin-left:435.85pt;margin-top:44.4pt;width:487.05pt;height:252.1pt;z-index:251662336;mso-position-horizontal:right;mso-position-horizontal-relative:margin;mso-width-relative:margin;mso-height-relative:margin" coordorigin=",18" coordsize="61855,320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4ADkFkb2JlAGQAAAAAAf/bAEMABgQECAQIDgoK&#10;DhIPEA8OERMUFBMWExEUGxoXFxUVFxceHBcVFRoaHCMaFR0fHx8fIh8fHx8fHx8fHx8fHx8fH//b&#10;AEMBBwYGCAcIEQ4OExoVERUaHyMaGhofHx8fIh8fHx8fHx8fHx8fHyYmJiYmHywsLCwsLCwsLCws&#10;LCwsLCwsLCwsLP/bAEMCBwYGCAcIEQ4OExoVERUaHyMaGhofHx8fIh8fHx8fHx8fHx8fHyYmJiYm&#10;HywsLCwsLCwsLCwsLCwsLCwsLCwsLP/AABEIAvMGwgMAIgABEQECEQL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vqH9hz/j51T/rnbfzlr5er6h/Yc/4+dU/652385aAPdPj9/wAibqf/&#10;AF7H+Yr86q/RX4+/8ibqf/Xs38xX51UAFFFFABRRRQAUUUUAFFFFABRRRQAV9gfsQ/8AIK1D/r5j&#10;/wDQKKKAO2/au/5Ei7/66W//AKNSvgm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82;top:18;width:61291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" stroked="f">
                  <v:textbox style="mso-fit-shape-to-text:t" inset="0,0,0,0">
                    <w:txbxContent>
                      <w:p w14:paraId="057432B4" w14:textId="77777777" w:rsidR="00540913" w:rsidRPr="00AF5FBA" w:rsidRDefault="00540913" w:rsidP="00AF5FBA">
                        <w:pPr>
                          <w:pStyle w:val="3"/>
                        </w:pPr>
                        <w:r w:rsidRPr="00AF5FBA">
                          <w:rPr>
                            <w:rFonts w:hint="eastAsia"/>
                          </w:rPr>
                          <w:t>S</w:t>
                        </w:r>
                        <w:r w:rsidRPr="00AF5FBA">
                          <w:t>ir-Tech, 1988, MS-DOS, Apple II, C64, NES and SNES *</w:t>
                        </w:r>
                      </w:p>
                      <w:p w14:paraId="55C9CC4D" w14:textId="77777777" w:rsidR="00540913" w:rsidRPr="00AF5FBA" w:rsidRDefault="00540913" w:rsidP="00AF5FBA">
                        <w:pPr>
                          <w:pStyle w:val="3"/>
                        </w:pPr>
                        <w:r w:rsidRPr="00AF5FBA">
                          <w:t xml:space="preserve">* </w:t>
                        </w:r>
                        <w:r w:rsidRPr="00AF5FBA">
                          <w:rPr>
                            <w:rFonts w:hint="eastAsia"/>
                          </w:rPr>
                          <w:t xml:space="preserve">对于《巫术》前三作以及本作，我们更建议玩 </w:t>
                        </w:r>
                        <w:r w:rsidRPr="00AF5FBA">
                          <w:t xml:space="preserve">SNES </w:t>
                        </w:r>
                        <w:r w:rsidRPr="00AF5FBA">
                          <w:rPr>
                            <w:rFonts w:hint="eastAsia"/>
                          </w:rPr>
                          <w:t>上的重制版，因为有更好的画面和操作界面。</w:t>
                        </w:r>
                      </w:p>
                      <w:p w14:paraId="39AF868E" w14:textId="77777777" w:rsidR="00540913" w:rsidRPr="003D1B06" w:rsidRDefault="00540913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：漩涡之心》（</w:t>
      </w:r>
      <w:r>
        <w:rPr>
          <w:rFonts w:hint="eastAsia"/>
        </w:rPr>
        <w:t>W</w:t>
      </w:r>
      <w:r>
        <w:t>izardry V: Heart of the Maelstrom</w:t>
      </w:r>
      <w:r>
        <w:rPr>
          <w:rFonts w:hint="eastAsia"/>
        </w:rPr>
        <w:t>）</w:t>
      </w:r>
    </w:p>
    <w:p w14:paraId="62EDB158" w14:textId="77777777" w:rsidR="00540913" w:rsidRDefault="00540913" w:rsidP="00F734E7">
      <w:r w:rsidRPr="008F2B87">
        <w:rPr>
          <w:rFonts w:hint="eastAsia"/>
        </w:rPr>
        <w:t>作者：</w:t>
      </w:r>
      <w:r>
        <w:rPr>
          <w:rFonts w:hint="eastAsia"/>
        </w:rPr>
        <w:t>DB</w:t>
      </w:r>
    </w:p>
    <w:p w14:paraId="53B96CE9" w14:textId="77777777" w:rsidR="00540913" w:rsidRPr="008F2B87" w:rsidRDefault="00540913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FQ</w:t>
      </w:r>
    </w:p>
    <w:p w14:paraId="0B940EB9" w14:textId="77777777" w:rsidR="00540913" w:rsidRDefault="00540913" w:rsidP="00F734E7">
      <w:r>
        <w:pict w14:anchorId="14BBD8AD">
          <v:rect id="_x0000_i1026" style="width:261.65pt;height:1pt" o:hrpct="500" o:hrstd="t" o:hrnoshade="t" o:hr="t" fillcolor="#cfcdcd [2894]" stroked="f"/>
        </w:pict>
      </w:r>
    </w:p>
    <w:p w14:paraId="4A058E26" w14:textId="77777777" w:rsidR="00540913" w:rsidRDefault="00540913" w:rsidP="00F734E7">
      <w:pPr>
        <w:sectPr w:rsidR="00540913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522B1175" w14:textId="77777777" w:rsidR="00540913" w:rsidRDefault="00540913" w:rsidP="00F348C6">
      <w:pPr>
        <w:pStyle w:val="-52"/>
        <w:ind w:firstLine="420"/>
      </w:pPr>
      <w:r>
        <w:rPr>
          <w:rFonts w:hint="eastAsia"/>
        </w:rPr>
        <w:t>在第一部《巫术》发售的时候，有一位富有激情的程序员</w:t>
      </w:r>
      <w:r>
        <w:rPr>
          <w:rFonts w:hint="eastAsia"/>
        </w:rPr>
        <w:t xml:space="preserve"> David</w:t>
      </w:r>
      <w:r>
        <w:t xml:space="preserve"> </w:t>
      </w:r>
      <w:r>
        <w:rPr>
          <w:rFonts w:hint="eastAsia"/>
        </w:rPr>
        <w:t>W.</w:t>
      </w:r>
      <w:r>
        <w:t xml:space="preserve"> </w:t>
      </w:r>
      <w:r>
        <w:rPr>
          <w:rFonts w:hint="eastAsia"/>
        </w:rPr>
        <w:t>Bradley</w:t>
      </w:r>
      <w:r>
        <w:t xml:space="preserve"> </w:t>
      </w:r>
      <w:r>
        <w:rPr>
          <w:rFonts w:hint="eastAsia"/>
        </w:rPr>
        <w:t>开始创作一款野心勃勃的</w:t>
      </w:r>
      <w:r>
        <w:rPr>
          <w:rFonts w:hint="eastAsia"/>
        </w:rPr>
        <w:t xml:space="preserve"> RPG</w:t>
      </w:r>
      <w:r>
        <w:rPr>
          <w:rFonts w:hint="eastAsia"/>
        </w:rPr>
        <w:t>，叫做《龙之吐息》（</w:t>
      </w:r>
      <w:r>
        <w:rPr>
          <w:rFonts w:hint="eastAsia"/>
        </w:rPr>
        <w:t>Dragon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Breath</w:t>
      </w:r>
      <w:r>
        <w:rPr>
          <w:rFonts w:hint="eastAsia"/>
        </w:rPr>
        <w:t>）</w:t>
      </w:r>
      <w:r>
        <w:rPr>
          <w:rStyle w:val="FootnoteReference"/>
        </w:rPr>
        <w:footnoteReference w:id="1"/>
      </w:r>
      <w:r>
        <w:rPr>
          <w:rFonts w:hint="eastAsia"/>
        </w:rPr>
        <w:t>。在</w:t>
      </w:r>
      <w:r>
        <w:rPr>
          <w:rFonts w:hint="eastAsia"/>
        </w:rPr>
        <w:t xml:space="preserve"> </w:t>
      </w:r>
      <w:r>
        <w:t xml:space="preserve">1984 </w:t>
      </w:r>
      <w:r>
        <w:rPr>
          <w:rFonts w:hint="eastAsia"/>
        </w:rPr>
        <w:t>年，他把这个游戏发送给了</w:t>
      </w:r>
      <w:r>
        <w:rPr>
          <w:rFonts w:hint="eastAsia"/>
        </w:rPr>
        <w:t xml:space="preserve"> Sir-Tech</w:t>
      </w:r>
      <w:r>
        <w:rPr>
          <w:rFonts w:hint="eastAsia"/>
        </w:rPr>
        <w:t>，后者同意发行，但有个附加条件：将其重制为第五部《巫术》。</w:t>
      </w:r>
    </w:p>
    <w:p w14:paraId="5949A48C" w14:textId="77777777" w:rsidR="00540913" w:rsidRDefault="00540913" w:rsidP="00F348C6">
      <w:pPr>
        <w:pStyle w:val="-52"/>
        <w:ind w:firstLine="420"/>
      </w:pPr>
      <w:r>
        <w:rPr>
          <w:rFonts w:hint="eastAsia"/>
        </w:rPr>
        <w:t>然而，《巫术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》陷入了“开发地狱”（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hell</w:t>
      </w:r>
      <w:r>
        <w:rPr>
          <w:rFonts w:hint="eastAsia"/>
        </w:rPr>
        <w:t>）</w:t>
      </w:r>
      <w:r>
        <w:rPr>
          <w:rStyle w:val="FootnoteReference"/>
        </w:rPr>
        <w:footnoteReference w:id="2"/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t xml:space="preserve">1987 </w:t>
      </w:r>
      <w:r>
        <w:rPr>
          <w:rFonts w:hint="eastAsia"/>
        </w:rPr>
        <w:t>年才制作完成，导致</w:t>
      </w:r>
      <w:r>
        <w:rPr>
          <w:rFonts w:hint="eastAsia"/>
        </w:rPr>
        <w:t xml:space="preserve"> Bradley</w:t>
      </w:r>
      <w:r>
        <w:t xml:space="preserve"> </w:t>
      </w:r>
      <w:r>
        <w:rPr>
          <w:rFonts w:hint="eastAsia"/>
        </w:rPr>
        <w:t>的游戏延期了好几年发行。</w:t>
      </w:r>
    </w:p>
    <w:p w14:paraId="793A700A" w14:textId="77777777" w:rsidR="00540913" w:rsidRDefault="00540913" w:rsidP="00F348C6">
      <w:pPr>
        <w:pStyle w:val="-52"/>
        <w:ind w:firstLine="420"/>
      </w:pPr>
      <w:r>
        <w:rPr>
          <w:rFonts w:hint="eastAsia"/>
        </w:rPr>
        <w:t>这个曲折的过程解释了为什么《漩涡之心》尽管晚了七年，却和初代《巫术》如此地相像。</w:t>
      </w:r>
    </w:p>
    <w:p w14:paraId="51E92006" w14:textId="77777777" w:rsidR="00540913" w:rsidRDefault="00540913" w:rsidP="00F348C6">
      <w:pPr>
        <w:pStyle w:val="-52"/>
        <w:ind w:firstLine="420"/>
      </w:pPr>
      <w:r>
        <w:rPr>
          <w:rFonts w:hint="eastAsia"/>
        </w:rPr>
        <w:t>但是那几年的时间也并没有白费。《漩涡之心》在更新进化的过程中对前作大多数有缺陷的方面进行了优化。比如说盗贼（</w:t>
      </w:r>
      <w:r>
        <w:rPr>
          <w:rFonts w:hint="eastAsia"/>
        </w:rPr>
        <w:t>Thief</w:t>
      </w:r>
      <w:r>
        <w:rPr>
          <w:rFonts w:hint="eastAsia"/>
        </w:rPr>
        <w:t>）之前就是一个没什么用的职业；现在玩家需要他去开启上锁的门以及搜索隐藏的秘密，还能使用弓箭在后排输出。</w:t>
      </w:r>
    </w:p>
    <w:p w14:paraId="777E71B3" w14:textId="77777777" w:rsidR="00540913" w:rsidRDefault="00540913" w:rsidP="00F348C6">
      <w:pPr>
        <w:pStyle w:val="-52"/>
        <w:ind w:firstLine="420"/>
      </w:pPr>
      <w:r>
        <w:rPr>
          <w:rFonts w:hint="eastAsia"/>
        </w:rPr>
        <w:t>还有一些其他的新增内容，包括增加长柄武器的攻击范围，新增游泳的能力，还有会在地牢中漫游的</w:t>
      </w:r>
      <w:r>
        <w:rPr>
          <w:rFonts w:hint="eastAsia"/>
        </w:rPr>
        <w:t xml:space="preserve"> NPC</w:t>
      </w:r>
      <w:r>
        <w:rPr>
          <w:rFonts w:hint="eastAsia"/>
        </w:rPr>
        <w:t>。也加入了一些新的法术，包括召唤生物、魔法屏障、魅惑等。这些法术带来了新的策略性。</w:t>
      </w:r>
    </w:p>
    <w:p w14:paraId="48DCD2F8" w14:textId="77777777" w:rsidR="00540913" w:rsidRDefault="00540913" w:rsidP="00F348C6">
      <w:pPr>
        <w:pStyle w:val="-52"/>
        <w:ind w:firstLine="420"/>
      </w:pPr>
      <w:r>
        <w:rPr>
          <w:rFonts w:hint="eastAsia"/>
        </w:rPr>
        <w:t>虽然这些游戏玩法上的提升让这款游戏变得更好了，但《巫术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》真正出彩的地方还是</w:t>
      </w:r>
      <w:r>
        <w:rPr>
          <w:rFonts w:hint="eastAsia"/>
        </w:rPr>
        <w:t xml:space="preserve"> D.</w:t>
      </w:r>
      <w:r>
        <w:t xml:space="preserve"> </w:t>
      </w:r>
      <w:r>
        <w:rPr>
          <w:rFonts w:hint="eastAsia"/>
        </w:rPr>
        <w:t>W.</w:t>
      </w:r>
      <w:r>
        <w:t xml:space="preserve"> </w:t>
      </w:r>
      <w:r>
        <w:rPr>
          <w:rFonts w:hint="eastAsia"/>
        </w:rPr>
        <w:t>Bradley</w:t>
      </w:r>
      <w:r>
        <w:t xml:space="preserve"> </w:t>
      </w:r>
      <w:r>
        <w:rPr>
          <w:rFonts w:hint="eastAsia"/>
        </w:rPr>
        <w:t>的文案和设计。幽默无处不在，每一段对话或者描述文字对玩家来说都是一种享受。游戏也允许玩家和很多令人难忘的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交互，比如烦人的金罐子（</w:t>
      </w:r>
      <w:r>
        <w:rPr>
          <w:rFonts w:hint="eastAsia"/>
        </w:rPr>
        <w:t>Pot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Gold</w:t>
      </w:r>
      <w:r>
        <w:rPr>
          <w:rFonts w:hint="eastAsia"/>
        </w:rPr>
        <w:t>）</w:t>
      </w:r>
      <w:r>
        <w:rPr>
          <w:rStyle w:val="FootnoteReference"/>
        </w:rPr>
        <w:footnoteReference w:id="3"/>
      </w:r>
      <w:r>
        <w:rPr>
          <w:rFonts w:hint="eastAsia"/>
        </w:rPr>
        <w:t>、可怜的跺跺怪（</w:t>
      </w:r>
      <w:r>
        <w:rPr>
          <w:rFonts w:hint="eastAsia"/>
        </w:rPr>
        <w:t>Mad</w:t>
      </w:r>
      <w:r>
        <w:t xml:space="preserve"> </w:t>
      </w:r>
      <w:r>
        <w:rPr>
          <w:rFonts w:hint="eastAsia"/>
        </w:rPr>
        <w:t>Stomper</w:t>
      </w:r>
      <w:r>
        <w:rPr>
          <w:rFonts w:hint="eastAsia"/>
        </w:rPr>
        <w:t>）</w:t>
      </w:r>
      <w:r>
        <w:rPr>
          <w:rStyle w:val="FootnoteReference"/>
        </w:rPr>
        <w:footnoteReference w:id="4"/>
      </w:r>
      <w:r>
        <w:rPr>
          <w:rFonts w:hint="eastAsia"/>
        </w:rPr>
        <w:t>、闪闪鸭（</w:t>
      </w:r>
      <w:r>
        <w:t>Duck of Sparks</w:t>
      </w:r>
      <w:r>
        <w:rPr>
          <w:rFonts w:hint="eastAsia"/>
        </w:rPr>
        <w:t>）</w:t>
      </w:r>
      <w:r>
        <w:rPr>
          <w:rStyle w:val="FootnoteReference"/>
        </w:rPr>
        <w:footnoteReference w:id="5"/>
      </w:r>
      <w:r>
        <w:rPr>
          <w:rFonts w:hint="eastAsia"/>
        </w:rPr>
        <w:t>、以及那位喝醉的巫师</w:t>
      </w:r>
      <w:r>
        <w:rPr>
          <w:rStyle w:val="FootnoteReference"/>
        </w:rPr>
        <w:footnoteReference w:id="6"/>
      </w:r>
      <w:r>
        <w:rPr>
          <w:rFonts w:hint="eastAsia"/>
        </w:rPr>
        <w:t>。其中很多角色都可以被收买、偷窃、甚至攻击。</w:t>
      </w:r>
    </w:p>
    <w:p w14:paraId="5A964025" w14:textId="77777777" w:rsidR="00540913" w:rsidRDefault="00540913" w:rsidP="00F348C6">
      <w:pPr>
        <w:pStyle w:val="-52"/>
        <w:ind w:firstLine="420"/>
      </w:pPr>
      <w:r>
        <w:rPr>
          <w:rFonts w:hint="eastAsia"/>
        </w:rPr>
        <w:t>地牢本身也被打造得富有生气。仅仅用几句话，</w:t>
      </w:r>
      <w:r>
        <w:rPr>
          <w:rFonts w:hint="eastAsia"/>
        </w:rPr>
        <w:t>Bradley</w:t>
      </w:r>
      <w:r>
        <w:t xml:space="preserve"> </w:t>
      </w:r>
      <w:r>
        <w:rPr>
          <w:rFonts w:hint="eastAsia"/>
        </w:rPr>
        <w:t>就将仅用线条勾勒出的墙壁变成了</w:t>
      </w:r>
      <w:r>
        <w:rPr>
          <w:rFonts w:eastAsiaTheme="minorEastAsia" w:hint="eastAsia"/>
        </w:rPr>
        <w:t>隐藏的盗贼</w:t>
      </w:r>
      <w:r>
        <w:rPr>
          <w:rFonts w:hint="eastAsia"/>
        </w:rPr>
        <w:t>窝点</w:t>
      </w:r>
      <w:r>
        <w:rPr>
          <w:rStyle w:val="FootnoteReference"/>
        </w:rPr>
        <w:footnoteReference w:id="7"/>
      </w:r>
      <w:r>
        <w:rPr>
          <w:rFonts w:hint="eastAsia"/>
        </w:rPr>
        <w:t>、黑店、甚至迪斯科舞厅。</w:t>
      </w:r>
    </w:p>
    <w:p w14:paraId="5127B34B" w14:textId="77777777" w:rsidR="00540913" w:rsidRDefault="00540913" w:rsidP="00F348C6">
      <w:pPr>
        <w:pStyle w:val="-52"/>
        <w:ind w:firstLine="420"/>
      </w:pPr>
      <w:r>
        <w:rPr>
          <w:rFonts w:hint="eastAsia"/>
        </w:rPr>
        <w:t>游戏中的每一个图形都有其存在的意义；在前作当中场景被限制在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x</w:t>
      </w:r>
      <w:r>
        <w:t xml:space="preserve">20 </w:t>
      </w:r>
      <w:r>
        <w:rPr>
          <w:rFonts w:hint="eastAsia"/>
        </w:rPr>
        <w:t>的网格中，但是现在关卡的规模已经大到无法预测了，这给手绘地图带来了挑战。</w:t>
      </w:r>
    </w:p>
    <w:p w14:paraId="7B1614A4" w14:textId="77777777" w:rsidR="00540913" w:rsidRDefault="00540913" w:rsidP="00F348C6">
      <w:pPr>
        <w:pStyle w:val="-52"/>
        <w:ind w:firstLine="420"/>
      </w:pPr>
      <w:r>
        <w:rPr>
          <w:rFonts w:hint="eastAsia"/>
        </w:rPr>
        <w:t>《漩涡之心》对我来说是最后一部保持童心的《巫术》。之后的作品越来越高阶，客观上发展成了“更好的”</w:t>
      </w:r>
      <w:r>
        <w:rPr>
          <w:rFonts w:hint="eastAsia"/>
        </w:rPr>
        <w:t>RPG</w:t>
      </w:r>
      <w:r>
        <w:rPr>
          <w:rFonts w:hint="eastAsia"/>
        </w:rPr>
        <w:t>，但我总觉得有什么东西随着这个系列的“成熟”而被丢掉了。</w:t>
      </w:r>
    </w:p>
    <w:p w14:paraId="1922D3F6" w14:textId="77777777" w:rsidR="00540913" w:rsidRDefault="00540913" w:rsidP="00513DF2">
      <w:pPr>
        <w:pStyle w:val="-52"/>
        <w:ind w:firstLineChars="0" w:firstLine="0"/>
      </w:pPr>
    </w:p>
    <w:p w14:paraId="682A4BEC" w14:textId="77777777" w:rsidR="00540913" w:rsidRDefault="00540913" w:rsidP="00513DF2">
      <w:pPr>
        <w:pStyle w:val="-52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351DB67" wp14:editId="265B054A">
            <wp:extent cx="2959200" cy="2219399"/>
            <wp:effectExtent l="0" t="0" r="0" b="0"/>
            <wp:docPr id="460" name="Picture 46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887B" w14:textId="77777777" w:rsidR="00540913" w:rsidRDefault="00540913" w:rsidP="00513DF2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在地牢中漫游的友好的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是《巫术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》最重要的新增内容之一。他们对于解决游戏中的很多谜题也至关重要。</w:t>
      </w:r>
    </w:p>
    <w:p w14:paraId="1E13B82B" w14:textId="77777777" w:rsidR="00540913" w:rsidRDefault="00540913" w:rsidP="00686F8B">
      <w:pPr>
        <w:pStyle w:val="-52"/>
        <w:ind w:firstLineChars="0" w:firstLine="0"/>
      </w:pPr>
    </w:p>
    <w:p w14:paraId="758D0928" w14:textId="77777777" w:rsidR="00540913" w:rsidRDefault="00540913" w:rsidP="00686F8B">
      <w:pPr>
        <w:pStyle w:val="-52"/>
        <w:keepNext/>
        <w:ind w:firstLineChars="0" w:firstLine="0"/>
      </w:pPr>
      <w:r>
        <w:rPr>
          <w:noProof/>
        </w:rPr>
        <w:drawing>
          <wp:inline distT="0" distB="0" distL="0" distR="0" wp14:anchorId="0CE6BFED" wp14:editId="0B5DAAFC">
            <wp:extent cx="2959200" cy="2219399"/>
            <wp:effectExtent l="0" t="0" r="0" b="0"/>
            <wp:docPr id="461" name="Picture 4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44EF" w14:textId="77777777" w:rsidR="00540913" w:rsidRDefault="00540913" w:rsidP="00686F8B">
      <w:pPr>
        <w:pStyle w:val="Caption"/>
        <w:sectPr w:rsidR="00540913" w:rsidSect="00A8527F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制作《巫术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》的艺术家们显然是有很高水平的，但游戏使用的</w:t>
      </w:r>
      <w:r>
        <w:rPr>
          <w:rFonts w:hint="eastAsia"/>
        </w:rPr>
        <w:t xml:space="preserve"> CGA</w:t>
      </w:r>
      <w:r>
        <w:t xml:space="preserve"> </w:t>
      </w:r>
      <w:r>
        <w:rPr>
          <w:rFonts w:hint="eastAsia"/>
        </w:rPr>
        <w:t>图形界面相比于同时期的《地牢大师》（</w:t>
      </w:r>
      <w:r>
        <w:rPr>
          <w:rFonts w:hint="eastAsia"/>
        </w:rPr>
        <w:t>Dungeon</w:t>
      </w:r>
      <w: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）和《魔法门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》（</w:t>
      </w:r>
      <w:r>
        <w:rPr>
          <w:rFonts w:hint="eastAsia"/>
        </w:rPr>
        <w:t>Might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Magic</w:t>
      </w:r>
      <w:r>
        <w:t xml:space="preserve"> </w:t>
      </w:r>
      <w:r>
        <w:rPr>
          <w:rFonts w:hint="eastAsia"/>
        </w:rPr>
        <w:t>II</w:t>
      </w:r>
      <w:r>
        <w:rPr>
          <w:rFonts w:hint="eastAsia"/>
        </w:rPr>
        <w:t>）来说就显得相当落后了。</w:t>
      </w:r>
    </w:p>
    <w:p w14:paraId="64496724" w14:textId="6133A132" w:rsidR="00686F8B" w:rsidRPr="00686F8B" w:rsidRDefault="00686F8B" w:rsidP="00686F8B">
      <w:pPr>
        <w:pStyle w:val="Caption"/>
      </w:pPr>
    </w:p>
    <w:sectPr w:rsidR="00686F8B" w:rsidRPr="00686F8B" w:rsidSect="00A8527F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5AE47" w14:textId="77777777" w:rsidR="00C9319F" w:rsidRDefault="00C9319F" w:rsidP="00F841EF">
      <w:r>
        <w:separator/>
      </w:r>
    </w:p>
  </w:endnote>
  <w:endnote w:type="continuationSeparator" w:id="0">
    <w:p w14:paraId="50C3CDAD" w14:textId="77777777" w:rsidR="00C9319F" w:rsidRDefault="00C9319F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5E8D" w14:textId="77777777" w:rsidR="00540913" w:rsidRPr="00412ACB" w:rsidRDefault="00540913" w:rsidP="00412ACB">
    <w:pPr>
      <w:pStyle w:val="Footer-Grey149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8D6F" w14:textId="77777777" w:rsidR="00540913" w:rsidRPr="00412ACB" w:rsidRDefault="00540913" w:rsidP="00412ACB">
    <w:pPr>
      <w:pStyle w:val="Footer-Grey65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372B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B70C" w14:textId="77777777" w:rsidR="00C9319F" w:rsidRDefault="00C9319F" w:rsidP="00F841EF">
      <w:r>
        <w:separator/>
      </w:r>
    </w:p>
  </w:footnote>
  <w:footnote w:type="continuationSeparator" w:id="0">
    <w:p w14:paraId="067AA603" w14:textId="77777777" w:rsidR="00C9319F" w:rsidRDefault="00C9319F" w:rsidP="00F841EF">
      <w:r>
        <w:continuationSeparator/>
      </w:r>
    </w:p>
  </w:footnote>
  <w:footnote w:id="1">
    <w:p w14:paraId="23754EC1" w14:textId="77777777" w:rsidR="00540913" w:rsidRPr="00022333" w:rsidRDefault="005409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译者注：原创译名。后文中一些专有名词也使用了原创译名。</w:t>
      </w:r>
    </w:p>
  </w:footnote>
  <w:footnote w:id="2">
    <w:p w14:paraId="665B0758" w14:textId="77777777" w:rsidR="00540913" w:rsidRPr="00337971" w:rsidRDefault="005409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译者注：好莱坞电影术语，用来描述电影企划长期被搁浅的状态。</w:t>
      </w:r>
    </w:p>
  </w:footnote>
  <w:footnote w:id="3">
    <w:p w14:paraId="4D35B4E0" w14:textId="77777777" w:rsidR="00540913" w:rsidRPr="00AD396F" w:rsidRDefault="005409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译者注：喂给它钱币就可以告诉玩家一些情报。</w:t>
      </w:r>
    </w:p>
  </w:footnote>
  <w:footnote w:id="4">
    <w:p w14:paraId="2068E386" w14:textId="77777777" w:rsidR="00540913" w:rsidRPr="00BC3B6A" w:rsidRDefault="005409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译者注：因为脚很难受所以一直在跺脚。</w:t>
      </w:r>
    </w:p>
  </w:footnote>
  <w:footnote w:id="5">
    <w:p w14:paraId="72ED3F9A" w14:textId="77777777" w:rsidR="00540913" w:rsidRPr="00BC3B6A" w:rsidRDefault="005409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译者注：一只亮闪闪的鸭子。</w:t>
      </w:r>
    </w:p>
  </w:footnote>
  <w:footnote w:id="6">
    <w:p w14:paraId="12ADF26E" w14:textId="77777777" w:rsidR="00540913" w:rsidRPr="00941870" w:rsidRDefault="005409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译者注：指的是红巫师（The</w:t>
      </w:r>
      <w:r>
        <w:t xml:space="preserve"> </w:t>
      </w:r>
      <w:r>
        <w:rPr>
          <w:rFonts w:hint="eastAsia"/>
        </w:rPr>
        <w:t>Ruby</w:t>
      </w:r>
      <w:r>
        <w:t xml:space="preserve"> </w:t>
      </w:r>
      <w:r>
        <w:rPr>
          <w:rFonts w:hint="eastAsia"/>
        </w:rPr>
        <w:t>Warlock），被害人的妖精附身了（这个妖精就是酒“精”）而找过路人讨酒喝。</w:t>
      </w:r>
    </w:p>
  </w:footnote>
  <w:footnote w:id="7">
    <w:p w14:paraId="363A26A0" w14:textId="77777777" w:rsidR="00540913" w:rsidRPr="00F90987" w:rsidRDefault="005409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译者注：原文是 </w:t>
      </w:r>
      <w:r>
        <w:t>dens of thieves</w:t>
      </w:r>
      <w:r>
        <w:rPr>
          <w:rFonts w:hint="eastAsia"/>
        </w:rPr>
        <w:t xml:space="preserve">，指的是第四关 </w:t>
      </w:r>
      <w:r>
        <w:t>The Den of Thieves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89898" w14:textId="77777777" w:rsidR="00540913" w:rsidRDefault="00540913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2B1E" w14:textId="77777777" w:rsidR="00540913" w:rsidRDefault="00540913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1BC2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F"/>
    <w:rsid w:val="00007178"/>
    <w:rsid w:val="00022333"/>
    <w:rsid w:val="00045DB7"/>
    <w:rsid w:val="00055882"/>
    <w:rsid w:val="00062CAA"/>
    <w:rsid w:val="00064042"/>
    <w:rsid w:val="00087AE0"/>
    <w:rsid w:val="00092B89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66E84"/>
    <w:rsid w:val="001806CB"/>
    <w:rsid w:val="001B3B4D"/>
    <w:rsid w:val="001C799A"/>
    <w:rsid w:val="001D0E73"/>
    <w:rsid w:val="001D3DCF"/>
    <w:rsid w:val="001D5185"/>
    <w:rsid w:val="001D5E94"/>
    <w:rsid w:val="001E57C0"/>
    <w:rsid w:val="001F3F1F"/>
    <w:rsid w:val="001F5FF0"/>
    <w:rsid w:val="001F6039"/>
    <w:rsid w:val="00200E02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27F9B"/>
    <w:rsid w:val="00333CDD"/>
    <w:rsid w:val="00337971"/>
    <w:rsid w:val="00345EBC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D4BA3"/>
    <w:rsid w:val="003E13C6"/>
    <w:rsid w:val="003F442C"/>
    <w:rsid w:val="003F7E6F"/>
    <w:rsid w:val="00412ACB"/>
    <w:rsid w:val="00427A03"/>
    <w:rsid w:val="004367FE"/>
    <w:rsid w:val="00445F1D"/>
    <w:rsid w:val="00463D64"/>
    <w:rsid w:val="00473DBD"/>
    <w:rsid w:val="004B4D18"/>
    <w:rsid w:val="004B7AB8"/>
    <w:rsid w:val="004C323F"/>
    <w:rsid w:val="004C691F"/>
    <w:rsid w:val="005062C4"/>
    <w:rsid w:val="00513DF2"/>
    <w:rsid w:val="00532598"/>
    <w:rsid w:val="0053640F"/>
    <w:rsid w:val="00540913"/>
    <w:rsid w:val="00561057"/>
    <w:rsid w:val="00576BB6"/>
    <w:rsid w:val="00586D2A"/>
    <w:rsid w:val="00594354"/>
    <w:rsid w:val="00594FFB"/>
    <w:rsid w:val="005A2AD5"/>
    <w:rsid w:val="005B5669"/>
    <w:rsid w:val="005C71CD"/>
    <w:rsid w:val="005E1D00"/>
    <w:rsid w:val="00600728"/>
    <w:rsid w:val="00621D8F"/>
    <w:rsid w:val="00627CEA"/>
    <w:rsid w:val="0064729B"/>
    <w:rsid w:val="0065046D"/>
    <w:rsid w:val="006530AD"/>
    <w:rsid w:val="00657B80"/>
    <w:rsid w:val="006610BC"/>
    <w:rsid w:val="00661441"/>
    <w:rsid w:val="00662E04"/>
    <w:rsid w:val="00664DA0"/>
    <w:rsid w:val="006722AD"/>
    <w:rsid w:val="0067675A"/>
    <w:rsid w:val="00686F8B"/>
    <w:rsid w:val="00694FCF"/>
    <w:rsid w:val="006B2C72"/>
    <w:rsid w:val="006B3758"/>
    <w:rsid w:val="006C499E"/>
    <w:rsid w:val="006F4D28"/>
    <w:rsid w:val="0071094A"/>
    <w:rsid w:val="00710D5F"/>
    <w:rsid w:val="0071777F"/>
    <w:rsid w:val="00730438"/>
    <w:rsid w:val="00731BF1"/>
    <w:rsid w:val="00766048"/>
    <w:rsid w:val="007752FB"/>
    <w:rsid w:val="007865DB"/>
    <w:rsid w:val="007869FA"/>
    <w:rsid w:val="00791749"/>
    <w:rsid w:val="007A2BD6"/>
    <w:rsid w:val="007D71D1"/>
    <w:rsid w:val="007F3005"/>
    <w:rsid w:val="007F4403"/>
    <w:rsid w:val="00804F76"/>
    <w:rsid w:val="00806138"/>
    <w:rsid w:val="008451DD"/>
    <w:rsid w:val="00845AF8"/>
    <w:rsid w:val="00861514"/>
    <w:rsid w:val="008649CF"/>
    <w:rsid w:val="00876728"/>
    <w:rsid w:val="00885A03"/>
    <w:rsid w:val="00890C17"/>
    <w:rsid w:val="00891D5D"/>
    <w:rsid w:val="008931DD"/>
    <w:rsid w:val="008A620A"/>
    <w:rsid w:val="008D4384"/>
    <w:rsid w:val="008D5696"/>
    <w:rsid w:val="008D5922"/>
    <w:rsid w:val="008E3CB4"/>
    <w:rsid w:val="008F2B87"/>
    <w:rsid w:val="00911BFC"/>
    <w:rsid w:val="0092047D"/>
    <w:rsid w:val="009204C1"/>
    <w:rsid w:val="0092507E"/>
    <w:rsid w:val="00937B95"/>
    <w:rsid w:val="00941870"/>
    <w:rsid w:val="00943060"/>
    <w:rsid w:val="009462EF"/>
    <w:rsid w:val="00960341"/>
    <w:rsid w:val="0097206B"/>
    <w:rsid w:val="009851AC"/>
    <w:rsid w:val="009B5ACC"/>
    <w:rsid w:val="009C45E4"/>
    <w:rsid w:val="009C4F80"/>
    <w:rsid w:val="009D21CC"/>
    <w:rsid w:val="00A2094B"/>
    <w:rsid w:val="00A3384D"/>
    <w:rsid w:val="00A47A89"/>
    <w:rsid w:val="00A50650"/>
    <w:rsid w:val="00A63118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AD396F"/>
    <w:rsid w:val="00AF5FBA"/>
    <w:rsid w:val="00B03578"/>
    <w:rsid w:val="00B10A40"/>
    <w:rsid w:val="00B25851"/>
    <w:rsid w:val="00B415B0"/>
    <w:rsid w:val="00B50715"/>
    <w:rsid w:val="00B62941"/>
    <w:rsid w:val="00B64617"/>
    <w:rsid w:val="00BA2914"/>
    <w:rsid w:val="00BC3B6A"/>
    <w:rsid w:val="00BE1C72"/>
    <w:rsid w:val="00BF11F4"/>
    <w:rsid w:val="00C352A3"/>
    <w:rsid w:val="00C36086"/>
    <w:rsid w:val="00C61659"/>
    <w:rsid w:val="00C7080D"/>
    <w:rsid w:val="00C9319F"/>
    <w:rsid w:val="00CB0C9E"/>
    <w:rsid w:val="00CE2F7E"/>
    <w:rsid w:val="00CF5445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473E9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0987"/>
    <w:rsid w:val="00F96429"/>
    <w:rsid w:val="00F971B7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1D87"/>
  <w15:chartTrackingRefBased/>
  <w15:docId w15:val="{BF92F597-C053-4327-A875-207C2216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AF5FBA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AF5FBA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AF5FBA"/>
    <w:rPr>
      <w:rFonts w:asciiTheme="majorHAnsi" w:eastAsiaTheme="minorHAnsi" w:hAnsiTheme="majorHAnsi" w:cstheme="majorBidi"/>
      <w:sz w:val="20"/>
      <w:szCs w:val="20"/>
    </w:rPr>
  </w:style>
  <w:style w:type="paragraph" w:customStyle="1" w:styleId="-52">
    <w:name w:val="正文-首行缩进52"/>
    <w:basedOn w:val="Normal"/>
    <w:qFormat/>
    <w:rsid w:val="00540913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65">
    <w:name w:val="Footer-Grey65"/>
    <w:basedOn w:val="Normal"/>
    <w:qFormat/>
    <w:rsid w:val="00540913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49">
    <w:name w:val="Footer-Grey149"/>
    <w:basedOn w:val="Normal"/>
    <w:qFormat/>
    <w:rsid w:val="00540913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3">
    <w:name w:val="标题图题注3"/>
    <w:basedOn w:val="Caption"/>
    <w:qFormat/>
    <w:rsid w:val="00540913"/>
    <w:pPr>
      <w:jc w:val="center"/>
    </w:pPr>
    <w:rPr>
      <w:rFonts w:asciiTheme="minorHAnsi" w:eastAsia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review模版20210321.dotx</Template>
  <TotalTime>191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bright herney</cp:lastModifiedBy>
  <cp:revision>13</cp:revision>
  <dcterms:created xsi:type="dcterms:W3CDTF">2021-04-13T04:21:00Z</dcterms:created>
  <dcterms:modified xsi:type="dcterms:W3CDTF">2021-04-30T02:58:00Z</dcterms:modified>
</cp:coreProperties>
</file>