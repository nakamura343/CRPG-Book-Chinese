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8D7" w:rsidRDefault="001418D7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8AC260" wp14:editId="494FC480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3029585"/>
                <wp:effectExtent l="0" t="0" r="5715" b="0"/>
                <wp:wrapTopAndBottom/>
                <wp:docPr id="4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44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08" y="1802"/>
                            <a:ext cx="6177319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418D7" w:rsidRPr="00FB3462" w:rsidRDefault="001418D7" w:rsidP="00FB346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FB3462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S</w:t>
                              </w:r>
                              <w:r w:rsidRPr="00FB3462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trategic Simulations, Inc., 1988, MS-DOS, Amiga, Apple II, C64 and NES</w:t>
                              </w:r>
                            </w:p>
                            <w:p w:rsidR="001418D7" w:rsidRDefault="001418D7" w:rsidP="003F5E0D">
                              <w:pPr>
                                <w:pStyle w:val="Caption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AC260" id="组合 4" o:spid="_x0000_s1026" style="position:absolute;left:0;text-align:left;margin-left:435.85pt;margin-top:44.35pt;width:487.05pt;height:238.55pt;z-index:251662336;mso-position-horizontal:right;mso-position-horizontal-relative:margin" coordorigin=",18" coordsize="61855,302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6iiimS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1;top:18;width:61773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" stroked="f">
                  <v:textbox style="mso-fit-shape-to-text:t" inset="0,0,0,0">
                    <w:txbxContent>
                      <w:p w:rsidR="001418D7" w:rsidRPr="00FB3462" w:rsidRDefault="001418D7" w:rsidP="00FB3462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FB3462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S</w:t>
                        </w:r>
                        <w:r w:rsidRPr="00FB3462">
                          <w:rPr>
                            <w:rFonts w:eastAsiaTheme="minorHAnsi"/>
                            <w:sz w:val="20"/>
                            <w:szCs w:val="21"/>
                          </w:rPr>
                          <w:t>trategic Simulations, Inc., 1988, MS-DOS, Amiga, Apple II, C64 and NES</w:t>
                        </w:r>
                      </w:p>
                      <w:p w:rsidR="001418D7" w:rsidRDefault="001418D7" w:rsidP="003F5E0D">
                        <w:pPr>
                          <w:pStyle w:val="Caption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《光芒之池》（</w:t>
      </w:r>
      <w:r>
        <w:rPr>
          <w:rFonts w:hint="eastAsia"/>
        </w:rPr>
        <w:t>P</w:t>
      </w:r>
      <w:r>
        <w:t>ool of Radiance</w:t>
      </w:r>
      <w:r>
        <w:rPr>
          <w:rFonts w:hint="eastAsia"/>
        </w:rPr>
        <w:t>）</w:t>
      </w:r>
    </w:p>
    <w:p w:rsidR="001418D7" w:rsidRDefault="001418D7" w:rsidP="00FB3462">
      <w:pPr>
        <w:spacing w:after="0" w:line="240" w:lineRule="auto"/>
      </w:pPr>
      <w:r>
        <w:rPr>
          <w:rFonts w:hint="eastAsia"/>
        </w:rPr>
        <w:t>作者：</w:t>
      </w:r>
      <w:r>
        <w:t>DO</w:t>
      </w:r>
    </w:p>
    <w:p w:rsidR="001418D7" w:rsidRDefault="001418D7" w:rsidP="00FB3462">
      <w:pPr>
        <w:spacing w:after="0" w:line="240" w:lineRule="auto"/>
        <w:jc w:val="left"/>
      </w:pPr>
      <w:r>
        <w:rPr>
          <w:rFonts w:hint="eastAsia"/>
        </w:rPr>
        <w:t>翻译：F</w:t>
      </w:r>
      <w:r>
        <w:t>Q</w:t>
      </w:r>
    </w:p>
    <w:p w:rsidR="001418D7" w:rsidRDefault="001418D7" w:rsidP="00FB3462">
      <w:pPr>
        <w:spacing w:after="0" w:line="240" w:lineRule="auto"/>
      </w:pPr>
      <w:r>
        <w:pict>
          <v:rect id="_x0000_i1026" style="width:261.65pt;height:1pt" o:hrpct="500" o:hrstd="t" o:hrnoshade="t" o:hr="t" fillcolor="#cfcdcd" stroked="f"/>
        </w:pict>
      </w:r>
    </w:p>
    <w:p w:rsidR="001418D7" w:rsidRDefault="001418D7">
      <w:pPr>
        <w:sectPr w:rsidR="001418D7">
          <w:headerReference w:type="default" r:id="rId11"/>
          <w:footerReference w:type="default" r:id="rId12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:rsidR="001418D7" w:rsidRDefault="001418D7" w:rsidP="00E656CB">
      <w:pPr>
        <w:pStyle w:val="-50"/>
        <w:ind w:firstLine="420"/>
      </w:pPr>
      <w:r>
        <w:rPr>
          <w:rFonts w:hint="eastAsia"/>
        </w:rPr>
        <w:t>《光芒之池》是以遗忘国度（</w:t>
      </w:r>
      <w:r>
        <w:rPr>
          <w:rFonts w:hint="eastAsia"/>
        </w:rPr>
        <w:t>Forgotten</w:t>
      </w:r>
      <w:r>
        <w:t xml:space="preserve"> </w:t>
      </w:r>
      <w:r>
        <w:rPr>
          <w:rFonts w:hint="eastAsia"/>
        </w:rPr>
        <w:t>Realms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中月之海（</w:t>
      </w:r>
      <w:r>
        <w:rPr>
          <w:rFonts w:hint="eastAsia"/>
        </w:rPr>
        <w:t>Moonsea</w:t>
      </w:r>
      <w:r>
        <w:rPr>
          <w:rFonts w:hint="eastAsia"/>
        </w:rPr>
        <w:t>）区域为背景的四部曲游戏系列的第一部</w:t>
      </w:r>
      <w:r>
        <w:rPr>
          <w:rStyle w:val="FootnoteReference"/>
        </w:rPr>
        <w:footnoteReference w:id="2"/>
      </w:r>
      <w:r>
        <w:rPr>
          <w:rStyle w:val="FootnoteReference"/>
        </w:rPr>
        <w:footnoteReference w:id="3"/>
      </w:r>
      <w:r>
        <w:rPr>
          <w:rFonts w:hint="eastAsia"/>
        </w:rPr>
        <w:t>。也开启了大名鼎鼎的“金盒子（</w:t>
      </w:r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）”系列——因为这些</w:t>
      </w:r>
      <w:r w:rsidRPr="00E656CB">
        <w:rPr>
          <w:rFonts w:hint="eastAsia"/>
        </w:rPr>
        <w:t>游戏</w:t>
      </w:r>
      <w:r>
        <w:rPr>
          <w:rFonts w:hint="eastAsia"/>
        </w:rPr>
        <w:t>都是用一个金色的盒子包装的。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这是第一款《龙与地下城》（</w:t>
      </w:r>
      <w:r>
        <w:rPr>
          <w:rFonts w:hint="eastAsia"/>
        </w:rPr>
        <w:t>Dungeons</w:t>
      </w:r>
      <w:r>
        <w:t xml:space="preserve"> &amp; Dragons</w:t>
      </w:r>
      <w:r>
        <w:rPr>
          <w:rFonts w:hint="eastAsia"/>
        </w:rPr>
        <w:t>，</w:t>
      </w:r>
      <w:r>
        <w:rPr>
          <w:rFonts w:hint="eastAsia"/>
        </w:rPr>
        <w:t>D&amp;D</w:t>
      </w:r>
      <w:r>
        <w:rPr>
          <w:rFonts w:hint="eastAsia"/>
        </w:rPr>
        <w:t>）官方授权的电脑游戏，忠实地将著名的《进阶龙与地下城》（</w:t>
      </w: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Dungeons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Dragons</w:t>
      </w:r>
      <w:r>
        <w:rPr>
          <w:rFonts w:hint="eastAsia"/>
        </w:rPr>
        <w:t>，</w:t>
      </w:r>
      <w:r>
        <w:rPr>
          <w:rFonts w:hint="eastAsia"/>
        </w:rPr>
        <w:t>AD&amp;D</w:t>
      </w:r>
      <w:r>
        <w:rPr>
          <w:rFonts w:hint="eastAsia"/>
        </w:rPr>
        <w:t>）纸笔规则带到虚拟世界中来，为后面大量的游戏铺好了道路。游戏对庞大的规则集进行了非常仔细的实现，从咒语书、战斗机制、到数据准确的怪物图鉴，而这在当时是非常不可思议的。像素风的怪物头像都可以在</w:t>
      </w:r>
      <w:r>
        <w:rPr>
          <w:rFonts w:hint="eastAsia"/>
        </w:rPr>
        <w:t xml:space="preserve"> AD&amp;D</w:t>
      </w:r>
      <w:r>
        <w:t xml:space="preserve"> </w:t>
      </w:r>
      <w:r>
        <w:rPr>
          <w:rFonts w:hint="eastAsia"/>
        </w:rPr>
        <w:t>的第一版怪物手册（</w:t>
      </w:r>
      <w:r>
        <w:rPr>
          <w:rFonts w:hint="eastAsia"/>
        </w:rPr>
        <w:t>Monster</w:t>
      </w:r>
      <w:r>
        <w:t xml:space="preserve"> </w:t>
      </w:r>
      <w:r>
        <w:rPr>
          <w:rFonts w:hint="eastAsia"/>
        </w:rPr>
        <w:t>Manual</w:t>
      </w:r>
      <w:r>
        <w:rPr>
          <w:rFonts w:hint="eastAsia"/>
        </w:rPr>
        <w:t>）中找到对应的原型。其他标志性的游戏机制也被包含在游戏中，比如休息机制，以及学习新法术、施展治疗法术所需的读条机制。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游戏刚开始，玩家就能看出就可这是一款角色扮演类游戏——玩家需要创建一只最多六人的小队，可以使用</w:t>
      </w:r>
      <w:r>
        <w:rPr>
          <w:rFonts w:hint="eastAsia"/>
        </w:rPr>
        <w:t xml:space="preserve"> AD&amp;D</w:t>
      </w:r>
      <w:r>
        <w:t xml:space="preserve"> </w:t>
      </w:r>
      <w:r>
        <w:rPr>
          <w:rFonts w:hint="eastAsia"/>
        </w:rPr>
        <w:t>中多个种族和职业进行组合。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keepNext/>
        <w:ind w:firstLineChars="0" w:firstLine="0"/>
      </w:pPr>
      <w:r>
        <w:rPr>
          <w:noProof/>
        </w:rPr>
        <w:drawing>
          <wp:inline distT="0" distB="0" distL="0" distR="0" wp14:anchorId="1432445C" wp14:editId="67753970">
            <wp:extent cx="2959100" cy="2219960"/>
            <wp:effectExtent l="0" t="0" r="0" b="8890"/>
            <wp:docPr id="447" name="Picture 4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7" w:rsidRDefault="001418D7" w:rsidP="00FB3462">
      <w:pPr>
        <w:pStyle w:val="Caption"/>
        <w:spacing w:after="0" w:line="24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你可以创建一只最多包含六人的小队，也可以自定义他们的头像和战斗图标</w:t>
      </w:r>
      <w:r>
        <w:rPr>
          <w:rStyle w:val="FootnoteReference"/>
        </w:rPr>
        <w:footnoteReference w:id="4"/>
      </w:r>
      <w:r>
        <w:rPr>
          <w:rFonts w:hint="eastAsia"/>
        </w:rPr>
        <w:t>。这支队伍还可导入游戏续作《黑暗之池》，拥有史诗级战力。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ind w:firstLine="420"/>
      </w:pPr>
      <w:r>
        <w:rPr>
          <w:rFonts w:hint="eastAsia"/>
        </w:rPr>
        <w:t>之后，英雄们就在港口城市菲兰城（</w:t>
      </w:r>
      <w:r>
        <w:rPr>
          <w:rFonts w:hint="eastAsia"/>
        </w:rPr>
        <w:t>Phlan</w:t>
      </w:r>
      <w:r>
        <w:rPr>
          <w:rFonts w:hint="eastAsia"/>
        </w:rPr>
        <w:t>）开始他们的旅程，将城市从昏庸的君主手中拯救回来，以换取财富或者荣誉。作为一个新功能，《光芒之池》是一款任务导向性的冒险游戏。角色可以从议会（</w:t>
      </w:r>
      <w:r>
        <w:rPr>
          <w:rFonts w:hint="eastAsia"/>
        </w:rPr>
        <w:t>Council</w:t>
      </w:r>
      <w:r>
        <w:rPr>
          <w:rFonts w:hint="eastAsia"/>
        </w:rPr>
        <w:t>）直接接受任务，或者接取可选的支线任务。游戏开放性允许玩家以任何顺序领取任务，以多种方式完成任务。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探索过程是以第一人称视角呈现的，通过一个三维视角领略这一奇幻世界——类似《冰城传奇》（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Tale</w:t>
      </w:r>
      <w:r>
        <w:rPr>
          <w:rFonts w:hint="eastAsia"/>
        </w:rPr>
        <w:t>）系列。界面有点过时而且反应缓慢，但每个角色的数据界面显示了玩家需要的所有重要信息。玩家必须要学会看血量、零级命中值</w:t>
      </w:r>
      <w:r>
        <w:rPr>
          <w:rStyle w:val="FootnoteReference"/>
        </w:rPr>
        <w:footnoteReference w:id="5"/>
      </w:r>
      <w:r>
        <w:rPr>
          <w:rFonts w:hint="eastAsia"/>
        </w:rPr>
        <w:t>、护甲类型，会使用背包和咒语书，这样才能获得沉浸式的体验，还原用纸和笔游玩的感觉。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当外交手段失败时，只能通过武力解决问题。玩家这时被转换成“等距”</w:t>
      </w:r>
      <w:r>
        <w:rPr>
          <w:rStyle w:val="FootnoteReference"/>
        </w:rPr>
        <w:footnoteReference w:id="6"/>
      </w:r>
      <w:r>
        <w:rPr>
          <w:rFonts w:hint="eastAsia"/>
        </w:rPr>
        <w:t>俯视角，就像《巫师神冠》（</w:t>
      </w:r>
      <w:r>
        <w:rPr>
          <w:rFonts w:hint="eastAsia"/>
        </w:rPr>
        <w:t>Wizard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</w:t>
      </w:r>
      <w:r>
        <w:rPr>
          <w:rFonts w:hint="eastAsia"/>
        </w:rPr>
        <w:t>）那样。角色会用图标表示（你可以自定义这些图标），走位和站位在这里至关重要。战斗以回合制的形式展开。游戏还宣称可以打造大规模战斗，所以有时你会看到几十个敌人同屏的情况。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另一大特点就是本作的大地图。离开一座城市或者郊区地下城后，地图上会出现一个象征小队全体成员的图标，这样探索地图时，界面更简洁。探索过程中会随机遭遇敌人，发现新的地点或者其他隐藏要素。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通关《光芒之池》之后，玩家可以把英雄们转移到续作当中，直到本系列第四部作品。类似桌游版本，在角色等级够高时，英雄会掌握横扫攻击（</w:t>
      </w:r>
      <w:r>
        <w:rPr>
          <w:rFonts w:hint="eastAsia"/>
        </w:rPr>
        <w:t>sweeping</w:t>
      </w:r>
      <w:r>
        <w:t xml:space="preserve"> </w:t>
      </w:r>
      <w:r>
        <w:rPr>
          <w:rFonts w:hint="eastAsia"/>
        </w:rPr>
        <w:t>campaign</w:t>
      </w:r>
      <w:r>
        <w:rPr>
          <w:rFonts w:hint="eastAsia"/>
        </w:rPr>
        <w:t>）</w:t>
      </w:r>
      <w:r>
        <w:rPr>
          <w:rStyle w:val="FootnoteReference"/>
        </w:rPr>
        <w:footnoteReference w:id="7"/>
      </w:r>
      <w:r>
        <w:rPr>
          <w:rFonts w:hint="eastAsia"/>
        </w:rPr>
        <w:t>，可用于快速推进。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keepNext/>
        <w:ind w:firstLineChars="0" w:firstLine="0"/>
      </w:pPr>
      <w:r>
        <w:rPr>
          <w:noProof/>
        </w:rPr>
        <w:drawing>
          <wp:inline distT="0" distB="0" distL="0" distR="0" wp14:anchorId="17296A7C" wp14:editId="2AE6E6FF">
            <wp:extent cx="2959100" cy="2219960"/>
            <wp:effectExtent l="0" t="0" r="0" b="8890"/>
            <wp:docPr id="448" name="Picture 4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7" w:rsidRDefault="001418D7" w:rsidP="00FB3462">
      <w:pPr>
        <w:pStyle w:val="Caption"/>
        <w:spacing w:after="0" w:line="24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《光芒之池》有一个很大的主城以及周边的野外地带，其中隐藏着很多主线和支线任务。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keepNext/>
        <w:ind w:firstLineChars="0" w:firstLine="0"/>
      </w:pPr>
      <w:r>
        <w:rPr>
          <w:noProof/>
        </w:rPr>
        <w:drawing>
          <wp:inline distT="0" distB="0" distL="0" distR="0" wp14:anchorId="77389734" wp14:editId="510DAC89">
            <wp:extent cx="2959100" cy="2219960"/>
            <wp:effectExtent l="0" t="0" r="0" b="8890"/>
            <wp:docPr id="449" name="Picture 4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7" w:rsidRDefault="001418D7" w:rsidP="00FB3462">
      <w:pPr>
        <w:pStyle w:val="Caption"/>
        <w:spacing w:after="0" w:line="24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《银色匕首之谜》（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Silver</w:t>
      </w:r>
      <w:r>
        <w:t xml:space="preserve"> </w:t>
      </w:r>
      <w:r>
        <w:rPr>
          <w:rFonts w:hint="eastAsia"/>
        </w:rPr>
        <w:t>Blade</w:t>
      </w:r>
      <w:r>
        <w:rPr>
          <w:rFonts w:hint="eastAsia"/>
        </w:rPr>
        <w:t>）拥有比标准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x</w:t>
      </w:r>
      <w:r>
        <w:t xml:space="preserve">16 </w:t>
      </w:r>
      <w:r>
        <w:rPr>
          <w:rFonts w:hint="eastAsia"/>
        </w:rPr>
        <w:t>的地图更大的区域，敌人更为密集。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ind w:firstLine="420"/>
      </w:pPr>
      <w:r>
        <w:rPr>
          <w:rFonts w:hint="eastAsia"/>
        </w:rPr>
        <w:t>续作《青色枷锁的诅咒》（</w:t>
      </w:r>
      <w:r>
        <w:rPr>
          <w:rFonts w:hint="eastAsia"/>
        </w:rPr>
        <w:t>C</w:t>
      </w:r>
      <w:r>
        <w:t>urse of the Azure Bonds, 1989</w:t>
      </w:r>
      <w:r>
        <w:rPr>
          <w:rFonts w:hint="eastAsia"/>
        </w:rPr>
        <w:t>）将重心放在叙事体验。小队成员遭遇埋伏，醒来后发现自己的装备不翼而飞（调整平衡性的手段），每个成员的手臂上刻有蓝色印记，每当印记发光时，主角们就失去自己身体的掌控权，仿佛被人附身一般。就像</w:t>
      </w:r>
      <w:r>
        <w:rPr>
          <w:rFonts w:hint="eastAsia"/>
        </w:rPr>
        <w:t xml:space="preserve"> TSR</w:t>
      </w:r>
      <w:r>
        <w:t xml:space="preserve"> </w:t>
      </w:r>
      <w:r>
        <w:rPr>
          <w:rFonts w:hint="eastAsia"/>
        </w:rPr>
        <w:t>出版的小说《青色枷锁》（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Bonds</w:t>
      </w:r>
      <w:r>
        <w:rPr>
          <w:rFonts w:hint="eastAsia"/>
        </w:rPr>
        <w:t>）中描述的那样，小队追寻阿莱丝（</w:t>
      </w:r>
      <w:r>
        <w:rPr>
          <w:rFonts w:hint="eastAsia"/>
        </w:rPr>
        <w:t>Alias</w:t>
      </w:r>
      <w:r>
        <w:rPr>
          <w:rFonts w:hint="eastAsia"/>
        </w:rPr>
        <w:t>）</w:t>
      </w:r>
      <w:r>
        <w:rPr>
          <w:rStyle w:val="FootnoteReference"/>
        </w:rPr>
        <w:footnoteReference w:id="8"/>
      </w:r>
      <w:r>
        <w:rPr>
          <w:rFonts w:hint="eastAsia"/>
        </w:rPr>
        <w:t>和凡德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龙刺（</w:t>
      </w:r>
      <w:r>
        <w:rPr>
          <w:rFonts w:hint="eastAsia"/>
        </w:rPr>
        <w:t>Finder</w:t>
      </w:r>
      <w:r>
        <w:t xml:space="preserve"> </w:t>
      </w:r>
      <w:r>
        <w:rPr>
          <w:rFonts w:hint="eastAsia"/>
        </w:rPr>
        <w:t>Wyvernspur</w:t>
      </w:r>
      <w:r>
        <w:rPr>
          <w:rFonts w:hint="eastAsia"/>
        </w:rPr>
        <w:t>）留下的线索，踏上了旅途。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这一作基于金盒子（</w:t>
      </w:r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）引擎</w:t>
      </w:r>
      <w:r>
        <w:rPr>
          <w:rStyle w:val="FootnoteReference"/>
        </w:rPr>
        <w:footnoteReference w:id="9"/>
      </w:r>
      <w:r>
        <w:rPr>
          <w:rFonts w:hint="eastAsia"/>
        </w:rPr>
        <w:t>开发，引入了圣武士（</w:t>
      </w:r>
      <w:r>
        <w:rPr>
          <w:rFonts w:hint="eastAsia"/>
        </w:rPr>
        <w:t>Paladin</w:t>
      </w:r>
      <w:r>
        <w:rPr>
          <w:rFonts w:hint="eastAsia"/>
        </w:rPr>
        <w:t>）和巡林客（</w:t>
      </w:r>
      <w:r>
        <w:rPr>
          <w:rFonts w:hint="eastAsia"/>
        </w:rPr>
        <w:t>Ranger</w:t>
      </w:r>
      <w:r>
        <w:rPr>
          <w:rFonts w:hint="eastAsia"/>
        </w:rPr>
        <w:t>）两种新职业。此外，游戏加入了一个“</w:t>
      </w:r>
      <w:r>
        <w:rPr>
          <w:rFonts w:hint="eastAsia"/>
        </w:rPr>
        <w:t>fix</w:t>
      </w:r>
      <w:r>
        <w:rPr>
          <w:rFonts w:hint="eastAsia"/>
        </w:rPr>
        <w:t>”命令用于营地菜单中的治疗功能。大地图中也加入了一些小的功能性城镇，里面有神殿、酒馆、以及商店，他们都只通过一个菜单为玩家提供服务。还加入了一些迷你地下城供玩家探索，这些地下城相当于游戏的额外内容，倒是和主线剧情没什么关系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本系列的第三部作品《银色匕首之谜》（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Silver</w:t>
      </w:r>
      <w:r>
        <w:t xml:space="preserve"> </w:t>
      </w:r>
      <w:r>
        <w:rPr>
          <w:rFonts w:hint="eastAsia"/>
        </w:rPr>
        <w:t>Blades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）将主角小队带到了一个完全不同的地区——一座名为新铜锈镇（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Verdigris</w:t>
      </w:r>
      <w:r>
        <w:rPr>
          <w:rFonts w:hint="eastAsia"/>
        </w:rPr>
        <w:t>）的矿业城镇，虽然故事发生地与前作大不相同，但情节上仍与前作一脉相承。开放式大地图已成为过去，取而代之的是知识之泉（</w:t>
      </w:r>
      <w:r>
        <w:rPr>
          <w:rFonts w:hint="eastAsia"/>
        </w:rPr>
        <w:t>Well</w:t>
      </w:r>
      <w:r>
        <w:t xml:space="preserve"> of Knowledge</w:t>
      </w:r>
      <w:r>
        <w:rPr>
          <w:rFonts w:hint="eastAsia"/>
        </w:rPr>
        <w:t>）附近的传送区域，内有多扇传送门。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keepNext/>
        <w:ind w:firstLineChars="0" w:firstLine="0"/>
      </w:pPr>
      <w:r>
        <w:rPr>
          <w:noProof/>
        </w:rPr>
        <w:drawing>
          <wp:inline distT="0" distB="0" distL="0" distR="0" wp14:anchorId="14A0ED59" wp14:editId="7CBE202F">
            <wp:extent cx="2959100" cy="2223770"/>
            <wp:effectExtent l="0" t="0" r="0" b="5080"/>
            <wp:docPr id="450" name="Picture 4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7" w:rsidRDefault="001418D7" w:rsidP="00FB3462">
      <w:pPr>
        <w:pStyle w:val="Caption"/>
        <w:spacing w:after="0" w:line="24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《青色枷锁的诅咒》带来了多方面的提升，以及续写了小说《青色枷锁》的故事情节。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keepNext/>
        <w:ind w:firstLineChars="0" w:firstLine="0"/>
      </w:pPr>
      <w:r>
        <w:rPr>
          <w:noProof/>
        </w:rPr>
        <w:drawing>
          <wp:inline distT="0" distB="0" distL="0" distR="0" wp14:anchorId="24E59566" wp14:editId="16A13A4E">
            <wp:extent cx="2959100" cy="2219960"/>
            <wp:effectExtent l="0" t="0" r="0" b="8890"/>
            <wp:docPr id="451" name="Picture 45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7" w:rsidRDefault="001418D7" w:rsidP="00FB3462">
      <w:pPr>
        <w:pStyle w:val="Caption"/>
        <w:spacing w:after="0" w:line="24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《黑暗之池》跨越到了</w:t>
      </w:r>
      <w:r>
        <w:rPr>
          <w:rFonts w:hint="eastAsia"/>
        </w:rPr>
        <w:t xml:space="preserve"> VGA</w:t>
      </w:r>
      <w:r>
        <w:t xml:space="preserve"> </w:t>
      </w:r>
      <w:r>
        <w:rPr>
          <w:rFonts w:hint="eastAsia"/>
        </w:rPr>
        <w:t>画面的时代，相较原作有了多方面提升，为玩家带来高品质的冒险体验。</w:t>
      </w:r>
    </w:p>
    <w:p w:rsidR="001418D7" w:rsidRDefault="001418D7">
      <w:pPr>
        <w:pStyle w:val="-50"/>
        <w:ind w:firstLine="420"/>
      </w:pPr>
    </w:p>
    <w:p w:rsidR="001418D7" w:rsidRDefault="001418D7">
      <w:pPr>
        <w:pStyle w:val="-50"/>
        <w:ind w:firstLine="420"/>
      </w:pPr>
      <w:r>
        <w:rPr>
          <w:rFonts w:hint="eastAsia"/>
        </w:rPr>
        <w:t>不幸的是，《银色匕首之谜》不仅仅被认为是这个系列最次的一部，还是所有金盒子游戏里最差的。故事情节简单且线性，只有一点点角色扮演的元素，遇敌过于频繁，让人疲惫。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最后在</w:t>
      </w:r>
      <w:r>
        <w:rPr>
          <w:rFonts w:hint="eastAsia"/>
        </w:rPr>
        <w:t xml:space="preserve"> </w:t>
      </w:r>
      <w:r>
        <w:t xml:space="preserve">1991 </w:t>
      </w:r>
      <w:r>
        <w:rPr>
          <w:rFonts w:hint="eastAsia"/>
        </w:rPr>
        <w:t>年，</w:t>
      </w:r>
      <w:r>
        <w:rPr>
          <w:rFonts w:hint="eastAsia"/>
        </w:rPr>
        <w:t>SSI</w:t>
      </w:r>
      <w:r>
        <w:t xml:space="preserve"> </w:t>
      </w:r>
      <w:r>
        <w:rPr>
          <w:rFonts w:hint="eastAsia"/>
        </w:rPr>
        <w:t>发布了系列终章《黑暗之池》（</w:t>
      </w:r>
      <w:r>
        <w:rPr>
          <w:rFonts w:hint="eastAsia"/>
        </w:rPr>
        <w:t>P</w:t>
      </w:r>
      <w:r>
        <w:t>ool of Darkness</w:t>
      </w:r>
      <w:r>
        <w:rPr>
          <w:rFonts w:hint="eastAsia"/>
        </w:rPr>
        <w:t>），给整个故事带来了一个史诗级结局。角色们的等级会达到</w:t>
      </w:r>
      <w:r>
        <w:rPr>
          <w:rFonts w:hint="eastAsia"/>
        </w:rPr>
        <w:t xml:space="preserve"> </w:t>
      </w:r>
      <w:r>
        <w:t xml:space="preserve">40 </w:t>
      </w:r>
      <w:r>
        <w:rPr>
          <w:rFonts w:hint="eastAsia"/>
        </w:rPr>
        <w:t>级之高，直面邪神贝恩（</w:t>
      </w:r>
      <w:r>
        <w:rPr>
          <w:rFonts w:hint="eastAsia"/>
        </w:rPr>
        <w:t>B</w:t>
      </w:r>
      <w:r>
        <w:t>ane</w:t>
      </w:r>
      <w:r>
        <w:rPr>
          <w:rFonts w:hint="eastAsia"/>
        </w:rPr>
        <w:t>）的魔爪</w:t>
      </w:r>
      <w:r>
        <w:rPr>
          <w:rStyle w:val="FootnoteReference"/>
        </w:rPr>
        <w:footnoteReference w:id="10"/>
      </w:r>
      <w:r>
        <w:rPr>
          <w:rFonts w:hint="eastAsia"/>
        </w:rPr>
        <w:t>。然后在邪恶之神的围追堵截中杀出一条血路。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大地图回来了，也被增强了，现在玩家可以在新的维度上进行探索。令人印象深刻的莫过于六臂蛇魔卡里斯特斯（</w:t>
      </w:r>
      <w:r>
        <w:rPr>
          <w:rFonts w:hint="eastAsia"/>
        </w:rPr>
        <w:t>Marilith</w:t>
      </w:r>
      <w:r>
        <w:t xml:space="preserve"> </w:t>
      </w:r>
      <w:r>
        <w:rPr>
          <w:rFonts w:hint="eastAsia"/>
        </w:rPr>
        <w:t>Kalistes</w:t>
      </w:r>
      <w:r>
        <w:rPr>
          <w:rFonts w:hint="eastAsia"/>
        </w:rPr>
        <w:t>）的蜘蛛王国，任何玩过</w:t>
      </w:r>
      <w:r>
        <w:rPr>
          <w:rFonts w:hint="eastAsia"/>
        </w:rPr>
        <w:t xml:space="preserve"> AD&amp;D</w:t>
      </w:r>
      <w:r>
        <w:rPr>
          <w:rFonts w:hint="eastAsia"/>
        </w:rPr>
        <w:t>《深坑魔网女王》模组的玩家都能找到熟悉的感觉。在通关后依然有一个由</w:t>
      </w:r>
      <w:r>
        <w:rPr>
          <w:rFonts w:hint="eastAsia"/>
        </w:rPr>
        <w:t xml:space="preserve"> Dave</w:t>
      </w:r>
      <w:r>
        <w:t xml:space="preserve"> </w:t>
      </w:r>
      <w:r>
        <w:rPr>
          <w:rFonts w:hint="eastAsia"/>
        </w:rPr>
        <w:t>Shelley</w:t>
      </w:r>
      <w:r>
        <w:rPr>
          <w:rStyle w:val="FootnoteReference"/>
        </w:rPr>
        <w:footnoteReference w:id="11"/>
      </w:r>
      <w:r>
        <w:t xml:space="preserve"> </w:t>
      </w:r>
      <w:r>
        <w:rPr>
          <w:rFonts w:hint="eastAsia"/>
        </w:rPr>
        <w:t>设计的高等级地下城等着玩家造访。</w:t>
      </w:r>
    </w:p>
    <w:p w:rsidR="001418D7" w:rsidRDefault="001418D7">
      <w:pPr>
        <w:pStyle w:val="-50"/>
        <w:ind w:firstLine="420"/>
      </w:pPr>
      <w:r>
        <w:rPr>
          <w:rFonts w:hint="eastAsia"/>
        </w:rPr>
        <w:t>《光芒之池》系列游戏是一个巨大的商业上的成功，也是具有里程碑式意义的作品。这不仅在于它们将原汁原味的《龙与地下城》的体验带进电脑游戏，更赋予玩家一个机会，通过四部精心打磨的游戏体验英雄传说。</w:t>
      </w:r>
    </w:p>
    <w:p w:rsidR="001418D7" w:rsidRDefault="001418D7">
      <w:pPr>
        <w:pStyle w:val="-50"/>
        <w:ind w:firstLine="420"/>
        <w:sectPr w:rsidR="001418D7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:rsidR="00C616F4" w:rsidRDefault="00C616F4">
      <w:pPr>
        <w:pStyle w:val="-"/>
        <w:ind w:firstLine="420"/>
      </w:pPr>
    </w:p>
    <w:sectPr w:rsidR="00C616F4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1392" w:rsidRDefault="008C1392">
      <w:pPr>
        <w:spacing w:after="0" w:line="240" w:lineRule="auto"/>
      </w:pPr>
      <w:r>
        <w:separator/>
      </w:r>
    </w:p>
  </w:endnote>
  <w:endnote w:type="continuationSeparator" w:id="0">
    <w:p w:rsidR="008C1392" w:rsidRDefault="008C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8D7" w:rsidRDefault="001418D7">
    <w:pPr>
      <w:pStyle w:val="Footer-Grey14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8D7" w:rsidRDefault="001418D7">
    <w:pPr>
      <w:pStyle w:val="Footer-Grey6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6F4" w:rsidRDefault="00F76153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1392" w:rsidRDefault="008C1392">
      <w:pPr>
        <w:spacing w:after="0" w:line="240" w:lineRule="auto"/>
      </w:pPr>
      <w:r>
        <w:separator/>
      </w:r>
    </w:p>
  </w:footnote>
  <w:footnote w:type="continuationSeparator" w:id="0">
    <w:p w:rsidR="008C1392" w:rsidRDefault="008C1392">
      <w:pPr>
        <w:spacing w:after="0" w:line="240" w:lineRule="auto"/>
      </w:pPr>
      <w:r>
        <w:continuationSeparator/>
      </w:r>
    </w:p>
  </w:footnote>
  <w:footnote w:id="1">
    <w:p w:rsidR="001418D7" w:rsidRDefault="001418D7" w:rsidP="00FB3462">
      <w:pPr>
        <w:pStyle w:val="FootnoteText"/>
        <w:autoSpaceDE w:val="0"/>
        <w:autoSpaceDN w:val="0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译者注：用《龙与地下城》规则创造出来的世界设定，或者称为战役设定（campaign</w:t>
      </w:r>
      <w:r>
        <w:t xml:space="preserve"> </w:t>
      </w:r>
      <w:r>
        <w:rPr>
          <w:rFonts w:hint="eastAsia"/>
        </w:rPr>
        <w:t>setting）。可以通俗地理解为世界观设定。</w:t>
      </w:r>
    </w:p>
  </w:footnote>
  <w:footnote w:id="2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在发售了两款针对 Intellivision</w:t>
      </w:r>
      <w:r>
        <w:t xml:space="preserve"> </w:t>
      </w:r>
      <w:r>
        <w:rPr>
          <w:rFonts w:hint="eastAsia"/>
        </w:rPr>
        <w:t xml:space="preserve">主机的游戏之后，TSR 于 </w:t>
      </w:r>
      <w:r>
        <w:t xml:space="preserve">1987 </w:t>
      </w:r>
      <w:r>
        <w:rPr>
          <w:rFonts w:hint="eastAsia"/>
        </w:rPr>
        <w:t>年打算将 D&amp;D</w:t>
      </w:r>
      <w:r>
        <w:t xml:space="preserve"> </w:t>
      </w:r>
      <w:r>
        <w:rPr>
          <w:rFonts w:hint="eastAsia"/>
        </w:rPr>
        <w:t>授权给一家电脑游戏公司。Origin、EA、和 SSI</w:t>
      </w:r>
      <w:r>
        <w:t xml:space="preserve"> </w:t>
      </w:r>
      <w:r>
        <w:rPr>
          <w:rFonts w:hint="eastAsia"/>
        </w:rPr>
        <w:t>是最后入选的投标人。最后 SSI</w:t>
      </w:r>
      <w:r>
        <w:t xml:space="preserve"> </w:t>
      </w:r>
      <w:r>
        <w:rPr>
          <w:rFonts w:hint="eastAsia"/>
        </w:rPr>
        <w:t>用一个庞大的覆盖多种游戏类型的开发计划成功中标。</w:t>
      </w:r>
    </w:p>
  </w:footnote>
  <w:footnote w:id="3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译者注：TSR</w:t>
      </w:r>
      <w:r>
        <w:t>, Inc.</w:t>
      </w:r>
      <w:r>
        <w:rPr>
          <w:rFonts w:hint="eastAsia"/>
        </w:rPr>
        <w:t>，全称 Tactical</w:t>
      </w:r>
      <w:r>
        <w:t xml:space="preserve"> </w:t>
      </w:r>
      <w:r>
        <w:rPr>
          <w:rFonts w:hint="eastAsia"/>
        </w:rPr>
        <w:t>Studies</w:t>
      </w:r>
      <w:r>
        <w:t xml:space="preserve"> </w:t>
      </w:r>
      <w:r>
        <w:rPr>
          <w:rFonts w:hint="eastAsia"/>
        </w:rPr>
        <w:t>Rules，由《龙与地下城》的联合作者之一 Gary</w:t>
      </w:r>
      <w:r>
        <w:t xml:space="preserve"> </w:t>
      </w:r>
      <w:r>
        <w:rPr>
          <w:rFonts w:hint="eastAsia"/>
        </w:rPr>
        <w:t>Gygax</w:t>
      </w:r>
      <w:r>
        <w:t xml:space="preserve"> </w:t>
      </w:r>
      <w:r>
        <w:rPr>
          <w:rFonts w:hint="eastAsia"/>
        </w:rPr>
        <w:t>和其好友 Don</w:t>
      </w:r>
      <w:r>
        <w:t xml:space="preserve"> </w:t>
      </w:r>
      <w:r>
        <w:rPr>
          <w:rFonts w:hint="eastAsia"/>
        </w:rPr>
        <w:t>Kaye</w:t>
      </w:r>
      <w:r>
        <w:t xml:space="preserve"> </w:t>
      </w:r>
      <w:r>
        <w:rPr>
          <w:rFonts w:hint="eastAsia"/>
        </w:rPr>
        <w:t xml:space="preserve">于 </w:t>
      </w:r>
      <w:r>
        <w:t xml:space="preserve">1973 </w:t>
      </w:r>
      <w:r>
        <w:rPr>
          <w:rFonts w:hint="eastAsia"/>
        </w:rPr>
        <w:t>年创办，是《龙与地下城》的发行商。</w:t>
      </w:r>
    </w:p>
  </w:footnote>
  <w:footnote w:id="4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译者注：自定义头像即玩家从系统设定的头像模板里选出自己满意的一个，而非自行捏脸。战斗图标即战斗模式下代表各小队成员的图标，在待命状态和战斗状态下有不同的表现形式。</w:t>
      </w:r>
    </w:p>
  </w:footnote>
  <w:footnote w:id="5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译者注：即 THAC</w:t>
      </w:r>
      <w:r>
        <w:t>0</w:t>
      </w:r>
      <w:r>
        <w:rPr>
          <w:rFonts w:hint="eastAsia"/>
        </w:rPr>
        <w:t>（To</w:t>
      </w:r>
      <w:r>
        <w:t xml:space="preserve"> 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AC</w:t>
      </w:r>
      <w:r>
        <w:t xml:space="preserve"> 0</w:t>
      </w:r>
      <w:r>
        <w:rPr>
          <w:rFonts w:hint="eastAsia"/>
        </w:rPr>
        <w:t>），《龙与地下城》游戏规则术语，表示当攻击一个防御等级（Armor</w:t>
      </w:r>
      <w:r>
        <w:t xml:space="preserve"> </w:t>
      </w:r>
      <w:r>
        <w:rPr>
          <w:rFonts w:hint="eastAsia"/>
        </w:rPr>
        <w:t xml:space="preserve">Class，AC）为 </w:t>
      </w:r>
      <w:r>
        <w:t xml:space="preserve">0 </w:t>
      </w:r>
      <w:r>
        <w:rPr>
          <w:rFonts w:hint="eastAsia"/>
        </w:rPr>
        <w:t>的目标时，不考虑必然命中的情况，要想命中目标所需的最低点数。简言之，它可以用来衡量一个角色命中率的高低。</w:t>
      </w:r>
    </w:p>
  </w:footnote>
  <w:footnote w:id="6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译者注：尽管名字里有等距（isometric）这个词，但实际上也可以不等距，即 x、y、z</w:t>
      </w:r>
      <w:r>
        <w:t xml:space="preserve"> </w:t>
      </w:r>
      <w:r>
        <w:rPr>
          <w:rFonts w:hint="eastAsia"/>
        </w:rPr>
        <w:t xml:space="preserve">三轴的夹角不等于 </w:t>
      </w:r>
      <w:r>
        <w:t>120</w:t>
      </w:r>
      <w:r>
        <w:rPr>
          <w:rFonts w:hint="eastAsia"/>
        </w:rPr>
        <w:t>°。也因此原文中加了引号。</w:t>
      </w:r>
    </w:p>
  </w:footnote>
  <w:footnote w:id="7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译者注：原文使用的是 sweeping</w:t>
      </w:r>
      <w:r>
        <w:t xml:space="preserve"> </w:t>
      </w:r>
      <w:r>
        <w:rPr>
          <w:rFonts w:hint="eastAsia"/>
        </w:rPr>
        <w:t>campaign，是一种技能，</w:t>
      </w:r>
      <w:r w:rsidRPr="00904F8F">
        <w:t>在一回合内击打站位密集的敌人</w:t>
      </w:r>
      <w:r>
        <w:rPr>
          <w:rFonts w:hint="eastAsia"/>
        </w:rPr>
        <w:t>（</w:t>
      </w:r>
      <w:hyperlink r:id="rId1" w:history="1">
        <w:r w:rsidRPr="00904F8F">
          <w:rPr>
            <w:rStyle w:val="Hyperlink"/>
            <w:rFonts w:hint="eastAsia"/>
          </w:rPr>
          <w:t>参考资料</w:t>
        </w:r>
      </w:hyperlink>
      <w:r>
        <w:rPr>
          <w:rFonts w:hint="eastAsia"/>
        </w:rPr>
        <w:t>）</w:t>
      </w:r>
      <w:r w:rsidRPr="00904F8F">
        <w:t>。</w:t>
      </w:r>
      <w:r>
        <w:rPr>
          <w:rFonts w:hint="eastAsia"/>
        </w:rPr>
        <w:t>另外值得一提的是，在 D&amp;D</w:t>
      </w:r>
      <w:r>
        <w:t xml:space="preserve"> 5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规则下有一个叫做 sweeping</w:t>
      </w:r>
      <w:r>
        <w:t xml:space="preserve"> 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的机制，可以使用额外的骰子（superiority</w:t>
      </w:r>
      <w:r>
        <w:t xml:space="preserve"> </w:t>
      </w:r>
      <w:r>
        <w:rPr>
          <w:rFonts w:hint="eastAsia"/>
        </w:rPr>
        <w:t>die）打击额外的敌人。这一机制在本作中也有体现。</w:t>
      </w:r>
    </w:p>
  </w:footnote>
  <w:footnote w:id="8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译者注：部分专有名词为原创翻译。</w:t>
      </w:r>
    </w:p>
  </w:footnote>
  <w:footnote w:id="9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  <w:rFonts w:hint="eastAsia"/>
          </w:rPr>
          <w:t>金盒子助手（The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>Gold</w:t>
        </w:r>
        <w:r>
          <w:rPr>
            <w:rStyle w:val="Hyperlink"/>
          </w:rPr>
          <w:t xml:space="preserve"> Box Companion）</w:t>
        </w:r>
      </w:hyperlink>
      <w:r>
        <w:rPr>
          <w:rFonts w:hint="eastAsia"/>
        </w:rPr>
        <w:t>是一款免费的民间工具，用于增强金盒子游戏，提供一些新的功能，比如小地图、抬头显示（HUD）、以及金手指。</w:t>
      </w:r>
    </w:p>
  </w:footnote>
  <w:footnote w:id="10">
    <w:p w:rsidR="001418D7" w:rsidRPr="00FB3462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B5709E">
        <w:t>邪神贝恩对主角在前三作中的胜利怀恨在心。具体体现在摧毁</w:t>
      </w:r>
      <w:r>
        <w:rPr>
          <w:rFonts w:hint="eastAsia"/>
        </w:rPr>
        <w:t>月亮之海（</w:t>
      </w:r>
      <w:r w:rsidRPr="00B5709E">
        <w:t>moonsea</w:t>
      </w:r>
      <w:r>
        <w:rPr>
          <w:rFonts w:hint="eastAsia"/>
        </w:rPr>
        <w:t>）</w:t>
      </w:r>
      <w:r w:rsidRPr="00B5709E">
        <w:t>区域，将无数城镇化为乌有，只留下断壁残垣，以及受黑暗力量萦绕的几处魔穴，并准备侵略遗忘帝国其他地区，主角团就是要与贝恩及其手下作战。</w:t>
      </w:r>
    </w:p>
  </w:footnote>
  <w:footnote w:id="11">
    <w:p w:rsidR="001418D7" w:rsidRDefault="001418D7" w:rsidP="00FB34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译者注：SSI</w:t>
      </w:r>
      <w:r>
        <w:t xml:space="preserve"> </w:t>
      </w:r>
      <w:r>
        <w:rPr>
          <w:rFonts w:hint="eastAsia"/>
        </w:rPr>
        <w:t>的游戏设计总监和制作人，本文中的游戏系列就是他的作品。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8D7" w:rsidRDefault="001418D7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8D7" w:rsidRDefault="001418D7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6F4" w:rsidRDefault="00F76153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A11"/>
    <w:multiLevelType w:val="multilevel"/>
    <w:tmpl w:val="06593A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1019A1"/>
    <w:multiLevelType w:val="multilevel"/>
    <w:tmpl w:val="51101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42"/>
    <w:rsid w:val="00007178"/>
    <w:rsid w:val="00022942"/>
    <w:rsid w:val="00027281"/>
    <w:rsid w:val="00041085"/>
    <w:rsid w:val="00045DB7"/>
    <w:rsid w:val="0005216F"/>
    <w:rsid w:val="00055882"/>
    <w:rsid w:val="00062CAA"/>
    <w:rsid w:val="00064042"/>
    <w:rsid w:val="0007702A"/>
    <w:rsid w:val="00080644"/>
    <w:rsid w:val="00087AE0"/>
    <w:rsid w:val="000A6A0B"/>
    <w:rsid w:val="000B34CB"/>
    <w:rsid w:val="000C1A81"/>
    <w:rsid w:val="000E4E1E"/>
    <w:rsid w:val="00101030"/>
    <w:rsid w:val="00111EB5"/>
    <w:rsid w:val="00117365"/>
    <w:rsid w:val="001361D0"/>
    <w:rsid w:val="001418D7"/>
    <w:rsid w:val="00150BAB"/>
    <w:rsid w:val="00151998"/>
    <w:rsid w:val="00153EE2"/>
    <w:rsid w:val="001573DA"/>
    <w:rsid w:val="0016522A"/>
    <w:rsid w:val="001806CB"/>
    <w:rsid w:val="001871B0"/>
    <w:rsid w:val="001B3B4D"/>
    <w:rsid w:val="001C50EB"/>
    <w:rsid w:val="001C799A"/>
    <w:rsid w:val="001D0E73"/>
    <w:rsid w:val="001D2A8B"/>
    <w:rsid w:val="001D5185"/>
    <w:rsid w:val="001D5E94"/>
    <w:rsid w:val="001E18E4"/>
    <w:rsid w:val="001E57C0"/>
    <w:rsid w:val="001F3F1F"/>
    <w:rsid w:val="001F5FF0"/>
    <w:rsid w:val="001F6039"/>
    <w:rsid w:val="002169D6"/>
    <w:rsid w:val="00223606"/>
    <w:rsid w:val="002312C8"/>
    <w:rsid w:val="00234451"/>
    <w:rsid w:val="002425D0"/>
    <w:rsid w:val="002466B9"/>
    <w:rsid w:val="002602A7"/>
    <w:rsid w:val="0026784B"/>
    <w:rsid w:val="00270C80"/>
    <w:rsid w:val="00272D9B"/>
    <w:rsid w:val="00273981"/>
    <w:rsid w:val="00285E6A"/>
    <w:rsid w:val="002A162A"/>
    <w:rsid w:val="002A2333"/>
    <w:rsid w:val="002A5139"/>
    <w:rsid w:val="002B1C59"/>
    <w:rsid w:val="002C7BA5"/>
    <w:rsid w:val="002D01D3"/>
    <w:rsid w:val="002F1A0E"/>
    <w:rsid w:val="002F3408"/>
    <w:rsid w:val="002F4D31"/>
    <w:rsid w:val="002F7493"/>
    <w:rsid w:val="00305EB0"/>
    <w:rsid w:val="00316C8C"/>
    <w:rsid w:val="003249D9"/>
    <w:rsid w:val="00332C4E"/>
    <w:rsid w:val="00333CDD"/>
    <w:rsid w:val="00355319"/>
    <w:rsid w:val="003575CF"/>
    <w:rsid w:val="00362338"/>
    <w:rsid w:val="00366B4E"/>
    <w:rsid w:val="00371124"/>
    <w:rsid w:val="00373773"/>
    <w:rsid w:val="003767AC"/>
    <w:rsid w:val="003845EC"/>
    <w:rsid w:val="00385064"/>
    <w:rsid w:val="00385C4B"/>
    <w:rsid w:val="003B64F3"/>
    <w:rsid w:val="003D1B06"/>
    <w:rsid w:val="003E13C6"/>
    <w:rsid w:val="003F442C"/>
    <w:rsid w:val="003F5E0D"/>
    <w:rsid w:val="003F7E6F"/>
    <w:rsid w:val="00412ACB"/>
    <w:rsid w:val="00425EC0"/>
    <w:rsid w:val="00427A03"/>
    <w:rsid w:val="00435B93"/>
    <w:rsid w:val="004367FE"/>
    <w:rsid w:val="00445F1D"/>
    <w:rsid w:val="004722EF"/>
    <w:rsid w:val="00473DBD"/>
    <w:rsid w:val="00476ED0"/>
    <w:rsid w:val="00490354"/>
    <w:rsid w:val="004904F9"/>
    <w:rsid w:val="004A0AD7"/>
    <w:rsid w:val="004A0E6C"/>
    <w:rsid w:val="004B4D18"/>
    <w:rsid w:val="004B7AB8"/>
    <w:rsid w:val="004C323F"/>
    <w:rsid w:val="004C691F"/>
    <w:rsid w:val="004F33D5"/>
    <w:rsid w:val="005062C4"/>
    <w:rsid w:val="00532598"/>
    <w:rsid w:val="0053640F"/>
    <w:rsid w:val="00561057"/>
    <w:rsid w:val="00576BB6"/>
    <w:rsid w:val="00577B54"/>
    <w:rsid w:val="00594354"/>
    <w:rsid w:val="005A223B"/>
    <w:rsid w:val="005A2AD5"/>
    <w:rsid w:val="005A7081"/>
    <w:rsid w:val="005B5669"/>
    <w:rsid w:val="005C71CD"/>
    <w:rsid w:val="005D441B"/>
    <w:rsid w:val="005D6704"/>
    <w:rsid w:val="005E0BF0"/>
    <w:rsid w:val="005E1D00"/>
    <w:rsid w:val="00621D8F"/>
    <w:rsid w:val="0065046D"/>
    <w:rsid w:val="006530AD"/>
    <w:rsid w:val="00657B80"/>
    <w:rsid w:val="006610BC"/>
    <w:rsid w:val="00661441"/>
    <w:rsid w:val="00664DA0"/>
    <w:rsid w:val="006710D2"/>
    <w:rsid w:val="006722AD"/>
    <w:rsid w:val="0067675A"/>
    <w:rsid w:val="00694FCF"/>
    <w:rsid w:val="006A4482"/>
    <w:rsid w:val="006B2C72"/>
    <w:rsid w:val="006B3758"/>
    <w:rsid w:val="006D0FF4"/>
    <w:rsid w:val="006F1D0B"/>
    <w:rsid w:val="006F4D28"/>
    <w:rsid w:val="0071094A"/>
    <w:rsid w:val="00710D5F"/>
    <w:rsid w:val="00710DF7"/>
    <w:rsid w:val="0071777F"/>
    <w:rsid w:val="00730438"/>
    <w:rsid w:val="00731BF1"/>
    <w:rsid w:val="007362E3"/>
    <w:rsid w:val="00766048"/>
    <w:rsid w:val="007752FB"/>
    <w:rsid w:val="007869FA"/>
    <w:rsid w:val="00791749"/>
    <w:rsid w:val="007A2BD6"/>
    <w:rsid w:val="007A4946"/>
    <w:rsid w:val="007D71D1"/>
    <w:rsid w:val="007E322B"/>
    <w:rsid w:val="007F6796"/>
    <w:rsid w:val="007F70B3"/>
    <w:rsid w:val="00801AF5"/>
    <w:rsid w:val="00801D7B"/>
    <w:rsid w:val="00804F76"/>
    <w:rsid w:val="00806138"/>
    <w:rsid w:val="008451DD"/>
    <w:rsid w:val="00845AF8"/>
    <w:rsid w:val="00861514"/>
    <w:rsid w:val="00872375"/>
    <w:rsid w:val="00876728"/>
    <w:rsid w:val="00885A03"/>
    <w:rsid w:val="00890C17"/>
    <w:rsid w:val="00891D5D"/>
    <w:rsid w:val="008931DD"/>
    <w:rsid w:val="008953AB"/>
    <w:rsid w:val="008A620A"/>
    <w:rsid w:val="008C1392"/>
    <w:rsid w:val="008D4384"/>
    <w:rsid w:val="008D5696"/>
    <w:rsid w:val="008E3CB4"/>
    <w:rsid w:val="008F2B87"/>
    <w:rsid w:val="00904F8F"/>
    <w:rsid w:val="009079C7"/>
    <w:rsid w:val="00911BFC"/>
    <w:rsid w:val="0092047D"/>
    <w:rsid w:val="0092507E"/>
    <w:rsid w:val="00930429"/>
    <w:rsid w:val="00937B95"/>
    <w:rsid w:val="00940B9C"/>
    <w:rsid w:val="00952260"/>
    <w:rsid w:val="00960341"/>
    <w:rsid w:val="00965B89"/>
    <w:rsid w:val="0097130C"/>
    <w:rsid w:val="0097206B"/>
    <w:rsid w:val="009851AC"/>
    <w:rsid w:val="009B5ACC"/>
    <w:rsid w:val="009C0648"/>
    <w:rsid w:val="009C270E"/>
    <w:rsid w:val="009C45E4"/>
    <w:rsid w:val="009D21CC"/>
    <w:rsid w:val="009E10AB"/>
    <w:rsid w:val="009E6213"/>
    <w:rsid w:val="009F5ACB"/>
    <w:rsid w:val="009F7DFA"/>
    <w:rsid w:val="00A015F0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C60CD"/>
    <w:rsid w:val="00B10A40"/>
    <w:rsid w:val="00B25851"/>
    <w:rsid w:val="00B31823"/>
    <w:rsid w:val="00B415B0"/>
    <w:rsid w:val="00B50715"/>
    <w:rsid w:val="00B5709E"/>
    <w:rsid w:val="00B62941"/>
    <w:rsid w:val="00B64617"/>
    <w:rsid w:val="00B80805"/>
    <w:rsid w:val="00BA2914"/>
    <w:rsid w:val="00BD0F30"/>
    <w:rsid w:val="00BE1C72"/>
    <w:rsid w:val="00BF11F4"/>
    <w:rsid w:val="00C1706C"/>
    <w:rsid w:val="00C36086"/>
    <w:rsid w:val="00C61659"/>
    <w:rsid w:val="00C616F4"/>
    <w:rsid w:val="00C7080D"/>
    <w:rsid w:val="00CE2F7E"/>
    <w:rsid w:val="00D02128"/>
    <w:rsid w:val="00D03448"/>
    <w:rsid w:val="00D17990"/>
    <w:rsid w:val="00D2473E"/>
    <w:rsid w:val="00D3543D"/>
    <w:rsid w:val="00D40B17"/>
    <w:rsid w:val="00D43879"/>
    <w:rsid w:val="00D47D43"/>
    <w:rsid w:val="00D62021"/>
    <w:rsid w:val="00DA3E65"/>
    <w:rsid w:val="00DB684D"/>
    <w:rsid w:val="00DC41D5"/>
    <w:rsid w:val="00DC7054"/>
    <w:rsid w:val="00DD0457"/>
    <w:rsid w:val="00DD6FF7"/>
    <w:rsid w:val="00DF1BD2"/>
    <w:rsid w:val="00DF6289"/>
    <w:rsid w:val="00E011D8"/>
    <w:rsid w:val="00E06D6C"/>
    <w:rsid w:val="00E07734"/>
    <w:rsid w:val="00E11509"/>
    <w:rsid w:val="00E1534E"/>
    <w:rsid w:val="00E20D0F"/>
    <w:rsid w:val="00E2317E"/>
    <w:rsid w:val="00E3209C"/>
    <w:rsid w:val="00E377C2"/>
    <w:rsid w:val="00E61F41"/>
    <w:rsid w:val="00E63C55"/>
    <w:rsid w:val="00E656CB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40B1"/>
    <w:rsid w:val="00F049D0"/>
    <w:rsid w:val="00F27EC2"/>
    <w:rsid w:val="00F30A58"/>
    <w:rsid w:val="00F348C6"/>
    <w:rsid w:val="00F46451"/>
    <w:rsid w:val="00F4686B"/>
    <w:rsid w:val="00F505B5"/>
    <w:rsid w:val="00F57BDD"/>
    <w:rsid w:val="00F734E7"/>
    <w:rsid w:val="00F75076"/>
    <w:rsid w:val="00F76153"/>
    <w:rsid w:val="00F800C8"/>
    <w:rsid w:val="00F8075D"/>
    <w:rsid w:val="00F841EF"/>
    <w:rsid w:val="00F96429"/>
    <w:rsid w:val="00FA259E"/>
    <w:rsid w:val="00FB3462"/>
    <w:rsid w:val="00FD78FB"/>
    <w:rsid w:val="00FF340E"/>
    <w:rsid w:val="00FF6D97"/>
    <w:rsid w:val="2D2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76820A2-B8D8-4950-B134-34BCB6ED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pPr>
      <w:jc w:val="left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E656CB"/>
    <w:pPr>
      <w:autoSpaceDE w:val="0"/>
      <w:autoSpaceDN w:val="0"/>
      <w:spacing w:after="0" w:line="240" w:lineRule="auto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qFormat/>
    <w:rsid w:val="00E656CB"/>
    <w:rPr>
      <w:rFonts w:ascii="Times New Roman" w:eastAsia="微软雅黑" w:hAnsi="Times New Roman"/>
      <w:kern w:val="2"/>
      <w:sz w:val="21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customStyle="1" w:styleId="Footer-Grey1">
    <w:name w:val="Footer-Grey1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04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8F"/>
    <w:rPr>
      <w:color w:val="605E5C"/>
      <w:shd w:val="clear" w:color="auto" w:fill="E1DFDD"/>
    </w:rPr>
  </w:style>
  <w:style w:type="character" w:customStyle="1" w:styleId="CaptionChar">
    <w:name w:val="Caption Char"/>
    <w:basedOn w:val="DefaultParagraphFont"/>
    <w:link w:val="Caption"/>
    <w:uiPriority w:val="35"/>
    <w:rsid w:val="001418D7"/>
    <w:rPr>
      <w:rFonts w:asciiTheme="majorHAnsi" w:eastAsia="黑体" w:hAnsiTheme="majorHAnsi" w:cstheme="majorBidi"/>
      <w:kern w:val="2"/>
    </w:rPr>
  </w:style>
  <w:style w:type="paragraph" w:customStyle="1" w:styleId="-50">
    <w:name w:val="正文-首行缩进50"/>
    <w:basedOn w:val="Normal"/>
    <w:qFormat/>
    <w:rsid w:val="001418D7"/>
    <w:pPr>
      <w:autoSpaceDE w:val="0"/>
      <w:autoSpaceDN w:val="0"/>
      <w:spacing w:after="0" w:line="240" w:lineRule="auto"/>
      <w:ind w:firstLineChars="200" w:firstLine="200"/>
    </w:pPr>
    <w:rPr>
      <w:rFonts w:ascii="Times New Roman" w:eastAsia="微软雅黑" w:hAnsi="Times New Roman"/>
    </w:rPr>
  </w:style>
  <w:style w:type="paragraph" w:customStyle="1" w:styleId="Footer-Grey63">
    <w:name w:val="Footer-Grey63"/>
    <w:basedOn w:val="Normal"/>
    <w:qFormat/>
    <w:rsid w:val="001418D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7">
    <w:name w:val="Footer-Grey147"/>
    <w:basedOn w:val="Normal"/>
    <w:qFormat/>
    <w:rsid w:val="001418D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personal.inet.fi/koti/jhirvonen/gbc/" TargetMode="External"/><Relationship Id="rId1" Type="http://schemas.openxmlformats.org/officeDocument/2006/relationships/hyperlink" Target="http://crpgaddict.blogspot.com/2011/06/pool-of-radiance-comba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527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Fan</dc:creator>
  <cp:lastModifiedBy>Fan Quan</cp:lastModifiedBy>
  <cp:revision>17</cp:revision>
  <dcterms:created xsi:type="dcterms:W3CDTF">2021-04-02T18:18:00Z</dcterms:created>
  <dcterms:modified xsi:type="dcterms:W3CDTF">2021-05-16T02:28:00Z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