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7D18" w14:textId="77777777" w:rsidR="00183C65" w:rsidRPr="00F734E7" w:rsidRDefault="00183C65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291015" wp14:editId="345AB864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029585"/>
                <wp:effectExtent l="0" t="0" r="5715" b="0"/>
                <wp:wrapTopAndBottom/>
                <wp:docPr id="425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029585"/>
                          <a:chOff x="0" y="1802"/>
                          <a:chExt cx="6185535" cy="3029585"/>
                        </a:xfrm>
                      </wpg:grpSpPr>
                      <pic:pic xmlns:pic="http://schemas.openxmlformats.org/drawingml/2006/picture">
                        <pic:nvPicPr>
                          <pic:cNvPr id="42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6323" y="1802"/>
                            <a:ext cx="6132888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7" name="文本框 3"/>
                        <wps:cNvSpPr txBox="1"/>
                        <wps:spPr>
                          <a:xfrm>
                            <a:off x="0" y="2687217"/>
                            <a:ext cx="6185535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D64FEE" w14:textId="77777777" w:rsidR="00183C65" w:rsidRDefault="00183C65" w:rsidP="00721344">
                              <w:pPr>
                                <w:pStyle w:val="2"/>
                              </w:pPr>
                              <w:r>
                                <w:rPr>
                                  <w:rFonts w:hint="eastAsia"/>
                                </w:rPr>
                                <w:t>Game</w:t>
                              </w:r>
                              <w:r>
                                <w:t xml:space="preserve"> Arts 1987, MS-DOS, NEC PC-8801 and X1</w:t>
                              </w:r>
                            </w:p>
                            <w:p w14:paraId="5EC558A4" w14:textId="77777777" w:rsidR="00183C65" w:rsidRPr="00721344" w:rsidRDefault="00183C65" w:rsidP="00721344"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91015" id="组合 4" o:spid="_x0000_s1026" style="position:absolute;left:0;text-align:left;margin-left:435.85pt;margin-top:44.4pt;width:487.05pt;height:238.55pt;z-index:251662336;mso-position-horizontal:right;mso-position-horizontal-relative:margin;mso-width-relative:margin;mso-height-relative:margin" coordorigin=",18" coordsize="61855,302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263;top:18;width:61329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2;width:6185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" stroked="f">
                  <v:textbox style="mso-fit-shape-to-text:t" inset="0,0,0,0">
                    <w:txbxContent>
                      <w:p w14:paraId="5ED64FEE" w14:textId="77777777" w:rsidR="00183C65" w:rsidRDefault="00183C65" w:rsidP="00721344">
                        <w:pPr>
                          <w:pStyle w:val="2"/>
                        </w:pPr>
                        <w:r>
                          <w:rPr>
                            <w:rFonts w:hint="eastAsia"/>
                          </w:rPr>
                          <w:t>Game</w:t>
                        </w:r>
                        <w:r>
                          <w:t xml:space="preserve"> Arts 1987, MS-DOS, NEC PC-8801 and X1</w:t>
                        </w:r>
                      </w:p>
                      <w:p w14:paraId="5EC558A4" w14:textId="77777777" w:rsidR="00183C65" w:rsidRPr="00721344" w:rsidRDefault="00183C65" w:rsidP="00721344">
                        <w:pPr>
                          <w:pStyle w:val="2"/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《神剑封魔》（</w:t>
      </w:r>
      <w:r>
        <w:t>Zeliard</w:t>
      </w:r>
      <w:r>
        <w:rPr>
          <w:rFonts w:hint="eastAsia"/>
        </w:rPr>
        <w:t>）</w:t>
      </w:r>
    </w:p>
    <w:p w14:paraId="4C59E2AD" w14:textId="77777777" w:rsidR="00183C65" w:rsidRDefault="00183C65" w:rsidP="00F734E7">
      <w:r w:rsidRPr="008F2B87">
        <w:rPr>
          <w:rFonts w:hint="eastAsia"/>
        </w:rPr>
        <w:t>作者：</w:t>
      </w:r>
      <w:r>
        <w:rPr>
          <w:rFonts w:hint="eastAsia"/>
        </w:rPr>
        <w:t>JG</w:t>
      </w:r>
    </w:p>
    <w:p w14:paraId="2F59E256" w14:textId="77777777" w:rsidR="00183C65" w:rsidRPr="008F2B87" w:rsidRDefault="00183C65" w:rsidP="008F2B87">
      <w:pPr>
        <w:jc w:val="left"/>
      </w:pPr>
      <w:r w:rsidRPr="008F2B87">
        <w:rPr>
          <w:rFonts w:hint="eastAsia"/>
        </w:rPr>
        <w:t>翻译：</w:t>
      </w:r>
      <w:r>
        <w:rPr>
          <w:rFonts w:hint="eastAsia"/>
        </w:rPr>
        <w:t>Thunderplus</w:t>
      </w:r>
    </w:p>
    <w:p w14:paraId="264CCEC4" w14:textId="77777777" w:rsidR="00183C65" w:rsidRDefault="00183C65" w:rsidP="00F734E7">
      <w:r>
        <w:pict w14:anchorId="22BA442E">
          <v:rect id="_x0000_i1026" style="width:261.65pt;height:1pt" o:hrpct="500" o:hrstd="t" o:hrnoshade="t" o:hr="t" fillcolor="#cfcdcd [2894]" stroked="f"/>
        </w:pict>
      </w:r>
    </w:p>
    <w:p w14:paraId="6BA500A7" w14:textId="77777777" w:rsidR="00183C65" w:rsidRDefault="00183C65" w:rsidP="00F734E7">
      <w:pPr>
        <w:sectPr w:rsidR="00183C65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34170380" w14:textId="77777777" w:rsidR="00183C65" w:rsidRDefault="00183C65" w:rsidP="00F348C6">
      <w:pPr>
        <w:pStyle w:val="-47"/>
        <w:ind w:firstLine="420"/>
      </w:pPr>
      <w:r>
        <w:rPr>
          <w:rFonts w:hint="eastAsia"/>
        </w:rPr>
        <w:t>《神剑封魔》留在我记忆中的原因主要有三：其一，游戏体量非常大；其二，游戏难度极其高；其三，我的进度卡在最后一个地牢之后过了若干年，我才把游戏打通。当时第一次玩的时候，我的英语水平很差，所以错过了游戏里重要的提示。</w:t>
      </w:r>
    </w:p>
    <w:p w14:paraId="71EE10A6" w14:textId="77777777" w:rsidR="00183C65" w:rsidRDefault="00183C65" w:rsidP="00F348C6">
      <w:pPr>
        <w:pStyle w:val="-47"/>
        <w:ind w:firstLine="420"/>
      </w:pPr>
      <w:r>
        <w:rPr>
          <w:rFonts w:hint="eastAsia"/>
        </w:rPr>
        <w:t>《神剑封魔》明显受到了</w:t>
      </w:r>
      <w:r>
        <w:rPr>
          <w:rFonts w:hint="eastAsia"/>
        </w:rPr>
        <w:t xml:space="preserve"> </w:t>
      </w:r>
      <w:r>
        <w:t xml:space="preserve">Nihon Falcom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1985 </w:t>
      </w:r>
      <w:r>
        <w:rPr>
          <w:rFonts w:hint="eastAsia"/>
        </w:rPr>
        <w:t>年发行的《迷城国度》（</w:t>
      </w:r>
      <w:r>
        <w:rPr>
          <w:rFonts w:hint="eastAsia"/>
        </w:rPr>
        <w:t>Xanadu</w:t>
      </w:r>
      <w:r>
        <w:rPr>
          <w:rFonts w:hint="eastAsia"/>
        </w:rPr>
        <w:t>）</w:t>
      </w:r>
      <w:r>
        <w:rPr>
          <w:rStyle w:val="FootnoteReference"/>
        </w:rPr>
        <w:footnoteReference w:id="1"/>
      </w:r>
      <w:r>
        <w:rPr>
          <w:rFonts w:hint="eastAsia"/>
        </w:rPr>
        <w:t>的影响。不过，《迷城国度》只在日本国内发行，而《神剑封魔》后来译成英语，</w:t>
      </w:r>
      <w:r>
        <w:t xml:space="preserve">1990 </w:t>
      </w:r>
      <w:r>
        <w:rPr>
          <w:rFonts w:hint="eastAsia"/>
        </w:rPr>
        <w:t>年在欧美国家也进行了发售。</w:t>
      </w:r>
      <w:r>
        <w:rPr>
          <w:rStyle w:val="FootnoteReference"/>
        </w:rPr>
        <w:footnoteReference w:id="2"/>
      </w:r>
    </w:p>
    <w:p w14:paraId="5501B7A0" w14:textId="77777777" w:rsidR="00183C65" w:rsidRDefault="00183C65" w:rsidP="00F348C6">
      <w:pPr>
        <w:pStyle w:val="-47"/>
        <w:ind w:firstLine="420"/>
      </w:pPr>
    </w:p>
    <w:p w14:paraId="3DEE50C3" w14:textId="77777777" w:rsidR="00183C65" w:rsidRDefault="00183C65" w:rsidP="00F348C6">
      <w:pPr>
        <w:pStyle w:val="-47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1760A81A" wp14:editId="721DA3C4">
            <wp:extent cx="2959200" cy="2221167"/>
            <wp:effectExtent l="0" t="0" r="0" b="8255"/>
            <wp:docPr id="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284C" w14:textId="77777777" w:rsidR="00183C65" w:rsidRDefault="00183C65" w:rsidP="00F348C6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游戏中需要收集探索时要用到的特殊魔法道具，比如能够帮助你抵御高温的斗篷。</w:t>
      </w:r>
    </w:p>
    <w:p w14:paraId="7A1FD52E" w14:textId="77777777" w:rsidR="00183C65" w:rsidRDefault="00183C65" w:rsidP="00F348C6">
      <w:pPr>
        <w:pStyle w:val="-47"/>
        <w:ind w:firstLine="420"/>
      </w:pPr>
    </w:p>
    <w:p w14:paraId="3242435E" w14:textId="77777777" w:rsidR="00183C65" w:rsidRDefault="00183C65" w:rsidP="008223EC">
      <w:pPr>
        <w:pStyle w:val="-47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76208A7D" wp14:editId="596DDA04">
            <wp:extent cx="2959200" cy="2221166"/>
            <wp:effectExtent l="0" t="0" r="0" b="8255"/>
            <wp:docPr id="4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3827" w14:textId="77777777" w:rsidR="00183C65" w:rsidRDefault="00183C65" w:rsidP="008223EC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城镇居民给出的提示对于发现隐藏要素和通关游戏来说非常重要。所以一定要及时记下来。</w:t>
      </w:r>
      <w:r>
        <w:rPr>
          <w:rStyle w:val="FootnoteReference"/>
        </w:rPr>
        <w:footnoteReference w:id="3"/>
      </w:r>
    </w:p>
    <w:p w14:paraId="4FBA0330" w14:textId="77777777" w:rsidR="00183C65" w:rsidRDefault="00183C65" w:rsidP="00F348C6">
      <w:pPr>
        <w:pStyle w:val="-47"/>
        <w:ind w:firstLine="420"/>
      </w:pPr>
    </w:p>
    <w:p w14:paraId="2E192C2B" w14:textId="77777777" w:rsidR="00183C65" w:rsidRDefault="00183C65" w:rsidP="00F348C6">
      <w:pPr>
        <w:pStyle w:val="-47"/>
        <w:ind w:firstLine="420"/>
      </w:pPr>
      <w:r>
        <w:rPr>
          <w:rFonts w:hint="eastAsia"/>
        </w:rPr>
        <w:t>作为一款早期“银河恶魔城”游戏，《神剑封魔》的独特之处在于稍稍加入了一些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的要素。游戏中有隐藏的经验值系统，城镇中的圣者认为你的历练足够的时候就会给你升级，提升生命、伤害和魔力。</w:t>
      </w:r>
    </w:p>
    <w:p w14:paraId="16C03E66" w14:textId="77777777" w:rsidR="00183C65" w:rsidRDefault="00183C65" w:rsidP="00F348C6">
      <w:pPr>
        <w:pStyle w:val="-47"/>
        <w:ind w:firstLine="420"/>
      </w:pPr>
      <w:r>
        <w:rPr>
          <w:rFonts w:hint="eastAsia"/>
        </w:rPr>
        <w:t>游戏中还有一个简单的背包系统：一格武器槽，一格盔甲槽，还有一格是盾牌槽，但是承受一定次数的攻击之后盾牌就会损坏。在城镇里你能买到各种各样的药剂，它们能恢复生命和魔法，提升伤害，或者修复盾牌。</w:t>
      </w:r>
    </w:p>
    <w:p w14:paraId="68267B2F" w14:textId="77777777" w:rsidR="00183C65" w:rsidRDefault="00183C65" w:rsidP="00F348C6">
      <w:pPr>
        <w:pStyle w:val="-47"/>
        <w:ind w:firstLine="420"/>
      </w:pPr>
      <w:r>
        <w:rPr>
          <w:rFonts w:hint="eastAsia"/>
        </w:rPr>
        <w:t>你的长剑的攻击动作有横扫、上挑和下劈。每击败一个</w:t>
      </w:r>
      <w:r>
        <w:rPr>
          <w:rFonts w:hint="eastAsia"/>
        </w:rPr>
        <w:t xml:space="preserve"> boss</w:t>
      </w:r>
      <w:r>
        <w:t xml:space="preserve"> </w:t>
      </w:r>
      <w:r>
        <w:rPr>
          <w:rFonts w:hint="eastAsia"/>
        </w:rPr>
        <w:t>级别怪物</w:t>
      </w:r>
      <w:r>
        <w:rPr>
          <w:rStyle w:val="FootnoteReference"/>
        </w:rPr>
        <w:footnoteReference w:id="4"/>
      </w:r>
      <w:r>
        <w:rPr>
          <w:rFonts w:hint="eastAsia"/>
        </w:rPr>
        <w:t>之后，你就会学到新的输出型魔法。也像其他“银河恶魔城”作品一样，游戏中存在一些道具允许玩家去到之前去不了的区域，比如可以爬上斜坡的靴子，或者可以承受高温的斗篷。</w:t>
      </w:r>
    </w:p>
    <w:p w14:paraId="2750B9C1" w14:textId="77777777" w:rsidR="00183C65" w:rsidRPr="007D5E82" w:rsidRDefault="00183C65" w:rsidP="00F348C6">
      <w:pPr>
        <w:pStyle w:val="-47"/>
        <w:ind w:firstLine="420"/>
      </w:pPr>
      <w:r>
        <w:rPr>
          <w:rFonts w:hint="eastAsia"/>
        </w:rPr>
        <w:t>《神剑封魔》之所以在同类游戏中出类拔萃，是因为玩家能够在其中感受到那种老派的</w:t>
      </w:r>
      <w:r>
        <w:rPr>
          <w:rFonts w:hint="eastAsia"/>
        </w:rPr>
        <w:t xml:space="preserve"> CRPG</w:t>
      </w:r>
      <w:r>
        <w:t xml:space="preserve"> </w:t>
      </w:r>
      <w:r>
        <w:rPr>
          <w:rFonts w:hint="eastAsia"/>
        </w:rPr>
        <w:t>地牢闯关游戏的味道。光是擅长战斗部分是没法通关的，你还得把整个地图都画下来，探索每个角落，把市民提到的每个提示也都记录下来，才能保证过关。</w:t>
      </w:r>
    </w:p>
    <w:p w14:paraId="5EF2E85E" w14:textId="77777777" w:rsidR="00183C65" w:rsidRDefault="00183C65" w:rsidP="00F348C6">
      <w:pPr>
        <w:pStyle w:val="-47"/>
        <w:ind w:firstLine="420"/>
      </w:pPr>
      <w:r>
        <w:rPr>
          <w:rFonts w:hint="eastAsia"/>
        </w:rPr>
        <w:t>《神剑封魔》的地图非常难画，因为后期的关卡都有两到三层，彼此连接得十分精妙。另外地图还是环形的，这是游戏中非常独特的构造。不管你在什么地方，往上下左右随便一个方向走着走着，就会回到最初的起点。即使在第一关玩家也很容易迷路，如果没有做地图的话，后续的关卡是想都不用想了。</w:t>
      </w:r>
      <w:r>
        <w:rPr>
          <w:rStyle w:val="FootnoteReference"/>
        </w:rPr>
        <w:footnoteReference w:id="5"/>
      </w:r>
    </w:p>
    <w:p w14:paraId="27C95463" w14:textId="77777777" w:rsidR="00183C65" w:rsidRDefault="00183C65" w:rsidP="00F348C6">
      <w:pPr>
        <w:pStyle w:val="-47"/>
        <w:ind w:firstLine="420"/>
      </w:pPr>
      <w:r>
        <w:rPr>
          <w:rFonts w:hint="eastAsia"/>
        </w:rPr>
        <w:t>《神剑封魔》中的平台跳跃机制如今早就更新迭代，它对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动作和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元素的融合现在也不罕见了。但是游戏地牢的整体设计仍然让它在同类游戏中独具一格。如果你喜欢挑战的话，这款游戏会是你的菜。</w:t>
      </w:r>
    </w:p>
    <w:p w14:paraId="71B72591" w14:textId="77777777" w:rsidR="00183C65" w:rsidRDefault="00183C65" w:rsidP="009D35FD">
      <w:pPr>
        <w:pStyle w:val="-47"/>
        <w:ind w:firstLineChars="0" w:firstLine="0"/>
        <w:sectPr w:rsidR="00183C65" w:rsidSect="00A8527F">
          <w:headerReference w:type="default" r:id="rId14"/>
          <w:footerReference w:type="default" r:id="rId15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089287B7" w14:textId="77777777" w:rsidR="00710D5F" w:rsidRPr="00E07734" w:rsidRDefault="00710D5F" w:rsidP="009D35FD">
      <w:pPr>
        <w:pStyle w:val="-"/>
        <w:ind w:firstLineChars="0" w:firstLine="0"/>
      </w:pPr>
    </w:p>
    <w:sectPr w:rsidR="00710D5F" w:rsidRPr="00E07734" w:rsidSect="00A8527F">
      <w:headerReference w:type="default" r:id="rId16"/>
      <w:footerReference w:type="default" r:id="rId17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785CE" w14:textId="77777777" w:rsidR="00C30D01" w:rsidRDefault="00C30D01" w:rsidP="00F841EF">
      <w:r>
        <w:separator/>
      </w:r>
    </w:p>
  </w:endnote>
  <w:endnote w:type="continuationSeparator" w:id="0">
    <w:p w14:paraId="6DACEA93" w14:textId="77777777" w:rsidR="00C30D01" w:rsidRDefault="00C30D01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32CB" w14:textId="77777777" w:rsidR="00183C65" w:rsidRPr="00412ACB" w:rsidRDefault="00183C65" w:rsidP="00412ACB">
    <w:pPr>
      <w:pStyle w:val="Footer-Grey144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07B1" w14:textId="77777777" w:rsidR="00183C65" w:rsidRPr="00412ACB" w:rsidRDefault="00183C65" w:rsidP="00412ACB">
    <w:pPr>
      <w:pStyle w:val="Footer-Grey60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1841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F47A8" w14:textId="77777777" w:rsidR="00C30D01" w:rsidRDefault="00C30D01" w:rsidP="00F841EF">
      <w:r>
        <w:separator/>
      </w:r>
    </w:p>
  </w:footnote>
  <w:footnote w:type="continuationSeparator" w:id="0">
    <w:p w14:paraId="3234D599" w14:textId="77777777" w:rsidR="00C30D01" w:rsidRDefault="00C30D01" w:rsidP="00F841EF">
      <w:r>
        <w:continuationSeparator/>
      </w:r>
    </w:p>
  </w:footnote>
  <w:footnote w:id="1">
    <w:p w14:paraId="6651A7FD" w14:textId="77777777" w:rsidR="00183C65" w:rsidRDefault="00183C6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译者注：《迷城国度》系列（又称《风之传说：迷城国度》）是 Falcom</w:t>
      </w:r>
      <w:r>
        <w:t xml:space="preserve"> </w:t>
      </w:r>
      <w:r>
        <w:rPr>
          <w:rFonts w:hint="eastAsia"/>
        </w:rPr>
        <w:t>在</w:t>
      </w:r>
      <w:r>
        <w:t xml:space="preserve"> </w:t>
      </w:r>
      <w:r>
        <w:rPr>
          <w:rFonts w:hint="eastAsia"/>
        </w:rPr>
        <w:t>PCE</w:t>
      </w:r>
      <w:r>
        <w:t xml:space="preserve"> </w:t>
      </w:r>
      <w:r>
        <w:rPr>
          <w:rFonts w:hint="eastAsia"/>
        </w:rPr>
        <w:t>平台上经典的 JPRG</w:t>
      </w:r>
      <w:r>
        <w:t xml:space="preserve"> </w:t>
      </w:r>
      <w:r>
        <w:rPr>
          <w:rFonts w:hint="eastAsia"/>
        </w:rPr>
        <w:t>系列之一，在日本本土人气非常高，销量至今榜上有名。开发时便由金牌制作人木屋善夫领军，故事背景宏大，配以丰富的地图和音乐。遗憾的是，第二作木屋不再参与制作，游戏体量大有削减，玩家反馈欠佳。在</w:t>
      </w:r>
      <w:r>
        <w:t xml:space="preserve"> 2005 </w:t>
      </w:r>
      <w:r>
        <w:rPr>
          <w:rFonts w:hint="eastAsia"/>
        </w:rPr>
        <w:t>年 Falcom</w:t>
      </w:r>
      <w:r>
        <w:t xml:space="preserve"> </w:t>
      </w:r>
      <w:r>
        <w:rPr>
          <w:rFonts w:hint="eastAsia"/>
        </w:rPr>
        <w:t>才再推出同 IP</w:t>
      </w:r>
      <w:r>
        <w:t xml:space="preserve"> </w:t>
      </w:r>
      <w:r>
        <w:rPr>
          <w:rFonts w:hint="eastAsia"/>
        </w:rPr>
        <w:t>下的新作《东京迷城国度》。</w:t>
      </w:r>
    </w:p>
  </w:footnote>
  <w:footnote w:id="2">
    <w:p w14:paraId="65A67B43" w14:textId="77777777" w:rsidR="00183C65" w:rsidRDefault="00183C65" w:rsidP="006C3D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21"/>
        </w:rPr>
        <w:t>和</w:t>
      </w:r>
      <w:r>
        <w:rPr>
          <w:rFonts w:hint="eastAsia"/>
          <w:szCs w:val="21"/>
        </w:rPr>
        <w:t>同时代的很多游戏一样，《神剑封魔》的美版包装盒抹去了游戏的日式美术风格，封面上不是原来漫画画风的主角，而是一个维京人。</w:t>
      </w:r>
    </w:p>
  </w:footnote>
  <w:footnote w:id="3">
    <w:p w14:paraId="3ED397D3" w14:textId="77777777" w:rsidR="00183C65" w:rsidRPr="00A803F1" w:rsidRDefault="00183C6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译者注：图中文字的意思是：有个幽灵曾出现过并让我在遇到勇士的时候说出下面的话：“有一棵树看起来像一个十字，如果你穿过这棵树右侧的门，你就可以向上走。”希望对你有帮助。</w:t>
      </w:r>
    </w:p>
  </w:footnote>
  <w:footnote w:id="4">
    <w:p w14:paraId="5674555D" w14:textId="77777777" w:rsidR="00183C65" w:rsidRDefault="00183C6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译者注：游戏中共有八个地牢，这些地牢在剧情上也与主线有所联系，主角需要进入地牢，击败看守怪物，取得水晶。集齐水晶后，则能够打败在 Zeliard</w:t>
      </w:r>
      <w:r>
        <w:t xml:space="preserve"> </w:t>
      </w:r>
      <w:r>
        <w:rPr>
          <w:rFonts w:hint="eastAsia"/>
        </w:rPr>
        <w:t>大陆上降下灾祸的恶魔领主。</w:t>
      </w:r>
    </w:p>
  </w:footnote>
  <w:footnote w:id="5">
    <w:p w14:paraId="47FBB736" w14:textId="77777777" w:rsidR="00183C65" w:rsidRDefault="00183C6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游戏内地牢的设计是《神剑封魔》的主要难点之一，不仅如文中所说，地牢在水平层面是循环的，只往一个方向走会一直鬼打墙；而且垂直层面上的几层地牢的砖块贴图也都很相似，导致玩家容易混淆自己身处哪一层。游戏内没有小地图，玩家只能借助游戏盒子里附带的纸质地图进行攻略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7813" w14:textId="77777777" w:rsidR="00183C65" w:rsidRDefault="00183C65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5369" w14:textId="77777777" w:rsidR="00183C65" w:rsidRDefault="00183C65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6F2FD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BE"/>
    <w:rsid w:val="00007178"/>
    <w:rsid w:val="00045DB7"/>
    <w:rsid w:val="00055882"/>
    <w:rsid w:val="00062CAA"/>
    <w:rsid w:val="00064042"/>
    <w:rsid w:val="00087AE0"/>
    <w:rsid w:val="000A6A0B"/>
    <w:rsid w:val="000B34CB"/>
    <w:rsid w:val="000C1A81"/>
    <w:rsid w:val="000E4E1E"/>
    <w:rsid w:val="00111EB5"/>
    <w:rsid w:val="00117365"/>
    <w:rsid w:val="00150BAB"/>
    <w:rsid w:val="00153EE2"/>
    <w:rsid w:val="001573DA"/>
    <w:rsid w:val="0016522A"/>
    <w:rsid w:val="001806CB"/>
    <w:rsid w:val="00183C65"/>
    <w:rsid w:val="00197E45"/>
    <w:rsid w:val="001B3B4D"/>
    <w:rsid w:val="001B4C59"/>
    <w:rsid w:val="001C799A"/>
    <w:rsid w:val="001D0D62"/>
    <w:rsid w:val="001D0E73"/>
    <w:rsid w:val="001D5185"/>
    <w:rsid w:val="001D5E94"/>
    <w:rsid w:val="001E3A0E"/>
    <w:rsid w:val="001E57C0"/>
    <w:rsid w:val="001F3F1F"/>
    <w:rsid w:val="001F5FF0"/>
    <w:rsid w:val="001F6039"/>
    <w:rsid w:val="00215F40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E1731"/>
    <w:rsid w:val="002F1A0E"/>
    <w:rsid w:val="002F3408"/>
    <w:rsid w:val="002F7493"/>
    <w:rsid w:val="00316C8C"/>
    <w:rsid w:val="003249D9"/>
    <w:rsid w:val="00333CDD"/>
    <w:rsid w:val="00355319"/>
    <w:rsid w:val="003575CF"/>
    <w:rsid w:val="00362338"/>
    <w:rsid w:val="00366B4E"/>
    <w:rsid w:val="00371124"/>
    <w:rsid w:val="00373773"/>
    <w:rsid w:val="003845EC"/>
    <w:rsid w:val="00385064"/>
    <w:rsid w:val="00385C4B"/>
    <w:rsid w:val="003D1B06"/>
    <w:rsid w:val="003E13C6"/>
    <w:rsid w:val="003F442C"/>
    <w:rsid w:val="003F7E6F"/>
    <w:rsid w:val="00412ACB"/>
    <w:rsid w:val="00427A03"/>
    <w:rsid w:val="004367FE"/>
    <w:rsid w:val="00443A2B"/>
    <w:rsid w:val="00445F1D"/>
    <w:rsid w:val="00473571"/>
    <w:rsid w:val="00473DBD"/>
    <w:rsid w:val="004B4D18"/>
    <w:rsid w:val="004B7AB8"/>
    <w:rsid w:val="004C323F"/>
    <w:rsid w:val="004C691F"/>
    <w:rsid w:val="004D5D43"/>
    <w:rsid w:val="005062C4"/>
    <w:rsid w:val="00513393"/>
    <w:rsid w:val="00522CB6"/>
    <w:rsid w:val="00532598"/>
    <w:rsid w:val="00533A81"/>
    <w:rsid w:val="0053640F"/>
    <w:rsid w:val="00561057"/>
    <w:rsid w:val="00576BB6"/>
    <w:rsid w:val="005828AF"/>
    <w:rsid w:val="00594354"/>
    <w:rsid w:val="005A2AD5"/>
    <w:rsid w:val="005B5669"/>
    <w:rsid w:val="005C71CD"/>
    <w:rsid w:val="005E1D00"/>
    <w:rsid w:val="00621D8F"/>
    <w:rsid w:val="00647780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C3D4D"/>
    <w:rsid w:val="006F4D28"/>
    <w:rsid w:val="0071094A"/>
    <w:rsid w:val="00710D5F"/>
    <w:rsid w:val="0071777F"/>
    <w:rsid w:val="00721344"/>
    <w:rsid w:val="00730438"/>
    <w:rsid w:val="00731BF1"/>
    <w:rsid w:val="00766048"/>
    <w:rsid w:val="007752FB"/>
    <w:rsid w:val="00781ED7"/>
    <w:rsid w:val="007869FA"/>
    <w:rsid w:val="00791749"/>
    <w:rsid w:val="007A2BD6"/>
    <w:rsid w:val="007D5E82"/>
    <w:rsid w:val="007D71D1"/>
    <w:rsid w:val="00804F76"/>
    <w:rsid w:val="00806138"/>
    <w:rsid w:val="008223EC"/>
    <w:rsid w:val="008451DD"/>
    <w:rsid w:val="00845AF8"/>
    <w:rsid w:val="00861514"/>
    <w:rsid w:val="00876728"/>
    <w:rsid w:val="00885A03"/>
    <w:rsid w:val="00890C17"/>
    <w:rsid w:val="00891D5D"/>
    <w:rsid w:val="008931DD"/>
    <w:rsid w:val="008A1053"/>
    <w:rsid w:val="008A620A"/>
    <w:rsid w:val="008B4581"/>
    <w:rsid w:val="008D4384"/>
    <w:rsid w:val="008D5696"/>
    <w:rsid w:val="008E3CB4"/>
    <w:rsid w:val="008F2B87"/>
    <w:rsid w:val="00911BFC"/>
    <w:rsid w:val="00916D3E"/>
    <w:rsid w:val="0092047D"/>
    <w:rsid w:val="0092507E"/>
    <w:rsid w:val="00937B95"/>
    <w:rsid w:val="00960341"/>
    <w:rsid w:val="0097206B"/>
    <w:rsid w:val="009851AC"/>
    <w:rsid w:val="009B5ACC"/>
    <w:rsid w:val="009C45E4"/>
    <w:rsid w:val="009C775B"/>
    <w:rsid w:val="009D21CC"/>
    <w:rsid w:val="009D35FD"/>
    <w:rsid w:val="00A2094B"/>
    <w:rsid w:val="00A3384D"/>
    <w:rsid w:val="00A4370B"/>
    <w:rsid w:val="00A47A89"/>
    <w:rsid w:val="00A50650"/>
    <w:rsid w:val="00A633EF"/>
    <w:rsid w:val="00A773E6"/>
    <w:rsid w:val="00A803F1"/>
    <w:rsid w:val="00A8527F"/>
    <w:rsid w:val="00A867B3"/>
    <w:rsid w:val="00A8783F"/>
    <w:rsid w:val="00A92CF9"/>
    <w:rsid w:val="00A957AF"/>
    <w:rsid w:val="00AA606A"/>
    <w:rsid w:val="00AA68E8"/>
    <w:rsid w:val="00AC153E"/>
    <w:rsid w:val="00AC3916"/>
    <w:rsid w:val="00AC437D"/>
    <w:rsid w:val="00B10A40"/>
    <w:rsid w:val="00B236C2"/>
    <w:rsid w:val="00B25851"/>
    <w:rsid w:val="00B415B0"/>
    <w:rsid w:val="00B50715"/>
    <w:rsid w:val="00B62941"/>
    <w:rsid w:val="00B64617"/>
    <w:rsid w:val="00B66574"/>
    <w:rsid w:val="00BA2914"/>
    <w:rsid w:val="00BA5DB0"/>
    <w:rsid w:val="00BC241C"/>
    <w:rsid w:val="00BD124E"/>
    <w:rsid w:val="00BE1C72"/>
    <w:rsid w:val="00BF11F4"/>
    <w:rsid w:val="00C30D01"/>
    <w:rsid w:val="00C36086"/>
    <w:rsid w:val="00C524FD"/>
    <w:rsid w:val="00C61659"/>
    <w:rsid w:val="00C7080D"/>
    <w:rsid w:val="00C80ED7"/>
    <w:rsid w:val="00CA54DC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F1BD2"/>
    <w:rsid w:val="00E06D6C"/>
    <w:rsid w:val="00E07577"/>
    <w:rsid w:val="00E07734"/>
    <w:rsid w:val="00E1534E"/>
    <w:rsid w:val="00E20D0F"/>
    <w:rsid w:val="00E377C2"/>
    <w:rsid w:val="00E438BE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E2E4F"/>
    <w:rsid w:val="00EE3E02"/>
    <w:rsid w:val="00EE72C1"/>
    <w:rsid w:val="00EE7AC8"/>
    <w:rsid w:val="00F27EC2"/>
    <w:rsid w:val="00F30A58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78F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D73B7"/>
  <w15:chartTrackingRefBased/>
  <w15:docId w15:val="{3022A442-F172-484E-B99C-858948E0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paragraph" w:customStyle="1" w:styleId="a">
    <w:name w:val="标题图题注"/>
    <w:basedOn w:val="Caption"/>
    <w:link w:val="Char"/>
    <w:qFormat/>
    <w:rsid w:val="00647780"/>
    <w:pPr>
      <w:jc w:val="center"/>
    </w:pPr>
    <w:rPr>
      <w:rFonts w:asciiTheme="minorHAnsi" w:eastAsiaTheme="minorHAnsi" w:hAnsiTheme="minorHAnsi"/>
    </w:rPr>
  </w:style>
  <w:style w:type="character" w:customStyle="1" w:styleId="CaptionChar">
    <w:name w:val="Caption Char"/>
    <w:basedOn w:val="DefaultParagraphFont"/>
    <w:link w:val="Caption"/>
    <w:uiPriority w:val="35"/>
    <w:rsid w:val="00647780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标题图题注 Char"/>
    <w:basedOn w:val="CaptionChar"/>
    <w:link w:val="a"/>
    <w:rsid w:val="00647780"/>
    <w:rPr>
      <w:rFonts w:asciiTheme="majorHAnsi" w:eastAsiaTheme="minorHAnsi" w:hAnsiTheme="majorHAnsi" w:cstheme="majorBidi"/>
      <w:sz w:val="20"/>
      <w:szCs w:val="20"/>
    </w:rPr>
  </w:style>
  <w:style w:type="paragraph" w:customStyle="1" w:styleId="a0">
    <w:name w:val="引言"/>
    <w:basedOn w:val="Normal"/>
    <w:link w:val="Char0"/>
    <w:qFormat/>
    <w:rsid w:val="00215F40"/>
    <w:rPr>
      <w:rFonts w:ascii="Times New Roman" w:eastAsia="楷体" w:hAnsi="Times New Roman"/>
    </w:rPr>
  </w:style>
  <w:style w:type="character" w:customStyle="1" w:styleId="Char0">
    <w:name w:val="引言 Char"/>
    <w:basedOn w:val="DefaultParagraphFont"/>
    <w:link w:val="a0"/>
    <w:rsid w:val="00215F40"/>
    <w:rPr>
      <w:rFonts w:ascii="Times New Roman" w:eastAsia="楷体" w:hAnsi="Times New Roman"/>
    </w:rPr>
  </w:style>
  <w:style w:type="paragraph" w:customStyle="1" w:styleId="-47">
    <w:name w:val="正文-首行缩进47"/>
    <w:basedOn w:val="Normal"/>
    <w:qFormat/>
    <w:rsid w:val="00183C65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60">
    <w:name w:val="Footer-Grey60"/>
    <w:basedOn w:val="Normal"/>
    <w:qFormat/>
    <w:rsid w:val="00183C65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44">
    <w:name w:val="Footer-Grey144"/>
    <w:basedOn w:val="Normal"/>
    <w:qFormat/>
    <w:rsid w:val="00183C65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2">
    <w:name w:val="标题图题注2"/>
    <w:basedOn w:val="Caption"/>
    <w:qFormat/>
    <w:rsid w:val="00183C65"/>
    <w:pPr>
      <w:jc w:val="center"/>
    </w:pPr>
    <w:rPr>
      <w:rFonts w:asciiTheme="minorHAnsi" w:eastAsia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7173\Documents\review&#27169;&#29256;20210425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review模版20210425.dotx</Template>
  <TotalTime>38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凌思漪</dc:creator>
  <cp:keywords/>
  <dc:description/>
  <cp:lastModifiedBy>Fan Quan</cp:lastModifiedBy>
  <cp:revision>12</cp:revision>
  <dcterms:created xsi:type="dcterms:W3CDTF">2021-04-27T15:29:00Z</dcterms:created>
  <dcterms:modified xsi:type="dcterms:W3CDTF">2021-05-15T04:33:00Z</dcterms:modified>
</cp:coreProperties>
</file>