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D0036" w14:textId="6E3C79FE" w:rsidR="0016522A" w:rsidRPr="00F734E7" w:rsidRDefault="000C1A81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D5BAB8" wp14:editId="1A1273BE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21965"/>
                <wp:effectExtent l="0" t="0" r="5715" b="6985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21965"/>
                          <a:chOff x="0" y="9510"/>
                          <a:chExt cx="6185535" cy="302196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9510"/>
                            <a:ext cx="6185535" cy="2659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05"/>
                            <a:ext cx="618553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06B11F" w14:textId="3BB800E7" w:rsidR="008A46AB" w:rsidRPr="003D1B06" w:rsidRDefault="008A46AB" w:rsidP="00F96429">
                              <w:pPr>
                                <w:pStyle w:val="Caption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>
                                <w:t>Binary Systems, 1986, MS-DOS, C64, Amiga, Atari ST, Genesis, etc.</w:t>
                              </w:r>
                            </w:p>
                            <w:p w14:paraId="271BCF2B" w14:textId="77777777" w:rsidR="008A46AB" w:rsidRPr="003D1B06" w:rsidRDefault="008A46AB" w:rsidP="000C1A81">
                              <w:pPr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D5BAB8" id="组合 4" o:spid="_x0000_s1026" style="position:absolute;left:0;text-align:left;margin-left:435.85pt;margin-top:44.4pt;width:487.05pt;height:237.95pt;z-index:251660288;mso-position-horizontal:right;mso-position-horizontal-relative:margin;mso-width-relative:margin;mso-height-relative:margin" coordorigin=",95" coordsize="61855,302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top:95;width:61855;height:26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7B06B11F" w14:textId="3BB800E7" w:rsidR="008A46AB" w:rsidRPr="003D1B06" w:rsidRDefault="008A46AB" w:rsidP="00F96429">
                        <w:pPr>
                          <w:pStyle w:val="Caption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>
                          <w:t>Binary Systems, 1986, MS-DOS, C64, Amiga, Atari ST, Genesis, etc.</w:t>
                        </w:r>
                      </w:p>
                      <w:p w14:paraId="271BCF2B" w14:textId="77777777" w:rsidR="008A46AB" w:rsidRPr="003D1B06" w:rsidRDefault="008A46AB" w:rsidP="000C1A81">
                        <w:pPr>
                          <w:rPr>
                            <w:rFonts w:eastAsiaTheme="minorHAnsi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D94A8F">
        <w:rPr>
          <w:rFonts w:hint="eastAsia"/>
        </w:rPr>
        <w:t>星航</w:t>
      </w:r>
      <w:r w:rsidR="00DB684D">
        <w:rPr>
          <w:rFonts w:hint="eastAsia"/>
        </w:rPr>
        <w:t>》（</w:t>
      </w:r>
      <w:r w:rsidR="00D94A8F">
        <w:rPr>
          <w:rFonts w:hint="eastAsia"/>
        </w:rPr>
        <w:t>Starflight</w:t>
      </w:r>
      <w:r w:rsidR="00DB684D">
        <w:rPr>
          <w:rFonts w:hint="eastAsia"/>
        </w:rPr>
        <w:t>）</w:t>
      </w:r>
    </w:p>
    <w:p w14:paraId="504DE5C4" w14:textId="303C63D5" w:rsidR="0016522A" w:rsidRDefault="008F2B87" w:rsidP="00F734E7">
      <w:r w:rsidRPr="008F2B87">
        <w:rPr>
          <w:rFonts w:hint="eastAsia"/>
        </w:rPr>
        <w:t>作者：</w:t>
      </w:r>
      <w:r w:rsidR="00D94A8F">
        <w:rPr>
          <w:rFonts w:hint="eastAsia"/>
        </w:rPr>
        <w:t>TH</w:t>
      </w:r>
    </w:p>
    <w:p w14:paraId="57747B59" w14:textId="12E2A014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proofErr w:type="spellStart"/>
      <w:r w:rsidR="00D94A8F">
        <w:rPr>
          <w:rFonts w:hint="eastAsia"/>
        </w:rPr>
        <w:t>Thunderplus</w:t>
      </w:r>
      <w:proofErr w:type="spellEnd"/>
    </w:p>
    <w:p w14:paraId="2AACFBCC" w14:textId="079A5093" w:rsidR="0016522A" w:rsidRDefault="006A09F2" w:rsidP="00F734E7">
      <w:r>
        <w:pict w14:anchorId="2B88FE4F">
          <v:rect id="_x0000_i1025" style="width:261.65pt;height:1pt" o:hrpct="500" o:hrstd="t" o:hrnoshade="t" o:hr="t" fillcolor="#cfcdcd [2894]" stroked="f"/>
        </w:pict>
      </w:r>
    </w:p>
    <w:p w14:paraId="49447B41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33A9DC2A" w14:textId="7244507B" w:rsidR="00D94A8F" w:rsidRDefault="00D94A8F" w:rsidP="00D94A8F">
      <w:pPr>
        <w:pStyle w:val="-"/>
        <w:ind w:firstLine="420"/>
      </w:pPr>
      <w:r>
        <w:rPr>
          <w:rFonts w:hint="eastAsia"/>
        </w:rPr>
        <w:t>在《星航》</w:t>
      </w:r>
      <w:r w:rsidR="00F64589">
        <w:rPr>
          <w:rStyle w:val="FootnoteReference"/>
        </w:rPr>
        <w:footnoteReference w:id="1"/>
      </w:r>
      <w:r>
        <w:rPr>
          <w:rFonts w:hint="eastAsia"/>
        </w:rPr>
        <w:t>中，你能找到《星际迷航》</w:t>
      </w:r>
      <w:r w:rsidR="00B76336">
        <w:rPr>
          <w:rFonts w:hint="eastAsia"/>
        </w:rPr>
        <w:t>里一切迷人的要素</w:t>
      </w:r>
      <w:r>
        <w:rPr>
          <w:rFonts w:hint="eastAsia"/>
        </w:rPr>
        <w:t>：在宇宙中遨游探索、与外星种族交涉谈判、于群星</w:t>
      </w:r>
      <w:r w:rsidR="00B76336">
        <w:rPr>
          <w:rFonts w:hint="eastAsia"/>
        </w:rPr>
        <w:t>之间</w:t>
      </w:r>
      <w:r>
        <w:rPr>
          <w:rFonts w:hint="eastAsia"/>
        </w:rPr>
        <w:t>殊死搏斗。而这一切，都发生在一个由程序模拟出的星系中。这个开放世界里能</w:t>
      </w:r>
      <w:r w:rsidR="00C105D3">
        <w:rPr>
          <w:rFonts w:hint="eastAsia"/>
        </w:rPr>
        <w:t>让你</w:t>
      </w:r>
      <w:r>
        <w:rPr>
          <w:rFonts w:hint="eastAsia"/>
        </w:rPr>
        <w:t>探索上百个小时。对一个全部内容塞进</w:t>
      </w:r>
      <w:r>
        <w:t xml:space="preserve"> 64 KB </w:t>
      </w:r>
      <w:r>
        <w:t>大小的储存器里的游戏来说，能做到如此丰富已经相当不容易了。</w:t>
      </w:r>
    </w:p>
    <w:p w14:paraId="167011B3" w14:textId="7BE067DA" w:rsidR="00D94A8F" w:rsidRDefault="00D94A8F" w:rsidP="00D94A8F">
      <w:pPr>
        <w:pStyle w:val="-"/>
        <w:ind w:firstLine="420"/>
      </w:pPr>
      <w:r>
        <w:rPr>
          <w:rFonts w:hint="eastAsia"/>
        </w:rPr>
        <w:t>一个名叫阿斯的星球</w:t>
      </w:r>
      <w:r w:rsidR="00DD3E5B">
        <w:rPr>
          <w:rFonts w:hint="eastAsia"/>
        </w:rPr>
        <w:t>（</w:t>
      </w:r>
      <w:r w:rsidR="00DD3E5B">
        <w:rPr>
          <w:rFonts w:hint="eastAsia"/>
        </w:rPr>
        <w:t>Planet</w:t>
      </w:r>
      <w:r w:rsidR="00DD3E5B">
        <w:t xml:space="preserve"> </w:t>
      </w:r>
      <w:proofErr w:type="spellStart"/>
      <w:r w:rsidR="00DD3E5B">
        <w:rPr>
          <w:rFonts w:hint="eastAsia"/>
        </w:rPr>
        <w:t>Arth</w:t>
      </w:r>
      <w:proofErr w:type="spellEnd"/>
      <w:r w:rsidR="00DD3E5B">
        <w:rPr>
          <w:rFonts w:hint="eastAsia"/>
        </w:rPr>
        <w:t>）</w:t>
      </w:r>
      <w:r>
        <w:rPr>
          <w:rFonts w:hint="eastAsia"/>
        </w:rPr>
        <w:t>此刻大难临头，包括整个星系的文明都受致命的太阳耀斑威胁，命悬一线。于是你需要寻找燃料来启动逃难飞船离开阿斯，为难民找到别的可居住星球，并且循着过去的外星族群留下的文物，找出太阳耀斑爆发的原因。为此，你将到访各个行星，在地表进行探索和调查，并与来往于群星之间的异族交谈。</w:t>
      </w:r>
    </w:p>
    <w:p w14:paraId="270BA4EB" w14:textId="5D35BE6F" w:rsidR="00F348C6" w:rsidRDefault="00D94A8F" w:rsidP="00D94A8F">
      <w:pPr>
        <w:pStyle w:val="-"/>
        <w:ind w:firstLine="420"/>
      </w:pPr>
      <w:r>
        <w:rPr>
          <w:rFonts w:hint="eastAsia"/>
        </w:rPr>
        <w:t>你的冒险始于一座星际</w:t>
      </w:r>
      <w:r w:rsidR="00DD3E5B">
        <w:rPr>
          <w:rFonts w:hint="eastAsia"/>
        </w:rPr>
        <w:t>公司（</w:t>
      </w:r>
      <w:proofErr w:type="spellStart"/>
      <w:r w:rsidR="00DD3E5B">
        <w:rPr>
          <w:rFonts w:hint="eastAsia"/>
        </w:rPr>
        <w:t>Interstel</w:t>
      </w:r>
      <w:proofErr w:type="spellEnd"/>
      <w:r w:rsidR="00DD3E5B">
        <w:rPr>
          <w:rFonts w:hint="eastAsia"/>
        </w:rPr>
        <w:t>）的</w:t>
      </w:r>
      <w:r>
        <w:rPr>
          <w:rFonts w:hint="eastAsia"/>
        </w:rPr>
        <w:t>太空港</w:t>
      </w:r>
      <w:r w:rsidR="00DD3E5B">
        <w:rPr>
          <w:rFonts w:hint="eastAsia"/>
        </w:rPr>
        <w:t>口</w:t>
      </w:r>
      <w:r>
        <w:rPr>
          <w:rFonts w:hint="eastAsia"/>
        </w:rPr>
        <w:t>。</w:t>
      </w:r>
      <w:r w:rsidR="00727C19">
        <w:rPr>
          <w:rFonts w:hint="eastAsia"/>
        </w:rPr>
        <w:t>你的</w:t>
      </w:r>
      <w:r w:rsidR="001E04FD">
        <w:rPr>
          <w:rFonts w:hint="eastAsia"/>
        </w:rPr>
        <w:t>角色</w:t>
      </w:r>
      <w:r w:rsidR="00727C19">
        <w:rPr>
          <w:rFonts w:hint="eastAsia"/>
        </w:rPr>
        <w:t>去到</w:t>
      </w:r>
      <w:proofErr w:type="gramStart"/>
      <w:r w:rsidR="00727C19">
        <w:rPr>
          <w:rFonts w:hint="eastAsia"/>
        </w:rPr>
        <w:t>太</w:t>
      </w:r>
      <w:proofErr w:type="gramEnd"/>
      <w:r w:rsidR="00727C19">
        <w:rPr>
          <w:rFonts w:hint="eastAsia"/>
        </w:rPr>
        <w:t>空港里的各个部门，为旅途</w:t>
      </w:r>
      <w:proofErr w:type="gramStart"/>
      <w:r w:rsidR="00727C19">
        <w:rPr>
          <w:rFonts w:hint="eastAsia"/>
        </w:rPr>
        <w:t>作准备</w:t>
      </w:r>
      <w:proofErr w:type="gramEnd"/>
      <w:r w:rsidR="00727C19">
        <w:rPr>
          <w:rFonts w:hint="eastAsia"/>
        </w:rPr>
        <w:t>。你会看到</w:t>
      </w:r>
      <w:r w:rsidR="001E04FD">
        <w:rPr>
          <w:rFonts w:hint="eastAsia"/>
        </w:rPr>
        <w:t>游戏史上</w:t>
      </w:r>
      <w:r w:rsidR="00727C19">
        <w:rPr>
          <w:rFonts w:hint="eastAsia"/>
        </w:rPr>
        <w:t>第一张</w:t>
      </w:r>
      <w:r w:rsidR="001E04FD">
        <w:rPr>
          <w:rFonts w:hint="eastAsia"/>
        </w:rPr>
        <w:t>“</w:t>
      </w:r>
      <w:r w:rsidR="00727C19">
        <w:rPr>
          <w:rFonts w:hint="eastAsia"/>
        </w:rPr>
        <w:t>移动式菜单</w:t>
      </w:r>
      <w:r w:rsidR="001E04FD">
        <w:rPr>
          <w:rFonts w:hint="eastAsia"/>
        </w:rPr>
        <w:t>”</w:t>
      </w:r>
      <w:r w:rsidR="00727C19">
        <w:rPr>
          <w:rFonts w:hint="eastAsia"/>
        </w:rPr>
        <w:t>。</w:t>
      </w:r>
      <w:r w:rsidR="00727C19">
        <w:rPr>
          <w:rFonts w:hint="eastAsia"/>
        </w:rPr>
        <w:t>而</w:t>
      </w:r>
      <w:r>
        <w:rPr>
          <w:rFonts w:hint="eastAsia"/>
        </w:rPr>
        <w:t>你需要</w:t>
      </w:r>
      <w:r w:rsidR="00727C19">
        <w:rPr>
          <w:rFonts w:hint="eastAsia"/>
        </w:rPr>
        <w:t>的是</w:t>
      </w:r>
      <w:r>
        <w:rPr>
          <w:rFonts w:hint="eastAsia"/>
        </w:rPr>
        <w:t>一队勇敢的</w:t>
      </w:r>
      <w:r w:rsidR="001E04FD">
        <w:rPr>
          <w:rFonts w:hint="eastAsia"/>
        </w:rPr>
        <w:t>船员</w:t>
      </w:r>
      <w:r>
        <w:rPr>
          <w:rFonts w:hint="eastAsia"/>
        </w:rPr>
        <w:t>，最多六名，可以从五个种族中进行招募</w:t>
      </w:r>
      <w:r w:rsidR="001E04FD">
        <w:rPr>
          <w:rStyle w:val="FootnoteReference"/>
        </w:rPr>
        <w:footnoteReference w:id="2"/>
      </w:r>
      <w:r>
        <w:rPr>
          <w:rFonts w:hint="eastAsia"/>
        </w:rPr>
        <w:t>。其中既</w:t>
      </w:r>
      <w:r w:rsidR="00727C19">
        <w:rPr>
          <w:rFonts w:hint="eastAsia"/>
        </w:rPr>
        <w:t>有</w:t>
      </w:r>
      <w:r>
        <w:rPr>
          <w:rFonts w:hint="eastAsia"/>
        </w:rPr>
        <w:t>学习速度很快的植物族，也有具备各项技能的机器人。机器人作为初始选择之一有利也有弊，虽然它们的各个技能数值在游戏早期来看非常突出，但是不像其它种族一样，能通过训练来进一步地提升。</w:t>
      </w:r>
    </w:p>
    <w:p w14:paraId="04C29494" w14:textId="77777777" w:rsidR="00F348C6" w:rsidRDefault="00F348C6" w:rsidP="00F348C6">
      <w:pPr>
        <w:pStyle w:val="-"/>
        <w:ind w:firstLine="420"/>
      </w:pPr>
    </w:p>
    <w:p w14:paraId="37CAB700" w14:textId="77777777" w:rsidR="00F348C6" w:rsidRDefault="00F348C6" w:rsidP="00F348C6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4190F20B" wp14:editId="51C81958">
            <wp:extent cx="2959200" cy="2217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4E8B" w14:textId="76B17402" w:rsidR="00F348C6" w:rsidRDefault="00F348C6" w:rsidP="00F348C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6C58">
        <w:rPr>
          <w:noProof/>
        </w:rPr>
        <w:t>1</w:t>
      </w:r>
      <w:r>
        <w:fldChar w:fldCharType="end"/>
      </w:r>
      <w:r w:rsidR="00D94A8F" w:rsidRPr="00D94A8F">
        <w:rPr>
          <w:rFonts w:hint="eastAsia"/>
        </w:rPr>
        <w:t>你能从五个种族中进行招募，它们各自的技能、</w:t>
      </w:r>
      <w:r w:rsidR="00D94A8F" w:rsidRPr="00D94A8F">
        <w:rPr>
          <w:rFonts w:hint="eastAsia"/>
        </w:rPr>
        <w:lastRenderedPageBreak/>
        <w:t>学习速度和</w:t>
      </w:r>
      <w:r w:rsidR="001E04FD">
        <w:rPr>
          <w:rFonts w:hint="eastAsia"/>
        </w:rPr>
        <w:t>寿命</w:t>
      </w:r>
      <w:r w:rsidR="00D94A8F" w:rsidRPr="00D94A8F">
        <w:rPr>
          <w:rFonts w:hint="eastAsia"/>
        </w:rPr>
        <w:t>都有偌大差异。</w:t>
      </w:r>
      <w:r w:rsidR="00D94A8F" w:rsidRPr="00D94A8F">
        <w:t xml:space="preserve"> </w:t>
      </w:r>
      <w:r w:rsidR="00D94A8F" w:rsidRPr="00D94A8F">
        <w:t>而你的团队构成也会影响到你与其它种族互动的结果。</w:t>
      </w:r>
    </w:p>
    <w:p w14:paraId="566118A4" w14:textId="77777777" w:rsidR="00F348C6" w:rsidRDefault="00F348C6" w:rsidP="00F348C6">
      <w:pPr>
        <w:pStyle w:val="-"/>
        <w:ind w:firstLine="420"/>
      </w:pPr>
    </w:p>
    <w:p w14:paraId="6EE4661D" w14:textId="07B5ADAD" w:rsidR="00D94A8F" w:rsidRDefault="00D94A8F" w:rsidP="00D94A8F">
      <w:pPr>
        <w:pStyle w:val="-21"/>
        <w:ind w:firstLine="420"/>
      </w:pPr>
      <w:r>
        <w:rPr>
          <w:rFonts w:hint="eastAsia"/>
        </w:rPr>
        <w:t>你有一笔初始资金，可以用来装备你的飞船，或者训练你的成员。但这笔钱数目很小，所以这会是一个两难的选择。到底是在船上置备一些武器和护盾呢，还是送你的科技官去接受训练，学会精确地扫描行星呢？</w:t>
      </w:r>
      <w:r w:rsidR="0055276B">
        <w:rPr>
          <w:rFonts w:hint="eastAsia"/>
        </w:rPr>
        <w:t>游戏中没有手持物品的设定：如果你没有装备货仓就离开港口，就意味着已经和很多赚钱的机会说拜拜了。</w:t>
      </w:r>
    </w:p>
    <w:p w14:paraId="4B2E4CA9" w14:textId="26201A9E" w:rsidR="00D94A8F" w:rsidRDefault="00D94A8F" w:rsidP="00D94A8F">
      <w:pPr>
        <w:pStyle w:val="-21"/>
        <w:ind w:firstLine="420"/>
      </w:pPr>
      <w:r>
        <w:rPr>
          <w:rFonts w:hint="eastAsia"/>
        </w:rPr>
        <w:t>准备工作完成之后，就可以打开飞船上的</w:t>
      </w:r>
      <w:r w:rsidR="0055276B">
        <w:rPr>
          <w:rFonts w:hint="eastAsia"/>
        </w:rPr>
        <w:t>星</w:t>
      </w:r>
      <w:r>
        <w:rPr>
          <w:rFonts w:hint="eastAsia"/>
        </w:rPr>
        <w:t>图了。星云和虫洞遍布整张地图，还有上百</w:t>
      </w:r>
      <w:r w:rsidR="006969F2">
        <w:rPr>
          <w:rFonts w:hint="eastAsia"/>
        </w:rPr>
        <w:t>颗恒星</w:t>
      </w:r>
      <w:r>
        <w:rPr>
          <w:rFonts w:hint="eastAsia"/>
        </w:rPr>
        <w:t>，</w:t>
      </w:r>
      <w:r w:rsidR="006969F2">
        <w:rPr>
          <w:rFonts w:hint="eastAsia"/>
        </w:rPr>
        <w:t>八百</w:t>
      </w:r>
      <w:r>
        <w:rPr>
          <w:rFonts w:hint="eastAsia"/>
        </w:rPr>
        <w:t>多</w:t>
      </w:r>
      <w:r w:rsidR="006969F2">
        <w:rPr>
          <w:rFonts w:hint="eastAsia"/>
        </w:rPr>
        <w:t>颗</w:t>
      </w:r>
      <w:r>
        <w:rPr>
          <w:rFonts w:hint="eastAsia"/>
        </w:rPr>
        <w:t>由电脑生成的</w:t>
      </w:r>
      <w:r w:rsidR="006969F2">
        <w:rPr>
          <w:rFonts w:hint="eastAsia"/>
        </w:rPr>
        <w:t>行星</w:t>
      </w:r>
      <w:r>
        <w:rPr>
          <w:rFonts w:hint="eastAsia"/>
        </w:rPr>
        <w:t>等待你去探索</w:t>
      </w:r>
      <w:r w:rsidR="00A12EF1">
        <w:rPr>
          <w:rStyle w:val="FootnoteReference"/>
        </w:rPr>
        <w:footnoteReference w:id="3"/>
      </w:r>
      <w:r>
        <w:rPr>
          <w:rFonts w:hint="eastAsia"/>
        </w:rPr>
        <w:t>。你会感到自己是如此渺小</w:t>
      </w:r>
      <w:r w:rsidR="009D3A0D">
        <w:rPr>
          <w:rFonts w:hint="eastAsia"/>
        </w:rPr>
        <w:t>、孑然一身</w:t>
      </w:r>
      <w:r>
        <w:rPr>
          <w:rFonts w:hint="eastAsia"/>
        </w:rPr>
        <w:t>，而面前的机遇有如汪洋大海般浩淼。你唯一的制</w:t>
      </w:r>
      <w:proofErr w:type="gramStart"/>
      <w:r>
        <w:rPr>
          <w:rFonts w:hint="eastAsia"/>
        </w:rPr>
        <w:t>掣</w:t>
      </w:r>
      <w:proofErr w:type="gramEnd"/>
      <w:r>
        <w:rPr>
          <w:rFonts w:hint="eastAsia"/>
        </w:rPr>
        <w:t>只有飞船的</w:t>
      </w:r>
      <w:r w:rsidR="00A12EF1">
        <w:rPr>
          <w:rFonts w:hint="eastAsia"/>
        </w:rPr>
        <w:t>燃料</w:t>
      </w:r>
      <w:r>
        <w:rPr>
          <w:rFonts w:hint="eastAsia"/>
        </w:rPr>
        <w:t>储备。</w:t>
      </w:r>
    </w:p>
    <w:p w14:paraId="6EEE4A81" w14:textId="20644586" w:rsidR="00F8075D" w:rsidRDefault="00D94A8F" w:rsidP="00D94A8F">
      <w:pPr>
        <w:pStyle w:val="-"/>
        <w:ind w:firstLine="420"/>
      </w:pPr>
      <w:r>
        <w:rPr>
          <w:rFonts w:hint="eastAsia"/>
        </w:rPr>
        <w:t>操作飞船是非常简单的，只要用到鼠标和数字键盘。不需要你去考虑那些复杂的牛顿定律。而对于你的手下成员来说，你会需要进行一些操作。不过</w:t>
      </w:r>
      <w:r>
        <w:rPr>
          <w:rFonts w:hint="eastAsia"/>
        </w:rPr>
        <w:t xml:space="preserve"> UI</w:t>
      </w:r>
      <w:r>
        <w:t xml:space="preserve"> </w:t>
      </w:r>
      <w:r>
        <w:rPr>
          <w:rFonts w:hint="eastAsia"/>
        </w:rPr>
        <w:t>设计得同样简单易上手，如果机组中有人受伤，寻求治疗，你只要</w:t>
      </w:r>
      <w:r w:rsidR="00144638">
        <w:rPr>
          <w:rFonts w:hint="eastAsia"/>
        </w:rPr>
        <w:t>打开</w:t>
      </w:r>
      <w:r>
        <w:rPr>
          <w:rFonts w:hint="eastAsia"/>
        </w:rPr>
        <w:t>“医生”</w:t>
      </w:r>
      <w:r w:rsidR="00144638">
        <w:rPr>
          <w:rFonts w:hint="eastAsia"/>
        </w:rPr>
        <w:t>的菜单</w:t>
      </w:r>
      <w:r>
        <w:rPr>
          <w:rFonts w:hint="eastAsia"/>
        </w:rPr>
        <w:t>，</w:t>
      </w:r>
      <w:r w:rsidR="00144638">
        <w:rPr>
          <w:rFonts w:hint="eastAsia"/>
        </w:rPr>
        <w:t>选择“治疗”即可。</w:t>
      </w:r>
    </w:p>
    <w:p w14:paraId="46AD3C03" w14:textId="6C496508" w:rsidR="003F7E6F" w:rsidRDefault="00144638" w:rsidP="00F348C6">
      <w:pPr>
        <w:pStyle w:val="-"/>
        <w:ind w:firstLine="420"/>
      </w:pPr>
      <w:r>
        <w:rPr>
          <w:rFonts w:hint="eastAsia"/>
        </w:rPr>
        <w:t>在一</w:t>
      </w:r>
      <w:r w:rsidR="00357BF1">
        <w:rPr>
          <w:rFonts w:hint="eastAsia"/>
        </w:rPr>
        <w:t>颗</w:t>
      </w:r>
      <w:r>
        <w:rPr>
          <w:rFonts w:hint="eastAsia"/>
        </w:rPr>
        <w:t>星球着陆后，你可以让你的科技官扫描这颗星球，</w:t>
      </w:r>
      <w:r w:rsidR="00A12EF1">
        <w:rPr>
          <w:rFonts w:hint="eastAsia"/>
        </w:rPr>
        <w:t>根据科技馆的能力水平，你可以看到一些</w:t>
      </w:r>
      <w:r>
        <w:rPr>
          <w:rFonts w:hint="eastAsia"/>
        </w:rPr>
        <w:t>重要数据，比如重力和平均气温等。而当你决定着陆时，只要选中一块降落区域</w:t>
      </w:r>
      <w:r w:rsidR="00613AB4">
        <w:rPr>
          <w:rFonts w:hint="eastAsia"/>
        </w:rPr>
        <w:t>并</w:t>
      </w:r>
      <w:r>
        <w:rPr>
          <w:rFonts w:hint="eastAsia"/>
        </w:rPr>
        <w:t>确认，游戏就会自动进入一段第一视角的降落过程，把飞船停在你选中的位置，分毫不差。这个功能对当时的游戏来说是相当了不起的。</w:t>
      </w:r>
    </w:p>
    <w:p w14:paraId="7EE41062" w14:textId="67767A23" w:rsidR="003F7E6F" w:rsidRDefault="006422F5" w:rsidP="00F348C6">
      <w:pPr>
        <w:pStyle w:val="-"/>
        <w:ind w:firstLine="420"/>
      </w:pPr>
      <w:r>
        <w:rPr>
          <w:rFonts w:hint="eastAsia"/>
        </w:rPr>
        <w:t>你和机组成员下了飞船后，会转移到一辆酷似坦克的</w:t>
      </w:r>
      <w:r w:rsidR="00613AB4">
        <w:rPr>
          <w:rFonts w:hint="eastAsia"/>
        </w:rPr>
        <w:t>漫游</w:t>
      </w:r>
      <w:r>
        <w:rPr>
          <w:rFonts w:hint="eastAsia"/>
        </w:rPr>
        <w:t>车中，带着探测器和你的直觉开始探索</w:t>
      </w:r>
      <w:r w:rsidR="009A1A1C">
        <w:rPr>
          <w:rFonts w:hint="eastAsia"/>
        </w:rPr>
        <w:t>这程序创造的</w:t>
      </w:r>
      <w:r>
        <w:rPr>
          <w:rFonts w:hint="eastAsia"/>
        </w:rPr>
        <w:t>星球表面，搜寻可用的资源。</w:t>
      </w:r>
      <w:r w:rsidR="009A1A1C">
        <w:rPr>
          <w:rFonts w:hint="eastAsia"/>
        </w:rPr>
        <w:t>你该去哪里呢？当然是随你喜欢啦。只是你的</w:t>
      </w:r>
      <w:r w:rsidR="00613AB4">
        <w:rPr>
          <w:rFonts w:hint="eastAsia"/>
        </w:rPr>
        <w:t>漫游</w:t>
      </w:r>
      <w:r w:rsidR="009A1A1C">
        <w:rPr>
          <w:rFonts w:hint="eastAsia"/>
        </w:rPr>
        <w:t>车的</w:t>
      </w:r>
      <w:r w:rsidR="00613AB4">
        <w:rPr>
          <w:rFonts w:hint="eastAsia"/>
        </w:rPr>
        <w:t>燃料</w:t>
      </w:r>
      <w:r w:rsidR="009A1A1C">
        <w:rPr>
          <w:rFonts w:hint="eastAsia"/>
        </w:rPr>
        <w:t>不多，所以不要离开你的飞船太远。此处出现了整个游戏中最会给玩家压力的环节，在风险与回报之间抉择：究竟是为了珍稀的矿物与外星生物再多开那么一公里，还是稳一点打道回府。</w:t>
      </w:r>
    </w:p>
    <w:p w14:paraId="0E5582E1" w14:textId="51855611" w:rsidR="003F7E6F" w:rsidRPr="009A1A1C" w:rsidRDefault="00635A30" w:rsidP="00F348C6">
      <w:pPr>
        <w:pStyle w:val="-"/>
        <w:ind w:firstLine="420"/>
      </w:pPr>
      <w:r>
        <w:rPr>
          <w:rFonts w:hint="eastAsia"/>
        </w:rPr>
        <w:t>你可不能轻易犯错。游戏采取永久死亡机制，</w:t>
      </w:r>
      <w:r w:rsidR="004349B8">
        <w:rPr>
          <w:rFonts w:hint="eastAsia"/>
        </w:rPr>
        <w:t>不仅意味着你的英勇的船员会撕掉</w:t>
      </w:r>
      <w:r>
        <w:rPr>
          <w:rFonts w:hint="eastAsia"/>
        </w:rPr>
        <w:t>，</w:t>
      </w:r>
      <w:r w:rsidR="004349B8">
        <w:rPr>
          <w:rFonts w:hint="eastAsia"/>
        </w:rPr>
        <w:t>而且会强制退</w:t>
      </w:r>
      <w:r w:rsidR="004349B8">
        <w:rPr>
          <w:rFonts w:hint="eastAsia"/>
        </w:rPr>
        <w:t>出到</w:t>
      </w:r>
      <w:r>
        <w:t xml:space="preserve"> </w:t>
      </w:r>
      <w:r>
        <w:rPr>
          <w:rFonts w:hint="eastAsia"/>
        </w:rPr>
        <w:t>DOS</w:t>
      </w:r>
      <w:r>
        <w:t xml:space="preserve"> </w:t>
      </w:r>
      <w:r w:rsidR="004349B8">
        <w:rPr>
          <w:rFonts w:hint="eastAsia"/>
        </w:rPr>
        <w:t>系统并删除存档</w:t>
      </w:r>
      <w:r>
        <w:rPr>
          <w:rFonts w:hint="eastAsia"/>
        </w:rPr>
        <w:t>。</w:t>
      </w:r>
    </w:p>
    <w:p w14:paraId="018AAE36" w14:textId="77777777" w:rsidR="00FD78FB" w:rsidRDefault="00FD78FB" w:rsidP="00F348C6">
      <w:pPr>
        <w:pStyle w:val="-"/>
        <w:ind w:firstLine="420"/>
      </w:pPr>
    </w:p>
    <w:p w14:paraId="6F03D272" w14:textId="77777777" w:rsidR="00F62A1F" w:rsidRDefault="00F62A1F" w:rsidP="00F62A1F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7F123D57" wp14:editId="0E77E64C">
            <wp:extent cx="2959200" cy="222308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3B86" w14:textId="37EB8C26" w:rsidR="003F7E6F" w:rsidRPr="00373773" w:rsidRDefault="00F62A1F" w:rsidP="00F62A1F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6C58">
        <w:rPr>
          <w:noProof/>
        </w:rPr>
        <w:t>2</w:t>
      </w:r>
      <w:r>
        <w:fldChar w:fldCharType="end"/>
      </w:r>
      <w:r>
        <w:rPr>
          <w:rFonts w:hint="eastAsia"/>
        </w:rPr>
        <w:t>如果你想避免在与外星种族的交流中产生误解，一定要好好训练你的联络官。</w:t>
      </w:r>
    </w:p>
    <w:p w14:paraId="085022B5" w14:textId="77777777" w:rsidR="003F7E6F" w:rsidRDefault="003F7E6F" w:rsidP="00F348C6">
      <w:pPr>
        <w:pStyle w:val="-"/>
        <w:ind w:firstLine="420"/>
      </w:pPr>
    </w:p>
    <w:p w14:paraId="11A5B648" w14:textId="77777777" w:rsidR="00F62A1F" w:rsidRDefault="00F62A1F" w:rsidP="00F62A1F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028C161" wp14:editId="45E08592">
            <wp:extent cx="2959200" cy="2202879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2583" w14:textId="72A38726" w:rsidR="003F7E6F" w:rsidRDefault="00F62A1F" w:rsidP="00F62A1F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6C58">
        <w:rPr>
          <w:noProof/>
        </w:rPr>
        <w:t>3</w:t>
      </w:r>
      <w:r>
        <w:fldChar w:fldCharType="end"/>
      </w:r>
      <w:r>
        <w:rPr>
          <w:rFonts w:hint="eastAsia"/>
        </w:rPr>
        <w:t>游戏初期的资源非常紧缺，一开始调试你的飞船的时候，你需要做出一些取舍。</w:t>
      </w:r>
    </w:p>
    <w:p w14:paraId="6EBBB8CF" w14:textId="77777777" w:rsidR="003F7E6F" w:rsidRDefault="003F7E6F" w:rsidP="00F348C6">
      <w:pPr>
        <w:pStyle w:val="-"/>
        <w:ind w:firstLine="420"/>
      </w:pPr>
    </w:p>
    <w:p w14:paraId="52BBD517" w14:textId="77777777" w:rsidR="00F62A1F" w:rsidRDefault="00F62A1F" w:rsidP="00F62A1F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C940171" wp14:editId="4A271D3E">
            <wp:extent cx="2959200" cy="22175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DEB9" w14:textId="2DB4F1CD" w:rsidR="003F7E6F" w:rsidRDefault="00F62A1F" w:rsidP="00F62A1F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6C58">
        <w:rPr>
          <w:noProof/>
        </w:rPr>
        <w:t>4</w:t>
      </w:r>
      <w:r>
        <w:fldChar w:fldCharType="end"/>
      </w:r>
      <w:r>
        <w:rPr>
          <w:rFonts w:hint="eastAsia"/>
        </w:rPr>
        <w:t>降落之</w:t>
      </w:r>
      <w:r w:rsidR="00613B2C">
        <w:rPr>
          <w:rFonts w:hint="eastAsia"/>
        </w:rPr>
        <w:t>前</w:t>
      </w:r>
      <w:r>
        <w:rPr>
          <w:rFonts w:hint="eastAsia"/>
        </w:rPr>
        <w:t>务必了解该星球的概况，不然飞船有可能会被巨大重力拉入而坠毁，或者机身被极端气温摧</w:t>
      </w:r>
      <w:r>
        <w:rPr>
          <w:rFonts w:hint="eastAsia"/>
        </w:rPr>
        <w:lastRenderedPageBreak/>
        <w:t>毁。</w:t>
      </w:r>
    </w:p>
    <w:p w14:paraId="534633F3" w14:textId="77777777" w:rsidR="003F7E6F" w:rsidRDefault="003F7E6F" w:rsidP="00F348C6">
      <w:pPr>
        <w:pStyle w:val="-"/>
        <w:ind w:firstLine="420"/>
      </w:pPr>
    </w:p>
    <w:p w14:paraId="5157385E" w14:textId="77777777" w:rsidR="00156C58" w:rsidRDefault="00F62A1F" w:rsidP="00156C58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33AE406C" wp14:editId="70176333">
            <wp:extent cx="2959200" cy="2224908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DBD3" w14:textId="04E2FADE" w:rsidR="003F7E6F" w:rsidRDefault="00156C58" w:rsidP="00156C58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探索星球时，你的目标是捕捉生物样本，采集稀有的矿石，同时也要提防自己不在恶劣环境中丧命。</w:t>
      </w:r>
    </w:p>
    <w:p w14:paraId="115512BC" w14:textId="77777777" w:rsidR="003F7E6F" w:rsidRDefault="003F7E6F" w:rsidP="00F348C6">
      <w:pPr>
        <w:pStyle w:val="-"/>
        <w:ind w:firstLine="420"/>
      </w:pPr>
    </w:p>
    <w:p w14:paraId="07BC6B0D" w14:textId="11AD0637" w:rsidR="003F7E6F" w:rsidRDefault="00156C58" w:rsidP="00F348C6">
      <w:pPr>
        <w:pStyle w:val="-"/>
        <w:ind w:firstLine="420"/>
      </w:pPr>
      <w:r>
        <w:rPr>
          <w:rFonts w:hint="eastAsia"/>
        </w:rPr>
        <w:t>穿梭于群星之间，你也必然会与异星飞船接触。这种情况下，</w:t>
      </w:r>
      <w:r w:rsidR="00613B2C">
        <w:rPr>
          <w:rFonts w:hint="eastAsia"/>
        </w:rPr>
        <w:t>在</w:t>
      </w:r>
      <w:r>
        <w:rPr>
          <w:rFonts w:hint="eastAsia"/>
        </w:rPr>
        <w:t>永久死亡机制的游戏里，最让玩家害怕的一句台词便会出现了——“探测器发现不明物体！”</w:t>
      </w:r>
    </w:p>
    <w:p w14:paraId="62638067" w14:textId="62BC9179" w:rsidR="003F7E6F" w:rsidRPr="00156C58" w:rsidRDefault="00156C58" w:rsidP="00F348C6">
      <w:pPr>
        <w:pStyle w:val="-"/>
        <w:ind w:firstLine="420"/>
      </w:pPr>
      <w:r>
        <w:rPr>
          <w:rFonts w:hint="eastAsia"/>
        </w:rPr>
        <w:t>这些遭遇都是实时事件。你可以从以下几种方式中选择你要怎么应对外星舰船——竖起护盾、装备武器、扫描敌舰或者发出通讯。如果要开火的话，按一下空格键就好，游戏会自动根据对方距离选择武器。不过也要记住，你的行动</w:t>
      </w:r>
      <w:r w:rsidR="008B4B45">
        <w:rPr>
          <w:rFonts w:hint="eastAsia"/>
        </w:rPr>
        <w:t>显然会影响与</w:t>
      </w:r>
      <w:r>
        <w:rPr>
          <w:rFonts w:hint="eastAsia"/>
        </w:rPr>
        <w:t>对方建立交流的机会。</w:t>
      </w:r>
    </w:p>
    <w:p w14:paraId="5C23A09E" w14:textId="78C932F7" w:rsidR="00710D5F" w:rsidRDefault="00156C58" w:rsidP="00F348C6">
      <w:pPr>
        <w:pStyle w:val="-"/>
        <w:ind w:firstLine="420"/>
      </w:pPr>
      <w:r>
        <w:rPr>
          <w:rFonts w:hint="eastAsia"/>
        </w:rPr>
        <w:t>《星航》</w:t>
      </w:r>
      <w:r w:rsidR="00324834">
        <w:rPr>
          <w:rFonts w:hint="eastAsia"/>
        </w:rPr>
        <w:t>诞生</w:t>
      </w:r>
      <w:r>
        <w:rPr>
          <w:rFonts w:hint="eastAsia"/>
        </w:rPr>
        <w:t>的那个年代，文本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占主导地位，对话</w:t>
      </w:r>
      <w:r w:rsidR="004A2A83">
        <w:rPr>
          <w:rFonts w:hint="eastAsia"/>
        </w:rPr>
        <w:t>一般都被</w:t>
      </w:r>
      <w:r>
        <w:rPr>
          <w:rFonts w:hint="eastAsia"/>
        </w:rPr>
        <w:t>浓缩成几个言简意赅的问题、肢体动作和</w:t>
      </w:r>
      <w:r w:rsidR="00324834">
        <w:rPr>
          <w:rFonts w:hint="eastAsia"/>
        </w:rPr>
        <w:t>陈述。</w:t>
      </w:r>
      <w:r w:rsidR="004A2A83">
        <w:rPr>
          <w:rFonts w:hint="eastAsia"/>
        </w:rPr>
        <w:t>看起来很简陋但</w:t>
      </w:r>
      <w:r w:rsidR="00324834">
        <w:rPr>
          <w:rFonts w:hint="eastAsia"/>
        </w:rPr>
        <w:t>游戏对此处理得很好，</w:t>
      </w:r>
      <w:r w:rsidR="004A2A83">
        <w:rPr>
          <w:rFonts w:hint="eastAsia"/>
        </w:rPr>
        <w:t>在玩家</w:t>
      </w:r>
      <w:r w:rsidR="00324834">
        <w:rPr>
          <w:rFonts w:hint="eastAsia"/>
        </w:rPr>
        <w:t>可以选择的</w:t>
      </w:r>
      <w:r w:rsidR="004A2A83">
        <w:rPr>
          <w:rFonts w:hint="eastAsia"/>
        </w:rPr>
        <w:t>那些句子上都不惜笔墨</w:t>
      </w:r>
      <w:r w:rsidR="00324834">
        <w:rPr>
          <w:rFonts w:hint="eastAsia"/>
        </w:rPr>
        <w:t>。而随着你获得的信息越来越多，问题也更加深入，回答也透露更多内容。</w:t>
      </w:r>
    </w:p>
    <w:p w14:paraId="783DBF7B" w14:textId="2E9AAF9D" w:rsidR="00324834" w:rsidRDefault="00324834" w:rsidP="00F348C6">
      <w:pPr>
        <w:pStyle w:val="-"/>
        <w:ind w:firstLine="420"/>
      </w:pPr>
      <w:r>
        <w:rPr>
          <w:rFonts w:hint="eastAsia"/>
        </w:rPr>
        <w:t>制作者选择以实时方式呈现对话系统，是有他们的巧思的。你选完之后，在等待的时间里不禁猜想，对方到底是不打算回复呢？还是在准备开战？</w:t>
      </w:r>
      <w:r>
        <w:rPr>
          <w:rFonts w:hint="eastAsia"/>
        </w:rPr>
        <w:t>还是只是在</w:t>
      </w:r>
      <w:r w:rsidR="008F4963">
        <w:rPr>
          <w:rFonts w:hint="eastAsia"/>
        </w:rPr>
        <w:t>思考</w:t>
      </w:r>
      <w:r>
        <w:rPr>
          <w:rFonts w:hint="eastAsia"/>
        </w:rPr>
        <w:t>？其它游戏很少在这种充满张力的时刻上进行发挥。</w:t>
      </w:r>
    </w:p>
    <w:p w14:paraId="6D2738E5" w14:textId="5DBA9ABB" w:rsidR="00324834" w:rsidRDefault="004F23D3" w:rsidP="00F348C6">
      <w:pPr>
        <w:pStyle w:val="-"/>
        <w:ind w:firstLine="420"/>
      </w:pPr>
      <w:r>
        <w:rPr>
          <w:rFonts w:hint="eastAsia"/>
        </w:rPr>
        <w:t>《星航》也首创了一种可以称为“故事网络”的叙事体系，也就是当你探索的时候，宇宙中的其它</w:t>
      </w:r>
      <w:r w:rsidR="000C1592">
        <w:rPr>
          <w:rFonts w:hint="eastAsia"/>
        </w:rPr>
        <w:t>地方</w:t>
      </w:r>
      <w:r w:rsidR="000A5F6B">
        <w:rPr>
          <w:rFonts w:hint="eastAsia"/>
        </w:rPr>
        <w:t>时间也依然流动着，太阳耀斑继续释放，各种事件</w:t>
      </w:r>
      <w:r w:rsidR="000C1592">
        <w:rPr>
          <w:rFonts w:hint="eastAsia"/>
        </w:rPr>
        <w:t>照常发生</w:t>
      </w:r>
      <w:r w:rsidR="000A5F6B">
        <w:rPr>
          <w:rFonts w:hint="eastAsia"/>
        </w:rPr>
        <w:t>。回到</w:t>
      </w:r>
      <w:proofErr w:type="gramStart"/>
      <w:r w:rsidR="000A5F6B">
        <w:rPr>
          <w:rFonts w:hint="eastAsia"/>
        </w:rPr>
        <w:t>太</w:t>
      </w:r>
      <w:proofErr w:type="gramEnd"/>
      <w:r w:rsidR="000A5F6B">
        <w:rPr>
          <w:rFonts w:hint="eastAsia"/>
        </w:rPr>
        <w:t>空港以后，你会看到随时间</w:t>
      </w:r>
      <w:r w:rsidR="000C1592">
        <w:rPr>
          <w:rFonts w:hint="eastAsia"/>
        </w:rPr>
        <w:t>、</w:t>
      </w:r>
      <w:r w:rsidR="000A5F6B">
        <w:rPr>
          <w:rFonts w:hint="eastAsia"/>
        </w:rPr>
        <w:t>以及你的所作所为而更新的新任务。这就把故事推向了下一个节点</w:t>
      </w:r>
      <w:r w:rsidR="000C1592">
        <w:rPr>
          <w:rStyle w:val="FootnoteReference"/>
        </w:rPr>
        <w:footnoteReference w:id="4"/>
      </w:r>
      <w:r w:rsidR="000A5F6B">
        <w:rPr>
          <w:rFonts w:hint="eastAsia"/>
        </w:rPr>
        <w:t>。</w:t>
      </w:r>
    </w:p>
    <w:p w14:paraId="586AEFC7" w14:textId="5F8439BE" w:rsidR="000A5F6B" w:rsidRDefault="000A5F6B" w:rsidP="00F348C6">
      <w:pPr>
        <w:pStyle w:val="-"/>
        <w:ind w:firstLine="420"/>
      </w:pPr>
      <w:r>
        <w:rPr>
          <w:rFonts w:hint="eastAsia"/>
        </w:rPr>
        <w:t>1</w:t>
      </w:r>
      <w:r>
        <w:t xml:space="preserve">989 </w:t>
      </w:r>
      <w:r>
        <w:rPr>
          <w:rFonts w:hint="eastAsia"/>
        </w:rPr>
        <w:t>年发行的续作《星航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：星云商路》</w:t>
      </w:r>
      <w:r w:rsidR="004962E5">
        <w:rPr>
          <w:rFonts w:hint="eastAsia"/>
        </w:rPr>
        <w:t>（</w:t>
      </w:r>
      <w:r w:rsidR="004962E5">
        <w:rPr>
          <w:rFonts w:hint="eastAsia"/>
        </w:rPr>
        <w:t>Starflight</w:t>
      </w:r>
      <w:r w:rsidR="004962E5">
        <w:t xml:space="preserve"> 2</w:t>
      </w:r>
      <w:r w:rsidR="004962E5">
        <w:rPr>
          <w:rFonts w:hint="eastAsia"/>
        </w:rPr>
        <w:t>：</w:t>
      </w:r>
      <w:r w:rsidR="004962E5">
        <w:rPr>
          <w:rFonts w:hint="eastAsia"/>
        </w:rPr>
        <w:t>Trade</w:t>
      </w:r>
      <w:r w:rsidR="004962E5">
        <w:t xml:space="preserve"> Routes of the Cloud Nebula</w:t>
      </w:r>
      <w:r w:rsidR="004962E5">
        <w:rPr>
          <w:rFonts w:hint="eastAsia"/>
        </w:rPr>
        <w:t>）</w:t>
      </w:r>
      <w:r>
        <w:rPr>
          <w:rFonts w:hint="eastAsia"/>
        </w:rPr>
        <w:t>像是一个优化版的《星航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》。游戏展开了新的故事，加强了图像质量，减少了挖矿的</w:t>
      </w:r>
      <w:r w:rsidR="004962E5">
        <w:rPr>
          <w:rFonts w:hint="eastAsia"/>
        </w:rPr>
        <w:t>侧</w:t>
      </w:r>
      <w:r>
        <w:rPr>
          <w:rFonts w:hint="eastAsia"/>
        </w:rPr>
        <w:t>重，把游戏重心</w:t>
      </w:r>
      <w:r w:rsidR="00357BF1">
        <w:rPr>
          <w:rFonts w:hint="eastAsia"/>
        </w:rPr>
        <w:t>更多地</w:t>
      </w:r>
      <w:r>
        <w:rPr>
          <w:rFonts w:hint="eastAsia"/>
        </w:rPr>
        <w:t>放在了交易还有与异星族群来往的方面。这</w:t>
      </w:r>
      <w:r w:rsidR="00486BD3">
        <w:rPr>
          <w:rFonts w:hint="eastAsia"/>
        </w:rPr>
        <w:t>改善了不少</w:t>
      </w:r>
      <w:r>
        <w:rPr>
          <w:rFonts w:hint="eastAsia"/>
        </w:rPr>
        <w:t>前作中原本影响体验的地方。而最初作为第三</w:t>
      </w:r>
      <w:r w:rsidR="004962E5">
        <w:rPr>
          <w:rFonts w:hint="eastAsia"/>
        </w:rPr>
        <w:t>部</w:t>
      </w:r>
      <w:r>
        <w:rPr>
          <w:rFonts w:hint="eastAsia"/>
        </w:rPr>
        <w:t>开发的《原恒星》（</w:t>
      </w:r>
      <w:r w:rsidR="004962E5">
        <w:rPr>
          <w:rFonts w:hint="eastAsia"/>
        </w:rPr>
        <w:t>P</w:t>
      </w:r>
      <w:r w:rsidR="004962E5">
        <w:t xml:space="preserve">rotostar, </w:t>
      </w:r>
      <w:r>
        <w:rPr>
          <w:rFonts w:hint="eastAsia"/>
        </w:rPr>
        <w:t>1</w:t>
      </w:r>
      <w:r>
        <w:t>993</w:t>
      </w:r>
      <w:r>
        <w:rPr>
          <w:rFonts w:hint="eastAsia"/>
        </w:rPr>
        <w:t>）由于合同问题，最后成为了独立的作品。不过《星航》系列启发了</w:t>
      </w:r>
      <w:r>
        <w:rPr>
          <w:rFonts w:hint="eastAsia"/>
        </w:rPr>
        <w:t xml:space="preserve"> 1</w:t>
      </w:r>
      <w:r>
        <w:t xml:space="preserve">990 </w:t>
      </w:r>
      <w:r>
        <w:rPr>
          <w:rFonts w:hint="eastAsia"/>
        </w:rPr>
        <w:t>年的《</w:t>
      </w:r>
      <w:r w:rsidR="00A309AF">
        <w:rPr>
          <w:rFonts w:hint="eastAsia"/>
        </w:rPr>
        <w:t>星际管理</w:t>
      </w:r>
      <w:r>
        <w:rPr>
          <w:rFonts w:hint="eastAsia"/>
        </w:rPr>
        <w:t>》</w:t>
      </w:r>
      <w:r w:rsidR="004962E5">
        <w:rPr>
          <w:rFonts w:hint="eastAsia"/>
        </w:rPr>
        <w:t>（</w:t>
      </w:r>
      <w:r w:rsidR="004962E5">
        <w:rPr>
          <w:rFonts w:hint="eastAsia"/>
        </w:rPr>
        <w:t>Star</w:t>
      </w:r>
      <w:r w:rsidR="004962E5">
        <w:t xml:space="preserve"> </w:t>
      </w:r>
      <w:r w:rsidR="004962E5">
        <w:rPr>
          <w:rFonts w:hint="eastAsia"/>
        </w:rPr>
        <w:t>Control</w:t>
      </w:r>
      <w:r w:rsidR="004962E5">
        <w:rPr>
          <w:rFonts w:hint="eastAsia"/>
        </w:rPr>
        <w:t>）</w:t>
      </w:r>
      <w:r>
        <w:rPr>
          <w:rFonts w:hint="eastAsia"/>
        </w:rPr>
        <w:t>，在很多年后的《质量效应》</w:t>
      </w:r>
      <w:r w:rsidR="00A309AF">
        <w:rPr>
          <w:rFonts w:hint="eastAsia"/>
        </w:rPr>
        <w:t>（</w:t>
      </w:r>
      <w:r w:rsidR="00A309AF">
        <w:rPr>
          <w:rFonts w:hint="eastAsia"/>
        </w:rPr>
        <w:t>Mass</w:t>
      </w:r>
      <w:r w:rsidR="00A309AF">
        <w:t xml:space="preserve"> </w:t>
      </w:r>
      <w:r w:rsidR="00A309AF">
        <w:rPr>
          <w:rFonts w:hint="eastAsia"/>
        </w:rPr>
        <w:t>Effect</w:t>
      </w:r>
      <w:r w:rsidR="00A309AF">
        <w:rPr>
          <w:rFonts w:hint="eastAsia"/>
        </w:rPr>
        <w:t>）</w:t>
      </w:r>
      <w:r>
        <w:rPr>
          <w:rFonts w:hint="eastAsia"/>
        </w:rPr>
        <w:t>甚至《矮人要塞》</w:t>
      </w:r>
      <w:r w:rsidR="00A309AF">
        <w:rPr>
          <w:rFonts w:hint="eastAsia"/>
        </w:rPr>
        <w:t>（</w:t>
      </w:r>
      <w:r w:rsidR="00A309AF">
        <w:rPr>
          <w:rFonts w:hint="eastAsia"/>
        </w:rPr>
        <w:t>Dwarf</w:t>
      </w:r>
      <w:r w:rsidR="00A309AF">
        <w:t xml:space="preserve"> </w:t>
      </w:r>
      <w:r w:rsidR="00A309AF">
        <w:rPr>
          <w:rFonts w:hint="eastAsia"/>
        </w:rPr>
        <w:t>Fortress</w:t>
      </w:r>
      <w:r w:rsidR="00A309AF">
        <w:rPr>
          <w:rFonts w:hint="eastAsia"/>
        </w:rPr>
        <w:t>）</w:t>
      </w:r>
      <w:r>
        <w:rPr>
          <w:rFonts w:hint="eastAsia"/>
        </w:rPr>
        <w:t>中都能看到</w:t>
      </w:r>
      <w:r w:rsidR="00B3534C">
        <w:rPr>
          <w:rFonts w:hint="eastAsia"/>
        </w:rPr>
        <w:t>《星航》</w:t>
      </w:r>
      <w:r>
        <w:rPr>
          <w:rFonts w:hint="eastAsia"/>
        </w:rPr>
        <w:t>的影子，感受到系列持久的影响</w:t>
      </w:r>
      <w:r w:rsidR="00A309AF">
        <w:rPr>
          <w:rStyle w:val="FootnoteReference"/>
        </w:rPr>
        <w:footnoteReference w:id="5"/>
      </w:r>
      <w:r w:rsidR="00A309AF">
        <w:rPr>
          <w:rStyle w:val="FootnoteReference"/>
        </w:rPr>
        <w:footnoteReference w:id="6"/>
      </w:r>
      <w:r>
        <w:rPr>
          <w:rFonts w:hint="eastAsia"/>
        </w:rPr>
        <w:t>。</w:t>
      </w:r>
    </w:p>
    <w:p w14:paraId="35E3F589" w14:textId="261517E9" w:rsidR="000A5F6B" w:rsidRPr="00E07734" w:rsidRDefault="00B3534C" w:rsidP="00F348C6">
      <w:pPr>
        <w:pStyle w:val="-"/>
        <w:ind w:firstLine="420"/>
      </w:pPr>
      <w:r>
        <w:rPr>
          <w:rFonts w:hint="eastAsia"/>
        </w:rPr>
        <w:t>E</w:t>
      </w:r>
      <w:r>
        <w:t xml:space="preserve">nder’s Game </w:t>
      </w:r>
      <w:r>
        <w:rPr>
          <w:rFonts w:hint="eastAsia"/>
        </w:rPr>
        <w:t>的一员、著名的科幻小说作家</w:t>
      </w:r>
      <w:r>
        <w:t xml:space="preserve"> Orson Scott Card </w:t>
      </w:r>
      <w:r>
        <w:rPr>
          <w:rFonts w:hint="eastAsia"/>
        </w:rPr>
        <w:t>如此形容这部定义了一个类型的游戏</w:t>
      </w:r>
      <w:proofErr w:type="gramStart"/>
      <w:r w:rsidR="00DF38E4">
        <w:rPr>
          <w:rFonts w:hint="eastAsia"/>
        </w:rPr>
        <w:t>：“</w:t>
      </w:r>
      <w:proofErr w:type="gramEnd"/>
      <w:r>
        <w:rPr>
          <w:rFonts w:hint="eastAsia"/>
        </w:rPr>
        <w:t>《星航》是第一个让你真正知道遨游太空是什么感受的科幻电脑游戏。”</w:t>
      </w:r>
    </w:p>
    <w:sectPr w:rsidR="000A5F6B" w:rsidRPr="00E07734" w:rsidSect="00A8527F">
      <w:headerReference w:type="default" r:id="rId17"/>
      <w:footerReference w:type="default" r:id="rId18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47A5A" w14:textId="77777777" w:rsidR="006A09F2" w:rsidRDefault="006A09F2" w:rsidP="00F841EF">
      <w:r>
        <w:separator/>
      </w:r>
    </w:p>
  </w:endnote>
  <w:endnote w:type="continuationSeparator" w:id="0">
    <w:p w14:paraId="15EFFFE9" w14:textId="77777777" w:rsidR="006A09F2" w:rsidRDefault="006A09F2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BF5B0" w14:textId="77777777" w:rsidR="008A46AB" w:rsidRPr="00412ACB" w:rsidRDefault="008A46AB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7FF97" w14:textId="77777777" w:rsidR="008A46AB" w:rsidRPr="00412ACB" w:rsidRDefault="008A46A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643B5" w14:textId="77777777" w:rsidR="006A09F2" w:rsidRDefault="006A09F2" w:rsidP="00F841EF">
      <w:r>
        <w:separator/>
      </w:r>
    </w:p>
  </w:footnote>
  <w:footnote w:type="continuationSeparator" w:id="0">
    <w:p w14:paraId="6ABA772C" w14:textId="77777777" w:rsidR="006A09F2" w:rsidRDefault="006A09F2" w:rsidP="00F841EF">
      <w:r>
        <w:continuationSeparator/>
      </w:r>
    </w:p>
  </w:footnote>
  <w:footnote w:id="1">
    <w:p w14:paraId="41D0621D" w14:textId="2A84A282" w:rsidR="00F64589" w:rsidRPr="00F64589" w:rsidRDefault="00F64589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F64589">
        <w:t>1986 年，一般的游戏制作时间只有半年到一年，制作团队不过两到三人而已。然而这款游戏却在五个人的努力下，耗费整整三年时间才完成开发。</w:t>
      </w:r>
    </w:p>
  </w:footnote>
  <w:footnote w:id="2">
    <w:p w14:paraId="6FC3CBBE" w14:textId="77777777" w:rsidR="001E04FD" w:rsidRPr="006969F2" w:rsidRDefault="001E04FD" w:rsidP="001E04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译者注：游戏中除了人类以外的其它族群包括向飞船收取“过路费”的昆虫族、古代文明留下的人形机器人、温和的植物族、拜金的爬行生物族、胆小怯懦的类史莱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生物以及对宗教十分狂热的章鱼形生物。</w:t>
      </w:r>
    </w:p>
  </w:footnote>
  <w:footnote w:id="3">
    <w:p w14:paraId="0C0F5B45" w14:textId="77777777" w:rsidR="00A12EF1" w:rsidRPr="006969F2" w:rsidRDefault="00A12EF1" w:rsidP="00A12E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译者注：游戏共有 </w:t>
      </w:r>
      <w:r>
        <w:t xml:space="preserve">270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星系，每个星系中有零到八个不等的行星，来自电脑生成的 </w:t>
      </w:r>
      <w:r>
        <w:t xml:space="preserve">800 </w:t>
      </w:r>
      <w:r>
        <w:rPr>
          <w:rFonts w:hint="eastAsia"/>
        </w:rPr>
        <w:t>多个行星模型。</w:t>
      </w:r>
    </w:p>
  </w:footnote>
  <w:footnote w:id="4">
    <w:p w14:paraId="47CE536B" w14:textId="77777777" w:rsidR="000C1592" w:rsidRPr="00C105D3" w:rsidRDefault="000C1592" w:rsidP="000C15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译者注：从上文可以看到，《星航》的游戏流程不是线性的，非常自由，玩家可以在探索、战斗、互动之间随意切换，也因此被游戏评论界普遍认为</w:t>
      </w:r>
      <w:proofErr w:type="gramStart"/>
      <w:r>
        <w:rPr>
          <w:rFonts w:hint="eastAsia"/>
        </w:rPr>
        <w:t>是沙盒游戏</w:t>
      </w:r>
      <w:proofErr w:type="gramEnd"/>
      <w:r>
        <w:rPr>
          <w:rFonts w:hint="eastAsia"/>
        </w:rPr>
        <w:t>的始祖之一。</w:t>
      </w:r>
    </w:p>
  </w:footnote>
  <w:footnote w:id="5">
    <w:p w14:paraId="6EA81E43" w14:textId="77777777" w:rsidR="00A309AF" w:rsidRDefault="00A309AF" w:rsidP="00A309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DOS</w:t>
      </w:r>
      <w:r>
        <w:t xml:space="preserve"> </w:t>
      </w:r>
      <w:r>
        <w:rPr>
          <w:rFonts w:hint="eastAsia"/>
        </w:rPr>
        <w:t>平台上《星航》的销量非常可观，卖出了十万份。之后移植到了多个电脑系统，销量总计超过了一百万。而在</w:t>
      </w:r>
      <w:r>
        <w:t xml:space="preserve"> 1991 </w:t>
      </w:r>
      <w:r>
        <w:rPr>
          <w:rFonts w:hint="eastAsia"/>
        </w:rPr>
        <w:t xml:space="preserve">年，又发行了一个 </w:t>
      </w:r>
      <w:r>
        <w:t xml:space="preserve">Mega Drive/Genesis </w:t>
      </w:r>
      <w:r>
        <w:rPr>
          <w:rFonts w:hint="eastAsia"/>
        </w:rPr>
        <w:t>系统上的大幅优化后的版本。</w:t>
      </w:r>
    </w:p>
  </w:footnote>
  <w:footnote w:id="6">
    <w:p w14:paraId="429DF44A" w14:textId="77777777" w:rsidR="00A309AF" w:rsidRDefault="00A309AF" w:rsidP="00A309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译者注：C</w:t>
      </w:r>
      <w:r>
        <w:t xml:space="preserve">omputer Gaming World </w:t>
      </w:r>
      <w:r>
        <w:rPr>
          <w:rFonts w:hint="eastAsia"/>
        </w:rPr>
        <w:t xml:space="preserve">把《行星控制 </w:t>
      </w:r>
      <w:r>
        <w:t>2</w:t>
      </w:r>
      <w:r>
        <w:rPr>
          <w:rFonts w:hint="eastAsia"/>
        </w:rPr>
        <w:t>》称为《星航》</w:t>
      </w:r>
      <w:proofErr w:type="gramStart"/>
      <w:r>
        <w:rPr>
          <w:rFonts w:hint="eastAsia"/>
        </w:rPr>
        <w:t>的“</w:t>
      </w:r>
      <w:proofErr w:type="gramEnd"/>
      <w:r>
        <w:rPr>
          <w:rFonts w:hint="eastAsia"/>
        </w:rPr>
        <w:t>精神续作”。2</w:t>
      </w:r>
      <w:r>
        <w:t xml:space="preserve">011 </w:t>
      </w:r>
      <w:r>
        <w:rPr>
          <w:rFonts w:hint="eastAsia"/>
        </w:rPr>
        <w:t>年，《质量效应》的导演 Casey</w:t>
      </w:r>
      <w:r>
        <w:t xml:space="preserve"> </w:t>
      </w:r>
      <w:r>
        <w:rPr>
          <w:rFonts w:hint="eastAsia"/>
        </w:rPr>
        <w:t>Hudson</w:t>
      </w:r>
      <w:r>
        <w:t xml:space="preserve"> </w:t>
      </w:r>
      <w:r>
        <w:rPr>
          <w:rFonts w:hint="eastAsia"/>
        </w:rPr>
        <w:t>曾在推特上表示“《星航》确实是启发《质量效应》系列的关键作品”。而《矮人要塞》中的一类敌人也是受到《星航》中电脑生成的生命体的启发。另外，</w:t>
      </w:r>
      <w:proofErr w:type="spellStart"/>
      <w:r>
        <w:rPr>
          <w:rFonts w:hint="eastAsia"/>
        </w:rPr>
        <w:t>GameSpot</w:t>
      </w:r>
      <w:proofErr w:type="spellEnd"/>
      <w:r>
        <w:t xml:space="preserve"> </w:t>
      </w:r>
      <w:r>
        <w:rPr>
          <w:rFonts w:hint="eastAsia"/>
        </w:rPr>
        <w:t>也曾把《星航》列入“十大值得重制的游戏”。由此可见《星航》系列留下的东西是非常丰富的。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4F059" w14:textId="77777777" w:rsidR="008A46AB" w:rsidRDefault="008A46AB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55999" w14:textId="77777777" w:rsidR="008A46AB" w:rsidRDefault="008A46AB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8F"/>
    <w:rsid w:val="00007178"/>
    <w:rsid w:val="00045DB7"/>
    <w:rsid w:val="00055882"/>
    <w:rsid w:val="00062CAA"/>
    <w:rsid w:val="00064042"/>
    <w:rsid w:val="00087AE0"/>
    <w:rsid w:val="000A2D69"/>
    <w:rsid w:val="000A5F6B"/>
    <w:rsid w:val="000A6A0B"/>
    <w:rsid w:val="000B34CB"/>
    <w:rsid w:val="000C1592"/>
    <w:rsid w:val="000C1A81"/>
    <w:rsid w:val="000E4E1E"/>
    <w:rsid w:val="00111EB5"/>
    <w:rsid w:val="00117365"/>
    <w:rsid w:val="00144638"/>
    <w:rsid w:val="00150BAB"/>
    <w:rsid w:val="00153EE2"/>
    <w:rsid w:val="00156C58"/>
    <w:rsid w:val="001573DA"/>
    <w:rsid w:val="0016522A"/>
    <w:rsid w:val="001806CB"/>
    <w:rsid w:val="001B3B4D"/>
    <w:rsid w:val="001C799A"/>
    <w:rsid w:val="001D0E73"/>
    <w:rsid w:val="001D5185"/>
    <w:rsid w:val="001D5E94"/>
    <w:rsid w:val="001E04FD"/>
    <w:rsid w:val="001E57C0"/>
    <w:rsid w:val="001F3F1F"/>
    <w:rsid w:val="001F47C4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A7752"/>
    <w:rsid w:val="002D01D3"/>
    <w:rsid w:val="002F1A0E"/>
    <w:rsid w:val="002F3408"/>
    <w:rsid w:val="002F7493"/>
    <w:rsid w:val="00316C8C"/>
    <w:rsid w:val="00324834"/>
    <w:rsid w:val="003249D9"/>
    <w:rsid w:val="00333CDD"/>
    <w:rsid w:val="00355319"/>
    <w:rsid w:val="003575CF"/>
    <w:rsid w:val="00357BF1"/>
    <w:rsid w:val="00362338"/>
    <w:rsid w:val="00366B4E"/>
    <w:rsid w:val="00373773"/>
    <w:rsid w:val="003845EC"/>
    <w:rsid w:val="00385064"/>
    <w:rsid w:val="00385C4B"/>
    <w:rsid w:val="003D1B06"/>
    <w:rsid w:val="003E13C6"/>
    <w:rsid w:val="003F442C"/>
    <w:rsid w:val="003F7E6F"/>
    <w:rsid w:val="00412ACB"/>
    <w:rsid w:val="0042171D"/>
    <w:rsid w:val="00427A03"/>
    <w:rsid w:val="004349B8"/>
    <w:rsid w:val="004367FE"/>
    <w:rsid w:val="00445F1D"/>
    <w:rsid w:val="00473DBD"/>
    <w:rsid w:val="00486BD3"/>
    <w:rsid w:val="004962E5"/>
    <w:rsid w:val="004A2A83"/>
    <w:rsid w:val="004B4D18"/>
    <w:rsid w:val="004B7AB8"/>
    <w:rsid w:val="004C323F"/>
    <w:rsid w:val="004C691F"/>
    <w:rsid w:val="004F23D3"/>
    <w:rsid w:val="005062C4"/>
    <w:rsid w:val="00532598"/>
    <w:rsid w:val="0053640F"/>
    <w:rsid w:val="0055276B"/>
    <w:rsid w:val="00561057"/>
    <w:rsid w:val="00576BB6"/>
    <w:rsid w:val="00594354"/>
    <w:rsid w:val="005A2AD5"/>
    <w:rsid w:val="005B5669"/>
    <w:rsid w:val="005C71CD"/>
    <w:rsid w:val="005E1D00"/>
    <w:rsid w:val="00613AB4"/>
    <w:rsid w:val="00613B2C"/>
    <w:rsid w:val="00621D8F"/>
    <w:rsid w:val="00635A30"/>
    <w:rsid w:val="006422F5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969F2"/>
    <w:rsid w:val="006A09F2"/>
    <w:rsid w:val="006B2C72"/>
    <w:rsid w:val="006B3758"/>
    <w:rsid w:val="006F4D28"/>
    <w:rsid w:val="0071094A"/>
    <w:rsid w:val="00710D5F"/>
    <w:rsid w:val="0071777F"/>
    <w:rsid w:val="00727C19"/>
    <w:rsid w:val="00730438"/>
    <w:rsid w:val="00731BF1"/>
    <w:rsid w:val="00742B60"/>
    <w:rsid w:val="00766048"/>
    <w:rsid w:val="007752FB"/>
    <w:rsid w:val="007869FA"/>
    <w:rsid w:val="00791749"/>
    <w:rsid w:val="007A2BD6"/>
    <w:rsid w:val="007D71D1"/>
    <w:rsid w:val="00804F76"/>
    <w:rsid w:val="00806138"/>
    <w:rsid w:val="008451DD"/>
    <w:rsid w:val="00845AF8"/>
    <w:rsid w:val="00861514"/>
    <w:rsid w:val="00876728"/>
    <w:rsid w:val="00885A03"/>
    <w:rsid w:val="00890C17"/>
    <w:rsid w:val="00891D5D"/>
    <w:rsid w:val="008931DD"/>
    <w:rsid w:val="008A46AB"/>
    <w:rsid w:val="008A620A"/>
    <w:rsid w:val="008B4B45"/>
    <w:rsid w:val="008D4384"/>
    <w:rsid w:val="008D5696"/>
    <w:rsid w:val="008E3CB4"/>
    <w:rsid w:val="008F2B87"/>
    <w:rsid w:val="008F4963"/>
    <w:rsid w:val="00911BFC"/>
    <w:rsid w:val="0092047D"/>
    <w:rsid w:val="0092507E"/>
    <w:rsid w:val="00937B95"/>
    <w:rsid w:val="00952DB8"/>
    <w:rsid w:val="00960341"/>
    <w:rsid w:val="0097206B"/>
    <w:rsid w:val="009851AC"/>
    <w:rsid w:val="009A1A1C"/>
    <w:rsid w:val="009B5ACC"/>
    <w:rsid w:val="009C45E4"/>
    <w:rsid w:val="009D21CC"/>
    <w:rsid w:val="009D3A0D"/>
    <w:rsid w:val="00A12EF1"/>
    <w:rsid w:val="00A2094B"/>
    <w:rsid w:val="00A309AF"/>
    <w:rsid w:val="00A3384D"/>
    <w:rsid w:val="00A47A89"/>
    <w:rsid w:val="00A50650"/>
    <w:rsid w:val="00A633EF"/>
    <w:rsid w:val="00A773E6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25851"/>
    <w:rsid w:val="00B3534C"/>
    <w:rsid w:val="00B415B0"/>
    <w:rsid w:val="00B50715"/>
    <w:rsid w:val="00B62941"/>
    <w:rsid w:val="00B64617"/>
    <w:rsid w:val="00B76336"/>
    <w:rsid w:val="00BA2914"/>
    <w:rsid w:val="00BE1C72"/>
    <w:rsid w:val="00BF11F4"/>
    <w:rsid w:val="00C105D3"/>
    <w:rsid w:val="00C36086"/>
    <w:rsid w:val="00C61659"/>
    <w:rsid w:val="00C7080D"/>
    <w:rsid w:val="00CE2F7E"/>
    <w:rsid w:val="00D02128"/>
    <w:rsid w:val="00D03448"/>
    <w:rsid w:val="00D2473E"/>
    <w:rsid w:val="00D40B17"/>
    <w:rsid w:val="00D43879"/>
    <w:rsid w:val="00D47D43"/>
    <w:rsid w:val="00D62021"/>
    <w:rsid w:val="00D7045C"/>
    <w:rsid w:val="00D94A8F"/>
    <w:rsid w:val="00DA3E65"/>
    <w:rsid w:val="00DB66FB"/>
    <w:rsid w:val="00DB684D"/>
    <w:rsid w:val="00DC7054"/>
    <w:rsid w:val="00DD0457"/>
    <w:rsid w:val="00DD3E5B"/>
    <w:rsid w:val="00DF1BD2"/>
    <w:rsid w:val="00DF38E4"/>
    <w:rsid w:val="00E06D6C"/>
    <w:rsid w:val="00E07734"/>
    <w:rsid w:val="00E1534E"/>
    <w:rsid w:val="00E20D0F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C1D61"/>
    <w:rsid w:val="00EE2E4F"/>
    <w:rsid w:val="00EE3E02"/>
    <w:rsid w:val="00F27EC2"/>
    <w:rsid w:val="00F30A58"/>
    <w:rsid w:val="00F348C6"/>
    <w:rsid w:val="00F46451"/>
    <w:rsid w:val="00F4686B"/>
    <w:rsid w:val="00F47588"/>
    <w:rsid w:val="00F505B5"/>
    <w:rsid w:val="00F62A1F"/>
    <w:rsid w:val="00F64589"/>
    <w:rsid w:val="00F734E7"/>
    <w:rsid w:val="00F75076"/>
    <w:rsid w:val="00F800C8"/>
    <w:rsid w:val="00F8075D"/>
    <w:rsid w:val="00F841EF"/>
    <w:rsid w:val="00F96429"/>
    <w:rsid w:val="00FA259E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99DBD"/>
  <w15:chartTrackingRefBased/>
  <w15:docId w15:val="{1ED65BAE-6097-4D70-BD1A-6F9424E6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paragraph" w:customStyle="1" w:styleId="-21">
    <w:name w:val="正文-首行缩进21"/>
    <w:basedOn w:val="Normal"/>
    <w:qFormat/>
    <w:rsid w:val="00D94A8F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422F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2F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2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2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7173\Desktop\review&#27169;&#29256;2021032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review模版20210320.dotx</Template>
  <TotalTime>332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凌思漪</dc:creator>
  <cp:keywords/>
  <dc:description/>
  <cp:lastModifiedBy>Fan Quan</cp:lastModifiedBy>
  <cp:revision>21</cp:revision>
  <dcterms:created xsi:type="dcterms:W3CDTF">2021-03-20T11:35:00Z</dcterms:created>
  <dcterms:modified xsi:type="dcterms:W3CDTF">2021-03-24T22:09:00Z</dcterms:modified>
</cp:coreProperties>
</file>