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4949" w14:textId="77777777" w:rsidR="00AF5D86" w:rsidRPr="00F734E7" w:rsidRDefault="00AF5D86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DE7D277" wp14:editId="5181FBEB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45485"/>
                <wp:effectExtent l="0" t="0" r="5715" b="0"/>
                <wp:wrapTopAndBottom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45485"/>
                          <a:chOff x="0" y="70958"/>
                          <a:chExt cx="6185535" cy="3245485"/>
                        </a:xfrm>
                      </wpg:grpSpPr>
                      <pic:pic xmlns:pic="http://schemas.openxmlformats.org/drawingml/2006/picture">
                        <pic:nvPicPr>
                          <pic:cNvPr id="259" name="图片 25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70958"/>
                            <a:ext cx="6185535" cy="2536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文本框 260"/>
                        <wps:cNvSpPr txBox="1"/>
                        <wps:spPr>
                          <a:xfrm>
                            <a:off x="0" y="2687158"/>
                            <a:ext cx="6185535" cy="6292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453FC9" w14:textId="77777777" w:rsidR="00AF5D86" w:rsidRDefault="00AF5D86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Richard Garriott, 1981, Apple II, Atari 8-bit*</w:t>
                              </w:r>
                            </w:p>
                            <w:p w14:paraId="6BACD93C" w14:textId="77777777" w:rsidR="00AF5D86" w:rsidRPr="000C1A81" w:rsidRDefault="00AF5D86" w:rsidP="00DA45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*《创世纪》</w:t>
                              </w: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>986 年</w:t>
                              </w:r>
                              <w:r>
                                <w:rPr>
                                  <w:rFonts w:hint="eastAsia"/>
                                </w:rPr>
                                <w:t>重新发售了一版《创世纪1：黑暗时代》（U</w:t>
                              </w:r>
                              <w:r>
                                <w:t>ltima 1: The First Age of Darkness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  <w:r w:rsidRPr="00D81BDB">
                                <w:rPr>
                                  <w:rFonts w:hint="eastAsia"/>
                                </w:rPr>
                                <w:t>，分别登陆了</w:t>
                              </w:r>
                              <w:r w:rsidRPr="00D81BDB">
                                <w:t xml:space="preserve"> Apple II、C64、IBM PC 以及各日本品牌电脑，包括 MSX2 和 FM-Towns。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7D277" id="组合 258" o:spid="_x0000_s1026" style="position:absolute;left:0;text-align:left;margin-left:435.85pt;margin-top:44.4pt;width:487.05pt;height:255.55pt;z-index:251670528;mso-position-horizontal:right;mso-position-horizontal-relative:margin;mso-width-relative:margin;mso-height-relative:margin" coordorigin=",709" coordsize="61855,324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9" o:spid="_x0000_s1027" type="#_x0000_t75" style="position:absolute;top:709;width:61855;height:2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0" o:spid="_x0000_s1028" type="#_x0000_t202" style="position:absolute;top:26871;width:61855;height:6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" stroked="f">
                  <v:textbox style="mso-fit-shape-to-text:t" inset="0,0,0,0">
                    <w:txbxContent>
                      <w:p w14:paraId="30453FC9" w14:textId="77777777" w:rsidR="00AF5D86" w:rsidRDefault="00AF5D86" w:rsidP="00DA4567">
                        <w:pPr>
                          <w:pStyle w:val="af"/>
                          <w:jc w:val="center"/>
                        </w:pPr>
                        <w:r>
                          <w:t>Richard Garriott, 1981, Apple II, Atari 8-bit*</w:t>
                        </w:r>
                      </w:p>
                      <w:p w14:paraId="6BACD93C" w14:textId="77777777" w:rsidR="00AF5D86" w:rsidRPr="000C1A81" w:rsidRDefault="00AF5D86" w:rsidP="00DA45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*《创世纪》</w:t>
                        </w: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>986 年</w:t>
                        </w:r>
                        <w:r>
                          <w:rPr>
                            <w:rFonts w:hint="eastAsia"/>
                          </w:rPr>
                          <w:t>重新发售了一版《创世纪1：黑暗时代》（U</w:t>
                        </w:r>
                        <w:r>
                          <w:t>ltima 1: The First Age of Darkness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Pr="00D81BDB">
                          <w:rPr>
                            <w:rFonts w:hint="eastAsia"/>
                          </w:rPr>
                          <w:t>，分别登陆了</w:t>
                        </w:r>
                        <w:r w:rsidRPr="00D81BDB">
                          <w:t xml:space="preserve"> Apple II、C64、IBM PC 以及各日本品牌电脑，包括 MSX2 和 FM-Towns。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《创世纪》（</w:t>
      </w:r>
      <w:r>
        <w:rPr>
          <w:rFonts w:hint="eastAsia"/>
        </w:rPr>
        <w:t>Ultima</w:t>
      </w:r>
      <w:r>
        <w:rPr>
          <w:rFonts w:hint="eastAsia"/>
        </w:rPr>
        <w:t>）</w:t>
      </w:r>
    </w:p>
    <w:p w14:paraId="66B23A27" w14:textId="77777777" w:rsidR="00AF5D86" w:rsidRDefault="00AF5D86" w:rsidP="00F734E7">
      <w:r w:rsidRPr="008F2B87">
        <w:rPr>
          <w:rFonts w:hint="eastAsia"/>
        </w:rPr>
        <w:t>作者：</w:t>
      </w:r>
      <w:r>
        <w:t>RM</w:t>
      </w:r>
    </w:p>
    <w:p w14:paraId="5E6DD2B1" w14:textId="77777777" w:rsidR="00AF5D86" w:rsidRPr="008F2B87" w:rsidRDefault="00AF5D86" w:rsidP="008F2B87">
      <w:pPr>
        <w:jc w:val="left"/>
      </w:pPr>
      <w:r w:rsidRPr="008F2B87">
        <w:rPr>
          <w:rFonts w:hint="eastAsia"/>
        </w:rPr>
        <w:t>翻译：</w:t>
      </w:r>
      <w:r>
        <w:t>Thunderplus</w:t>
      </w:r>
    </w:p>
    <w:p w14:paraId="3638B90D" w14:textId="77777777" w:rsidR="00AF5D86" w:rsidRDefault="00AF5D86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AA344D" wp14:editId="56A51DDA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6BD1E" w14:textId="77777777" w:rsidR="00AF5D86" w:rsidRPr="00E81749" w:rsidRDefault="00AF5D86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《阿卡拉贝：末日世界》（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Akalabeth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：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World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 of Doom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，后文简称为《阿卡拉贝》）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成功之后，我想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另起炉灶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，做一款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商业化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游戏。最开始我给这个游戏设想的名字叫‘最后通牒’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(</w:t>
                            </w:r>
                            <w:r w:rsidRPr="009E0EF0">
                              <w:rPr>
                                <w:rFonts w:ascii="Times New Roman" w:eastAsia="楷体" w:hAnsi="Times New Roman"/>
                              </w:rPr>
                              <w:t>Ultimatum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)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来着！它的代码系统和《阿卡拉贝》差不多，但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构建游戏世界观的技术手法日臻完善</w:t>
                            </w:r>
                            <w:r w:rsidRPr="008B497A">
                              <w:rPr>
                                <w:rFonts w:ascii="Times New Roman" w:eastAsia="楷体" w:hAnsi="Times New Roman" w:hint="eastAsia"/>
                              </w:rPr>
                              <w:t>。游戏地图很大一部分是基于我创造的一个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 xml:space="preserve"> D&amp;D 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世界，叫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做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索沙利亚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(</w:t>
                            </w:r>
                            <w:r w:rsidRPr="009E0EF0">
                              <w:rPr>
                                <w:rFonts w:ascii="Times New Roman" w:eastAsia="楷体" w:hAnsi="Times New Roman"/>
                              </w:rPr>
                              <w:t>Sosaria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)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。最终游戏完成的时候，我们还是决定以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‘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’</w:t>
                            </w:r>
                            <w:r w:rsidRPr="008B497A">
                              <w:rPr>
                                <w:rFonts w:ascii="Times New Roman" w:eastAsia="楷体" w:hAnsi="Times New Roman"/>
                              </w:rPr>
                              <w:t>给它命名。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40621E83" w14:textId="77777777" w:rsidR="00AF5D86" w:rsidRPr="00E81749" w:rsidRDefault="00AF5D8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Pr="009B351E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0F394FAD" w14:textId="77777777" w:rsidR="00AF5D86" w:rsidRPr="00E81749" w:rsidRDefault="00AF5D86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创世纪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A344D" id="文本框 2" o:spid="_x0000_s1029" type="#_x0000_t202" style="position:absolute;left:0;text-align:left;margin-left:434.6pt;margin-top:19.65pt;width:485.8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KnImxM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6116BD1E" w14:textId="77777777" w:rsidR="00AF5D86" w:rsidRPr="00E81749" w:rsidRDefault="00AF5D86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《阿卡拉贝：末日世界》（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Akalabeth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：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World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 of Doom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，后文简称为《阿卡拉贝》）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成功之后，我想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另起炉灶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，做一款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商业化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游戏。最开始我给这个游戏设想的名字叫‘最后通牒’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(</w:t>
                      </w:r>
                      <w:r w:rsidRPr="009E0EF0">
                        <w:rPr>
                          <w:rFonts w:ascii="Times New Roman" w:eastAsia="楷体" w:hAnsi="Times New Roman"/>
                        </w:rPr>
                        <w:t>Ultimatum</w:t>
                      </w:r>
                      <w:r>
                        <w:rPr>
                          <w:rFonts w:ascii="Times New Roman" w:eastAsia="楷体" w:hAnsi="Times New Roman"/>
                        </w:rPr>
                        <w:t>)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来着！它的代码系统和《阿卡拉贝》差不多，但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构建游戏世界观的技术手法日臻完善</w:t>
                      </w:r>
                      <w:r w:rsidRPr="008B497A">
                        <w:rPr>
                          <w:rFonts w:ascii="Times New Roman" w:eastAsia="楷体" w:hAnsi="Times New Roman" w:hint="eastAsia"/>
                        </w:rPr>
                        <w:t>。游戏地图很大一部分是基于我创造的一个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 xml:space="preserve"> D&amp;D 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世界，叫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做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索沙利亚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(</w:t>
                      </w:r>
                      <w:r w:rsidRPr="009E0EF0">
                        <w:rPr>
                          <w:rFonts w:ascii="Times New Roman" w:eastAsia="楷体" w:hAnsi="Times New Roman"/>
                        </w:rPr>
                        <w:t>Sosaria</w:t>
                      </w:r>
                      <w:r>
                        <w:rPr>
                          <w:rFonts w:ascii="Times New Roman" w:eastAsia="楷体" w:hAnsi="Times New Roman"/>
                        </w:rPr>
                        <w:t>)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。最终游戏完成的时候，我们还是决定以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‘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’</w:t>
                      </w:r>
                      <w:r w:rsidRPr="008B497A">
                        <w:rPr>
                          <w:rFonts w:ascii="Times New Roman" w:eastAsia="楷体" w:hAnsi="Times New Roman"/>
                        </w:rPr>
                        <w:t>给它命名。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40621E83" w14:textId="77777777" w:rsidR="00AF5D86" w:rsidRPr="00E81749" w:rsidRDefault="00AF5D8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Pr="009B351E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0F394FAD" w14:textId="77777777" w:rsidR="00AF5D86" w:rsidRPr="00E81749" w:rsidRDefault="00AF5D86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/>
                        </w:rPr>
                        <w:t>创世纪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38CD1FAF">
          <v:rect id="_x0000_i1026" style="width:261.65pt;height:1pt" o:hrpct="500" o:hrstd="t" o:hrnoshade="t" o:hr="t" fillcolor="#cfcdcd [2894]" stroked="f"/>
        </w:pict>
      </w:r>
    </w:p>
    <w:p w14:paraId="391FFF04" w14:textId="77777777" w:rsidR="00AF5D86" w:rsidRDefault="00AF5D86" w:rsidP="00F734E7">
      <w:pPr>
        <w:sectPr w:rsidR="00AF5D86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B870762" w14:textId="77777777" w:rsidR="00AF5D86" w:rsidRDefault="00AF5D86" w:rsidP="009B351E">
      <w:pPr>
        <w:pStyle w:val="-211"/>
        <w:ind w:firstLine="420"/>
      </w:pPr>
      <w:r>
        <w:rPr>
          <w:rFonts w:hint="eastAsia"/>
        </w:rPr>
        <w:t>事实上《创世纪》是理查德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加里奥特（</w:t>
      </w:r>
      <w:r w:rsidRPr="009D4CDE">
        <w:t>Richard Garriot</w:t>
      </w:r>
      <w:r>
        <w:rPr>
          <w:rFonts w:hint="eastAsia"/>
        </w:rPr>
        <w:t>）第一款真正意义上的商业</w:t>
      </w:r>
      <w:r>
        <w:rPr>
          <w:rFonts w:hint="eastAsia"/>
        </w:rPr>
        <w:t xml:space="preserve"> R</w:t>
      </w:r>
      <w:r>
        <w:t xml:space="preserve">PG </w:t>
      </w:r>
      <w:r>
        <w:rPr>
          <w:rFonts w:hint="eastAsia"/>
        </w:rPr>
        <w:t>游戏。</w:t>
      </w:r>
      <w:r>
        <w:rPr>
          <w:rStyle w:val="a9"/>
        </w:rPr>
        <w:footnoteReference w:id="1"/>
      </w:r>
      <w:r>
        <w:rPr>
          <w:rFonts w:hint="eastAsia"/>
        </w:rPr>
        <w:t>他把当年吸引了他这个极客青年的元素全都融合进了游戏里，于是《创世纪》横空出世。</w:t>
      </w:r>
    </w:p>
    <w:p w14:paraId="263306A8" w14:textId="77777777" w:rsidR="00AF5D86" w:rsidRDefault="00AF5D86" w:rsidP="009B351E">
      <w:pPr>
        <w:pStyle w:val="-211"/>
        <w:ind w:firstLine="420"/>
      </w:pPr>
      <w:r>
        <w:rPr>
          <w:rFonts w:hint="eastAsia"/>
        </w:rPr>
        <w:t>《创世纪》的主世界幅员辽阔，丰富多彩、别具一格。它把这个巨大的主世界与《阿卡拉贝》中随机生成的线画式地牢结合起来，还加入了无比麻烦的太空战，颇有</w:t>
      </w:r>
      <w:r>
        <w:rPr>
          <w:rFonts w:hint="eastAsia"/>
        </w:rPr>
        <w:t xml:space="preserve"> </w:t>
      </w:r>
      <w:r>
        <w:t xml:space="preserve">Atari 8-bit </w:t>
      </w:r>
      <w:r>
        <w:rPr>
          <w:rFonts w:hint="eastAsia"/>
        </w:rPr>
        <w:t>上的《星际奇兵》（</w:t>
      </w:r>
      <w:r>
        <w:rPr>
          <w:rFonts w:hint="eastAsia"/>
        </w:rPr>
        <w:t>Star</w:t>
      </w:r>
      <w:r>
        <w:t xml:space="preserve"> </w:t>
      </w:r>
      <w:r>
        <w:rPr>
          <w:rFonts w:hint="eastAsia"/>
        </w:rPr>
        <w:t>Raiders</w:t>
      </w:r>
      <w:r>
        <w:rPr>
          <w:rFonts w:hint="eastAsia"/>
        </w:rPr>
        <w:t>）的既视感，带来的游玩体验可谓妙趣横生、其乐无穷。无怪乎这一作如此成功。</w:t>
      </w:r>
    </w:p>
    <w:p w14:paraId="0E931C86" w14:textId="77777777" w:rsidR="00AF5D86" w:rsidRDefault="00AF5D86" w:rsidP="009B351E">
      <w:pPr>
        <w:pStyle w:val="-211"/>
        <w:ind w:firstLine="420"/>
      </w:pPr>
      <w:r>
        <w:rPr>
          <w:rFonts w:hint="eastAsia"/>
        </w:rPr>
        <w:t>游戏开始之时，索沙利亚的四片大陆已经屈服于邪恶法师蒙丹（</w:t>
      </w:r>
      <w:r>
        <w:rPr>
          <w:rFonts w:hint="eastAsia"/>
        </w:rPr>
        <w:t>Mondain</w:t>
      </w:r>
      <w:r>
        <w:rPr>
          <w:rFonts w:hint="eastAsia"/>
        </w:rPr>
        <w:t>）的统治。“不义之石”（</w:t>
      </w:r>
      <w:r>
        <w:rPr>
          <w:rFonts w:hint="eastAsia"/>
        </w:rPr>
        <w:t>Gem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Immortality</w:t>
      </w:r>
      <w:r>
        <w:rPr>
          <w:rFonts w:hint="eastAsia"/>
        </w:rPr>
        <w:t>）让他立于不败之地。你打败他的唯一机会是在集齐四颗魔法石之后，启动时空穿梭机回到过去，杀死当时羽翼未丰的法师本人。</w:t>
      </w:r>
    </w:p>
    <w:p w14:paraId="3CB9EAB7" w14:textId="77777777" w:rsidR="00AF5D86" w:rsidRDefault="00AF5D86" w:rsidP="00F57896">
      <w:pPr>
        <w:pStyle w:val="-211"/>
        <w:ind w:firstLine="420"/>
      </w:pPr>
      <w:r>
        <w:rPr>
          <w:rFonts w:hint="eastAsia"/>
        </w:rPr>
        <w:t>游戏进程与机制较为松散，各任务之间相对独立，也就让玩家可以随心探索世界的各个角落。如果你专注通关的话，其实只需要</w:t>
      </w:r>
      <w: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小时就能打通，所以这种探索自由度是很加分的。</w:t>
      </w:r>
    </w:p>
    <w:p w14:paraId="436E4480" w14:textId="77777777" w:rsidR="00AF5D86" w:rsidRDefault="00AF5D86" w:rsidP="00F57896">
      <w:pPr>
        <w:pStyle w:val="-211"/>
        <w:ind w:firstLineChars="0" w:firstLine="0"/>
      </w:pPr>
      <w:r>
        <w:rPr>
          <w:rFonts w:hint="eastAsia"/>
          <w:noProof/>
        </w:rPr>
        <w:drawing>
          <wp:inline distT="0" distB="0" distL="0" distR="0" wp14:anchorId="177710A9" wp14:editId="4DC6F36B">
            <wp:extent cx="2954268" cy="2221200"/>
            <wp:effectExtent l="0" t="0" r="0" b="8255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AA0E" w14:textId="77777777" w:rsidR="00AF5D86" w:rsidRDefault="00AF5D86" w:rsidP="005B566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匠心独具的世界地图。图上玩家正在一片森林中与“树魔”（</w:t>
      </w:r>
      <w:r>
        <w:rPr>
          <w:rFonts w:hint="eastAsia"/>
        </w:rPr>
        <w:t>Evil</w:t>
      </w:r>
      <w:r>
        <w:t xml:space="preserve"> </w:t>
      </w:r>
      <w:r>
        <w:rPr>
          <w:rFonts w:hint="eastAsia"/>
        </w:rPr>
        <w:t>Trent</w:t>
      </w:r>
      <w:r>
        <w:rPr>
          <w:rFonts w:hint="eastAsia"/>
        </w:rPr>
        <w:t>）交战。北边是不列颠城（</w:t>
      </w:r>
      <w:r>
        <w:rPr>
          <w:rFonts w:hint="eastAsia"/>
        </w:rPr>
        <w:t>Britain</w:t>
      </w:r>
      <w:r>
        <w:rPr>
          <w:rFonts w:hint="eastAsia"/>
        </w:rPr>
        <w:t>）与不列颠之王的城堡（</w:t>
      </w:r>
      <w:r>
        <w:rPr>
          <w:rFonts w:hint="eastAsia"/>
        </w:rPr>
        <w:t>Castle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）。</w:t>
      </w:r>
    </w:p>
    <w:p w14:paraId="49F6C6D5" w14:textId="77777777" w:rsidR="00AF5D86" w:rsidRPr="005B5669" w:rsidRDefault="00AF5D86" w:rsidP="00791749">
      <w:pPr>
        <w:pStyle w:val="-211"/>
        <w:ind w:firstLine="420"/>
      </w:pPr>
    </w:p>
    <w:p w14:paraId="1B36BB03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游戏中大部分时间，你要么在收集黄金，以保证自己有钱买吃的和补给，不会饿死，要么在和怪物交战积累经验值，让你最终有资格启动时空穿梭机，完成游戏目标。经验值在这作中的意义仅限于此，角色等级基本上无足轻重。</w:t>
      </w:r>
    </w:p>
    <w:p w14:paraId="1DB12F91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获得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的方式有两种，一种是通过在地牢中杀死怪物并且生还而获得，还有一种是向列土封疆的八位国王上贡钱财（其中一位就是大名鼎鼎的不列颠之王，也是加里奥特本人的化身）。要提升角色属性，需要去寻找散布在地图各处的告示牌，与之互动。有四位国王会发布寻找告示牌的支线任务，完成后会有额外奖励。另外四位的任务包括奔赴地牢消灭怪物，前往城堡解救公主等。</w:t>
      </w:r>
    </w:p>
    <w:p w14:paraId="317AA079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该作战斗机制与《阿卡拉贝》比较类似，但是有时间限制，如果时限到了你还没有决定行动，就会失去这一回合。另外战斗不局限于地牢，在大地图上也会有敌人随机出现。</w:t>
      </w:r>
    </w:p>
    <w:p w14:paraId="486B10C8" w14:textId="77777777" w:rsidR="00AF5D86" w:rsidRDefault="00AF5D86" w:rsidP="00D512AA">
      <w:pPr>
        <w:pStyle w:val="-211"/>
        <w:ind w:firstLine="420"/>
      </w:pPr>
      <w:r>
        <w:rPr>
          <w:rFonts w:hint="eastAsia"/>
        </w:rPr>
        <w:t>市镇和城堡的地图都是一整屏呈现，你能从七嘴八舌的弄臣</w:t>
      </w:r>
      <w:r>
        <w:rPr>
          <w:rStyle w:val="a9"/>
        </w:rPr>
        <w:footnoteReference w:id="2"/>
      </w:r>
      <w:r>
        <w:rPr>
          <w:rFonts w:hint="eastAsia"/>
        </w:rPr>
        <w:t>嘴里听到很多游戏线索。在酒吧消费也会探听到相关线索。你可以购买装备和食物，或者偷窃，但可能会惹到一看就不好惹的警卫。随着玩家的成长，游戏世界的科技也有所发展，商店里会上架各种新品武器和盔甲，从剑、弓、手枪到光剑，一应俱全，甚至有一把“相位剑”（</w:t>
      </w:r>
      <w:r>
        <w:rPr>
          <w:rFonts w:hint="eastAsia"/>
        </w:rPr>
        <w:t>phazor</w:t>
      </w:r>
      <w:r>
        <w:rPr>
          <w:rFonts w:hint="eastAsia"/>
        </w:rPr>
        <w:t>）。至于载具，你能买到带激光的气垫船，甚至航天飞机。</w:t>
      </w:r>
    </w:p>
    <w:p w14:paraId="4E6FA5CB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在游戏里你的种族可以是人类、精灵、矮人、波比特人</w:t>
      </w:r>
      <w:r>
        <w:rPr>
          <w:rStyle w:val="a9"/>
        </w:rPr>
        <w:footnoteReference w:id="3"/>
      </w:r>
      <w:r>
        <w:rPr>
          <w:rFonts w:hint="eastAsia"/>
        </w:rPr>
        <w:t>，而职业可以是战士、牧师、盗贼、法师。不过这些只影响初始的加点，每一个种族和职业都能使用所有的武器和装备，除了少数法术是仅限法师使用的。</w:t>
      </w:r>
    </w:p>
    <w:p w14:paraId="2C382E1F" w14:textId="77777777" w:rsidR="00AF5D86" w:rsidRDefault="00AF5D86" w:rsidP="00791749">
      <w:pPr>
        <w:pStyle w:val="-211"/>
        <w:ind w:firstLine="420"/>
      </w:pPr>
    </w:p>
    <w:p w14:paraId="024E18C8" w14:textId="77777777" w:rsidR="00AF5D86" w:rsidRDefault="00AF5D86" w:rsidP="00AC0787">
      <w:pPr>
        <w:pStyle w:val="-21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64752969" wp14:editId="7DC27D4E">
            <wp:extent cx="3056583" cy="2293749"/>
            <wp:effectExtent l="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20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6902" w14:textId="77777777" w:rsidR="00AF5D86" w:rsidRDefault="00AF5D86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不列颠之王的城堡里，小丑大喊道他有玩家需要的钥匙。要知道在一个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里，这是妥妥地找死。</w:t>
      </w:r>
    </w:p>
    <w:p w14:paraId="2EDE159F" w14:textId="77777777" w:rsidR="00AF5D86" w:rsidRDefault="00AF5D86" w:rsidP="00791749">
      <w:pPr>
        <w:pStyle w:val="-211"/>
        <w:ind w:firstLine="420"/>
      </w:pPr>
    </w:p>
    <w:p w14:paraId="18F03F75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法术系统比较简单，只有几种魔法，通过卷轴施展。而真正有用的其实只有两个——魔梯术：上，和魔梯术：下。有了这两个，你的地牢之旅就会轻松许多，不用一步一步地把路线画下来，也不用辛苦寻找暗门。</w:t>
      </w:r>
    </w:p>
    <w:p w14:paraId="53BF39C4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《创世纪》在如下方面展现出它的革命性：其他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的核心在于打通地牢，而《创世纪》的精髓却在于史诗般的冒险本身。有巨大世界供你探索，你去到市镇，觐见国王，御马驰骋，穿梭时空。当然，也能在地牢里和怪物拼个你死我活。上手极其容易，丹尼斯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鲁贝（</w:t>
      </w:r>
      <w:r>
        <w:rPr>
          <w:rFonts w:hint="eastAsia"/>
        </w:rPr>
        <w:t>Denis</w:t>
      </w:r>
      <w:r>
        <w:t xml:space="preserve"> </w:t>
      </w:r>
      <w:r>
        <w:rPr>
          <w:rFonts w:hint="eastAsia"/>
        </w:rPr>
        <w:t>Loubet</w:t>
      </w:r>
      <w:r>
        <w:rPr>
          <w:rFonts w:hint="eastAsia"/>
        </w:rPr>
        <w:t>）绘制的精美手册让你立刻进入世界观，再通过命令摘要界面学习一下游戏中的几个键位，就能开启你的旅程了。</w:t>
      </w:r>
    </w:p>
    <w:p w14:paraId="6A17F69F" w14:textId="77777777" w:rsidR="00AF5D86" w:rsidRDefault="00AF5D86" w:rsidP="00791749">
      <w:pPr>
        <w:pStyle w:val="-211"/>
        <w:ind w:firstLine="420"/>
      </w:pPr>
      <w:r>
        <w:rPr>
          <w:rFonts w:hint="eastAsia"/>
        </w:rPr>
        <w:t>《创世纪》是我玩的第一款</w:t>
      </w:r>
      <w:r>
        <w:rPr>
          <w:rFonts w:hint="eastAsia"/>
        </w:rPr>
        <w:t xml:space="preserve"> RPG</w:t>
      </w:r>
      <w:r>
        <w:rPr>
          <w:rFonts w:hint="eastAsia"/>
        </w:rPr>
        <w:t>。虽然我读过《无尽的任务》（</w:t>
      </w:r>
      <w:r>
        <w:t>Endless Quest</w:t>
      </w:r>
      <w:r>
        <w:rPr>
          <w:rFonts w:hint="eastAsia"/>
        </w:rPr>
        <w:t>）和《惊险岔路口》（</w:t>
      </w:r>
      <w:r>
        <w:rPr>
          <w:rFonts w:hint="eastAsia"/>
        </w:rPr>
        <w:t>C</w:t>
      </w:r>
      <w:r>
        <w:t>hoose Your Own Adventure</w:t>
      </w:r>
      <w:r>
        <w:rPr>
          <w:rFonts w:hint="eastAsia"/>
        </w:rPr>
        <w:t>）</w:t>
      </w:r>
      <w:r>
        <w:rPr>
          <w:rStyle w:val="a9"/>
        </w:rPr>
        <w:footnoteReference w:id="4"/>
      </w:r>
      <w:r>
        <w:rPr>
          <w:rFonts w:hint="eastAsia"/>
        </w:rPr>
        <w:t>系列，对这种代入自己的冒险故事已经有一个概念，但在</w:t>
      </w:r>
      <w:r>
        <w:t xml:space="preserve"> 1988 </w:t>
      </w:r>
      <w:r>
        <w:rPr>
          <w:rFonts w:hint="eastAsia"/>
        </w:rPr>
        <w:t>年，《创世纪》是</w:t>
      </w:r>
      <w:r>
        <w:rPr>
          <w:rFonts w:hint="eastAsia"/>
        </w:rPr>
        <w:t xml:space="preserve"> 1</w:t>
      </w:r>
      <w:r>
        <w:t xml:space="preserve">3 </w:t>
      </w:r>
      <w:r>
        <w:rPr>
          <w:rFonts w:hint="eastAsia"/>
        </w:rPr>
        <w:t>岁的我在自己的新</w:t>
      </w:r>
      <w:r>
        <w:rPr>
          <w:rFonts w:hint="eastAsia"/>
        </w:rPr>
        <w:t xml:space="preserve"> C</w:t>
      </w:r>
      <w:r>
        <w:t xml:space="preserve">64 </w:t>
      </w:r>
      <w:r>
        <w:rPr>
          <w:rFonts w:hint="eastAsia"/>
        </w:rPr>
        <w:t>电脑上从未体验过的奇妙乐趣。</w:t>
      </w:r>
    </w:p>
    <w:p w14:paraId="345D0ED3" w14:textId="77777777" w:rsidR="00AF5D86" w:rsidRDefault="00AF5D86" w:rsidP="00791749">
      <w:pPr>
        <w:pStyle w:val="-211"/>
        <w:ind w:firstLine="420"/>
      </w:pPr>
    </w:p>
    <w:p w14:paraId="710E7F0E" w14:textId="77777777" w:rsidR="00AF5D86" w:rsidRDefault="00AF5D86" w:rsidP="00EA10AB">
      <w:pPr>
        <w:pStyle w:val="-211"/>
        <w:keepNext/>
        <w:ind w:firstLineChars="0" w:firstLine="0"/>
      </w:pPr>
      <w:r>
        <w:rPr>
          <w:noProof/>
        </w:rPr>
        <w:drawing>
          <wp:inline distT="0" distB="0" distL="0" distR="0" wp14:anchorId="294E0336" wp14:editId="30DDFB6C">
            <wp:extent cx="2951774" cy="2219325"/>
            <wp:effectExtent l="0" t="0" r="127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7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2416" w14:textId="77777777" w:rsidR="00AF5D86" w:rsidRDefault="00AF5D86" w:rsidP="00EA10AB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如果你拥有了航天飞机，你可以停靠在星际基地，换一艘宇宙飞船，与钛战机（</w:t>
      </w:r>
      <w:r>
        <w:rPr>
          <w:rFonts w:hint="eastAsia"/>
        </w:rPr>
        <w:t>TIE-Fighters</w:t>
      </w:r>
      <w:r>
        <w:rPr>
          <w:rFonts w:hint="eastAsia"/>
        </w:rPr>
        <w:t>）作战。</w:t>
      </w:r>
    </w:p>
    <w:p w14:paraId="62CE3E53" w14:textId="77777777" w:rsidR="00AF5D86" w:rsidRDefault="00AF5D86" w:rsidP="00EA10AB"/>
    <w:p w14:paraId="1D39EA4B" w14:textId="77777777" w:rsidR="00AF5D86" w:rsidRDefault="00AF5D86" w:rsidP="00EA10AB">
      <w:pPr>
        <w:pStyle w:val="-211"/>
        <w:ind w:firstLine="420"/>
      </w:pPr>
      <w:r>
        <w:rPr>
          <w:rFonts w:hint="eastAsia"/>
        </w:rPr>
        <w:t>我在玩这个游戏中学会了如何操作键位，理解了所谓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究竟是怎么一回事。发现线索与提示，欣赏游戏手册的优秀文本与精美手绘，领会这个世界的独到韵味，真正沉浸于冒险之中。这与隔着屏幕看《霍比特人》电影实在是两回事。</w:t>
      </w:r>
    </w:p>
    <w:p w14:paraId="51DE078D" w14:textId="77777777" w:rsidR="00AF5D86" w:rsidRDefault="00AF5D86" w:rsidP="00EA10AB">
      <w:pPr>
        <w:pStyle w:val="-211"/>
        <w:ind w:firstLine="420"/>
      </w:pPr>
      <w:r>
        <w:rPr>
          <w:rFonts w:hint="eastAsia"/>
        </w:rPr>
        <w:t>我花了一个月时间玩通这个游戏，期间只给</w:t>
      </w:r>
      <w:r>
        <w:rPr>
          <w:rFonts w:hint="eastAsia"/>
        </w:rPr>
        <w:t xml:space="preserve"> Origin</w:t>
      </w:r>
      <w:r>
        <w:rPr>
          <w:rStyle w:val="a9"/>
        </w:rPr>
        <w:footnoteReference w:id="5"/>
      </w:r>
      <w:r>
        <w:t xml:space="preserve"> </w:t>
      </w:r>
      <w:r>
        <w:rPr>
          <w:rFonts w:hint="eastAsia"/>
        </w:rPr>
        <w:t>的求助热线打过一次电话，在接近尾声的时候。毕竟那会儿攻略还没那么好找。从此，我便深深爱上了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游戏。</w:t>
      </w:r>
      <w:r>
        <w:rPr>
          <w:rStyle w:val="a9"/>
        </w:rPr>
        <w:footnoteReference w:id="6"/>
      </w:r>
    </w:p>
    <w:p w14:paraId="4DD490ED" w14:textId="77777777" w:rsidR="00AF5D86" w:rsidRDefault="00AF5D86" w:rsidP="00EA10AB">
      <w:pPr>
        <w:pStyle w:val="-211"/>
        <w:ind w:firstLine="420"/>
      </w:pPr>
      <w:r>
        <w:rPr>
          <w:rFonts w:hint="eastAsia"/>
        </w:rPr>
        <w:t>如果换一个游戏，我还会如此入迷么？比方说像《巫术》（</w:t>
      </w:r>
      <w:r>
        <w:rPr>
          <w:rFonts w:hint="eastAsia"/>
        </w:rPr>
        <w:t>Wizardry</w:t>
      </w:r>
      <w:r>
        <w:rPr>
          <w:rFonts w:hint="eastAsia"/>
        </w:rPr>
        <w:t>）那种难到让人抓狂的游戏，可玩角色固然很多，但只要在一个致命陷阱失足，你就与你的小队说再见。</w:t>
      </w:r>
    </w:p>
    <w:p w14:paraId="6EC8B2BB" w14:textId="77777777" w:rsidR="00AF5D86" w:rsidRDefault="00AF5D86" w:rsidP="00857D3E">
      <w:pPr>
        <w:pStyle w:val="-211"/>
        <w:ind w:firstLine="420"/>
      </w:pPr>
      <w:r>
        <w:rPr>
          <w:rFonts w:hint="eastAsia"/>
        </w:rPr>
        <w:t>或者像《</w:t>
      </w:r>
      <w:r w:rsidRPr="00BD01F1">
        <w:rPr>
          <w:rFonts w:hint="eastAsia"/>
        </w:rPr>
        <w:t>地牢任务</w:t>
      </w:r>
      <w:r>
        <w:rPr>
          <w:rFonts w:hint="eastAsia"/>
        </w:rPr>
        <w:t>：阿帕莎神庙》（</w:t>
      </w:r>
      <w:r>
        <w:rPr>
          <w:rFonts w:hint="eastAsia"/>
        </w:rPr>
        <w:t>Dunjonquest</w:t>
      </w:r>
      <w:r>
        <w:rPr>
          <w:rFonts w:hint="eastAsia"/>
        </w:rPr>
        <w:t>：</w:t>
      </w:r>
      <w:r>
        <w:rPr>
          <w:rFonts w:hint="eastAsia"/>
        </w:rPr>
        <w:t>Temple</w:t>
      </w:r>
      <w:r>
        <w:t xml:space="preserve"> </w:t>
      </w:r>
      <w:r>
        <w:rPr>
          <w:rFonts w:hint="eastAsia"/>
        </w:rPr>
        <w:t>of</w:t>
      </w:r>
      <w:r>
        <w:t xml:space="preserve"> Apshai</w:t>
      </w:r>
      <w:r>
        <w:rPr>
          <w:rFonts w:hint="eastAsia"/>
        </w:rPr>
        <w:t>）那样，操作考究复杂，游戏世界的细节都分散在手册里让你找，角色成型也缓慢得多。它们能带给我同样的游戏体验么？</w:t>
      </w:r>
    </w:p>
    <w:p w14:paraId="247D9996" w14:textId="77777777" w:rsidR="00AF5D86" w:rsidRDefault="00AF5D86" w:rsidP="00857D3E">
      <w:pPr>
        <w:pStyle w:val="-211"/>
        <w:ind w:firstLine="420"/>
      </w:pPr>
      <w:r>
        <w:rPr>
          <w:rFonts w:hint="eastAsia"/>
        </w:rPr>
        <w:t>我觉得不能。</w:t>
      </w:r>
    </w:p>
    <w:p w14:paraId="0179C778" w14:textId="77777777" w:rsidR="00AF5D86" w:rsidRDefault="00AF5D86" w:rsidP="00857D3E">
      <w:pPr>
        <w:pStyle w:val="-211"/>
        <w:ind w:firstLine="420"/>
      </w:pPr>
    </w:p>
    <w:p w14:paraId="37E5EE02" w14:textId="77777777" w:rsidR="00AF5D86" w:rsidRDefault="00AF5D86" w:rsidP="00F46451">
      <w:pPr>
        <w:pStyle w:val="-211"/>
        <w:keepNext/>
        <w:ind w:firstLineChars="0" w:firstLine="0"/>
      </w:pPr>
      <w:r>
        <w:rPr>
          <w:noProof/>
        </w:rPr>
        <w:drawing>
          <wp:inline distT="0" distB="0" distL="0" distR="0" wp14:anchorId="4F0318AE" wp14:editId="44D698C3">
            <wp:extent cx="2959056" cy="2224800"/>
            <wp:effectExtent l="0" t="0" r="0" b="4445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56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8B09" w14:textId="77777777" w:rsidR="00AF5D86" w:rsidRDefault="00AF5D86" w:rsidP="00F4645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我们现在身处地牢的最底层，面前一只手绘的炎魔愈来愈近……我是说焱魔！</w:t>
      </w:r>
      <w:r>
        <w:rPr>
          <w:rStyle w:val="a9"/>
        </w:rPr>
        <w:footnoteReference w:id="7"/>
      </w:r>
    </w:p>
    <w:p w14:paraId="162AA214" w14:textId="77777777" w:rsidR="00AF5D86" w:rsidRDefault="00AF5D86" w:rsidP="00146450">
      <w:pPr>
        <w:pStyle w:val="-211"/>
        <w:ind w:firstLineChars="0" w:firstLine="0"/>
      </w:pPr>
    </w:p>
    <w:p w14:paraId="7C988984" w14:textId="77777777" w:rsidR="00AF5D86" w:rsidRDefault="00AF5D86" w:rsidP="001D1957">
      <w:pPr>
        <w:pStyle w:val="-211"/>
        <w:ind w:firstLine="420"/>
      </w:pPr>
    </w:p>
    <w:p w14:paraId="02E08C43" w14:textId="77777777" w:rsidR="00AF5D86" w:rsidRDefault="00AF5D86" w:rsidP="00EA10AB">
      <w:pPr>
        <w:pStyle w:val="-211"/>
        <w:ind w:firstLine="420"/>
      </w:pPr>
    </w:p>
    <w:p w14:paraId="7B718AD4" w14:textId="77777777" w:rsidR="00AF5D86" w:rsidRDefault="00AF5D86" w:rsidP="00F8075D">
      <w:pPr>
        <w:pStyle w:val="af"/>
        <w:sectPr w:rsidR="00AF5D86" w:rsidSect="00A8527F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1848622" w14:textId="2C22834D" w:rsidR="00F8075D" w:rsidRPr="00E07734" w:rsidRDefault="00F8075D" w:rsidP="00F8075D">
      <w:pPr>
        <w:pStyle w:val="af"/>
      </w:pPr>
    </w:p>
    <w:sectPr w:rsidR="00F8075D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E8C8A" w14:textId="77777777" w:rsidR="00EB0D87" w:rsidRDefault="00EB0D87" w:rsidP="00F841EF">
      <w:r>
        <w:separator/>
      </w:r>
    </w:p>
  </w:endnote>
  <w:endnote w:type="continuationSeparator" w:id="0">
    <w:p w14:paraId="37830155" w14:textId="77777777" w:rsidR="00EB0D87" w:rsidRDefault="00EB0D87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FC29" w14:textId="77777777" w:rsidR="00AF5D86" w:rsidRPr="00412ACB" w:rsidRDefault="00AF5D86" w:rsidP="00412ACB">
    <w:pPr>
      <w:pStyle w:val="Footer-Grey121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202FC" w14:textId="77777777" w:rsidR="00AF5D86" w:rsidRPr="00412ACB" w:rsidRDefault="00AF5D86" w:rsidP="00412ACB">
    <w:pPr>
      <w:pStyle w:val="Footer-Grey37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63F83" w14:textId="77777777" w:rsidR="00EB0D87" w:rsidRDefault="00EB0D87" w:rsidP="00F841EF">
      <w:r>
        <w:separator/>
      </w:r>
    </w:p>
  </w:footnote>
  <w:footnote w:type="continuationSeparator" w:id="0">
    <w:p w14:paraId="120F5576" w14:textId="77777777" w:rsidR="00EB0D87" w:rsidRDefault="00EB0D87" w:rsidP="00F841EF">
      <w:r>
        <w:continuationSeparator/>
      </w:r>
    </w:p>
  </w:footnote>
  <w:footnote w:id="1">
    <w:p w14:paraId="77AF4A9A" w14:textId="77777777" w:rsidR="00AF5D86" w:rsidRDefault="00AF5D8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译者注：此处原文使用的“……,</w:t>
      </w:r>
      <w:r>
        <w:t xml:space="preserve"> and it shows</w:t>
      </w:r>
      <w:r>
        <w:rPr>
          <w:rFonts w:hint="eastAsia"/>
        </w:rPr>
        <w:t>”现在成为了英语社区（特别是推特上）的一个meme（含义近似中文互联网的“梗”），较多用来表达对过去很流行，而现在已经消失于大众视野的事物的怀念和感叹。</w:t>
      </w:r>
    </w:p>
  </w:footnote>
  <w:footnote w:id="2">
    <w:p w14:paraId="1ACDE704" w14:textId="77777777" w:rsidR="00AF5D86" w:rsidRPr="0080293A" w:rsidRDefault="00AF5D86" w:rsidP="001870B9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译者注：虽然</w:t>
      </w:r>
      <w:r>
        <w:t>fool, jester, clown</w:t>
      </w:r>
      <w:r>
        <w:rPr>
          <w:rFonts w:hint="eastAsia"/>
        </w:rPr>
        <w:t>都有小丑的意思，但有细微差别。在莎士比亚作品中，三者分别为愚人或傻子，弄臣（类似于中国的伶人）和职业小丑。巫师1和巫师3的官方汉化用的是弄臣。</w:t>
      </w:r>
    </w:p>
  </w:footnote>
  <w:footnote w:id="3">
    <w:p w14:paraId="68243BAC" w14:textId="77777777" w:rsidR="00AF5D86" w:rsidRDefault="00AF5D8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译者注：波比特人（Bobbits），居住在旧索沙利亚大陆上的常见种族之一，个头矮小，性格温和，拥有较高智慧也因此热爱追求知识，战斗能力偏弱，倾向于回避肢体冲突。</w:t>
      </w:r>
    </w:p>
  </w:footnote>
  <w:footnote w:id="4">
    <w:p w14:paraId="511230AA" w14:textId="77777777" w:rsidR="00AF5D86" w:rsidRDefault="00AF5D86" w:rsidP="000D6AC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译者注：童书《惊险岔路口》系列衍生自 E</w:t>
      </w:r>
      <w:r>
        <w:t xml:space="preserve">. </w:t>
      </w:r>
      <w:r>
        <w:rPr>
          <w:rFonts w:hint="eastAsia"/>
        </w:rPr>
        <w:t>帕卡德首创的概念，以第二人称叙事，引导小读者扮演故事中的主人公，做出选择影响剧情发展和结局走向，兼具文学性与游戏性。</w:t>
      </w:r>
    </w:p>
  </w:footnote>
  <w:footnote w:id="5">
    <w:p w14:paraId="41E1DB46" w14:textId="77777777" w:rsidR="00AF5D86" w:rsidRDefault="00AF5D8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译者注：O</w:t>
      </w:r>
      <w:r>
        <w:t>rigin Systems Inc.</w:t>
      </w:r>
      <w:r>
        <w:rPr>
          <w:rFonts w:hint="eastAsia"/>
        </w:rPr>
        <w:t xml:space="preserve">，简称“OSI”，加里奥特于 </w:t>
      </w:r>
      <w:r>
        <w:t xml:space="preserve">1983 </w:t>
      </w:r>
      <w:r>
        <w:rPr>
          <w:rFonts w:hint="eastAsia"/>
        </w:rPr>
        <w:t>年成立的游戏开发公司，代表作有《创世纪》系列和《银河飞将》（Wing</w:t>
      </w:r>
      <w:r>
        <w:t xml:space="preserve"> </w:t>
      </w:r>
      <w:r>
        <w:rPr>
          <w:rFonts w:hint="eastAsia"/>
        </w:rPr>
        <w:t>Commander）。</w:t>
      </w:r>
      <w:r>
        <w:t xml:space="preserve"> </w:t>
      </w:r>
    </w:p>
  </w:footnote>
  <w:footnote w:id="6">
    <w:p w14:paraId="10A5ED64" w14:textId="77777777" w:rsidR="00AF5D86" w:rsidRDefault="00AF5D86" w:rsidP="0014645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一位名叫约瑟夫·坡帕提的粉丝改编了一个桌游版《创世纪》，单人游玩。在</w:t>
      </w:r>
      <w:hyperlink r:id="rId1" w:history="1">
        <w:r w:rsidRPr="00BF2B17">
          <w:rPr>
            <w:rStyle w:val="aa"/>
            <w:rFonts w:hint="eastAsia"/>
          </w:rPr>
          <w:t>w</w:t>
        </w:r>
        <w:r w:rsidRPr="00BF2B17">
          <w:rPr>
            <w:rStyle w:val="aa"/>
          </w:rPr>
          <w:t>ww.boardgamegeek.com</w:t>
        </w:r>
      </w:hyperlink>
      <w:r>
        <w:rPr>
          <w:rFonts w:hint="eastAsia"/>
        </w:rPr>
        <w:t>可以免费获得。</w:t>
      </w:r>
    </w:p>
  </w:footnote>
  <w:footnote w:id="7">
    <w:p w14:paraId="4890CA74" w14:textId="77777777" w:rsidR="00AF5D86" w:rsidRDefault="00AF5D86">
      <w:pPr>
        <w:pStyle w:val="a7"/>
      </w:pPr>
      <w:r>
        <w:rPr>
          <w:rStyle w:val="a9"/>
        </w:rPr>
        <w:footnoteRef/>
      </w:r>
      <w:r>
        <w:t xml:space="preserve"> </w:t>
      </w:r>
      <w:r w:rsidRPr="00146450">
        <w:rPr>
          <w:rFonts w:hint="eastAsia"/>
        </w:rPr>
        <w:t>译者注：焱魔（</w:t>
      </w:r>
      <w:r w:rsidRPr="00146450">
        <w:t>Balron），原型来自《指环王》中的怪物炎魔（Balrog），在《创世纪》续作中亦有出现，是历代最强大、最难打的敌人。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395A9" w14:textId="77777777" w:rsidR="00AF5D86" w:rsidRDefault="00AF5D8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14D8C" w14:textId="77777777" w:rsidR="00AF5D86" w:rsidRDefault="00AF5D8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45DB7"/>
    <w:rsid w:val="00055882"/>
    <w:rsid w:val="00062CAA"/>
    <w:rsid w:val="00064042"/>
    <w:rsid w:val="00087AE0"/>
    <w:rsid w:val="000A6A0B"/>
    <w:rsid w:val="000B34CB"/>
    <w:rsid w:val="000C1A81"/>
    <w:rsid w:val="000D6670"/>
    <w:rsid w:val="000D6ACB"/>
    <w:rsid w:val="000E4E1E"/>
    <w:rsid w:val="001054CA"/>
    <w:rsid w:val="00111EB5"/>
    <w:rsid w:val="00117365"/>
    <w:rsid w:val="00146450"/>
    <w:rsid w:val="00150BAB"/>
    <w:rsid w:val="00153EE2"/>
    <w:rsid w:val="00156848"/>
    <w:rsid w:val="001573DA"/>
    <w:rsid w:val="0016522A"/>
    <w:rsid w:val="001806CB"/>
    <w:rsid w:val="001870B9"/>
    <w:rsid w:val="001B3B4D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C1470"/>
    <w:rsid w:val="002D01D3"/>
    <w:rsid w:val="002E50DE"/>
    <w:rsid w:val="002F1A0E"/>
    <w:rsid w:val="002F3408"/>
    <w:rsid w:val="002F7493"/>
    <w:rsid w:val="003249D9"/>
    <w:rsid w:val="00333CDD"/>
    <w:rsid w:val="003453F4"/>
    <w:rsid w:val="00355319"/>
    <w:rsid w:val="003575CF"/>
    <w:rsid w:val="00362338"/>
    <w:rsid w:val="00366B4E"/>
    <w:rsid w:val="003845EC"/>
    <w:rsid w:val="00385064"/>
    <w:rsid w:val="00385C4B"/>
    <w:rsid w:val="00386127"/>
    <w:rsid w:val="003E13C6"/>
    <w:rsid w:val="003F442C"/>
    <w:rsid w:val="003F4CD0"/>
    <w:rsid w:val="00412ACB"/>
    <w:rsid w:val="00427A03"/>
    <w:rsid w:val="004367FE"/>
    <w:rsid w:val="00445F1D"/>
    <w:rsid w:val="00455867"/>
    <w:rsid w:val="00473DBD"/>
    <w:rsid w:val="004B4D18"/>
    <w:rsid w:val="004B7AB8"/>
    <w:rsid w:val="004C323F"/>
    <w:rsid w:val="004C691F"/>
    <w:rsid w:val="005062C4"/>
    <w:rsid w:val="005132BB"/>
    <w:rsid w:val="00532598"/>
    <w:rsid w:val="00550A5C"/>
    <w:rsid w:val="00554140"/>
    <w:rsid w:val="00561057"/>
    <w:rsid w:val="00587227"/>
    <w:rsid w:val="00594354"/>
    <w:rsid w:val="005A2AD5"/>
    <w:rsid w:val="005B5669"/>
    <w:rsid w:val="005E1D00"/>
    <w:rsid w:val="00621D8F"/>
    <w:rsid w:val="0062507E"/>
    <w:rsid w:val="00644FB6"/>
    <w:rsid w:val="0065046D"/>
    <w:rsid w:val="006524A1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34ACD"/>
    <w:rsid w:val="00746BE5"/>
    <w:rsid w:val="007752FB"/>
    <w:rsid w:val="00785A27"/>
    <w:rsid w:val="007869FA"/>
    <w:rsid w:val="00791749"/>
    <w:rsid w:val="007A2BD6"/>
    <w:rsid w:val="007D71D1"/>
    <w:rsid w:val="0080293A"/>
    <w:rsid w:val="00804F76"/>
    <w:rsid w:val="00806138"/>
    <w:rsid w:val="008451DD"/>
    <w:rsid w:val="00857D3E"/>
    <w:rsid w:val="00861514"/>
    <w:rsid w:val="00864407"/>
    <w:rsid w:val="00876728"/>
    <w:rsid w:val="00885A03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B87"/>
    <w:rsid w:val="00911BFC"/>
    <w:rsid w:val="0092470C"/>
    <w:rsid w:val="0092507E"/>
    <w:rsid w:val="00937B95"/>
    <w:rsid w:val="00960341"/>
    <w:rsid w:val="0097206B"/>
    <w:rsid w:val="009B351E"/>
    <w:rsid w:val="009B48BF"/>
    <w:rsid w:val="009B5ACC"/>
    <w:rsid w:val="009C45E4"/>
    <w:rsid w:val="009D4CDE"/>
    <w:rsid w:val="009E0EF0"/>
    <w:rsid w:val="00A2094B"/>
    <w:rsid w:val="00A3384D"/>
    <w:rsid w:val="00A34B6E"/>
    <w:rsid w:val="00A47A89"/>
    <w:rsid w:val="00A50650"/>
    <w:rsid w:val="00A633EF"/>
    <w:rsid w:val="00A703B1"/>
    <w:rsid w:val="00A74E20"/>
    <w:rsid w:val="00A773E6"/>
    <w:rsid w:val="00A8527F"/>
    <w:rsid w:val="00A867B3"/>
    <w:rsid w:val="00A8783F"/>
    <w:rsid w:val="00AA606A"/>
    <w:rsid w:val="00AA68E8"/>
    <w:rsid w:val="00AC0787"/>
    <w:rsid w:val="00AC153E"/>
    <w:rsid w:val="00AC3916"/>
    <w:rsid w:val="00AC437D"/>
    <w:rsid w:val="00AF5D86"/>
    <w:rsid w:val="00B10315"/>
    <w:rsid w:val="00B10A40"/>
    <w:rsid w:val="00B23138"/>
    <w:rsid w:val="00B25851"/>
    <w:rsid w:val="00B415B0"/>
    <w:rsid w:val="00B50715"/>
    <w:rsid w:val="00B62941"/>
    <w:rsid w:val="00B64617"/>
    <w:rsid w:val="00BA2914"/>
    <w:rsid w:val="00BD01F1"/>
    <w:rsid w:val="00BD7582"/>
    <w:rsid w:val="00BE1C72"/>
    <w:rsid w:val="00BE5C9F"/>
    <w:rsid w:val="00BE74A7"/>
    <w:rsid w:val="00BF11F4"/>
    <w:rsid w:val="00C2685A"/>
    <w:rsid w:val="00C36086"/>
    <w:rsid w:val="00C61659"/>
    <w:rsid w:val="00C64F89"/>
    <w:rsid w:val="00C7080D"/>
    <w:rsid w:val="00CE2F7E"/>
    <w:rsid w:val="00D02128"/>
    <w:rsid w:val="00D03448"/>
    <w:rsid w:val="00D2473E"/>
    <w:rsid w:val="00D25BF2"/>
    <w:rsid w:val="00D40B17"/>
    <w:rsid w:val="00D43879"/>
    <w:rsid w:val="00D47D43"/>
    <w:rsid w:val="00D512AA"/>
    <w:rsid w:val="00D55CE4"/>
    <w:rsid w:val="00D62021"/>
    <w:rsid w:val="00D74177"/>
    <w:rsid w:val="00D81BDB"/>
    <w:rsid w:val="00DA3110"/>
    <w:rsid w:val="00DA3E65"/>
    <w:rsid w:val="00DA4567"/>
    <w:rsid w:val="00DB684D"/>
    <w:rsid w:val="00DC199F"/>
    <w:rsid w:val="00DC41BE"/>
    <w:rsid w:val="00DC7054"/>
    <w:rsid w:val="00DD0457"/>
    <w:rsid w:val="00DD1A42"/>
    <w:rsid w:val="00DF1BD2"/>
    <w:rsid w:val="00E06D6C"/>
    <w:rsid w:val="00E07734"/>
    <w:rsid w:val="00E1534E"/>
    <w:rsid w:val="00E15496"/>
    <w:rsid w:val="00E20D0F"/>
    <w:rsid w:val="00E36EC7"/>
    <w:rsid w:val="00E377C2"/>
    <w:rsid w:val="00E61F41"/>
    <w:rsid w:val="00E63C55"/>
    <w:rsid w:val="00E81749"/>
    <w:rsid w:val="00E96BDA"/>
    <w:rsid w:val="00EA10AB"/>
    <w:rsid w:val="00EA35E2"/>
    <w:rsid w:val="00EB0D87"/>
    <w:rsid w:val="00EC684F"/>
    <w:rsid w:val="00EC6E10"/>
    <w:rsid w:val="00EE2E4F"/>
    <w:rsid w:val="00EE3E02"/>
    <w:rsid w:val="00F27EC2"/>
    <w:rsid w:val="00F46451"/>
    <w:rsid w:val="00F505B5"/>
    <w:rsid w:val="00F57896"/>
    <w:rsid w:val="00F734E7"/>
    <w:rsid w:val="00F75076"/>
    <w:rsid w:val="00F800C8"/>
    <w:rsid w:val="00F8075D"/>
    <w:rsid w:val="00F841EF"/>
    <w:rsid w:val="00FA259E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qFormat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3">
    <w:name w:val="annotation reference"/>
    <w:basedOn w:val="a0"/>
    <w:uiPriority w:val="99"/>
    <w:semiHidden/>
    <w:unhideWhenUsed/>
    <w:rsid w:val="00A74E20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A74E20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A74E20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74E2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A74E20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80293A"/>
    <w:rPr>
      <w:color w:val="954F72" w:themeColor="followedHyperlink"/>
      <w:u w:val="single"/>
    </w:rPr>
  </w:style>
  <w:style w:type="paragraph" w:customStyle="1" w:styleId="Footer-Grey37">
    <w:name w:val="Footer-Grey37"/>
    <w:basedOn w:val="a"/>
    <w:qFormat/>
    <w:rsid w:val="00AF5D8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1">
    <w:name w:val="正文-首行缩进211"/>
    <w:basedOn w:val="a"/>
    <w:qFormat/>
    <w:rsid w:val="00AF5D86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1">
    <w:name w:val="Footer-Grey1211"/>
    <w:basedOn w:val="a"/>
    <w:qFormat/>
    <w:rsid w:val="00AF5D8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note.php?note_id=2595078874343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yperlink" Target="https://www.facebook.com/note.php?note_id=25950788743438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ardgamegeek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6017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28</cp:revision>
  <dcterms:created xsi:type="dcterms:W3CDTF">2020-09-10T01:22:00Z</dcterms:created>
  <dcterms:modified xsi:type="dcterms:W3CDTF">2021-02-08T00:34:00Z</dcterms:modified>
</cp:coreProperties>
</file>