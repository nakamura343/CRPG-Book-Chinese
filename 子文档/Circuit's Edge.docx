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F9252" w14:textId="02966DCB" w:rsidR="0016522A" w:rsidRPr="00F734E7" w:rsidRDefault="000C1A81" w:rsidP="00DB684D">
      <w:pPr>
        <w:pStyle w:val="Heading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A6434B4" wp14:editId="3082FED6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029592"/>
                <wp:effectExtent l="0" t="0" r="5715" b="0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029592"/>
                          <a:chOff x="0" y="1802"/>
                          <a:chExt cx="6185535" cy="3029592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9563" y="1802"/>
                            <a:ext cx="6146409" cy="26748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0" y="2687224"/>
                            <a:ext cx="6185535" cy="3441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C9A7B63" w14:textId="34553D04" w:rsidR="00F96429" w:rsidRPr="003D1B06" w:rsidRDefault="000C3156" w:rsidP="000C3156">
                              <w:pPr>
                                <w:pStyle w:val="a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W</w:t>
                              </w:r>
                              <w:r>
                                <w:t>estwood Associates, 1990, MS-DOS</w:t>
                              </w:r>
                            </w:p>
                            <w:p w14:paraId="5D7C713C" w14:textId="77777777" w:rsidR="000C1A81" w:rsidRPr="003D1B06" w:rsidRDefault="000C1A81" w:rsidP="00647780">
                              <w:pPr>
                                <w:pStyle w:val="a"/>
                                <w:rPr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6434B4" id="组合 4" o:spid="_x0000_s1026" style="position:absolute;left:0;text-align:left;margin-left:435.85pt;margin-top:44.4pt;width:487.05pt;height:238.55pt;z-index:251660288;mso-position-horizontal:right;mso-position-horizontal-relative:margin;mso-width-relative:margin;mso-height-relative:margin" coordorigin=",18" coordsize="61855,3029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AAARECEQA/APlS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195;top:18;width:61464;height:26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top:26872;width:61855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4C9A7B63" w14:textId="34553D04" w:rsidR="00F96429" w:rsidRPr="003D1B06" w:rsidRDefault="000C3156" w:rsidP="000C3156">
                        <w:pPr>
                          <w:pStyle w:val="a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</w:rPr>
                          <w:t>W</w:t>
                        </w:r>
                        <w:r>
                          <w:t>estwood Associates, 1990, MS-DOS</w:t>
                        </w:r>
                      </w:p>
                      <w:p w14:paraId="5D7C713C" w14:textId="77777777" w:rsidR="000C1A81" w:rsidRPr="003D1B06" w:rsidRDefault="000C1A81" w:rsidP="00647780">
                        <w:pPr>
                          <w:pStyle w:val="a"/>
                          <w:rPr>
                            <w:szCs w:val="21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B684D">
        <w:rPr>
          <w:rFonts w:hint="eastAsia"/>
        </w:rPr>
        <w:t>《</w:t>
      </w:r>
      <w:r w:rsidR="000C3156">
        <w:rPr>
          <w:rFonts w:hint="eastAsia"/>
        </w:rPr>
        <w:t>电路边缘</w:t>
      </w:r>
      <w:r w:rsidR="00DB684D">
        <w:rPr>
          <w:rFonts w:hint="eastAsia"/>
        </w:rPr>
        <w:t>》（</w:t>
      </w:r>
      <w:r w:rsidR="000C3156">
        <w:rPr>
          <w:rFonts w:hint="eastAsia"/>
        </w:rPr>
        <w:t>C</w:t>
      </w:r>
      <w:r w:rsidR="000C3156">
        <w:t>ircuit</w:t>
      </w:r>
      <w:proofErr w:type="gramStart"/>
      <w:r w:rsidR="000C3156">
        <w:t>’</w:t>
      </w:r>
      <w:proofErr w:type="gramEnd"/>
      <w:r w:rsidR="000C3156">
        <w:t>s Edge</w:t>
      </w:r>
      <w:r w:rsidR="00DB684D">
        <w:rPr>
          <w:rFonts w:hint="eastAsia"/>
        </w:rPr>
        <w:t>）</w:t>
      </w:r>
    </w:p>
    <w:p w14:paraId="798D4B99" w14:textId="6C44FFEF" w:rsidR="0016522A" w:rsidRDefault="008F2B87" w:rsidP="00F734E7">
      <w:r w:rsidRPr="008F2B87">
        <w:rPr>
          <w:rFonts w:hint="eastAsia"/>
        </w:rPr>
        <w:t>作者：</w:t>
      </w:r>
      <w:r w:rsidR="000C3156">
        <w:t>KK</w:t>
      </w:r>
    </w:p>
    <w:p w14:paraId="3C9A176E" w14:textId="6AACEB6A"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r w:rsidR="000C3156">
        <w:rPr>
          <w:rFonts w:hint="eastAsia"/>
        </w:rPr>
        <w:t>F</w:t>
      </w:r>
      <w:r w:rsidR="000C3156">
        <w:t>Q</w:t>
      </w:r>
    </w:p>
    <w:p w14:paraId="7E81B1B2" w14:textId="7A9BC125" w:rsidR="0016522A" w:rsidRDefault="003B7A05" w:rsidP="00F734E7">
      <w:r>
        <w:pict w14:anchorId="6CEB396C">
          <v:rect id="_x0000_i1025" style="width:261.65pt;height:1pt" o:hrpct="500" o:hrstd="t" o:hrnoshade="t" o:hr="t" fillcolor="#cfcdcd [2894]" stroked="f"/>
        </w:pict>
      </w:r>
    </w:p>
    <w:p w14:paraId="508AF898" w14:textId="77777777" w:rsidR="0016522A" w:rsidRDefault="0016522A" w:rsidP="00F734E7">
      <w:pPr>
        <w:sectPr w:rsidR="0016522A" w:rsidSect="00F800C8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71573EC1" w14:textId="08A8CD8F" w:rsidR="000C3156" w:rsidRDefault="00914216" w:rsidP="00F348C6">
      <w:pPr>
        <w:pStyle w:val="-"/>
        <w:ind w:firstLine="420"/>
      </w:pPr>
      <w:r>
        <w:rPr>
          <w:rFonts w:hint="eastAsia"/>
        </w:rPr>
        <w:t>《电路边缘》是一款有趣的兼具冒险和角色扮演玩法的游戏，</w:t>
      </w:r>
      <w:r w:rsidR="00DA1DCE">
        <w:rPr>
          <w:rFonts w:hint="eastAsia"/>
        </w:rPr>
        <w:t>改编</w:t>
      </w:r>
      <w:r w:rsidR="00DA1DCE">
        <w:rPr>
          <w:rFonts w:hint="eastAsia"/>
        </w:rPr>
        <w:t>自</w:t>
      </w:r>
      <w:r>
        <w:rPr>
          <w:rFonts w:hint="eastAsia"/>
        </w:rPr>
        <w:t xml:space="preserve"> </w:t>
      </w:r>
      <w:r>
        <w:t xml:space="preserve">1987 </w:t>
      </w:r>
      <w:r>
        <w:rPr>
          <w:rFonts w:hint="eastAsia"/>
        </w:rPr>
        <w:t>年</w:t>
      </w:r>
      <w:r>
        <w:rPr>
          <w:rFonts w:hint="eastAsia"/>
        </w:rPr>
        <w:t xml:space="preserve"> George</w:t>
      </w:r>
      <w:r>
        <w:t xml:space="preserve"> </w:t>
      </w:r>
      <w:r>
        <w:rPr>
          <w:rFonts w:hint="eastAsia"/>
        </w:rPr>
        <w:t>Alec</w:t>
      </w:r>
      <w:r>
        <w:t xml:space="preserve"> </w:t>
      </w:r>
      <w:r>
        <w:rPr>
          <w:rFonts w:hint="eastAsia"/>
        </w:rPr>
        <w:t>Effinger</w:t>
      </w:r>
      <w:r>
        <w:t xml:space="preserve"> </w:t>
      </w:r>
      <w:r>
        <w:rPr>
          <w:rFonts w:hint="eastAsia"/>
        </w:rPr>
        <w:t>的《当重力失效的时候》（</w:t>
      </w:r>
      <w:r>
        <w:rPr>
          <w:rFonts w:hint="eastAsia"/>
        </w:rPr>
        <w:t>When</w:t>
      </w:r>
      <w:r>
        <w:t xml:space="preserve"> </w:t>
      </w:r>
      <w:r>
        <w:rPr>
          <w:rFonts w:hint="eastAsia"/>
        </w:rPr>
        <w:t>Gravity</w:t>
      </w:r>
      <w:r>
        <w:t xml:space="preserve"> </w:t>
      </w:r>
      <w:r>
        <w:rPr>
          <w:rFonts w:hint="eastAsia"/>
        </w:rPr>
        <w:t>Fails</w:t>
      </w:r>
      <w:r>
        <w:rPr>
          <w:rFonts w:hint="eastAsia"/>
        </w:rPr>
        <w:t>）</w:t>
      </w:r>
      <w:r>
        <w:rPr>
          <w:rStyle w:val="FootnoteReference"/>
        </w:rPr>
        <w:footnoteReference w:id="1"/>
      </w:r>
      <w:r>
        <w:rPr>
          <w:rFonts w:hint="eastAsia"/>
        </w:rPr>
        <w:t>。</w:t>
      </w:r>
      <w:r w:rsidR="00442782">
        <w:rPr>
          <w:rFonts w:hint="eastAsia"/>
        </w:rPr>
        <w:t>故事发生在未来的一个反乌托邦赛博朋克世界，和同类作品一样，都得叫</w:t>
      </w:r>
      <w:r w:rsidR="00442782">
        <w:rPr>
          <w:rFonts w:hint="eastAsia"/>
        </w:rPr>
        <w:t xml:space="preserve"> William</w:t>
      </w:r>
      <w:r w:rsidR="00442782">
        <w:t xml:space="preserve"> </w:t>
      </w:r>
      <w:r w:rsidR="00442782">
        <w:rPr>
          <w:rFonts w:hint="eastAsia"/>
        </w:rPr>
        <w:t>Gibson</w:t>
      </w:r>
      <w:r w:rsidR="00442782">
        <w:t xml:space="preserve"> </w:t>
      </w:r>
      <w:r w:rsidR="00442782">
        <w:rPr>
          <w:rFonts w:hint="eastAsia"/>
        </w:rPr>
        <w:t>的《神经漫游者》（</w:t>
      </w:r>
      <w:r w:rsidR="00442782">
        <w:rPr>
          <w:rFonts w:hint="eastAsia"/>
        </w:rPr>
        <w:t>Neuromancer</w:t>
      </w:r>
      <w:r w:rsidR="00442782">
        <w:rPr>
          <w:rFonts w:hint="eastAsia"/>
        </w:rPr>
        <w:t>）一声祖师爷。主要的区别在于，世界并不是被日本人统治的，而是被伊斯兰文化影响。</w:t>
      </w:r>
    </w:p>
    <w:p w14:paraId="1DEC50B9" w14:textId="69BCED83" w:rsidR="00442782" w:rsidRDefault="00EB74DA" w:rsidP="00F348C6">
      <w:pPr>
        <w:pStyle w:val="-"/>
        <w:ind w:firstLine="420"/>
      </w:pPr>
      <w:r>
        <w:rPr>
          <w:rFonts w:hint="eastAsia"/>
        </w:rPr>
        <w:t>你将控制</w:t>
      </w:r>
      <w:r>
        <w:rPr>
          <w:rFonts w:hint="eastAsia"/>
        </w:rPr>
        <w:t xml:space="preserve"> </w:t>
      </w:r>
      <w:proofErr w:type="spellStart"/>
      <w:r w:rsidRPr="00EB74DA">
        <w:t>Marîd</w:t>
      </w:r>
      <w:proofErr w:type="spellEnd"/>
      <w:r w:rsidRPr="00EB74DA">
        <w:t xml:space="preserve"> </w:t>
      </w:r>
      <w:proofErr w:type="spellStart"/>
      <w:r w:rsidRPr="00EB74DA">
        <w:t>Audran</w:t>
      </w:r>
      <w:proofErr w:type="spellEnd"/>
      <w:r>
        <w:rPr>
          <w:rFonts w:hint="eastAsia"/>
        </w:rPr>
        <w:t>，按照通常的故事</w:t>
      </w:r>
      <w:r w:rsidR="00DA1DCE">
        <w:rPr>
          <w:rFonts w:hint="eastAsia"/>
        </w:rPr>
        <w:t>脉络来说</w:t>
      </w:r>
      <w:r>
        <w:rPr>
          <w:rFonts w:hint="eastAsia"/>
        </w:rPr>
        <w:t>，是一位运气不太好的侦探</w:t>
      </w:r>
      <w:r w:rsidR="00F8655C">
        <w:rPr>
          <w:rFonts w:hint="eastAsia"/>
        </w:rPr>
        <w:t>，曾经替朋友走私货物。</w:t>
      </w:r>
      <w:r w:rsidR="00DA1DCE">
        <w:rPr>
          <w:rFonts w:hint="eastAsia"/>
        </w:rPr>
        <w:t>在</w:t>
      </w:r>
      <w:r w:rsidR="00F8655C">
        <w:rPr>
          <w:rFonts w:hint="eastAsia"/>
        </w:rPr>
        <w:t>一次看起来无伤大雅的送货过程中，你的客户死了，大概是被谋杀的。一个黑帮老大帮助你</w:t>
      </w:r>
      <w:r w:rsidR="00DA1DCE">
        <w:rPr>
          <w:rFonts w:hint="eastAsia"/>
        </w:rPr>
        <w:t>摆</w:t>
      </w:r>
      <w:r w:rsidR="00F8655C">
        <w:rPr>
          <w:rFonts w:hint="eastAsia"/>
        </w:rPr>
        <w:t>脱了逮捕，但是现在你必须帮他调查这桩谋杀案</w:t>
      </w:r>
      <w:r w:rsidR="002E2FD8">
        <w:rPr>
          <w:rFonts w:hint="eastAsia"/>
        </w:rPr>
        <w:t>，探索布达因城（</w:t>
      </w:r>
      <w:r w:rsidR="002E2FD8">
        <w:rPr>
          <w:rFonts w:hint="eastAsia"/>
        </w:rPr>
        <w:t>The</w:t>
      </w:r>
      <w:r w:rsidR="002E2FD8">
        <w:t xml:space="preserve"> </w:t>
      </w:r>
      <w:proofErr w:type="spellStart"/>
      <w:r w:rsidR="002E2FD8">
        <w:rPr>
          <w:rFonts w:hint="eastAsia"/>
        </w:rPr>
        <w:t>Budayeen</w:t>
      </w:r>
      <w:proofErr w:type="spellEnd"/>
      <w:r w:rsidR="002E2FD8">
        <w:rPr>
          <w:rFonts w:hint="eastAsia"/>
        </w:rPr>
        <w:t>）肮脏的地下世界。</w:t>
      </w:r>
    </w:p>
    <w:p w14:paraId="1529EB04" w14:textId="1FEA7E8D" w:rsidR="002E2FD8" w:rsidRDefault="002E2FD8" w:rsidP="00F348C6">
      <w:pPr>
        <w:pStyle w:val="-"/>
        <w:ind w:firstLine="420"/>
      </w:pPr>
      <w:r>
        <w:rPr>
          <w:rFonts w:hint="eastAsia"/>
        </w:rPr>
        <w:t>游戏玩法上更偏向于</w:t>
      </w:r>
      <w:r>
        <w:rPr>
          <w:rFonts w:hint="eastAsia"/>
        </w:rPr>
        <w:t xml:space="preserve"> RPG</w:t>
      </w:r>
      <w:r>
        <w:rPr>
          <w:rFonts w:hint="eastAsia"/>
        </w:rPr>
        <w:t>，因为解谜比较少，大部分时间都是在不同的</w:t>
      </w:r>
      <w:r w:rsidR="005E1E2B">
        <w:rPr>
          <w:rFonts w:hint="eastAsia"/>
        </w:rPr>
        <w:t>咖啡馆或者酒</w:t>
      </w:r>
      <w:r w:rsidR="00DA1DCE">
        <w:rPr>
          <w:rFonts w:hint="eastAsia"/>
        </w:rPr>
        <w:t>馆</w:t>
      </w:r>
      <w:r w:rsidR="005E1E2B">
        <w:rPr>
          <w:rFonts w:hint="eastAsia"/>
        </w:rPr>
        <w:t>之间跑腿，和人们交谈并寻找线索。你还得去赌博，教训一些小混混，卖点垃圾来得到足够的钱去</w:t>
      </w:r>
      <w:proofErr w:type="gramStart"/>
      <w:r w:rsidR="005E1E2B">
        <w:rPr>
          <w:rFonts w:hint="eastAsia"/>
        </w:rPr>
        <w:t>买</w:t>
      </w:r>
      <w:r w:rsidR="008C7831">
        <w:rPr>
          <w:rFonts w:hint="eastAsia"/>
        </w:rPr>
        <w:t>义体</w:t>
      </w:r>
      <w:proofErr w:type="gramEnd"/>
      <w:r w:rsidR="008C7831">
        <w:rPr>
          <w:rFonts w:hint="eastAsia"/>
        </w:rPr>
        <w:t>改装，这些改装可以提升多种技能，比如搏斗和</w:t>
      </w:r>
      <w:proofErr w:type="gramStart"/>
      <w:r w:rsidR="008C7831">
        <w:rPr>
          <w:rFonts w:hint="eastAsia"/>
        </w:rPr>
        <w:t>骇入</w:t>
      </w:r>
      <w:proofErr w:type="gramEnd"/>
      <w:r w:rsidR="008C7831">
        <w:rPr>
          <w:rFonts w:hint="eastAsia"/>
        </w:rPr>
        <w:t>。</w:t>
      </w:r>
    </w:p>
    <w:p w14:paraId="338BF0E9" w14:textId="35713FEF" w:rsidR="008C7831" w:rsidRDefault="008C7831" w:rsidP="00F348C6">
      <w:pPr>
        <w:pStyle w:val="-"/>
        <w:ind w:firstLine="420"/>
      </w:pPr>
      <w:r>
        <w:rPr>
          <w:rFonts w:hint="eastAsia"/>
        </w:rPr>
        <w:t>并不是所有的事件都是线性的，这让本作比标准的冒险游戏更加自由。游戏是实时运行的，意味着某些人只在特定的时间出现在特定的地点，如果你花的时间太长了完全有可能错过他们。</w:t>
      </w:r>
    </w:p>
    <w:p w14:paraId="54AE7AC8" w14:textId="6487DC4B" w:rsidR="008C7831" w:rsidRDefault="008C7831" w:rsidP="00F348C6">
      <w:pPr>
        <w:pStyle w:val="-"/>
        <w:ind w:firstLine="420"/>
      </w:pPr>
      <w:r>
        <w:rPr>
          <w:rFonts w:hint="eastAsia"/>
        </w:rPr>
        <w:t>尽管</w:t>
      </w:r>
      <w:r w:rsidR="00DA1DCE">
        <w:rPr>
          <w:rFonts w:hint="eastAsia"/>
        </w:rPr>
        <w:t>剧情</w:t>
      </w:r>
      <w:r>
        <w:rPr>
          <w:rFonts w:hint="eastAsia"/>
        </w:rPr>
        <w:t>中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中矩</w:t>
      </w:r>
      <w:r w:rsidR="00DC5C5D">
        <w:rPr>
          <w:rFonts w:hint="eastAsia"/>
        </w:rPr>
        <w:t>，而且界面很让人难受，但《电路边缘》真的很会营造气氛。</w:t>
      </w:r>
      <w:r w:rsidR="00DC5C5D">
        <w:rPr>
          <w:rFonts w:hint="eastAsia"/>
        </w:rPr>
        <w:t>1</w:t>
      </w:r>
      <w:r w:rsidR="00DC5C5D">
        <w:t xml:space="preserve">6 </w:t>
      </w:r>
      <w:r w:rsidR="00DC5C5D">
        <w:rPr>
          <w:rFonts w:hint="eastAsia"/>
        </w:rPr>
        <w:t>色的画面完美地描绘了这座城市的宏伟</w:t>
      </w:r>
      <w:r w:rsidR="0027072C">
        <w:rPr>
          <w:rFonts w:hint="eastAsia"/>
        </w:rPr>
        <w:t>气派，配乐不是很多，但</w:t>
      </w:r>
      <w:r w:rsidR="00DA1DCE">
        <w:rPr>
          <w:rFonts w:hint="eastAsia"/>
        </w:rPr>
        <w:t>都</w:t>
      </w:r>
      <w:r w:rsidR="0027072C">
        <w:rPr>
          <w:rFonts w:hint="eastAsia"/>
        </w:rPr>
        <w:t>能合适地烘托情绪。游戏中还有一些裸体的画面，许多女性都是变性人</w:t>
      </w:r>
      <w:r w:rsidR="00F6335B">
        <w:rPr>
          <w:rFonts w:hint="eastAsia"/>
        </w:rPr>
        <w:t>。</w:t>
      </w:r>
      <w:r w:rsidR="0027072C">
        <w:rPr>
          <w:rFonts w:hint="eastAsia"/>
        </w:rPr>
        <w:t>实际上你可以和任何东西睡觉，</w:t>
      </w:r>
      <w:commentRangeStart w:id="0"/>
      <w:r w:rsidR="0027072C">
        <w:rPr>
          <w:rFonts w:hint="eastAsia"/>
        </w:rPr>
        <w:t>甚至</w:t>
      </w:r>
      <w:r w:rsidR="00F6335B">
        <w:rPr>
          <w:rFonts w:hint="eastAsia"/>
        </w:rPr>
        <w:t>可以</w:t>
      </w:r>
      <w:r w:rsidR="0027072C">
        <w:rPr>
          <w:rFonts w:hint="eastAsia"/>
        </w:rPr>
        <w:t>开着灯</w:t>
      </w:r>
      <w:commentRangeEnd w:id="0"/>
      <w:r w:rsidR="00F6335B">
        <w:rPr>
          <w:rStyle w:val="CommentReference"/>
          <w:rFonts w:asciiTheme="minorHAnsi" w:eastAsiaTheme="minorEastAsia" w:hAnsiTheme="minorHAnsi"/>
        </w:rPr>
        <w:commentReference w:id="0"/>
      </w:r>
      <w:r w:rsidR="0027072C">
        <w:rPr>
          <w:rFonts w:hint="eastAsia"/>
        </w:rPr>
        <w:t>。</w:t>
      </w:r>
    </w:p>
    <w:p w14:paraId="5F2C89B3" w14:textId="48EB6367" w:rsidR="00F6335B" w:rsidRDefault="00B11406" w:rsidP="00F348C6">
      <w:pPr>
        <w:pStyle w:val="-"/>
        <w:ind w:firstLine="420"/>
        <w:rPr>
          <w:rFonts w:hint="eastAsia"/>
        </w:rPr>
      </w:pPr>
      <w:r>
        <w:rPr>
          <w:rFonts w:hint="eastAsia"/>
        </w:rPr>
        <w:t>在布达因城中有六十多处地点可供探索，你可以在酒吧中轻松消磨数个小时的时间，试图勾引几个妓女、赌博、</w:t>
      </w:r>
      <w:r w:rsidR="00566128">
        <w:rPr>
          <w:rFonts w:hint="eastAsia"/>
        </w:rPr>
        <w:t>或者观看全息影像的节目。尽管互动内容某种程度上还是有限制的，但也有足够的深度可以一窥布达因城最阴暗的角落</w:t>
      </w:r>
      <w:r w:rsidR="00200EE3">
        <w:rPr>
          <w:rFonts w:hint="eastAsia"/>
        </w:rPr>
        <w:t>，即使是几十年之后的今日，也依旧让人觉得不虚此行。总的来说，《电路边缘》作为一款</w:t>
      </w:r>
      <w:r w:rsidR="00200EE3">
        <w:rPr>
          <w:rFonts w:hint="eastAsia"/>
        </w:rPr>
        <w:t xml:space="preserve"> RPG</w:t>
      </w:r>
      <w:r w:rsidR="00200EE3">
        <w:t xml:space="preserve"> </w:t>
      </w:r>
      <w:r w:rsidR="00A45D59">
        <w:rPr>
          <w:rFonts w:hint="eastAsia"/>
        </w:rPr>
        <w:t>有点将就，但作为一部互动科幻小说来看还是相当成功的。</w:t>
      </w:r>
    </w:p>
    <w:p w14:paraId="032FC34E" w14:textId="3ECD6038" w:rsidR="00710D5F" w:rsidRDefault="00710D5F" w:rsidP="00F348C6">
      <w:pPr>
        <w:pStyle w:val="-"/>
        <w:ind w:firstLine="420"/>
      </w:pPr>
    </w:p>
    <w:p w14:paraId="6680A5FD" w14:textId="77777777" w:rsidR="00A45D59" w:rsidRDefault="00A45D59" w:rsidP="00A45D59">
      <w:pPr>
        <w:pStyle w:val="-"/>
        <w:keepNext/>
        <w:ind w:firstLineChars="0" w:firstLine="0"/>
      </w:pPr>
      <w:r>
        <w:rPr>
          <w:noProof/>
        </w:rPr>
        <w:lastRenderedPageBreak/>
        <w:drawing>
          <wp:inline distT="0" distB="0" distL="0" distR="0" wp14:anchorId="0DFD2814" wp14:editId="31D2EAF1">
            <wp:extent cx="2959200" cy="2219399"/>
            <wp:effectExtent l="0" t="0" r="0" b="0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1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10EB" w14:textId="67996939" w:rsidR="00A45D59" w:rsidRDefault="00A45D59" w:rsidP="00A45D59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665F6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玩家以第一人称视角探索城市</w:t>
      </w:r>
      <w:r w:rsidR="005665F6">
        <w:rPr>
          <w:rFonts w:hint="eastAsia"/>
        </w:rPr>
        <w:t>，就像行走在一个城镇地牢中，使用下拉菜单或者键入关键字的方式和物品或者</w:t>
      </w:r>
      <w:r w:rsidR="005665F6">
        <w:rPr>
          <w:rFonts w:hint="eastAsia"/>
        </w:rPr>
        <w:t xml:space="preserve"> NPC</w:t>
      </w:r>
      <w:r w:rsidR="005665F6">
        <w:t xml:space="preserve"> </w:t>
      </w:r>
      <w:r w:rsidR="005665F6">
        <w:rPr>
          <w:rFonts w:hint="eastAsia"/>
        </w:rPr>
        <w:t>互动。</w:t>
      </w:r>
    </w:p>
    <w:p w14:paraId="63AF0B00" w14:textId="4D45DB16" w:rsidR="005665F6" w:rsidRDefault="005665F6" w:rsidP="005665F6"/>
    <w:p w14:paraId="1EB7D666" w14:textId="77777777" w:rsidR="005665F6" w:rsidRDefault="005665F6" w:rsidP="005665F6">
      <w:pPr>
        <w:keepNext/>
      </w:pPr>
      <w:r>
        <w:rPr>
          <w:noProof/>
        </w:rPr>
        <w:drawing>
          <wp:inline distT="0" distB="0" distL="0" distR="0" wp14:anchorId="45D21472" wp14:editId="448D0011">
            <wp:extent cx="2959200" cy="2219399"/>
            <wp:effectExtent l="0" t="0" r="0" b="0"/>
            <wp:docPr id="6" name="Picture 6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video game&#10;&#10;Description automatically generated with medium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1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BDE7" w14:textId="31B67DA4" w:rsidR="005665F6" w:rsidRPr="005665F6" w:rsidRDefault="005665F6" w:rsidP="005665F6">
      <w:pPr>
        <w:pStyle w:val="Caption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你可能会被强盗攻击，但只需要安装了合适</w:t>
      </w:r>
      <w:proofErr w:type="gramStart"/>
      <w:r>
        <w:rPr>
          <w:rFonts w:hint="eastAsia"/>
        </w:rPr>
        <w:t>的义体模块</w:t>
      </w:r>
      <w:proofErr w:type="gramEnd"/>
      <w:r>
        <w:rPr>
          <w:rFonts w:hint="eastAsia"/>
        </w:rPr>
        <w:t>就能取得胜利。</w:t>
      </w:r>
    </w:p>
    <w:p w14:paraId="26CFBC21" w14:textId="77777777" w:rsidR="00A45D59" w:rsidRPr="00E07734" w:rsidRDefault="00A45D59" w:rsidP="00F348C6">
      <w:pPr>
        <w:pStyle w:val="-"/>
        <w:ind w:firstLine="420"/>
        <w:rPr>
          <w:rFonts w:hint="eastAsia"/>
        </w:rPr>
      </w:pPr>
    </w:p>
    <w:sectPr w:rsidR="00A45D59" w:rsidRPr="00E07734" w:rsidSect="00A8527F">
      <w:headerReference w:type="default" r:id="rId18"/>
      <w:footerReference w:type="default" r:id="rId19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an Quan" w:date="2021-06-14T11:37:00Z" w:initials="FQ">
    <w:p w14:paraId="22CCF65E" w14:textId="27EFFC63" w:rsidR="00F6335B" w:rsidRDefault="00F6335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总感觉这是个黑话。。但我没查到相关的用法。。温馨提示，搜索需谨慎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CCF6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1BE0D" w16cex:dateUtc="2021-06-14T18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CCF65E" w16cid:durableId="2471BE0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E65B3" w14:textId="77777777" w:rsidR="003B7A05" w:rsidRDefault="003B7A05" w:rsidP="00F841EF">
      <w:r>
        <w:separator/>
      </w:r>
    </w:p>
  </w:endnote>
  <w:endnote w:type="continuationSeparator" w:id="0">
    <w:p w14:paraId="52599077" w14:textId="77777777" w:rsidR="003B7A05" w:rsidRDefault="003B7A05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8B823" w14:textId="77777777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8E18B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2A393" w14:textId="77777777" w:rsidR="003B7A05" w:rsidRDefault="003B7A05" w:rsidP="00F841EF">
      <w:r>
        <w:separator/>
      </w:r>
    </w:p>
  </w:footnote>
  <w:footnote w:type="continuationSeparator" w:id="0">
    <w:p w14:paraId="25C8AAD0" w14:textId="77777777" w:rsidR="003B7A05" w:rsidRDefault="003B7A05" w:rsidP="00F841EF">
      <w:r>
        <w:continuationSeparator/>
      </w:r>
    </w:p>
  </w:footnote>
  <w:footnote w:id="1">
    <w:p w14:paraId="65398B12" w14:textId="20976523" w:rsidR="00914216" w:rsidRPr="00914216" w:rsidRDefault="0091421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《电路边缘》得到了 George</w:t>
      </w:r>
      <w:r>
        <w:t xml:space="preserve"> </w:t>
      </w:r>
      <w:r>
        <w:rPr>
          <w:rFonts w:hint="eastAsia"/>
        </w:rPr>
        <w:t>Alec</w:t>
      </w:r>
      <w:r>
        <w:t xml:space="preserve"> </w:t>
      </w:r>
      <w:r>
        <w:rPr>
          <w:rFonts w:hint="eastAsia"/>
        </w:rPr>
        <w:t>Effinger</w:t>
      </w:r>
      <w:r>
        <w:t xml:space="preserve"> </w:t>
      </w:r>
      <w:r>
        <w:rPr>
          <w:rFonts w:hint="eastAsia"/>
        </w:rPr>
        <w:t xml:space="preserve">的帮助，他宣称他写了“屏幕上能看到的所有内容的 </w:t>
      </w:r>
      <w:r>
        <w:t>75</w:t>
      </w:r>
      <w:r>
        <w:rPr>
          <w:rFonts w:hint="eastAsia"/>
        </w:rPr>
        <w:t>%”。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516B2" w14:textId="77777777" w:rsidR="0016522A" w:rsidRDefault="0016522A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6F00F" w14:textId="77777777" w:rsidR="00804F76" w:rsidRDefault="00804F76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n Quan">
    <w15:presenceInfo w15:providerId="Windows Live" w15:userId="fb16b904e3527e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3D"/>
    <w:rsid w:val="00007178"/>
    <w:rsid w:val="00045DB7"/>
    <w:rsid w:val="00055882"/>
    <w:rsid w:val="00062CAA"/>
    <w:rsid w:val="00064042"/>
    <w:rsid w:val="00087AE0"/>
    <w:rsid w:val="000A6A0B"/>
    <w:rsid w:val="000B34CB"/>
    <w:rsid w:val="000C1A81"/>
    <w:rsid w:val="000C3156"/>
    <w:rsid w:val="000E4E1E"/>
    <w:rsid w:val="00111EB5"/>
    <w:rsid w:val="00117365"/>
    <w:rsid w:val="00150BAB"/>
    <w:rsid w:val="00153EE2"/>
    <w:rsid w:val="001573DA"/>
    <w:rsid w:val="0016522A"/>
    <w:rsid w:val="001806CB"/>
    <w:rsid w:val="001B3B4D"/>
    <w:rsid w:val="001C799A"/>
    <w:rsid w:val="001D0E73"/>
    <w:rsid w:val="001D5185"/>
    <w:rsid w:val="001D5E94"/>
    <w:rsid w:val="001E57C0"/>
    <w:rsid w:val="001F3F1F"/>
    <w:rsid w:val="001F5FF0"/>
    <w:rsid w:val="001F6039"/>
    <w:rsid w:val="00200EE3"/>
    <w:rsid w:val="00215F40"/>
    <w:rsid w:val="002169D6"/>
    <w:rsid w:val="002312C8"/>
    <w:rsid w:val="00234451"/>
    <w:rsid w:val="002425D0"/>
    <w:rsid w:val="002466B9"/>
    <w:rsid w:val="002602A7"/>
    <w:rsid w:val="0026784B"/>
    <w:rsid w:val="0027072C"/>
    <w:rsid w:val="00270C80"/>
    <w:rsid w:val="00273981"/>
    <w:rsid w:val="00285E6A"/>
    <w:rsid w:val="002A2333"/>
    <w:rsid w:val="002A5139"/>
    <w:rsid w:val="002D01D3"/>
    <w:rsid w:val="002E2FD8"/>
    <w:rsid w:val="002F1A0E"/>
    <w:rsid w:val="002F3408"/>
    <w:rsid w:val="002F7493"/>
    <w:rsid w:val="00316C8C"/>
    <w:rsid w:val="003249D9"/>
    <w:rsid w:val="00333CDD"/>
    <w:rsid w:val="00355319"/>
    <w:rsid w:val="003575CF"/>
    <w:rsid w:val="00362338"/>
    <w:rsid w:val="00366B4E"/>
    <w:rsid w:val="00371124"/>
    <w:rsid w:val="00373773"/>
    <w:rsid w:val="003845EC"/>
    <w:rsid w:val="00385064"/>
    <w:rsid w:val="00385C4B"/>
    <w:rsid w:val="003B7A05"/>
    <w:rsid w:val="003D1B06"/>
    <w:rsid w:val="003E13C6"/>
    <w:rsid w:val="003F442C"/>
    <w:rsid w:val="003F7E6F"/>
    <w:rsid w:val="00412ACB"/>
    <w:rsid w:val="00427A03"/>
    <w:rsid w:val="004367FE"/>
    <w:rsid w:val="00442782"/>
    <w:rsid w:val="00445F1D"/>
    <w:rsid w:val="00473DBD"/>
    <w:rsid w:val="004B4D18"/>
    <w:rsid w:val="004B7AB8"/>
    <w:rsid w:val="004C323F"/>
    <w:rsid w:val="004C691F"/>
    <w:rsid w:val="005062C4"/>
    <w:rsid w:val="00532598"/>
    <w:rsid w:val="00533A81"/>
    <w:rsid w:val="0053573D"/>
    <w:rsid w:val="0053640F"/>
    <w:rsid w:val="00561057"/>
    <w:rsid w:val="00566128"/>
    <w:rsid w:val="005665F6"/>
    <w:rsid w:val="00576BB6"/>
    <w:rsid w:val="00594354"/>
    <w:rsid w:val="005A2AD5"/>
    <w:rsid w:val="005B5669"/>
    <w:rsid w:val="005C71CD"/>
    <w:rsid w:val="005E1D00"/>
    <w:rsid w:val="005E1E2B"/>
    <w:rsid w:val="00621D8F"/>
    <w:rsid w:val="00647780"/>
    <w:rsid w:val="0065046D"/>
    <w:rsid w:val="006530AD"/>
    <w:rsid w:val="00657B80"/>
    <w:rsid w:val="006610BC"/>
    <w:rsid w:val="00661441"/>
    <w:rsid w:val="00664DA0"/>
    <w:rsid w:val="006722AD"/>
    <w:rsid w:val="0067675A"/>
    <w:rsid w:val="00694FCF"/>
    <w:rsid w:val="006B2C72"/>
    <w:rsid w:val="006B3758"/>
    <w:rsid w:val="006F4D28"/>
    <w:rsid w:val="0071094A"/>
    <w:rsid w:val="00710D5F"/>
    <w:rsid w:val="0071777F"/>
    <w:rsid w:val="00730438"/>
    <w:rsid w:val="00731BF1"/>
    <w:rsid w:val="00766048"/>
    <w:rsid w:val="007752FB"/>
    <w:rsid w:val="00781ED7"/>
    <w:rsid w:val="007869FA"/>
    <w:rsid w:val="00791749"/>
    <w:rsid w:val="007A2BD6"/>
    <w:rsid w:val="007D71D1"/>
    <w:rsid w:val="00804F76"/>
    <w:rsid w:val="00806138"/>
    <w:rsid w:val="008451DD"/>
    <w:rsid w:val="00845AF8"/>
    <w:rsid w:val="00861514"/>
    <w:rsid w:val="00876728"/>
    <w:rsid w:val="00885A03"/>
    <w:rsid w:val="00890C17"/>
    <w:rsid w:val="00891D5D"/>
    <w:rsid w:val="008931DD"/>
    <w:rsid w:val="008A620A"/>
    <w:rsid w:val="008C7831"/>
    <w:rsid w:val="008D4384"/>
    <w:rsid w:val="008D5696"/>
    <w:rsid w:val="008E3CB4"/>
    <w:rsid w:val="008F2B87"/>
    <w:rsid w:val="00911BFC"/>
    <w:rsid w:val="00914216"/>
    <w:rsid w:val="0092047D"/>
    <w:rsid w:val="0092507E"/>
    <w:rsid w:val="00937B95"/>
    <w:rsid w:val="00960341"/>
    <w:rsid w:val="0097206B"/>
    <w:rsid w:val="009851AC"/>
    <w:rsid w:val="009B5ACC"/>
    <w:rsid w:val="009C45E4"/>
    <w:rsid w:val="009D21CC"/>
    <w:rsid w:val="00A2094B"/>
    <w:rsid w:val="00A3384D"/>
    <w:rsid w:val="00A45D59"/>
    <w:rsid w:val="00A47A89"/>
    <w:rsid w:val="00A50650"/>
    <w:rsid w:val="00A633EF"/>
    <w:rsid w:val="00A773E6"/>
    <w:rsid w:val="00A84210"/>
    <w:rsid w:val="00A8527F"/>
    <w:rsid w:val="00A867B3"/>
    <w:rsid w:val="00A8783F"/>
    <w:rsid w:val="00A92CF9"/>
    <w:rsid w:val="00AA606A"/>
    <w:rsid w:val="00AA68E8"/>
    <w:rsid w:val="00AC153E"/>
    <w:rsid w:val="00AC3916"/>
    <w:rsid w:val="00AC437D"/>
    <w:rsid w:val="00B10A40"/>
    <w:rsid w:val="00B11406"/>
    <w:rsid w:val="00B25851"/>
    <w:rsid w:val="00B27B11"/>
    <w:rsid w:val="00B415B0"/>
    <w:rsid w:val="00B50715"/>
    <w:rsid w:val="00B62941"/>
    <w:rsid w:val="00B64617"/>
    <w:rsid w:val="00BA2914"/>
    <w:rsid w:val="00BE1C72"/>
    <w:rsid w:val="00BF11F4"/>
    <w:rsid w:val="00C36086"/>
    <w:rsid w:val="00C61659"/>
    <w:rsid w:val="00C7080D"/>
    <w:rsid w:val="00CE2F7E"/>
    <w:rsid w:val="00D02128"/>
    <w:rsid w:val="00D03448"/>
    <w:rsid w:val="00D2473E"/>
    <w:rsid w:val="00D40B17"/>
    <w:rsid w:val="00D43879"/>
    <w:rsid w:val="00D47D43"/>
    <w:rsid w:val="00D62021"/>
    <w:rsid w:val="00DA1DCE"/>
    <w:rsid w:val="00DA3E65"/>
    <w:rsid w:val="00DB684D"/>
    <w:rsid w:val="00DC5C5D"/>
    <w:rsid w:val="00DC7054"/>
    <w:rsid w:val="00DD0457"/>
    <w:rsid w:val="00DF1BD2"/>
    <w:rsid w:val="00E06D6C"/>
    <w:rsid w:val="00E07577"/>
    <w:rsid w:val="00E07734"/>
    <w:rsid w:val="00E1534E"/>
    <w:rsid w:val="00E20D0F"/>
    <w:rsid w:val="00E377C2"/>
    <w:rsid w:val="00E61F41"/>
    <w:rsid w:val="00E63C55"/>
    <w:rsid w:val="00E81749"/>
    <w:rsid w:val="00E81D1D"/>
    <w:rsid w:val="00E85ED9"/>
    <w:rsid w:val="00E96BDA"/>
    <w:rsid w:val="00EA10AB"/>
    <w:rsid w:val="00EA35E2"/>
    <w:rsid w:val="00EB267F"/>
    <w:rsid w:val="00EB74DA"/>
    <w:rsid w:val="00EE2E4F"/>
    <w:rsid w:val="00EE3E02"/>
    <w:rsid w:val="00EE72C1"/>
    <w:rsid w:val="00F27EC2"/>
    <w:rsid w:val="00F30A58"/>
    <w:rsid w:val="00F348C6"/>
    <w:rsid w:val="00F46451"/>
    <w:rsid w:val="00F4686B"/>
    <w:rsid w:val="00F505B5"/>
    <w:rsid w:val="00F6335B"/>
    <w:rsid w:val="00F734E7"/>
    <w:rsid w:val="00F75076"/>
    <w:rsid w:val="00F800C8"/>
    <w:rsid w:val="00F8075D"/>
    <w:rsid w:val="00F841EF"/>
    <w:rsid w:val="00F8655C"/>
    <w:rsid w:val="00F96429"/>
    <w:rsid w:val="00FA259E"/>
    <w:rsid w:val="00FD78FB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84F76"/>
  <w15:chartTrackingRefBased/>
  <w15:docId w15:val="{C5FCE7ED-9D53-45B9-A909-0E6ED3F0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4F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841E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Normal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DefaultParagraphFont"/>
    <w:link w:val="-"/>
    <w:rsid w:val="00AA68E8"/>
    <w:rPr>
      <w:rFonts w:ascii="Times New Roman" w:eastAsia="微软雅黑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5851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B2585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45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Normal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606A"/>
    <w:pPr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606A"/>
  </w:style>
  <w:style w:type="character" w:styleId="EndnoteReference">
    <w:name w:val="endnote reference"/>
    <w:basedOn w:val="DefaultParagraphFont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Normal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Heading1Char">
    <w:name w:val="Heading 1 Char"/>
    <w:basedOn w:val="DefaultParagraphFont"/>
    <w:link w:val="Heading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04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04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169D6"/>
    <w:pPr>
      <w:ind w:firstLineChars="200" w:firstLine="420"/>
    </w:pPr>
  </w:style>
  <w:style w:type="paragraph" w:customStyle="1" w:styleId="a">
    <w:name w:val="标题图题注"/>
    <w:basedOn w:val="Caption"/>
    <w:link w:val="Char"/>
    <w:qFormat/>
    <w:rsid w:val="00647780"/>
    <w:pPr>
      <w:jc w:val="center"/>
    </w:pPr>
    <w:rPr>
      <w:rFonts w:asciiTheme="minorHAnsi" w:eastAsiaTheme="minorHAnsi" w:hAnsiTheme="minorHAnsi"/>
    </w:rPr>
  </w:style>
  <w:style w:type="character" w:customStyle="1" w:styleId="CaptionChar">
    <w:name w:val="Caption Char"/>
    <w:basedOn w:val="DefaultParagraphFont"/>
    <w:link w:val="Caption"/>
    <w:uiPriority w:val="35"/>
    <w:rsid w:val="00647780"/>
    <w:rPr>
      <w:rFonts w:asciiTheme="majorHAnsi" w:eastAsia="黑体" w:hAnsiTheme="majorHAnsi" w:cstheme="majorBidi"/>
      <w:sz w:val="20"/>
      <w:szCs w:val="20"/>
    </w:rPr>
  </w:style>
  <w:style w:type="character" w:customStyle="1" w:styleId="Char">
    <w:name w:val="标题图题注 Char"/>
    <w:basedOn w:val="CaptionChar"/>
    <w:link w:val="a"/>
    <w:rsid w:val="00647780"/>
    <w:rPr>
      <w:rFonts w:asciiTheme="majorHAnsi" w:eastAsiaTheme="minorHAnsi" w:hAnsiTheme="majorHAnsi" w:cstheme="majorBidi"/>
      <w:sz w:val="20"/>
      <w:szCs w:val="20"/>
    </w:rPr>
  </w:style>
  <w:style w:type="paragraph" w:customStyle="1" w:styleId="a0">
    <w:name w:val="引言"/>
    <w:basedOn w:val="Normal"/>
    <w:link w:val="Char0"/>
    <w:qFormat/>
    <w:rsid w:val="00215F40"/>
    <w:rPr>
      <w:rFonts w:ascii="Times New Roman" w:eastAsia="楷体" w:hAnsi="Times New Roman"/>
    </w:rPr>
  </w:style>
  <w:style w:type="character" w:customStyle="1" w:styleId="Char0">
    <w:name w:val="引言 Char"/>
    <w:basedOn w:val="DefaultParagraphFont"/>
    <w:link w:val="a0"/>
    <w:rsid w:val="00215F40"/>
    <w:rPr>
      <w:rFonts w:ascii="Times New Roman" w:eastAsia="楷体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633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35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33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3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33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11/relationships/commentsExtended" Target="commentsExtended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review&#27169;&#29256;20210425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30E59-5CEB-4712-8DB1-58CA31D2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review模版20210425.dotx</Template>
  <TotalTime>66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Fan</dc:creator>
  <cp:keywords/>
  <dc:description/>
  <cp:lastModifiedBy>Fan Quan</cp:lastModifiedBy>
  <cp:revision>4</cp:revision>
  <dcterms:created xsi:type="dcterms:W3CDTF">2021-06-13T21:35:00Z</dcterms:created>
  <dcterms:modified xsi:type="dcterms:W3CDTF">2021-06-15T23:10:00Z</dcterms:modified>
</cp:coreProperties>
</file>