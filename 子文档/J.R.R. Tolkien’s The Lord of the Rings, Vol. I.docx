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B18C" w14:textId="47930217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D11A7A" wp14:editId="565DBD1B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373755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373755"/>
                          <a:chOff x="0" y="1802"/>
                          <a:chExt cx="6185535" cy="337375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83" y="1802"/>
                            <a:ext cx="6173768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17"/>
                            <a:ext cx="6185535" cy="6883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8C61C6" w14:textId="6132DBB6" w:rsidR="00F96429" w:rsidRDefault="002B36E2" w:rsidP="002B36E2">
                              <w:pPr>
                                <w:pStyle w:val="a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nterplay, 1990, MS-DOS and Amiga*</w:t>
                              </w:r>
                            </w:p>
                            <w:p w14:paraId="7723C714" w14:textId="1FFD9F48" w:rsidR="002B36E2" w:rsidRPr="003D1B06" w:rsidRDefault="002B36E2" w:rsidP="002B36E2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  <w:r>
                                <w:t xml:space="preserve">* Interplay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在 </w:t>
                              </w:r>
                              <w:r>
                                <w:t xml:space="preserve">1994 </w:t>
                              </w:r>
                              <w:r w:rsidR="00810EF3">
                                <w:rPr>
                                  <w:rFonts w:hint="eastAsia"/>
                                </w:rPr>
                                <w:t>年发售了另外一款游戏也叫作《</w:t>
                              </w:r>
                              <w:r w:rsidR="00177151" w:rsidRPr="00177151">
                                <w:t>J.R.R. Tolkien’s The Lord of the Rings, Vol. I</w:t>
                              </w:r>
                              <w:r w:rsidR="00810EF3">
                                <w:rPr>
                                  <w:rFonts w:hint="eastAsia"/>
                                </w:rPr>
                                <w:t>》</w:t>
                              </w:r>
                              <w:r w:rsidR="00177151">
                                <w:rPr>
                                  <w:rFonts w:hint="eastAsia"/>
                                </w:rPr>
                                <w:t xml:space="preserve">，这次换成了 </w:t>
                              </w:r>
                              <w:r w:rsidR="00177151">
                                <w:t xml:space="preserve">SNES </w:t>
                              </w:r>
                              <w:r w:rsidR="00177151">
                                <w:rPr>
                                  <w:rFonts w:hint="eastAsia"/>
                                </w:rPr>
                                <w:t>平台。尽管名字一模一样，但</w:t>
                              </w:r>
                              <w:r w:rsidR="00810EF3">
                                <w:rPr>
                                  <w:rFonts w:hint="eastAsia"/>
                                </w:rPr>
                                <w:t>这</w:t>
                              </w:r>
                              <w:r w:rsidR="00177151">
                                <w:rPr>
                                  <w:rFonts w:hint="eastAsia"/>
                                </w:rPr>
                                <w:t>是另外一款</w:t>
                              </w:r>
                              <w:r w:rsidR="00810EF3">
                                <w:rPr>
                                  <w:rFonts w:hint="eastAsia"/>
                                </w:rPr>
                                <w:t>由不同的团队打造的</w:t>
                              </w:r>
                              <w:r w:rsidR="00177151">
                                <w:rPr>
                                  <w:rFonts w:hint="eastAsia"/>
                                </w:rPr>
                                <w:t>完全不同的游戏。</w:t>
                              </w:r>
                            </w:p>
                            <w:p w14:paraId="238FA3E6" w14:textId="77777777" w:rsidR="000C1A81" w:rsidRPr="003D1B06" w:rsidRDefault="000C1A81" w:rsidP="00647780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11A7A" id="组合 4" o:spid="_x0000_s1026" style="position:absolute;left:0;text-align:left;margin-left:435.85pt;margin-top:44.4pt;width:487.05pt;height:265.65pt;z-index:251660288;mso-position-horizontal:right;mso-position-horizontal-relative:margin;mso-width-relative:margin;mso-height-relative:margin" coordorigin=",18" coordsize="61855,337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//7gAOQWRvYmUAZAAAAAAB/9sAQwAGBAQIBAgO&#10;CgoOEg8QDw4RExQUExYTERQbGhcXFRUXFx4cFxUVGhocIxoVHR8fHx8iHx8fHx8fHx8fHx8fHx8f&#10;/9sAQwEHBgYIBwgRDg4TGhURFRofIxoaGh8fHx8iHx8fHx8fHx8fHx8fJiYmJiYfLCwsLCwsLCws&#10;LCwsLCwsLCwsLCws/9sAQwIHBgYIBwgRDg4TGhURFRofIxoaGh8fHx8iHx8fHx8fHx8fHx8fJiYm&#10;JiYfLCwsLCwsLCwsLCwsLCwsLCwsLCws/8AAEQgC8QbKAwAiAAERAQIRAv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58;top:18;width:61738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0B8C61C6" w14:textId="6132DBB6" w:rsidR="00F96429" w:rsidRDefault="002B36E2" w:rsidP="002B36E2">
                        <w:pPr>
                          <w:pStyle w:val="a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nterplay, 1990, MS-DOS and Amiga*</w:t>
                        </w:r>
                      </w:p>
                      <w:p w14:paraId="7723C714" w14:textId="1FFD9F48" w:rsidR="002B36E2" w:rsidRPr="003D1B06" w:rsidRDefault="002B36E2" w:rsidP="002B36E2">
                        <w:pPr>
                          <w:pStyle w:val="a"/>
                          <w:rPr>
                            <w:szCs w:val="21"/>
                          </w:rPr>
                        </w:pPr>
                        <w:r>
                          <w:t xml:space="preserve">* Interplay </w:t>
                        </w:r>
                        <w:r>
                          <w:rPr>
                            <w:rFonts w:hint="eastAsia"/>
                          </w:rPr>
                          <w:t xml:space="preserve">在 </w:t>
                        </w:r>
                        <w:r>
                          <w:t xml:space="preserve">1994 </w:t>
                        </w:r>
                        <w:r w:rsidR="00810EF3">
                          <w:rPr>
                            <w:rFonts w:hint="eastAsia"/>
                          </w:rPr>
                          <w:t>年发售了另外一款游戏也叫作《</w:t>
                        </w:r>
                        <w:r w:rsidR="00177151" w:rsidRPr="00177151">
                          <w:t>J.R.R. Tolkien’s The Lord of the Rings, Vol. I</w:t>
                        </w:r>
                        <w:r w:rsidR="00810EF3">
                          <w:rPr>
                            <w:rFonts w:hint="eastAsia"/>
                          </w:rPr>
                          <w:t>》</w:t>
                        </w:r>
                        <w:r w:rsidR="00177151">
                          <w:rPr>
                            <w:rFonts w:hint="eastAsia"/>
                          </w:rPr>
                          <w:t xml:space="preserve">，这次换成了 </w:t>
                        </w:r>
                        <w:r w:rsidR="00177151">
                          <w:t xml:space="preserve">SNES </w:t>
                        </w:r>
                        <w:r w:rsidR="00177151">
                          <w:rPr>
                            <w:rFonts w:hint="eastAsia"/>
                          </w:rPr>
                          <w:t>平台。尽管名字一模一样，但</w:t>
                        </w:r>
                        <w:r w:rsidR="00810EF3">
                          <w:rPr>
                            <w:rFonts w:hint="eastAsia"/>
                          </w:rPr>
                          <w:t>这</w:t>
                        </w:r>
                        <w:r w:rsidR="00177151">
                          <w:rPr>
                            <w:rFonts w:hint="eastAsia"/>
                          </w:rPr>
                          <w:t>是另外一款</w:t>
                        </w:r>
                        <w:r w:rsidR="00810EF3">
                          <w:rPr>
                            <w:rFonts w:hint="eastAsia"/>
                          </w:rPr>
                          <w:t>由不同的团队打造的</w:t>
                        </w:r>
                        <w:r w:rsidR="00177151">
                          <w:rPr>
                            <w:rFonts w:hint="eastAsia"/>
                          </w:rPr>
                          <w:t>完全不同的游戏。</w:t>
                        </w:r>
                      </w:p>
                      <w:p w14:paraId="238FA3E6" w14:textId="77777777" w:rsidR="000C1A81" w:rsidRPr="003D1B06" w:rsidRDefault="000C1A81" w:rsidP="00647780">
                        <w:pPr>
                          <w:pStyle w:val="a"/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2B36E2">
        <w:rPr>
          <w:rFonts w:hint="eastAsia"/>
        </w:rPr>
        <w:t>指环王</w:t>
      </w:r>
      <w:r w:rsidR="002B36E2">
        <w:rPr>
          <w:rFonts w:hint="eastAsia"/>
        </w:rPr>
        <w:t xml:space="preserve"> </w:t>
      </w:r>
      <w:r w:rsidR="002B36E2">
        <w:t>1</w:t>
      </w:r>
      <w:r w:rsidR="00DB684D">
        <w:rPr>
          <w:rFonts w:hint="eastAsia"/>
        </w:rPr>
        <w:t>》（</w:t>
      </w:r>
      <w:r w:rsidR="002B36E2" w:rsidRPr="002B36E2">
        <w:t>J.R.R. Tolkien</w:t>
      </w:r>
      <w:proofErr w:type="gramStart"/>
      <w:r w:rsidR="002B36E2" w:rsidRPr="002B36E2">
        <w:t>’</w:t>
      </w:r>
      <w:proofErr w:type="gramEnd"/>
      <w:r w:rsidR="002B36E2" w:rsidRPr="002B36E2">
        <w:t>s The Lord of the Rings, Vol. I</w:t>
      </w:r>
      <w:r w:rsidR="00DB684D">
        <w:rPr>
          <w:rFonts w:hint="eastAsia"/>
        </w:rPr>
        <w:t>）</w:t>
      </w:r>
    </w:p>
    <w:p w14:paraId="5C25F617" w14:textId="689DAB82" w:rsidR="0016522A" w:rsidRDefault="008F2B87" w:rsidP="00F734E7">
      <w:r w:rsidRPr="008F2B87">
        <w:rPr>
          <w:rFonts w:hint="eastAsia"/>
        </w:rPr>
        <w:t>作者：</w:t>
      </w:r>
      <w:r w:rsidR="00177151">
        <w:rPr>
          <w:rFonts w:hint="eastAsia"/>
        </w:rPr>
        <w:t>MI</w:t>
      </w:r>
    </w:p>
    <w:p w14:paraId="375EACF8" w14:textId="03C98C0C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177151">
        <w:rPr>
          <w:rFonts w:hint="eastAsia"/>
        </w:rPr>
        <w:t>FQ</w:t>
      </w:r>
    </w:p>
    <w:p w14:paraId="461E6D0D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BFDDBE" wp14:editId="48AAA3CE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87F99" w14:textId="34CB6DA6" w:rsidR="00B64617" w:rsidRDefault="0092507E" w:rsidP="00215F40">
                            <w:pPr>
                              <w:pStyle w:val="a0"/>
                            </w:pPr>
                            <w:r w:rsidRPr="00E81749">
                              <w:rPr>
                                <w:rFonts w:hint="eastAsia"/>
                              </w:rPr>
                              <w:t>“</w:t>
                            </w:r>
                            <w:r w:rsidR="00B20D17">
                              <w:rPr>
                                <w:rFonts w:hint="eastAsia"/>
                              </w:rPr>
                              <w:t>我小时候沉迷于追书，还买了挂历等等所有周边。在《</w:t>
                            </w:r>
                            <w:r w:rsidR="00B6458B">
                              <w:rPr>
                                <w:rFonts w:hint="eastAsia"/>
                              </w:rPr>
                              <w:t>护戒同盟》（</w:t>
                            </w:r>
                            <w:r w:rsidR="00B6458B">
                              <w:rPr>
                                <w:rFonts w:hint="eastAsia"/>
                              </w:rPr>
                              <w:t>The</w:t>
                            </w:r>
                            <w:r w:rsidR="00B6458B">
                              <w:t xml:space="preserve"> Fellowship of the Ring</w:t>
                            </w:r>
                            <w:r w:rsidR="00B6458B">
                              <w:rPr>
                                <w:rFonts w:hint="eastAsia"/>
                              </w:rPr>
                              <w:t>）的封面里面藏了一个我在七年级时手写的电脑程序。我把它拿给了他们（托尔金遗产基金会，</w:t>
                            </w:r>
                            <w:r w:rsidR="00B6458B">
                              <w:rPr>
                                <w:rFonts w:hint="eastAsia"/>
                              </w:rPr>
                              <w:t>Tolkien</w:t>
                            </w:r>
                            <w:r w:rsidR="00B6458B">
                              <w:t xml:space="preserve"> Estate</w:t>
                            </w:r>
                            <w:r w:rsidR="00B6458B">
                              <w:rPr>
                                <w:rFonts w:hint="eastAsia"/>
                              </w:rPr>
                              <w:t>）并向他们展示：‘这是我的第一个电脑程序，在书的封面上写的。’我不知道是什么让他们同意</w:t>
                            </w:r>
                            <w:r w:rsidR="00124EC1">
                              <w:rPr>
                                <w:rFonts w:hint="eastAsia"/>
                              </w:rPr>
                              <w:t>的，但他们确实同意了。我想他们知道正在跟一群对授权很有激情的人打交道吧。</w:t>
                            </w:r>
                            <w:r w:rsidRPr="00E81749">
                              <w:rPr>
                                <w:rFonts w:hint="eastAsia"/>
                              </w:rPr>
                              <w:t>”</w:t>
                            </w:r>
                          </w:p>
                          <w:p w14:paraId="4DB3DDE8" w14:textId="77777777" w:rsidR="003F7E6F" w:rsidRPr="00E81749" w:rsidRDefault="003F7E6F" w:rsidP="00215F40">
                            <w:pPr>
                              <w:pStyle w:val="a0"/>
                            </w:pPr>
                          </w:p>
                          <w:p w14:paraId="0854F882" w14:textId="7BB34BAD" w:rsidR="002169D6" w:rsidRPr="00E81749" w:rsidRDefault="002169D6" w:rsidP="00215F40">
                            <w:pPr>
                              <w:pStyle w:val="a0"/>
                              <w:jc w:val="right"/>
                            </w:pPr>
                            <w:r w:rsidRPr="00E81749">
                              <w:t>——</w:t>
                            </w:r>
                            <w:r w:rsidR="00124EC1">
                              <w:t xml:space="preserve"> </w:t>
                            </w:r>
                            <w:hyperlink r:id="rId10" w:history="1">
                              <w:r w:rsidR="00124EC1" w:rsidRPr="00124EC1">
                                <w:rPr>
                                  <w:rStyle w:val="Hyperlink"/>
                                </w:rPr>
                                <w:t>Brian Fargo</w:t>
                              </w:r>
                            </w:hyperlink>
                          </w:p>
                          <w:p w14:paraId="3ECE43EE" w14:textId="217E1465" w:rsidR="002169D6" w:rsidRDefault="00124EC1" w:rsidP="00215F40">
                            <w:pPr>
                              <w:pStyle w:val="a0"/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Interplay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创始人</w:t>
                            </w:r>
                          </w:p>
                          <w:p w14:paraId="0A10DDDA" w14:textId="7CE11BD0" w:rsidR="00F96429" w:rsidRPr="00E81749" w:rsidRDefault="00F96429" w:rsidP="00215F40">
                            <w:pPr>
                              <w:pStyle w:val="a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BFDDBE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15287F99" w14:textId="34CB6DA6" w:rsidR="00B64617" w:rsidRDefault="0092507E" w:rsidP="00215F40">
                      <w:pPr>
                        <w:pStyle w:val="a0"/>
                      </w:pPr>
                      <w:r w:rsidRPr="00E81749">
                        <w:rPr>
                          <w:rFonts w:hint="eastAsia"/>
                        </w:rPr>
                        <w:t>“</w:t>
                      </w:r>
                      <w:r w:rsidR="00B20D17">
                        <w:rPr>
                          <w:rFonts w:hint="eastAsia"/>
                        </w:rPr>
                        <w:t>我小时候沉迷于追书，还买了挂历等等所有周边。在《</w:t>
                      </w:r>
                      <w:r w:rsidR="00B6458B">
                        <w:rPr>
                          <w:rFonts w:hint="eastAsia"/>
                        </w:rPr>
                        <w:t>护戒同盟》（</w:t>
                      </w:r>
                      <w:r w:rsidR="00B6458B">
                        <w:rPr>
                          <w:rFonts w:hint="eastAsia"/>
                        </w:rPr>
                        <w:t>The</w:t>
                      </w:r>
                      <w:r w:rsidR="00B6458B">
                        <w:t xml:space="preserve"> Fellowship of the Ring</w:t>
                      </w:r>
                      <w:r w:rsidR="00B6458B">
                        <w:rPr>
                          <w:rFonts w:hint="eastAsia"/>
                        </w:rPr>
                        <w:t>）的封面里面藏了一个我在七年级时手写的电脑程序。我把它拿给了他们（托尔金遗产基金会，</w:t>
                      </w:r>
                      <w:r w:rsidR="00B6458B">
                        <w:rPr>
                          <w:rFonts w:hint="eastAsia"/>
                        </w:rPr>
                        <w:t>Tolkien</w:t>
                      </w:r>
                      <w:r w:rsidR="00B6458B">
                        <w:t xml:space="preserve"> Estate</w:t>
                      </w:r>
                      <w:r w:rsidR="00B6458B">
                        <w:rPr>
                          <w:rFonts w:hint="eastAsia"/>
                        </w:rPr>
                        <w:t>）并向他们展示：‘这是我的第一个电脑程序，在书的封面上写的。’我不知道是什么让他们同意</w:t>
                      </w:r>
                      <w:r w:rsidR="00124EC1">
                        <w:rPr>
                          <w:rFonts w:hint="eastAsia"/>
                        </w:rPr>
                        <w:t>的，但他们确实同意了。我想他们知道正在跟一群对授权很有激情的人打交道吧。</w:t>
                      </w:r>
                      <w:r w:rsidRPr="00E81749">
                        <w:rPr>
                          <w:rFonts w:hint="eastAsia"/>
                        </w:rPr>
                        <w:t>”</w:t>
                      </w:r>
                    </w:p>
                    <w:p w14:paraId="4DB3DDE8" w14:textId="77777777" w:rsidR="003F7E6F" w:rsidRPr="00E81749" w:rsidRDefault="003F7E6F" w:rsidP="00215F40">
                      <w:pPr>
                        <w:pStyle w:val="a0"/>
                      </w:pPr>
                    </w:p>
                    <w:p w14:paraId="0854F882" w14:textId="7BB34BAD" w:rsidR="002169D6" w:rsidRPr="00E81749" w:rsidRDefault="002169D6" w:rsidP="00215F40">
                      <w:pPr>
                        <w:pStyle w:val="a0"/>
                        <w:jc w:val="right"/>
                      </w:pPr>
                      <w:r w:rsidRPr="00E81749">
                        <w:t>——</w:t>
                      </w:r>
                      <w:r w:rsidR="00124EC1">
                        <w:t xml:space="preserve"> </w:t>
                      </w:r>
                      <w:hyperlink r:id="rId11" w:history="1">
                        <w:r w:rsidR="00124EC1" w:rsidRPr="00124EC1">
                          <w:rPr>
                            <w:rStyle w:val="Hyperlink"/>
                          </w:rPr>
                          <w:t>Brian Fargo</w:t>
                        </w:r>
                      </w:hyperlink>
                    </w:p>
                    <w:p w14:paraId="3ECE43EE" w14:textId="217E1465" w:rsidR="002169D6" w:rsidRDefault="00124EC1" w:rsidP="00215F40">
                      <w:pPr>
                        <w:pStyle w:val="a0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Interplay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创始人</w:t>
                      </w:r>
                    </w:p>
                    <w:p w14:paraId="0A10DDDA" w14:textId="7CE11BD0" w:rsidR="00F96429" w:rsidRPr="00E81749" w:rsidRDefault="00F96429" w:rsidP="00215F40">
                      <w:pPr>
                        <w:pStyle w:val="a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7738C">
        <w:pict w14:anchorId="555AF13F">
          <v:rect id="_x0000_i1025" style="width:261.65pt;height:1pt" o:hrpct="500" o:hrstd="t" o:hrnoshade="t" o:hr="t" fillcolor="#cfcdcd [2894]" stroked="f"/>
        </w:pict>
      </w:r>
    </w:p>
    <w:p w14:paraId="184A6617" w14:textId="77777777" w:rsidR="0016522A" w:rsidRDefault="0016522A" w:rsidP="00F734E7">
      <w:pPr>
        <w:sectPr w:rsidR="0016522A" w:rsidSect="00F800C8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78BE003" w14:textId="694ABB90" w:rsidR="00695E9D" w:rsidRDefault="004D3109" w:rsidP="00F348C6">
      <w:pPr>
        <w:pStyle w:val="-"/>
        <w:ind w:firstLine="420"/>
      </w:pPr>
      <w:r>
        <w:rPr>
          <w:rFonts w:hint="eastAsia"/>
        </w:rPr>
        <w:t>我很清楚地记得我为什么会买《指环王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》。因为盒子上的画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酷，标题也很容易记住，以及这是一个</w:t>
      </w:r>
      <w:r>
        <w:rPr>
          <w:rFonts w:hint="eastAsia"/>
        </w:rPr>
        <w:t xml:space="preserve"> CD-ROM</w:t>
      </w:r>
      <w:r>
        <w:t xml:space="preserve"> </w:t>
      </w:r>
      <w:r>
        <w:rPr>
          <w:rFonts w:hint="eastAsia"/>
        </w:rPr>
        <w:t>版本的，包含了很多过场动画，我完全搞不懂那些片段是从</w:t>
      </w:r>
      <w:r>
        <w:rPr>
          <w:rFonts w:hint="eastAsia"/>
        </w:rPr>
        <w:t xml:space="preserve"> Ralph</w:t>
      </w:r>
      <w:r>
        <w:t xml:space="preserve"> </w:t>
      </w:r>
      <w:proofErr w:type="spellStart"/>
      <w:r>
        <w:rPr>
          <w:rFonts w:hint="eastAsia"/>
        </w:rPr>
        <w:t>Bakshi</w:t>
      </w:r>
      <w:proofErr w:type="spellEnd"/>
      <w:r w:rsidR="00726775">
        <w:rPr>
          <w:rStyle w:val="FootnoteReference"/>
        </w:rPr>
        <w:footnoteReference w:id="1"/>
      </w:r>
      <w:r w:rsidR="00726775">
        <w:t xml:space="preserve"> </w:t>
      </w:r>
      <w:r w:rsidR="00726775">
        <w:rPr>
          <w:rFonts w:hint="eastAsia"/>
        </w:rPr>
        <w:t>的电影中截取的还是根据原书改编的。我当时才十岁好吗。</w:t>
      </w:r>
    </w:p>
    <w:p w14:paraId="730A6385" w14:textId="75F14FBB" w:rsidR="00726775" w:rsidRDefault="00726775" w:rsidP="00F348C6">
      <w:pPr>
        <w:pStyle w:val="-"/>
        <w:ind w:firstLine="420"/>
      </w:pPr>
      <w:r>
        <w:rPr>
          <w:rFonts w:hint="eastAsia"/>
        </w:rPr>
        <w:t>但这确实是一款改变我人生的游戏：你可以以任何喜欢的方式在辽阔的游戏世界中探索；你可以</w:t>
      </w:r>
      <w:r w:rsidR="00402934">
        <w:rPr>
          <w:rFonts w:hint="eastAsia"/>
        </w:rPr>
        <w:t>任何顺序做事情；许多谜题都有多种解决方案，甚至有些</w:t>
      </w:r>
      <w:proofErr w:type="gramStart"/>
      <w:r w:rsidR="00402934">
        <w:rPr>
          <w:rFonts w:hint="eastAsia"/>
        </w:rPr>
        <w:t>连开发</w:t>
      </w:r>
      <w:proofErr w:type="gramEnd"/>
      <w:r w:rsidR="00402934">
        <w:rPr>
          <w:rFonts w:hint="eastAsia"/>
        </w:rPr>
        <w:t>者都没想到。</w:t>
      </w:r>
    </w:p>
    <w:p w14:paraId="458C9FBC" w14:textId="062EB46C" w:rsidR="00402934" w:rsidRDefault="00402934" w:rsidP="00F348C6">
      <w:pPr>
        <w:pStyle w:val="-"/>
        <w:ind w:firstLine="420"/>
      </w:pPr>
      <w:r>
        <w:rPr>
          <w:rFonts w:hint="eastAsia"/>
        </w:rPr>
        <w:t>尽管几乎已经被遗忘，《指环王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》拥有许多当时</w:t>
      </w:r>
      <w:r w:rsidR="002D429E">
        <w:rPr>
          <w:rFonts w:hint="eastAsia"/>
        </w:rPr>
        <w:t>被奉为伟大的</w:t>
      </w:r>
      <w:r w:rsidR="002D429E">
        <w:rPr>
          <w:rFonts w:hint="eastAsia"/>
        </w:rPr>
        <w:t xml:space="preserve"> RPG</w:t>
      </w:r>
      <w:r w:rsidR="002D429E">
        <w:t xml:space="preserve"> </w:t>
      </w:r>
      <w:r w:rsidR="002D429E">
        <w:rPr>
          <w:rFonts w:hint="eastAsia"/>
        </w:rPr>
        <w:t>的很多特征，都蕴藏于这款五颜六色且易于上手的游戏中，同时也保持了给玩家的成就感和高可玩性。</w:t>
      </w:r>
    </w:p>
    <w:p w14:paraId="48CC3660" w14:textId="6AB93E86" w:rsidR="002D429E" w:rsidRDefault="002D429E" w:rsidP="00F348C6">
      <w:pPr>
        <w:pStyle w:val="-"/>
        <w:ind w:firstLine="420"/>
      </w:pPr>
      <w:r>
        <w:rPr>
          <w:rFonts w:hint="eastAsia"/>
        </w:rPr>
        <w:t>开局你只拥有三个很脆弱的霍比特人，</w:t>
      </w:r>
      <w:r w:rsidR="00355A70">
        <w:rPr>
          <w:rFonts w:hint="eastAsia"/>
        </w:rPr>
        <w:t>随着同盟（</w:t>
      </w:r>
      <w:r w:rsidR="00355A70">
        <w:rPr>
          <w:rFonts w:hint="eastAsia"/>
        </w:rPr>
        <w:t>Fellowship</w:t>
      </w:r>
      <w:r w:rsidR="00355A70">
        <w:rPr>
          <w:rFonts w:hint="eastAsia"/>
        </w:rPr>
        <w:t>）的形成，成长为几乎无敌的存在。与此同时，玩家可以在游戏中探索地牢、通过和《创世纪》（</w:t>
      </w:r>
      <w:r w:rsidR="00355A70">
        <w:rPr>
          <w:rFonts w:hint="eastAsia"/>
        </w:rPr>
        <w:t>Ultima</w:t>
      </w:r>
      <w:r w:rsidR="00355A70">
        <w:rPr>
          <w:rFonts w:hint="eastAsia"/>
        </w:rPr>
        <w:t>）很像的关键词系统和</w:t>
      </w:r>
      <w:r w:rsidR="00355A70">
        <w:rPr>
          <w:rFonts w:hint="eastAsia"/>
        </w:rPr>
        <w:t xml:space="preserve"> NPC</w:t>
      </w:r>
      <w:r w:rsidR="00355A70">
        <w:t xml:space="preserve"> </w:t>
      </w:r>
      <w:r w:rsidR="00355A70">
        <w:rPr>
          <w:rFonts w:hint="eastAsia"/>
        </w:rPr>
        <w:t>对话、接支线任务、进行回合制的战斗，直到最后的胜利（至少在续作之前是胜利了）。</w:t>
      </w:r>
    </w:p>
    <w:p w14:paraId="5FA09795" w14:textId="2EE42777" w:rsidR="00FD0F3E" w:rsidRDefault="00FD0F3E" w:rsidP="00F348C6">
      <w:pPr>
        <w:pStyle w:val="-"/>
        <w:ind w:firstLine="420"/>
      </w:pPr>
    </w:p>
    <w:p w14:paraId="7C539B9B" w14:textId="77777777" w:rsidR="00FD0F3E" w:rsidRDefault="00FD0F3E" w:rsidP="00FD0F3E">
      <w:pPr>
        <w:pStyle w:val="-"/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3CA7E3C3" wp14:editId="32FC149A">
            <wp:extent cx="2959200" cy="2219399"/>
            <wp:effectExtent l="0" t="0" r="0" b="0"/>
            <wp:docPr id="5" name="Picture 5" descr="A screen 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video gam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CF22" w14:textId="67CE57FD" w:rsidR="00FD0F3E" w:rsidRDefault="00FD0F3E" w:rsidP="00FD0F3E">
      <w:pPr>
        <w:pStyle w:val="Caption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虽然画面在当时算是不错的，但缺乏多样性而且少了一种奇幻的感觉。这个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图里的场景是摩瑞亚（</w:t>
      </w:r>
      <w:proofErr w:type="spellStart"/>
      <w:r>
        <w:rPr>
          <w:rFonts w:hint="eastAsia"/>
        </w:rPr>
        <w:t>Moria</w:t>
      </w:r>
      <w:proofErr w:type="spellEnd"/>
      <w:r>
        <w:rPr>
          <w:rFonts w:hint="eastAsia"/>
        </w:rPr>
        <w:t>）的大门和触手守卫，</w:t>
      </w:r>
      <w:r w:rsidR="00CE16F0">
        <w:rPr>
          <w:rFonts w:hint="eastAsia"/>
        </w:rPr>
        <w:t>但和很多其他的场景相比毫无辨识度。</w:t>
      </w:r>
    </w:p>
    <w:p w14:paraId="2A5EAAF9" w14:textId="77777777" w:rsidR="00FD0F3E" w:rsidRDefault="00FD0F3E" w:rsidP="00F348C6">
      <w:pPr>
        <w:pStyle w:val="-"/>
        <w:ind w:firstLine="420"/>
        <w:rPr>
          <w:rFonts w:hint="eastAsia"/>
        </w:rPr>
      </w:pPr>
    </w:p>
    <w:p w14:paraId="793B3613" w14:textId="6AAC858A" w:rsidR="00F348C6" w:rsidRDefault="00F348C6" w:rsidP="00F348C6">
      <w:pPr>
        <w:pStyle w:val="-"/>
        <w:ind w:firstLine="420"/>
      </w:pPr>
      <w:r>
        <w:rPr>
          <w:rFonts w:hint="eastAsia"/>
        </w:rPr>
        <w:t>正文部分从此开始（使用“正文</w:t>
      </w:r>
      <w:r>
        <w:t>-</w:t>
      </w:r>
      <w:r>
        <w:t>首行缩进</w:t>
      </w:r>
      <w:r>
        <w:t>”</w:t>
      </w:r>
      <w:r>
        <w:t>样式，默认就是）</w:t>
      </w:r>
      <w:r w:rsidR="00FD78FB">
        <w:rPr>
          <w:rFonts w:hint="eastAsia"/>
        </w:rPr>
        <w:t>，如果编辑过程中按回车</w:t>
      </w:r>
      <w:proofErr w:type="gramStart"/>
      <w:r w:rsidR="00FD78FB">
        <w:rPr>
          <w:rFonts w:hint="eastAsia"/>
        </w:rPr>
        <w:t>不</w:t>
      </w:r>
      <w:proofErr w:type="gramEnd"/>
      <w:r w:rsidR="00FD78FB">
        <w:rPr>
          <w:rFonts w:hint="eastAsia"/>
        </w:rPr>
        <w:t>缩进了，不要使用</w:t>
      </w:r>
      <w:r w:rsidR="00FD78FB">
        <w:rPr>
          <w:rFonts w:hint="eastAsia"/>
        </w:rPr>
        <w:t xml:space="preserve"> Tab</w:t>
      </w:r>
      <w:r w:rsidR="00FD78FB">
        <w:t xml:space="preserve"> </w:t>
      </w:r>
      <w:r w:rsidR="00FD78FB">
        <w:rPr>
          <w:rFonts w:hint="eastAsia"/>
        </w:rPr>
        <w:t>键，这种情况直接点一下上面功能区的对应样式就可以了</w:t>
      </w:r>
      <w:r>
        <w:t>。</w:t>
      </w:r>
    </w:p>
    <w:p w14:paraId="6F96802B" w14:textId="77777777" w:rsidR="00F348C6" w:rsidRDefault="00F348C6" w:rsidP="00F348C6">
      <w:pPr>
        <w:pStyle w:val="-"/>
        <w:ind w:firstLine="420"/>
      </w:pPr>
      <w:r>
        <w:rPr>
          <w:rFonts w:hint="eastAsia"/>
        </w:rPr>
        <w:t>图片插入方式（单栏）：</w:t>
      </w:r>
    </w:p>
    <w:p w14:paraId="7BBFE8D4" w14:textId="77777777" w:rsidR="00F348C6" w:rsidRDefault="00F348C6" w:rsidP="00F348C6">
      <w:pPr>
        <w:pStyle w:val="-"/>
        <w:ind w:firstLine="420"/>
      </w:pPr>
    </w:p>
    <w:p w14:paraId="0C540CEC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CE5EECE" wp14:editId="3C072469">
            <wp:extent cx="2959100" cy="1969135"/>
            <wp:effectExtent l="0" t="0" r="0" b="0"/>
            <wp:docPr id="1" name="图片 1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6F9C" w14:textId="6B5E765C" w:rsidR="00F348C6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D0F3E">
        <w:rPr>
          <w:noProof/>
        </w:rPr>
        <w:t>2</w:t>
      </w:r>
      <w:r>
        <w:fldChar w:fldCharType="end"/>
      </w:r>
      <w:r w:rsidRPr="0092014F">
        <w:t>在边上的注释一般都以题注的形式写在此处，题注开头使用</w:t>
      </w:r>
      <w:r w:rsidRPr="0092014F">
        <w:t>“</w:t>
      </w:r>
      <w:r w:rsidRPr="0092014F">
        <w:t>图</w:t>
      </w:r>
      <w:r w:rsidRPr="0092014F">
        <w:t xml:space="preserve"> 1”</w:t>
      </w:r>
      <w:r w:rsidRPr="0092014F">
        <w:t>而不是英文的</w:t>
      </w:r>
      <w:r w:rsidRPr="0092014F">
        <w:t>“Figure 1”</w:t>
      </w:r>
      <w:r w:rsidRPr="0092014F">
        <w:t>。插入题注在图片上右键，选择</w:t>
      </w:r>
      <w:r w:rsidRPr="0092014F">
        <w:t>“</w:t>
      </w:r>
      <w:r w:rsidRPr="0092014F">
        <w:t>插入题注</w:t>
      </w:r>
      <w:r w:rsidRPr="0092014F">
        <w:t>”</w:t>
      </w:r>
      <w:r w:rsidRPr="0092014F">
        <w:t>，而不是手动创建文本框。格式：靠左对齐。（在</w:t>
      </w:r>
      <w:r w:rsidRPr="0092014F">
        <w:t xml:space="preserve"> word </w:t>
      </w:r>
      <w:proofErr w:type="gramStart"/>
      <w:r w:rsidRPr="0092014F">
        <w:t>里图片</w:t>
      </w:r>
      <w:proofErr w:type="gramEnd"/>
      <w:r w:rsidRPr="0092014F">
        <w:t>左边可能会显示一个小黑点，不用管它）</w:t>
      </w:r>
    </w:p>
    <w:p w14:paraId="4D467E26" w14:textId="77777777" w:rsidR="00F348C6" w:rsidRDefault="00F348C6" w:rsidP="00F348C6">
      <w:pPr>
        <w:pStyle w:val="-"/>
        <w:ind w:firstLine="420"/>
      </w:pPr>
    </w:p>
    <w:p w14:paraId="246266C7" w14:textId="77777777" w:rsidR="00845AF8" w:rsidRDefault="00845AF8" w:rsidP="00F348C6">
      <w:pPr>
        <w:pStyle w:val="-"/>
        <w:ind w:firstLine="420"/>
      </w:pPr>
      <w:r w:rsidRPr="0092014F">
        <w:t>宽度</w:t>
      </w:r>
      <w:r w:rsidRPr="0092014F">
        <w:t xml:space="preserve"> 8.22 </w:t>
      </w:r>
      <w:r w:rsidRPr="0092014F">
        <w:t>厘米，顶格</w:t>
      </w:r>
      <w:r>
        <w:rPr>
          <w:rFonts w:hint="eastAsia"/>
        </w:rPr>
        <w:t>无缩进</w:t>
      </w:r>
      <w:r w:rsidRPr="0092014F">
        <w:t>，</w:t>
      </w:r>
      <w:r>
        <w:rPr>
          <w:rFonts w:hint="eastAsia"/>
        </w:rPr>
        <w:t>环绕模式选“嵌入型”，</w:t>
      </w:r>
    </w:p>
    <w:p w14:paraId="6E0D9424" w14:textId="77777777" w:rsidR="00F8075D" w:rsidRDefault="00F348C6" w:rsidP="00F348C6">
      <w:pPr>
        <w:pStyle w:val="-"/>
        <w:ind w:firstLine="420"/>
      </w:pPr>
      <w:r>
        <w:rPr>
          <w:rFonts w:hint="eastAsia"/>
        </w:rPr>
        <w:t>图片前后</w:t>
      </w:r>
      <w:r w:rsidR="009851AC">
        <w:rPr>
          <w:rFonts w:hint="eastAsia"/>
        </w:rPr>
        <w:t>与</w:t>
      </w:r>
      <w:r>
        <w:rPr>
          <w:rFonts w:hint="eastAsia"/>
        </w:rPr>
        <w:t>正文</w:t>
      </w:r>
      <w:r w:rsidR="009851AC">
        <w:rPr>
          <w:rFonts w:hint="eastAsia"/>
        </w:rPr>
        <w:t>间隔一行正文的距离</w:t>
      </w:r>
      <w:r>
        <w:rPr>
          <w:rFonts w:hint="eastAsia"/>
        </w:rPr>
        <w:t>。</w:t>
      </w:r>
    </w:p>
    <w:p w14:paraId="19F91D98" w14:textId="77777777" w:rsidR="003F7E6F" w:rsidRDefault="003F7E6F" w:rsidP="00F348C6">
      <w:pPr>
        <w:pStyle w:val="-"/>
        <w:ind w:firstLine="420"/>
      </w:pPr>
    </w:p>
    <w:p w14:paraId="04F11515" w14:textId="77777777" w:rsidR="003F7E6F" w:rsidRDefault="003F7E6F" w:rsidP="00F348C6">
      <w:pPr>
        <w:pStyle w:val="-"/>
        <w:ind w:firstLine="420"/>
      </w:pPr>
    </w:p>
    <w:p w14:paraId="2FC27755" w14:textId="77777777" w:rsidR="003F7E6F" w:rsidRDefault="003F7E6F" w:rsidP="00F348C6">
      <w:pPr>
        <w:pStyle w:val="-"/>
        <w:ind w:firstLine="420"/>
      </w:pPr>
    </w:p>
    <w:p w14:paraId="5268D444" w14:textId="77777777" w:rsidR="00FD78FB" w:rsidRDefault="00FD78FB" w:rsidP="00F348C6">
      <w:pPr>
        <w:pStyle w:val="-"/>
        <w:ind w:firstLine="420"/>
      </w:pPr>
    </w:p>
    <w:p w14:paraId="1AA40D1F" w14:textId="77777777" w:rsidR="00FD78FB" w:rsidRDefault="00FD78FB" w:rsidP="00F348C6">
      <w:pPr>
        <w:pStyle w:val="-"/>
        <w:ind w:firstLine="420"/>
      </w:pPr>
    </w:p>
    <w:p w14:paraId="22981EA1" w14:textId="77777777" w:rsidR="00FD78FB" w:rsidRDefault="00FD78FB" w:rsidP="00F348C6">
      <w:pPr>
        <w:pStyle w:val="-"/>
        <w:ind w:firstLine="420"/>
      </w:pPr>
    </w:p>
    <w:p w14:paraId="40DBBB17" w14:textId="77777777" w:rsidR="00FD78FB" w:rsidRDefault="00FD78FB" w:rsidP="00F348C6">
      <w:pPr>
        <w:pStyle w:val="-"/>
        <w:ind w:firstLine="420"/>
      </w:pPr>
    </w:p>
    <w:p w14:paraId="48A52876" w14:textId="77777777" w:rsidR="00FD78FB" w:rsidRDefault="00FD78FB" w:rsidP="00F348C6">
      <w:pPr>
        <w:pStyle w:val="-"/>
        <w:ind w:firstLine="420"/>
      </w:pPr>
    </w:p>
    <w:p w14:paraId="030E1F2C" w14:textId="77777777" w:rsidR="00FD78FB" w:rsidRDefault="00FD78FB" w:rsidP="00F348C6">
      <w:pPr>
        <w:pStyle w:val="-"/>
        <w:ind w:firstLine="420"/>
      </w:pPr>
    </w:p>
    <w:p w14:paraId="4FCE8877" w14:textId="77777777" w:rsidR="00FD78FB" w:rsidRDefault="00FD78FB" w:rsidP="00F348C6">
      <w:pPr>
        <w:pStyle w:val="-"/>
        <w:ind w:firstLine="420"/>
      </w:pPr>
    </w:p>
    <w:p w14:paraId="415620E3" w14:textId="77777777" w:rsidR="00FD78FB" w:rsidRDefault="00FD78FB" w:rsidP="00F348C6">
      <w:pPr>
        <w:pStyle w:val="-"/>
        <w:ind w:firstLine="420"/>
      </w:pPr>
    </w:p>
    <w:p w14:paraId="20388546" w14:textId="77777777" w:rsidR="00FD78FB" w:rsidRDefault="00FD78FB" w:rsidP="00F348C6">
      <w:pPr>
        <w:pStyle w:val="-"/>
        <w:ind w:firstLine="420"/>
      </w:pPr>
    </w:p>
    <w:p w14:paraId="335D9BFB" w14:textId="77777777" w:rsidR="00FD78FB" w:rsidRDefault="00FD78FB" w:rsidP="00F348C6">
      <w:pPr>
        <w:pStyle w:val="-"/>
        <w:ind w:firstLine="420"/>
      </w:pPr>
    </w:p>
    <w:p w14:paraId="2935C5F3" w14:textId="77777777" w:rsidR="003F7E6F" w:rsidRDefault="00373773" w:rsidP="00F348C6">
      <w:pPr>
        <w:pStyle w:val="-"/>
        <w:ind w:firstLine="420"/>
      </w:pPr>
      <w:r>
        <w:rPr>
          <w:rFonts w:hint="eastAsia"/>
        </w:rPr>
        <w:t>脚注的格式（请看脚注）</w:t>
      </w:r>
      <w:r>
        <w:rPr>
          <w:rStyle w:val="FootnoteReference"/>
        </w:rPr>
        <w:footnoteReference w:id="2"/>
      </w:r>
    </w:p>
    <w:p w14:paraId="0EF7C5FC" w14:textId="77777777" w:rsidR="003F7E6F" w:rsidRPr="00373773" w:rsidRDefault="003F7E6F" w:rsidP="00F348C6">
      <w:pPr>
        <w:pStyle w:val="-"/>
        <w:ind w:firstLine="420"/>
      </w:pPr>
    </w:p>
    <w:p w14:paraId="52730BB1" w14:textId="77777777" w:rsidR="003F7E6F" w:rsidRDefault="003F7E6F" w:rsidP="00F348C6">
      <w:pPr>
        <w:pStyle w:val="-"/>
        <w:ind w:firstLine="420"/>
      </w:pPr>
    </w:p>
    <w:p w14:paraId="22947984" w14:textId="77777777" w:rsidR="003F7E6F" w:rsidRDefault="003F7E6F" w:rsidP="00F348C6">
      <w:pPr>
        <w:pStyle w:val="-"/>
        <w:ind w:firstLine="420"/>
      </w:pPr>
    </w:p>
    <w:p w14:paraId="35068C3A" w14:textId="77777777" w:rsidR="003F7E6F" w:rsidRDefault="003F7E6F" w:rsidP="00F348C6">
      <w:pPr>
        <w:pStyle w:val="-"/>
        <w:ind w:firstLine="420"/>
      </w:pPr>
    </w:p>
    <w:p w14:paraId="573E6DA7" w14:textId="77777777" w:rsidR="003F7E6F" w:rsidRDefault="003F7E6F" w:rsidP="00F348C6">
      <w:pPr>
        <w:pStyle w:val="-"/>
        <w:ind w:firstLine="420"/>
      </w:pPr>
    </w:p>
    <w:p w14:paraId="11017EAE" w14:textId="77777777" w:rsidR="003F7E6F" w:rsidRDefault="003F7E6F" w:rsidP="00F348C6">
      <w:pPr>
        <w:pStyle w:val="-"/>
        <w:ind w:firstLine="420"/>
      </w:pPr>
    </w:p>
    <w:p w14:paraId="016598FB" w14:textId="77777777" w:rsidR="003F7E6F" w:rsidRDefault="003F7E6F" w:rsidP="00F348C6">
      <w:pPr>
        <w:pStyle w:val="-"/>
        <w:ind w:firstLine="420"/>
      </w:pPr>
    </w:p>
    <w:p w14:paraId="31AA7867" w14:textId="77777777" w:rsidR="003F7E6F" w:rsidRDefault="003F7E6F" w:rsidP="00F348C6">
      <w:pPr>
        <w:pStyle w:val="-"/>
        <w:ind w:firstLine="420"/>
      </w:pPr>
    </w:p>
    <w:p w14:paraId="73D9C921" w14:textId="77777777" w:rsidR="003F7E6F" w:rsidRDefault="003F7E6F" w:rsidP="00F348C6">
      <w:pPr>
        <w:pStyle w:val="-"/>
        <w:ind w:firstLine="420"/>
      </w:pPr>
    </w:p>
    <w:p w14:paraId="0505E7CC" w14:textId="77777777" w:rsidR="003F7E6F" w:rsidRDefault="003F7E6F" w:rsidP="00F348C6">
      <w:pPr>
        <w:pStyle w:val="-"/>
        <w:ind w:firstLine="420"/>
      </w:pPr>
    </w:p>
    <w:p w14:paraId="4E9A2F16" w14:textId="77777777" w:rsidR="003F7E6F" w:rsidRDefault="00316C8C" w:rsidP="00F348C6">
      <w:pPr>
        <w:pStyle w:val="-"/>
        <w:ind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90CA63C" wp14:editId="755240AF">
            <wp:simplePos x="0" y="0"/>
            <wp:positionH relativeFrom="margin">
              <wp:align>right</wp:align>
            </wp:positionH>
            <wp:positionV relativeFrom="paragraph">
              <wp:posOffset>301377</wp:posOffset>
            </wp:positionV>
            <wp:extent cx="6193790" cy="1969135"/>
            <wp:effectExtent l="0" t="0" r="0" b="0"/>
            <wp:wrapTopAndBottom/>
            <wp:docPr id="8" name="图片 8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0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86133" wp14:editId="5E05C375">
                <wp:simplePos x="0" y="0"/>
                <wp:positionH relativeFrom="column">
                  <wp:posOffset>0</wp:posOffset>
                </wp:positionH>
                <wp:positionV relativeFrom="paragraph">
                  <wp:posOffset>2327910</wp:posOffset>
                </wp:positionV>
                <wp:extent cx="6177915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5A59C" w14:textId="0B03532C" w:rsidR="00710D5F" w:rsidRPr="00217B6B" w:rsidRDefault="00710D5F" w:rsidP="00710D5F">
                            <w:pPr>
                              <w:pStyle w:val="Caption"/>
                              <w:jc w:val="center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FD0F3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题注居中</w:t>
                            </w:r>
                            <w:r w:rsidR="00845AF8">
                              <w:rPr>
                                <w:rFonts w:hint="eastAsia"/>
                              </w:rPr>
                              <w:t>，其他关于题注的说明和上面单栏图片一样。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86133" id="文本框 9" o:spid="_x0000_s1030" type="#_x0000_t202" style="position:absolute;left:0;text-align:left;margin-left:0;margin-top:183.3pt;width:486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" stroked="f">
                <v:textbox style="mso-fit-shape-to-text:t" inset="0,0,0,0">
                  <w:txbxContent>
                    <w:p w14:paraId="73C5A59C" w14:textId="0B03532C" w:rsidR="00710D5F" w:rsidRPr="00217B6B" w:rsidRDefault="00710D5F" w:rsidP="00710D5F">
                      <w:pPr>
                        <w:pStyle w:val="Caption"/>
                        <w:jc w:val="center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FD0F3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题注居中</w:t>
                      </w:r>
                      <w:r w:rsidR="00845AF8">
                        <w:rPr>
                          <w:rFonts w:hint="eastAsia"/>
                        </w:rPr>
                        <w:t>，其他关于题注的说明和上面单栏图片一样。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D5F">
        <w:rPr>
          <w:rFonts w:hint="eastAsia"/>
        </w:rPr>
        <w:t>双</w:t>
      </w:r>
      <w:proofErr w:type="gramStart"/>
      <w:r w:rsidR="00710D5F">
        <w:rPr>
          <w:rFonts w:hint="eastAsia"/>
        </w:rPr>
        <w:t>栏图片</w:t>
      </w:r>
      <w:proofErr w:type="gramEnd"/>
      <w:r w:rsidR="00710D5F">
        <w:rPr>
          <w:rFonts w:hint="eastAsia"/>
        </w:rPr>
        <w:t>的插入方式：</w:t>
      </w:r>
    </w:p>
    <w:p w14:paraId="0C0D3EC1" w14:textId="77777777" w:rsidR="00710D5F" w:rsidRDefault="00710D5F" w:rsidP="00F348C6">
      <w:pPr>
        <w:pStyle w:val="-"/>
        <w:ind w:firstLine="420"/>
      </w:pPr>
      <w:r>
        <w:rPr>
          <w:rFonts w:hint="eastAsia"/>
        </w:rPr>
        <w:t>双</w:t>
      </w:r>
      <w:proofErr w:type="gramStart"/>
      <w:r>
        <w:rPr>
          <w:rFonts w:hint="eastAsia"/>
        </w:rPr>
        <w:t>栏图片</w:t>
      </w:r>
      <w:proofErr w:type="gramEnd"/>
      <w:r>
        <w:rPr>
          <w:rFonts w:hint="eastAsia"/>
        </w:rPr>
        <w:t>宽度</w:t>
      </w:r>
      <w:r w:rsidR="00316C8C">
        <w:t xml:space="preserve"> 17.21 </w:t>
      </w:r>
      <w:r w:rsidR="00316C8C">
        <w:rPr>
          <w:rFonts w:hint="eastAsia"/>
        </w:rPr>
        <w:t>厘米，两侧贴边（拖动时有绿色提示线），上下型环绕。实际使用时要保持图片的比例，可以拖拽斜角上</w:t>
      </w:r>
      <w:proofErr w:type="gramStart"/>
      <w:r w:rsidR="00316C8C">
        <w:rPr>
          <w:rFonts w:hint="eastAsia"/>
        </w:rPr>
        <w:t>的锚点来</w:t>
      </w:r>
      <w:proofErr w:type="gramEnd"/>
      <w:r w:rsidR="00316C8C">
        <w:rPr>
          <w:rFonts w:hint="eastAsia"/>
        </w:rPr>
        <w:t>调整大小</w:t>
      </w:r>
      <w:r w:rsidR="00845AF8">
        <w:rPr>
          <w:rFonts w:hint="eastAsia"/>
        </w:rPr>
        <w:t>。</w:t>
      </w:r>
    </w:p>
    <w:p w14:paraId="732D2AD5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9AE2" w14:textId="77777777" w:rsidR="0047738C" w:rsidRDefault="0047738C" w:rsidP="00F841EF">
      <w:r>
        <w:separator/>
      </w:r>
    </w:p>
  </w:endnote>
  <w:endnote w:type="continuationSeparator" w:id="0">
    <w:p w14:paraId="09075966" w14:textId="77777777" w:rsidR="0047738C" w:rsidRDefault="0047738C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4C44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BB0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E47E" w14:textId="77777777" w:rsidR="0047738C" w:rsidRDefault="0047738C" w:rsidP="00F841EF">
      <w:r>
        <w:separator/>
      </w:r>
    </w:p>
  </w:footnote>
  <w:footnote w:type="continuationSeparator" w:id="0">
    <w:p w14:paraId="4CE5030F" w14:textId="77777777" w:rsidR="0047738C" w:rsidRDefault="0047738C" w:rsidP="00F841EF">
      <w:r>
        <w:continuationSeparator/>
      </w:r>
    </w:p>
  </w:footnote>
  <w:footnote w:id="1">
    <w:p w14:paraId="52CE816A" w14:textId="4CCC053C" w:rsidR="00726775" w:rsidRPr="00726775" w:rsidRDefault="00726775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译者注：美国动画片导演。</w:t>
      </w:r>
    </w:p>
  </w:footnote>
  <w:footnote w:id="2">
    <w:p w14:paraId="38853F53" w14:textId="77777777" w:rsidR="00373773" w:rsidRDefault="003737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直接使用默认格式，不分栏。如果是我们自己加上的脚注要在最开始有“译者注：</w:t>
      </w:r>
      <w:r w:rsidR="00FD78FB">
        <w:rPr>
          <w:rFonts w:hint="eastAsia"/>
        </w:rPr>
        <w:t>”</w:t>
      </w:r>
      <w:r>
        <w:rPr>
          <w:rFonts w:hint="eastAsia"/>
        </w:rPr>
        <w:t>字样，如果是原文的注释就直接写。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DDAA9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0181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E2"/>
    <w:rsid w:val="00007178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24EC1"/>
    <w:rsid w:val="00150BAB"/>
    <w:rsid w:val="00153EE2"/>
    <w:rsid w:val="001573DA"/>
    <w:rsid w:val="0016522A"/>
    <w:rsid w:val="00177151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5F40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B36E2"/>
    <w:rsid w:val="002D01D3"/>
    <w:rsid w:val="002D429E"/>
    <w:rsid w:val="002F1A0E"/>
    <w:rsid w:val="002F3408"/>
    <w:rsid w:val="002F7493"/>
    <w:rsid w:val="00316C8C"/>
    <w:rsid w:val="003249D9"/>
    <w:rsid w:val="00333CDD"/>
    <w:rsid w:val="00334C7B"/>
    <w:rsid w:val="00355319"/>
    <w:rsid w:val="00355A70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E13C6"/>
    <w:rsid w:val="003F442C"/>
    <w:rsid w:val="003F7E6F"/>
    <w:rsid w:val="00402934"/>
    <w:rsid w:val="00412ACB"/>
    <w:rsid w:val="00427A03"/>
    <w:rsid w:val="004367FE"/>
    <w:rsid w:val="00445F1D"/>
    <w:rsid w:val="00473DBD"/>
    <w:rsid w:val="0047738C"/>
    <w:rsid w:val="004B4D18"/>
    <w:rsid w:val="004B7AB8"/>
    <w:rsid w:val="004C323F"/>
    <w:rsid w:val="004C691F"/>
    <w:rsid w:val="004D3109"/>
    <w:rsid w:val="005062C4"/>
    <w:rsid w:val="00532598"/>
    <w:rsid w:val="00533A81"/>
    <w:rsid w:val="0053640F"/>
    <w:rsid w:val="00561057"/>
    <w:rsid w:val="00576BB6"/>
    <w:rsid w:val="00594354"/>
    <w:rsid w:val="005A2AD5"/>
    <w:rsid w:val="005B5669"/>
    <w:rsid w:val="005C71CD"/>
    <w:rsid w:val="005E1D00"/>
    <w:rsid w:val="00621D8F"/>
    <w:rsid w:val="00647780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95E9D"/>
    <w:rsid w:val="006B2C72"/>
    <w:rsid w:val="006B3758"/>
    <w:rsid w:val="006F4D28"/>
    <w:rsid w:val="0071094A"/>
    <w:rsid w:val="00710D5F"/>
    <w:rsid w:val="0071777F"/>
    <w:rsid w:val="00726775"/>
    <w:rsid w:val="00730438"/>
    <w:rsid w:val="00731BF1"/>
    <w:rsid w:val="00766048"/>
    <w:rsid w:val="007752FB"/>
    <w:rsid w:val="00781ED7"/>
    <w:rsid w:val="007869FA"/>
    <w:rsid w:val="00791749"/>
    <w:rsid w:val="007A2BD6"/>
    <w:rsid w:val="007D71D1"/>
    <w:rsid w:val="00804F76"/>
    <w:rsid w:val="00806138"/>
    <w:rsid w:val="00810EF3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10A40"/>
    <w:rsid w:val="00B20D17"/>
    <w:rsid w:val="00B25851"/>
    <w:rsid w:val="00B415B0"/>
    <w:rsid w:val="00B50715"/>
    <w:rsid w:val="00B62941"/>
    <w:rsid w:val="00B6458B"/>
    <w:rsid w:val="00B64617"/>
    <w:rsid w:val="00BA2914"/>
    <w:rsid w:val="00BE1C72"/>
    <w:rsid w:val="00BF11F4"/>
    <w:rsid w:val="00C36086"/>
    <w:rsid w:val="00C61659"/>
    <w:rsid w:val="00C7080D"/>
    <w:rsid w:val="00CE16F0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577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EE72C1"/>
    <w:rsid w:val="00F27EC2"/>
    <w:rsid w:val="00F30A58"/>
    <w:rsid w:val="00F348C6"/>
    <w:rsid w:val="00F46451"/>
    <w:rsid w:val="00F4686B"/>
    <w:rsid w:val="00F505B5"/>
    <w:rsid w:val="00F544E2"/>
    <w:rsid w:val="00F734E7"/>
    <w:rsid w:val="00F75076"/>
    <w:rsid w:val="00F800C8"/>
    <w:rsid w:val="00F8075D"/>
    <w:rsid w:val="00F841EF"/>
    <w:rsid w:val="00F96429"/>
    <w:rsid w:val="00FA259E"/>
    <w:rsid w:val="00FD0F3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66743"/>
  <w15:chartTrackingRefBased/>
  <w15:docId w15:val="{B55D58F9-1D51-48F4-8EA0-E6AE6099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647780"/>
    <w:rPr>
      <w:rFonts w:asciiTheme="majorHAnsi" w:eastAsiaTheme="minorHAnsi" w:hAnsiTheme="majorHAnsi" w:cstheme="majorBidi"/>
      <w:sz w:val="20"/>
      <w:szCs w:val="20"/>
    </w:rPr>
  </w:style>
  <w:style w:type="paragraph" w:customStyle="1" w:styleId="a0">
    <w:name w:val="引言"/>
    <w:basedOn w:val="Normal"/>
    <w:link w:val="Char0"/>
    <w:qFormat/>
    <w:rsid w:val="00215F40"/>
    <w:rPr>
      <w:rFonts w:ascii="Times New Roman" w:eastAsia="楷体" w:hAnsi="Times New Roman"/>
    </w:rPr>
  </w:style>
  <w:style w:type="character" w:customStyle="1" w:styleId="Char0">
    <w:name w:val="引言 Char"/>
    <w:basedOn w:val="DefaultParagraphFont"/>
    <w:link w:val="a0"/>
    <w:rsid w:val="00215F40"/>
    <w:rPr>
      <w:rFonts w:ascii="Times New Roman" w:eastAsia="楷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lfre.net/2017/05/an-independent-interplay-takes-on-tolki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www.filfre.net/2017/05/an-independent-interplay-takes-on-tolkie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42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review模版20210425.dotx</Template>
  <TotalTime>156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5</cp:revision>
  <dcterms:created xsi:type="dcterms:W3CDTF">2021-06-18T01:17:00Z</dcterms:created>
  <dcterms:modified xsi:type="dcterms:W3CDTF">2021-06-18T23:02:00Z</dcterms:modified>
</cp:coreProperties>
</file>