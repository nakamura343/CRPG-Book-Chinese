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22A" w:rsidRPr="00F734E7" w:rsidRDefault="00EE5D06" w:rsidP="00EE5D06">
      <w:pPr>
        <w:pStyle w:val="3"/>
      </w:pPr>
      <w:r>
        <w:rPr>
          <w:rFonts w:hint="eastAsia"/>
        </w:rPr>
        <w:t>什么是老派的</w:t>
      </w:r>
      <w:r>
        <w:rPr>
          <w:rFonts w:hint="eastAsia"/>
        </w:rPr>
        <w:t xml:space="preserve"> RPG</w:t>
      </w:r>
      <w:r>
        <w:rPr>
          <w:rFonts w:hint="eastAsia"/>
        </w:rPr>
        <w:t>？</w:t>
      </w:r>
    </w:p>
    <w:p w:rsidR="0016522A" w:rsidRDefault="008F2B87" w:rsidP="00F734E7">
      <w:r w:rsidRPr="008F2B87">
        <w:rPr>
          <w:rFonts w:hint="eastAsia"/>
        </w:rPr>
        <w:t>作者：</w:t>
      </w:r>
      <w:hyperlink r:id="rId7" w:history="1">
        <w:r w:rsidR="00EE5D06" w:rsidRPr="00EE5D06">
          <w:rPr>
            <w:rStyle w:val="aa"/>
          </w:rPr>
          <w:t>Jay Barnson</w:t>
        </w:r>
      </w:hyperlink>
    </w:p>
    <w:p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EE5D06">
        <w:rPr>
          <w:rFonts w:hint="eastAsia"/>
        </w:rPr>
        <w:t>F</w:t>
      </w:r>
      <w:r w:rsidR="00EE5D06">
        <w:t>Q</w:t>
      </w:r>
    </w:p>
    <w:p w:rsidR="0016522A" w:rsidRDefault="00D22F2F" w:rsidP="00F734E7">
      <w:r>
        <w:pict w14:anchorId="013FA3AF">
          <v:rect id="_x0000_i1025" style="width:261.65pt;height:1pt" o:hrpct="500" o:hrstd="t" o:hrnoshade="t" o:hr="t" fillcolor="#cfcdcd [2894]" stroked="f"/>
        </w:pict>
      </w:r>
    </w:p>
    <w:p w:rsidR="0016522A" w:rsidRDefault="0016522A" w:rsidP="00F734E7">
      <w:pPr>
        <w:sectPr w:rsidR="0016522A" w:rsidSect="00F800C8">
          <w:headerReference w:type="default" r:id="rId8"/>
          <w:footerReference w:type="default" r:id="rId9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:rsidR="009C45E4" w:rsidRDefault="00EE5D06" w:rsidP="00AC153E">
      <w:pPr>
        <w:pStyle w:val="-"/>
        <w:ind w:firstLine="420"/>
      </w:pPr>
      <w:r>
        <w:rPr>
          <w:rFonts w:hint="eastAsia"/>
        </w:rPr>
        <w:t>我将要进行一次</w:t>
      </w:r>
      <w:r w:rsidR="00FE798E">
        <w:rPr>
          <w:rFonts w:hint="eastAsia"/>
        </w:rPr>
        <w:t>忏悔。这是一次认真的忏悔，来自一名“老掉牙”的</w:t>
      </w:r>
      <w:r w:rsidR="00FE798E">
        <w:rPr>
          <w:rFonts w:hint="eastAsia"/>
        </w:rPr>
        <w:t xml:space="preserve"> CRPG</w:t>
      </w:r>
      <w:r w:rsidR="00FE798E">
        <w:t xml:space="preserve"> </w:t>
      </w:r>
      <w:r w:rsidR="00FE798E">
        <w:rPr>
          <w:rFonts w:hint="eastAsia"/>
        </w:rPr>
        <w:t>设计师，一个总是在念叨老派游戏多么好的人。</w:t>
      </w:r>
    </w:p>
    <w:p w:rsidR="00FE798E" w:rsidRDefault="00FE798E" w:rsidP="00AC153E">
      <w:pPr>
        <w:pStyle w:val="-"/>
        <w:ind w:firstLine="420"/>
      </w:pPr>
      <w:r>
        <w:rPr>
          <w:rFonts w:hint="eastAsia"/>
        </w:rPr>
        <w:t>我是真的不知道到底什么才算是“老派”。</w:t>
      </w:r>
    </w:p>
    <w:p w:rsidR="00FE798E" w:rsidRDefault="00FE798E" w:rsidP="00AC153E">
      <w:pPr>
        <w:pStyle w:val="-"/>
        <w:ind w:firstLine="420"/>
      </w:pPr>
      <w:r>
        <w:rPr>
          <w:rFonts w:hint="eastAsia"/>
        </w:rPr>
        <w:t>是的，我</w:t>
      </w:r>
      <w:r w:rsidR="005F0420">
        <w:rPr>
          <w:rFonts w:hint="eastAsia"/>
        </w:rPr>
        <w:t>在那些老旧的经典游戏还很新的时候就开始玩了，而且我至今还在</w:t>
      </w:r>
      <w:proofErr w:type="gramStart"/>
      <w:r w:rsidR="005F0420">
        <w:rPr>
          <w:rFonts w:hint="eastAsia"/>
        </w:rPr>
        <w:t>玩其中</w:t>
      </w:r>
      <w:proofErr w:type="gramEnd"/>
      <w:r w:rsidR="005F0420">
        <w:rPr>
          <w:rFonts w:hint="eastAsia"/>
        </w:rPr>
        <w:t>的一些（嘿，我刚刚在几个月前重玩了《创世纪</w:t>
      </w:r>
      <w:r w:rsidR="005F0420">
        <w:rPr>
          <w:rFonts w:hint="eastAsia"/>
        </w:rPr>
        <w:t xml:space="preserve"> </w:t>
      </w:r>
      <w:r w:rsidR="00D95742">
        <w:t>3</w:t>
      </w:r>
      <w:r w:rsidR="005F0420">
        <w:rPr>
          <w:rFonts w:hint="eastAsia"/>
        </w:rPr>
        <w:t>》（</w:t>
      </w:r>
      <w:r w:rsidR="005F0420">
        <w:rPr>
          <w:rFonts w:hint="eastAsia"/>
        </w:rPr>
        <w:t>Ultima</w:t>
      </w:r>
      <w:r w:rsidR="005F0420">
        <w:t xml:space="preserve"> </w:t>
      </w:r>
      <w:r w:rsidR="005F0420">
        <w:rPr>
          <w:rFonts w:hint="eastAsia"/>
        </w:rPr>
        <w:t>III</w:t>
      </w:r>
      <w:r w:rsidR="005F0420">
        <w:rPr>
          <w:rFonts w:hint="eastAsia"/>
        </w:rPr>
        <w:t>））。我清楚地记得《冰城传奇》（</w:t>
      </w:r>
      <w:r w:rsidR="005F0420">
        <w:rPr>
          <w:rFonts w:hint="eastAsia"/>
        </w:rPr>
        <w:t>The</w:t>
      </w:r>
      <w:r w:rsidR="005F0420">
        <w:t xml:space="preserve"> </w:t>
      </w:r>
      <w:r w:rsidR="005F0420">
        <w:rPr>
          <w:rFonts w:hint="eastAsia"/>
        </w:rPr>
        <w:t>Bard</w:t>
      </w:r>
      <w:r w:rsidR="005F0420">
        <w:t>’</w:t>
      </w:r>
      <w:r w:rsidR="005F0420">
        <w:rPr>
          <w:rFonts w:hint="eastAsia"/>
        </w:rPr>
        <w:t>s</w:t>
      </w:r>
      <w:r w:rsidR="005F0420">
        <w:t xml:space="preserve"> </w:t>
      </w:r>
      <w:r w:rsidR="005F0420">
        <w:rPr>
          <w:rFonts w:hint="eastAsia"/>
        </w:rPr>
        <w:t>Tale</w:t>
      </w:r>
      <w:r w:rsidR="005F0420">
        <w:rPr>
          <w:rFonts w:hint="eastAsia"/>
        </w:rPr>
        <w:t>）还</w:t>
      </w:r>
      <w:r w:rsidR="00E33C6F">
        <w:rPr>
          <w:rFonts w:hint="eastAsia"/>
        </w:rPr>
        <w:t>刚推出就爆火的年代</w:t>
      </w:r>
      <w:r w:rsidR="00E33C6F">
        <w:rPr>
          <w:rStyle w:val="a9"/>
        </w:rPr>
        <w:footnoteReference w:id="1"/>
      </w:r>
      <w:r w:rsidR="00E33C6F">
        <w:rPr>
          <w:rFonts w:hint="eastAsia"/>
        </w:rPr>
        <w:t>。</w:t>
      </w:r>
      <w:r w:rsidR="00F2512E">
        <w:rPr>
          <w:rFonts w:hint="eastAsia"/>
        </w:rPr>
        <w:t>当时</w:t>
      </w:r>
      <w:r w:rsidR="00E33C6F">
        <w:rPr>
          <w:rFonts w:hint="eastAsia"/>
        </w:rPr>
        <w:t>我还会去读杂志或者书籍上的讲述幕后故事的文章</w:t>
      </w:r>
      <w:r w:rsidR="00F2512E">
        <w:rPr>
          <w:rFonts w:hint="eastAsia"/>
        </w:rPr>
        <w:t>，那时候很多游戏业巨头都在疯狂地推出</w:t>
      </w:r>
      <w:r w:rsidR="00F2512E">
        <w:rPr>
          <w:rFonts w:hint="eastAsia"/>
        </w:rPr>
        <w:t xml:space="preserve"> RPG</w:t>
      </w:r>
      <w:r w:rsidR="00F2512E">
        <w:t xml:space="preserve"> </w:t>
      </w:r>
      <w:r w:rsidR="00F2512E">
        <w:rPr>
          <w:rFonts w:hint="eastAsia"/>
        </w:rPr>
        <w:t>好像直到时间尽头也不会停止——然而现在早就没了当年的盛况。我曾经在</w:t>
      </w:r>
      <w:r w:rsidR="00F2512E">
        <w:rPr>
          <w:rFonts w:hint="eastAsia"/>
        </w:rPr>
        <w:t xml:space="preserve"> GDC</w:t>
      </w:r>
      <w:r w:rsidR="00310002">
        <w:rPr>
          <w:rFonts w:hint="eastAsia"/>
        </w:rPr>
        <w:t>（当时还叫做</w:t>
      </w:r>
      <w:r w:rsidR="00310002">
        <w:rPr>
          <w:rFonts w:hint="eastAsia"/>
        </w:rPr>
        <w:t xml:space="preserve"> CGDC</w:t>
      </w:r>
      <w:r w:rsidR="00310002">
        <w:rPr>
          <w:rFonts w:hint="eastAsia"/>
        </w:rPr>
        <w:t>）</w:t>
      </w:r>
      <w:r w:rsidR="00310002">
        <w:rPr>
          <w:rStyle w:val="a9"/>
        </w:rPr>
        <w:footnoteReference w:id="2"/>
      </w:r>
      <w:r w:rsidR="00310002">
        <w:rPr>
          <w:rFonts w:hint="eastAsia"/>
        </w:rPr>
        <w:t>的最后和几位当年的大佬交流过。</w:t>
      </w:r>
      <w:r w:rsidR="005910A6">
        <w:rPr>
          <w:rFonts w:hint="eastAsia"/>
        </w:rPr>
        <w:t>但那并不意味着我知道我在说什么。</w:t>
      </w:r>
    </w:p>
    <w:p w:rsidR="00845459" w:rsidRDefault="00845459" w:rsidP="00845459">
      <w:pPr>
        <w:pStyle w:val="-"/>
        <w:ind w:firstLine="420"/>
      </w:pPr>
      <w:r>
        <w:rPr>
          <w:rFonts w:hint="eastAsia"/>
        </w:rPr>
        <w:t>是的，我曾经有一点自己的小想法，但他们明显和别人的想法冲突，所以显然我不知道那意味着什么。或者说，“老派”这个词只存在于旁观者的眼里。</w:t>
      </w:r>
    </w:p>
    <w:p w:rsidR="00845459" w:rsidRDefault="00845459" w:rsidP="00845459">
      <w:pPr>
        <w:pStyle w:val="-"/>
        <w:ind w:firstLine="420"/>
      </w:pPr>
      <w:r>
        <w:rPr>
          <w:rFonts w:hint="eastAsia"/>
        </w:rPr>
        <w:t>我们用回合制和即时制的对比来做例子。动作类“即时”</w:t>
      </w:r>
      <w:r>
        <w:rPr>
          <w:rFonts w:hint="eastAsia"/>
        </w:rPr>
        <w:t xml:space="preserve">RPG </w:t>
      </w:r>
      <w:r>
        <w:rPr>
          <w:rFonts w:hint="eastAsia"/>
        </w:rPr>
        <w:t>已经伴随我们</w:t>
      </w:r>
      <w:proofErr w:type="gramStart"/>
      <w:r>
        <w:rPr>
          <w:rFonts w:hint="eastAsia"/>
        </w:rPr>
        <w:t>很长很长</w:t>
      </w:r>
      <w:proofErr w:type="gramEnd"/>
      <w:r>
        <w:rPr>
          <w:rFonts w:hint="eastAsia"/>
        </w:rPr>
        <w:t>时间了。说到这我想提一下</w:t>
      </w:r>
      <w:r w:rsidRPr="00845459">
        <w:rPr>
          <w:rFonts w:hint="eastAsia"/>
        </w:rPr>
        <w:t>《阿帕莎之门》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 xml:space="preserve">ateway to </w:t>
      </w:r>
      <w:proofErr w:type="spellStart"/>
      <w:r>
        <w:t>Apshai</w:t>
      </w:r>
      <w:proofErr w:type="spellEnd"/>
      <w:r>
        <w:rPr>
          <w:rFonts w:hint="eastAsia"/>
        </w:rPr>
        <w:t>）</w:t>
      </w:r>
      <w:r w:rsidR="00A93BB0">
        <w:rPr>
          <w:rFonts w:hint="eastAsia"/>
        </w:rPr>
        <w:t>，一款发售于</w:t>
      </w:r>
      <w:r w:rsidR="00A93BB0">
        <w:rPr>
          <w:rFonts w:hint="eastAsia"/>
        </w:rPr>
        <w:t xml:space="preserve"> </w:t>
      </w:r>
      <w:r w:rsidR="00A93BB0">
        <w:t xml:space="preserve">1983 </w:t>
      </w:r>
      <w:r w:rsidR="00A93BB0">
        <w:rPr>
          <w:rFonts w:hint="eastAsia"/>
        </w:rPr>
        <w:t>年（没错，比《暗黑破坏神》（</w:t>
      </w:r>
      <w:r w:rsidR="00A93BB0">
        <w:rPr>
          <w:rFonts w:hint="eastAsia"/>
        </w:rPr>
        <w:t>Diablo</w:t>
      </w:r>
      <w:r w:rsidR="00A93BB0">
        <w:rPr>
          <w:rFonts w:hint="eastAsia"/>
        </w:rPr>
        <w:t>）早了</w:t>
      </w:r>
      <w:r w:rsidR="00A93BB0">
        <w:rPr>
          <w:rFonts w:hint="eastAsia"/>
        </w:rPr>
        <w:t xml:space="preserve"> </w:t>
      </w:r>
      <w:r w:rsidR="00A93BB0">
        <w:t xml:space="preserve">12 </w:t>
      </w:r>
      <w:r w:rsidR="00A93BB0">
        <w:rPr>
          <w:rFonts w:hint="eastAsia"/>
        </w:rPr>
        <w:t>年）的</w:t>
      </w:r>
      <w:proofErr w:type="gramStart"/>
      <w:r w:rsidR="00A93BB0">
        <w:rPr>
          <w:rFonts w:hint="eastAsia"/>
        </w:rPr>
        <w:t>纯动作街</w:t>
      </w:r>
      <w:proofErr w:type="gramEnd"/>
      <w:r w:rsidR="00A93BB0">
        <w:rPr>
          <w:rFonts w:hint="eastAsia"/>
        </w:rPr>
        <w:t>机类游戏。它具有</w:t>
      </w:r>
      <w:r w:rsidR="00A93BB0">
        <w:rPr>
          <w:rFonts w:hint="eastAsia"/>
        </w:rPr>
        <w:t xml:space="preserve"> RPG</w:t>
      </w:r>
      <w:r w:rsidR="00A93BB0">
        <w:t xml:space="preserve"> </w:t>
      </w:r>
      <w:r w:rsidR="00A93BB0">
        <w:rPr>
          <w:rFonts w:hint="eastAsia"/>
        </w:rPr>
        <w:t>游戏该有的元素，用摇杆进行</w:t>
      </w:r>
      <w:r w:rsidR="00D14DA9">
        <w:rPr>
          <w:rFonts w:hint="eastAsia"/>
        </w:rPr>
        <w:t>动作类战斗打败像素组成的坏蛋，同时收集战利品并提升等级。</w:t>
      </w:r>
    </w:p>
    <w:p w:rsidR="00D14DA9" w:rsidRDefault="00D14DA9" w:rsidP="00845459">
      <w:pPr>
        <w:pStyle w:val="-"/>
        <w:ind w:firstLine="420"/>
      </w:pPr>
      <w:r>
        <w:rPr>
          <w:rFonts w:hint="eastAsia"/>
        </w:rPr>
        <w:t>我们也可以追溯到《创世纪</w:t>
      </w:r>
      <w:r>
        <w:rPr>
          <w:rFonts w:hint="eastAsia"/>
        </w:rPr>
        <w:t xml:space="preserve"> </w:t>
      </w:r>
      <w:r w:rsidR="00D95742">
        <w:t>3</w:t>
      </w:r>
      <w:r>
        <w:rPr>
          <w:rFonts w:hint="eastAsia"/>
        </w:rPr>
        <w:t>》和《泰伦嘉德》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Telengard</w:t>
      </w:r>
      <w:proofErr w:type="spellEnd"/>
      <w:r>
        <w:rPr>
          <w:rFonts w:hint="eastAsia"/>
        </w:rPr>
        <w:t>）</w:t>
      </w:r>
      <w:r w:rsidR="0003513F">
        <w:rPr>
          <w:rFonts w:hint="eastAsia"/>
        </w:rPr>
        <w:t>，它们是我玩过的最早的两款</w:t>
      </w:r>
      <w:r w:rsidR="0003513F">
        <w:rPr>
          <w:rFonts w:hint="eastAsia"/>
        </w:rPr>
        <w:t xml:space="preserve"> CRPG</w:t>
      </w:r>
      <w:r w:rsidR="0003513F">
        <w:rPr>
          <w:rFonts w:hint="eastAsia"/>
        </w:rPr>
        <w:t>。如果必须要说的话，这俩算是“即时回合制”的。选择动作的时候有时间限制。有时候更甚，唯一可以用来暂停的机会就是</w:t>
      </w:r>
      <w:proofErr w:type="gramStart"/>
      <w:r w:rsidR="0003513F">
        <w:rPr>
          <w:rFonts w:hint="eastAsia"/>
        </w:rPr>
        <w:t>游戏问</w:t>
      </w:r>
      <w:proofErr w:type="gramEnd"/>
      <w:r w:rsidR="0003513F">
        <w:rPr>
          <w:rFonts w:hint="eastAsia"/>
        </w:rPr>
        <w:t>你进一步指令或者确认动作选择的时候。</w:t>
      </w:r>
    </w:p>
    <w:p w:rsidR="0003513F" w:rsidRDefault="0003513F" w:rsidP="00845459">
      <w:pPr>
        <w:pStyle w:val="-"/>
        <w:ind w:firstLine="420"/>
      </w:pPr>
      <w:r>
        <w:rPr>
          <w:rFonts w:hint="eastAsia"/>
        </w:rPr>
        <w:t>说实在的，</w:t>
      </w:r>
      <w:r w:rsidR="00DE09C7">
        <w:rPr>
          <w:rFonts w:hint="eastAsia"/>
        </w:rPr>
        <w:t>就我个人而言，虽然我喜欢将“回合制”游戏说成是“老派”的，然而事实是这两种类型几乎都和</w:t>
      </w:r>
      <w:r w:rsidR="00DE09C7">
        <w:rPr>
          <w:rFonts w:hint="eastAsia"/>
        </w:rPr>
        <w:t xml:space="preserve"> CRPG</w:t>
      </w:r>
      <w:r w:rsidR="00DE09C7">
        <w:t xml:space="preserve"> </w:t>
      </w:r>
      <w:r w:rsidR="00DE09C7">
        <w:rPr>
          <w:rFonts w:hint="eastAsia"/>
        </w:rPr>
        <w:t>行业同样长寿。</w:t>
      </w:r>
    </w:p>
    <w:p w:rsidR="00DE09C7" w:rsidRDefault="001C2665" w:rsidP="00845459">
      <w:pPr>
        <w:pStyle w:val="-"/>
        <w:ind w:firstLine="420"/>
      </w:pPr>
      <w:r>
        <w:rPr>
          <w:rFonts w:hint="eastAsia"/>
        </w:rPr>
        <w:t>对于动作游戏而言，</w:t>
      </w:r>
      <w:r w:rsidR="00DE09C7">
        <w:rPr>
          <w:rFonts w:hint="eastAsia"/>
        </w:rPr>
        <w:t>并没有</w:t>
      </w:r>
      <w:r>
        <w:rPr>
          <w:rFonts w:hint="eastAsia"/>
        </w:rPr>
        <w:t>什么东西是全新的，有所提升的，或者更好的。而且，也没有什么技术方面的东西阻止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往即时</w:t>
      </w:r>
      <w:proofErr w:type="gramStart"/>
      <w:r>
        <w:rPr>
          <w:rFonts w:hint="eastAsia"/>
        </w:rPr>
        <w:t>制或者</w:t>
      </w:r>
      <w:proofErr w:type="gramEnd"/>
      <w:r>
        <w:rPr>
          <w:rFonts w:hint="eastAsia"/>
        </w:rPr>
        <w:t>动作游戏方面发展，更何况已经有很多动作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了。</w:t>
      </w:r>
    </w:p>
    <w:p w:rsidR="001C2665" w:rsidRDefault="00EC2F31" w:rsidP="00845459">
      <w:pPr>
        <w:pStyle w:val="-"/>
        <w:ind w:firstLine="420"/>
      </w:pPr>
      <w:r>
        <w:rPr>
          <w:rFonts w:hint="eastAsia"/>
        </w:rPr>
        <w:t>游戏总是多种多样的。按照视角来分的话，我们有俯视角</w:t>
      </w:r>
      <w:r w:rsidR="00432893">
        <w:rPr>
          <w:rStyle w:val="a9"/>
        </w:rPr>
        <w:footnoteReference w:id="3"/>
      </w:r>
      <w:r w:rsidR="00432893">
        <w:rPr>
          <w:rFonts w:hint="eastAsia"/>
        </w:rPr>
        <w:t>、第一人称视角</w:t>
      </w:r>
      <w:r w:rsidR="002B5743">
        <w:rPr>
          <w:rFonts w:hint="eastAsia"/>
        </w:rPr>
        <w:t>、</w:t>
      </w:r>
      <w:r w:rsidR="00432893">
        <w:rPr>
          <w:rFonts w:hint="eastAsia"/>
        </w:rPr>
        <w:t>4</w:t>
      </w:r>
      <w:r w:rsidR="00432893">
        <w:t>5</w:t>
      </w:r>
      <w:r w:rsidR="00432893">
        <w:rPr>
          <w:rFonts w:hint="eastAsia"/>
        </w:rPr>
        <w:t>°斜视角</w:t>
      </w:r>
      <w:r w:rsidR="00432893">
        <w:rPr>
          <w:rStyle w:val="a9"/>
        </w:rPr>
        <w:footnoteReference w:id="4"/>
      </w:r>
      <w:r w:rsidR="002B5743">
        <w:rPr>
          <w:rFonts w:hint="eastAsia"/>
        </w:rPr>
        <w:t>、横版卷轴、混合视角，以及其他多到爆的变种。甚至有的游戏会在进入战斗的时候切换视角类型。</w:t>
      </w:r>
    </w:p>
    <w:p w:rsidR="002B5743" w:rsidRDefault="0061065A" w:rsidP="00845459">
      <w:pPr>
        <w:pStyle w:val="-"/>
        <w:ind w:firstLine="420"/>
      </w:pPr>
      <w:r>
        <w:rPr>
          <w:rFonts w:hint="eastAsia"/>
        </w:rPr>
        <w:t>从复杂程度上来说，</w:t>
      </w:r>
      <w:r w:rsidR="00592426">
        <w:rPr>
          <w:rFonts w:hint="eastAsia"/>
        </w:rPr>
        <w:t>过去有一些特别简单的游戏。和它们比起来，即使最“简单”的现代游戏也和开宇宙飞船一样复杂。</w:t>
      </w:r>
    </w:p>
    <w:p w:rsidR="00592426" w:rsidRDefault="008E508C" w:rsidP="00845459">
      <w:pPr>
        <w:pStyle w:val="-"/>
        <w:ind w:firstLine="420"/>
      </w:pPr>
      <w:r>
        <w:rPr>
          <w:rFonts w:hint="eastAsia"/>
        </w:rPr>
        <w:t>我们还有一些非常优秀的策略游戏，像是</w:t>
      </w:r>
      <w:r>
        <w:t xml:space="preserve"> </w:t>
      </w:r>
      <w:r>
        <w:rPr>
          <w:rFonts w:hint="eastAsia"/>
        </w:rPr>
        <w:t>SSI</w:t>
      </w:r>
      <w:r>
        <w:rPr>
          <w:rStyle w:val="a9"/>
        </w:rPr>
        <w:footnoteReference w:id="5"/>
      </w:r>
      <w:r>
        <w:t xml:space="preserve"> </w:t>
      </w:r>
      <w:r>
        <w:rPr>
          <w:rFonts w:hint="eastAsia"/>
        </w:rPr>
        <w:t>出品的《巫师神冠》（</w:t>
      </w:r>
      <w:r>
        <w:rPr>
          <w:rFonts w:hint="eastAsia"/>
        </w:rPr>
        <w:t>Wizard</w:t>
      </w:r>
      <w:proofErr w:type="gramStart"/>
      <w:r>
        <w:t>’</w:t>
      </w:r>
      <w:proofErr w:type="gramEnd"/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Crown</w:t>
      </w:r>
      <w:r>
        <w:rPr>
          <w:rFonts w:hint="eastAsia"/>
        </w:rPr>
        <w:t>）</w:t>
      </w:r>
      <w:r w:rsidR="00233E29">
        <w:rPr>
          <w:rFonts w:hint="eastAsia"/>
        </w:rPr>
        <w:t>。以及那些由动态生成的内容以及丰富的派系组成的</w:t>
      </w:r>
      <w:r w:rsidR="00D95742">
        <w:rPr>
          <w:rFonts w:hint="eastAsia"/>
        </w:rPr>
        <w:t>细节爆炸的游戏系统，像是《匕首雨》</w:t>
      </w:r>
      <w:r w:rsidR="00D95742">
        <w:rPr>
          <w:rStyle w:val="a9"/>
        </w:rPr>
        <w:footnoteReference w:id="6"/>
      </w:r>
      <w:r w:rsidR="00D95742">
        <w:rPr>
          <w:rFonts w:hint="eastAsia"/>
        </w:rPr>
        <w:t>这种。这还是比较极端的例子，中间还有大量此类游戏。老派游戏让你</w:t>
      </w:r>
      <w:r w:rsidR="004C6055">
        <w:rPr>
          <w:rFonts w:hint="eastAsia"/>
        </w:rPr>
        <w:t>探索一个开放的地牢，或者一个开放的世界，又或者是指引你沿着一条路走下去，过关斩将。</w:t>
      </w:r>
    </w:p>
    <w:p w:rsidR="004C6055" w:rsidRDefault="004C6055" w:rsidP="00845459">
      <w:pPr>
        <w:pStyle w:val="-"/>
        <w:ind w:firstLine="420"/>
      </w:pPr>
      <w:r>
        <w:rPr>
          <w:rFonts w:hint="eastAsia"/>
        </w:rPr>
        <w:lastRenderedPageBreak/>
        <w:t>我们甚至都没法</w:t>
      </w:r>
      <w:r w:rsidR="002A71DD">
        <w:rPr>
          <w:rFonts w:hint="eastAsia"/>
        </w:rPr>
        <w:t>达成一致到底</w:t>
      </w:r>
      <w:r>
        <w:rPr>
          <w:rFonts w:hint="eastAsia"/>
        </w:rPr>
        <w:t>哪段时间才算是“老派”。或许就是我出生的年代，但我仍然会绞尽脑汁地思考</w:t>
      </w:r>
      <w:r w:rsidR="002A71DD">
        <w:rPr>
          <w:rFonts w:hint="eastAsia"/>
        </w:rPr>
        <w:t>某些</w:t>
      </w:r>
      <w:r>
        <w:rPr>
          <w:rFonts w:hint="eastAsia"/>
        </w:rPr>
        <w:t>发行在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开头的年份的游戏</w:t>
      </w:r>
      <w:r w:rsidR="002A71DD">
        <w:rPr>
          <w:rFonts w:hint="eastAsia"/>
        </w:rPr>
        <w:t>也可以说是“老派”的。</w:t>
      </w:r>
    </w:p>
    <w:p w:rsidR="002A71DD" w:rsidRDefault="002A71DD" w:rsidP="00845459">
      <w:pPr>
        <w:pStyle w:val="-"/>
        <w:ind w:firstLine="420"/>
      </w:pPr>
      <w:r>
        <w:rPr>
          <w:rFonts w:hint="eastAsia"/>
        </w:rPr>
        <w:t>就像你在整个商业电脑游戏的历史的开头和现在的中间点做个标记，说这就是是否“老派”的分界线。对我来说这段历史</w:t>
      </w:r>
      <w:r w:rsidR="00D349BA">
        <w:rPr>
          <w:rFonts w:hint="eastAsia"/>
        </w:rPr>
        <w:t>是从</w:t>
      </w:r>
      <w:r w:rsidR="00D349BA">
        <w:rPr>
          <w:rFonts w:hint="eastAsia"/>
        </w:rPr>
        <w:t xml:space="preserve"> </w:t>
      </w:r>
      <w:r w:rsidR="00D349BA">
        <w:t xml:space="preserve">1979 </w:t>
      </w:r>
      <w:r w:rsidR="00D349BA">
        <w:rPr>
          <w:rFonts w:hint="eastAsia"/>
        </w:rPr>
        <w:t>年开始的，那么中间点就是</w:t>
      </w:r>
      <w:r w:rsidR="00D349BA">
        <w:rPr>
          <w:rFonts w:hint="eastAsia"/>
        </w:rPr>
        <w:t xml:space="preserve"> </w:t>
      </w:r>
      <w:r w:rsidR="00D349BA">
        <w:t xml:space="preserve">1996 </w:t>
      </w:r>
      <w:r w:rsidR="00D349BA">
        <w:rPr>
          <w:rFonts w:hint="eastAsia"/>
        </w:rPr>
        <w:t>年左右。</w:t>
      </w:r>
    </w:p>
    <w:p w:rsidR="00D349BA" w:rsidRPr="00D14DA9" w:rsidRDefault="00D349BA" w:rsidP="00845459">
      <w:pPr>
        <w:pStyle w:val="-"/>
        <w:ind w:firstLine="420"/>
        <w:rPr>
          <w:rFonts w:hint="eastAsia"/>
        </w:rPr>
      </w:pPr>
      <w:bookmarkStart w:id="0" w:name="_GoBack"/>
      <w:bookmarkEnd w:id="0"/>
    </w:p>
    <w:sectPr w:rsidR="00D349BA" w:rsidRPr="00D14DA9" w:rsidSect="00A8527F">
      <w:headerReference w:type="default" r:id="rId10"/>
      <w:footerReference w:type="default" r:id="rId11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F2F" w:rsidRDefault="00D22F2F" w:rsidP="00F841EF">
      <w:r>
        <w:separator/>
      </w:r>
    </w:p>
  </w:endnote>
  <w:endnote w:type="continuationSeparator" w:id="0">
    <w:p w:rsidR="00D22F2F" w:rsidRDefault="00D22F2F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F2F" w:rsidRDefault="00D22F2F" w:rsidP="00F841EF">
      <w:r>
        <w:separator/>
      </w:r>
    </w:p>
  </w:footnote>
  <w:footnote w:type="continuationSeparator" w:id="0">
    <w:p w:rsidR="00D22F2F" w:rsidRDefault="00D22F2F" w:rsidP="00F841EF">
      <w:r>
        <w:continuationSeparator/>
      </w:r>
    </w:p>
  </w:footnote>
  <w:footnote w:id="1">
    <w:p w:rsidR="00E33C6F" w:rsidRDefault="00E33C6F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="008E633A">
        <w:rPr>
          <w:rFonts w:hint="eastAsia"/>
        </w:rPr>
        <w:t xml:space="preserve">《冰城传奇》发售于 </w:t>
      </w:r>
      <w:r>
        <w:rPr>
          <w:rFonts w:hint="eastAsia"/>
        </w:rPr>
        <w:t>1</w:t>
      </w:r>
      <w:r>
        <w:t xml:space="preserve">985 </w:t>
      </w:r>
      <w:r>
        <w:rPr>
          <w:rFonts w:hint="eastAsia"/>
        </w:rPr>
        <w:t>年。</w:t>
      </w:r>
    </w:p>
  </w:footnote>
  <w:footnote w:id="2">
    <w:p w:rsidR="00310002" w:rsidRDefault="00310002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译者注：G</w:t>
      </w:r>
      <w:r>
        <w:t xml:space="preserve">ame Developers </w:t>
      </w:r>
      <w:proofErr w:type="spellStart"/>
      <w:r>
        <w:t>Confierence</w:t>
      </w:r>
      <w:proofErr w:type="spellEnd"/>
      <w:r>
        <w:rPr>
          <w:rFonts w:hint="eastAsia"/>
        </w:rPr>
        <w:t>（</w:t>
      </w:r>
      <w:r>
        <w:t>GDC</w:t>
      </w:r>
      <w:r>
        <w:rPr>
          <w:rFonts w:hint="eastAsia"/>
        </w:rPr>
        <w:t>）是一年一次的游戏开发者盛会</w:t>
      </w:r>
      <w:r w:rsidR="005910A6">
        <w:rPr>
          <w:rFonts w:hint="eastAsia"/>
        </w:rPr>
        <w:t>，在</w:t>
      </w:r>
      <w:r w:rsidR="005910A6">
        <w:t xml:space="preserve"> 1999 </w:t>
      </w:r>
      <w:r w:rsidR="005910A6">
        <w:rPr>
          <w:rFonts w:hint="eastAsia"/>
        </w:rPr>
        <w:t>年之前称作 Computer</w:t>
      </w:r>
      <w:r w:rsidR="005910A6">
        <w:t xml:space="preserve"> </w:t>
      </w:r>
      <w:r w:rsidR="005910A6">
        <w:rPr>
          <w:rFonts w:hint="eastAsia"/>
        </w:rPr>
        <w:t>Game</w:t>
      </w:r>
      <w:r w:rsidR="005910A6">
        <w:t xml:space="preserve"> </w:t>
      </w:r>
      <w:r w:rsidR="005910A6">
        <w:rPr>
          <w:rFonts w:hint="eastAsia"/>
        </w:rPr>
        <w:t>Developers</w:t>
      </w:r>
      <w:r w:rsidR="005910A6">
        <w:t xml:space="preserve"> </w:t>
      </w:r>
      <w:r w:rsidR="005910A6">
        <w:rPr>
          <w:rFonts w:hint="eastAsia"/>
        </w:rPr>
        <w:t>Conference（CGDC）。详情可以浏览会议官网：</w:t>
      </w:r>
      <w:r w:rsidR="005910A6" w:rsidRPr="005910A6">
        <w:t>https://gdconf.com/</w:t>
      </w:r>
    </w:p>
  </w:footnote>
  <w:footnote w:id="3">
    <w:p w:rsidR="00432893" w:rsidRDefault="00432893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译者注：top-down，也称“鸟瞰视角”，使用这类视角的游戏有《侠盗猎车手</w:t>
      </w:r>
      <w:r>
        <w:t xml:space="preserve"> 2</w:t>
      </w:r>
      <w:r>
        <w:rPr>
          <w:rFonts w:hint="eastAsia"/>
        </w:rPr>
        <w:t>》和《全面战争》等。</w:t>
      </w:r>
    </w:p>
  </w:footnote>
  <w:footnote w:id="4">
    <w:p w:rsidR="00432893" w:rsidRDefault="00432893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译者注：isometric</w:t>
      </w:r>
      <w:r w:rsidR="002B5743">
        <w:rPr>
          <w:rFonts w:hint="eastAsia"/>
        </w:rPr>
        <w:t>，也称“等距视角”，2</w:t>
      </w:r>
      <w:r w:rsidR="002B5743">
        <w:t>.5</w:t>
      </w:r>
      <w:r w:rsidR="002B5743">
        <w:rPr>
          <w:rFonts w:hint="eastAsia"/>
        </w:rPr>
        <w:t>D</w:t>
      </w:r>
      <w:r w:rsidR="002B5743">
        <w:t xml:space="preserve"> </w:t>
      </w:r>
      <w:r w:rsidR="002B5743">
        <w:rPr>
          <w:rFonts w:hint="eastAsia"/>
        </w:rPr>
        <w:t>视角。中国人熟知的《仙剑奇侠传》第一代就是使用该视角的代表之一。</w:t>
      </w:r>
    </w:p>
  </w:footnote>
  <w:footnote w:id="5">
    <w:p w:rsidR="008E508C" w:rsidRDefault="008E508C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8E508C">
        <w:t>Strategic Simulations</w:t>
      </w:r>
      <w:r w:rsidR="00233E29">
        <w:t xml:space="preserve">, Inc. </w:t>
      </w:r>
      <w:r w:rsidR="00233E29">
        <w:rPr>
          <w:rFonts w:hint="eastAsia"/>
        </w:rPr>
        <w:t xml:space="preserve">创建于 </w:t>
      </w:r>
      <w:r w:rsidR="00233E29">
        <w:t xml:space="preserve">1979 </w:t>
      </w:r>
      <w:r w:rsidR="00233E29">
        <w:rPr>
          <w:rFonts w:hint="eastAsia"/>
        </w:rPr>
        <w:t>年，发行超过</w:t>
      </w:r>
      <w:r w:rsidR="00233E29">
        <w:t xml:space="preserve"> 100 </w:t>
      </w:r>
      <w:r w:rsidR="00233E29">
        <w:rPr>
          <w:rFonts w:hint="eastAsia"/>
        </w:rPr>
        <w:t>款游戏，代表作有《龙与地下城》的电脑版。</w:t>
      </w:r>
    </w:p>
  </w:footnote>
  <w:footnote w:id="6">
    <w:p w:rsidR="00D95742" w:rsidRDefault="00D95742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译者注：全名《上古卷轴 </w:t>
      </w:r>
      <w:r>
        <w:t>2</w:t>
      </w:r>
      <w:r>
        <w:rPr>
          <w:rFonts w:hint="eastAsia"/>
        </w:rPr>
        <w:t>：匕首雨》（The</w:t>
      </w:r>
      <w:r>
        <w:t xml:space="preserve"> </w:t>
      </w:r>
      <w:r>
        <w:rPr>
          <w:rFonts w:hint="eastAsia"/>
        </w:rPr>
        <w:t>Elder</w:t>
      </w:r>
      <w:r>
        <w:t xml:space="preserve"> </w:t>
      </w:r>
      <w:r>
        <w:rPr>
          <w:rFonts w:hint="eastAsia"/>
        </w:rPr>
        <w:t>Scrolls</w:t>
      </w:r>
      <w:r>
        <w:t xml:space="preserve"> II: </w:t>
      </w:r>
      <w:proofErr w:type="spellStart"/>
      <w:r>
        <w:t>Daggerfall</w:t>
      </w:r>
      <w:proofErr w:type="spellEnd"/>
      <w:r>
        <w:rPr>
          <w:rFonts w:hint="eastAsia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06"/>
    <w:rsid w:val="0003513F"/>
    <w:rsid w:val="00045DB7"/>
    <w:rsid w:val="00055882"/>
    <w:rsid w:val="00087AE0"/>
    <w:rsid w:val="000B34CB"/>
    <w:rsid w:val="000E4E1E"/>
    <w:rsid w:val="00117365"/>
    <w:rsid w:val="00153EE2"/>
    <w:rsid w:val="0016522A"/>
    <w:rsid w:val="001806CB"/>
    <w:rsid w:val="001B3B4D"/>
    <w:rsid w:val="001C2665"/>
    <w:rsid w:val="001D0E73"/>
    <w:rsid w:val="001D5185"/>
    <w:rsid w:val="001D5E94"/>
    <w:rsid w:val="001F3F1F"/>
    <w:rsid w:val="001F6039"/>
    <w:rsid w:val="00233E29"/>
    <w:rsid w:val="00234451"/>
    <w:rsid w:val="002602A7"/>
    <w:rsid w:val="00285E6A"/>
    <w:rsid w:val="002A71DD"/>
    <w:rsid w:val="002B5743"/>
    <w:rsid w:val="002D01D3"/>
    <w:rsid w:val="002F3408"/>
    <w:rsid w:val="00310002"/>
    <w:rsid w:val="003249D9"/>
    <w:rsid w:val="00333CDD"/>
    <w:rsid w:val="00362338"/>
    <w:rsid w:val="00366B4E"/>
    <w:rsid w:val="00385064"/>
    <w:rsid w:val="00385C4B"/>
    <w:rsid w:val="003E13C6"/>
    <w:rsid w:val="003F442C"/>
    <w:rsid w:val="00412ACB"/>
    <w:rsid w:val="00432893"/>
    <w:rsid w:val="00445F1D"/>
    <w:rsid w:val="004B4D18"/>
    <w:rsid w:val="004C323F"/>
    <w:rsid w:val="004C6055"/>
    <w:rsid w:val="005062C4"/>
    <w:rsid w:val="00532598"/>
    <w:rsid w:val="005910A6"/>
    <w:rsid w:val="00592426"/>
    <w:rsid w:val="00594354"/>
    <w:rsid w:val="005A2AD5"/>
    <w:rsid w:val="005E1D00"/>
    <w:rsid w:val="005F0420"/>
    <w:rsid w:val="0061065A"/>
    <w:rsid w:val="00621D8F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F4D28"/>
    <w:rsid w:val="0071094A"/>
    <w:rsid w:val="00730438"/>
    <w:rsid w:val="00731BF1"/>
    <w:rsid w:val="0075074E"/>
    <w:rsid w:val="007752FB"/>
    <w:rsid w:val="007869FA"/>
    <w:rsid w:val="007A2BD6"/>
    <w:rsid w:val="00804F76"/>
    <w:rsid w:val="00806138"/>
    <w:rsid w:val="00845459"/>
    <w:rsid w:val="00861514"/>
    <w:rsid w:val="00876728"/>
    <w:rsid w:val="008A620A"/>
    <w:rsid w:val="008D4384"/>
    <w:rsid w:val="008E3CB4"/>
    <w:rsid w:val="008E508C"/>
    <w:rsid w:val="008E633A"/>
    <w:rsid w:val="008F2B87"/>
    <w:rsid w:val="00937B95"/>
    <w:rsid w:val="00960341"/>
    <w:rsid w:val="0097206B"/>
    <w:rsid w:val="009C45E4"/>
    <w:rsid w:val="00A3384D"/>
    <w:rsid w:val="00A47A89"/>
    <w:rsid w:val="00A50650"/>
    <w:rsid w:val="00A633EF"/>
    <w:rsid w:val="00A8527F"/>
    <w:rsid w:val="00A85D3F"/>
    <w:rsid w:val="00A867B3"/>
    <w:rsid w:val="00A8783F"/>
    <w:rsid w:val="00A93BB0"/>
    <w:rsid w:val="00AA606A"/>
    <w:rsid w:val="00AA68E8"/>
    <w:rsid w:val="00AC153E"/>
    <w:rsid w:val="00AC3916"/>
    <w:rsid w:val="00AC437D"/>
    <w:rsid w:val="00B10A40"/>
    <w:rsid w:val="00B25851"/>
    <w:rsid w:val="00B415B0"/>
    <w:rsid w:val="00B50715"/>
    <w:rsid w:val="00B62941"/>
    <w:rsid w:val="00BA2914"/>
    <w:rsid w:val="00BE1C72"/>
    <w:rsid w:val="00BF11F4"/>
    <w:rsid w:val="00C36086"/>
    <w:rsid w:val="00C61659"/>
    <w:rsid w:val="00CE2F7E"/>
    <w:rsid w:val="00D02128"/>
    <w:rsid w:val="00D14DA9"/>
    <w:rsid w:val="00D22F2F"/>
    <w:rsid w:val="00D2473E"/>
    <w:rsid w:val="00D349BA"/>
    <w:rsid w:val="00D43879"/>
    <w:rsid w:val="00D47D43"/>
    <w:rsid w:val="00D62021"/>
    <w:rsid w:val="00D95742"/>
    <w:rsid w:val="00DA3E65"/>
    <w:rsid w:val="00DC7054"/>
    <w:rsid w:val="00DE09C7"/>
    <w:rsid w:val="00DF1BD2"/>
    <w:rsid w:val="00E06D6C"/>
    <w:rsid w:val="00E1534E"/>
    <w:rsid w:val="00E20D0F"/>
    <w:rsid w:val="00E33C6F"/>
    <w:rsid w:val="00E377C2"/>
    <w:rsid w:val="00E61F41"/>
    <w:rsid w:val="00EA35E2"/>
    <w:rsid w:val="00EC2F31"/>
    <w:rsid w:val="00EE2E4F"/>
    <w:rsid w:val="00EE5D06"/>
    <w:rsid w:val="00F2512E"/>
    <w:rsid w:val="00F27EC2"/>
    <w:rsid w:val="00F505B5"/>
    <w:rsid w:val="00F734E7"/>
    <w:rsid w:val="00F75076"/>
    <w:rsid w:val="00F800C8"/>
    <w:rsid w:val="00F841EF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980D7"/>
  <w15:chartTrackingRefBased/>
  <w15:docId w15:val="{F1C4EFBD-2F96-45F0-BF32-83FFACEA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autoRedefine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witter.com/rampantcoyo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80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E9420-D5D5-43A6-85BA-77B5BF638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章节模版20200806.dotx</Template>
  <TotalTime>94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Fan Quan</cp:lastModifiedBy>
  <cp:revision>3</cp:revision>
  <dcterms:created xsi:type="dcterms:W3CDTF">2020-08-19T02:04:00Z</dcterms:created>
  <dcterms:modified xsi:type="dcterms:W3CDTF">2020-08-21T02:30:00Z</dcterms:modified>
</cp:coreProperties>
</file>