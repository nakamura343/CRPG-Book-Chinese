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FA30C" w14:textId="77777777" w:rsidR="005305F4" w:rsidRPr="00F734E7" w:rsidRDefault="005305F4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A6A01A" wp14:editId="6658F948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2937510"/>
                <wp:effectExtent l="0" t="0" r="5715" b="0"/>
                <wp:wrapTopAndBottom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37510"/>
                          <a:chOff x="0" y="74285"/>
                          <a:chExt cx="6185535" cy="2937510"/>
                        </a:xfrm>
                      </wpg:grpSpPr>
                      <pic:pic xmlns:pic="http://schemas.openxmlformats.org/drawingml/2006/picture">
                        <pic:nvPicPr>
                          <pic:cNvPr id="296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4285"/>
                            <a:ext cx="5813718" cy="25298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文本框 297"/>
                        <wps:cNvSpPr txBox="1"/>
                        <wps:spPr>
                          <a:xfrm>
                            <a:off x="0" y="2686675"/>
                            <a:ext cx="6185535" cy="325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A396B4" w14:textId="77777777" w:rsidR="005305F4" w:rsidRDefault="005305F4" w:rsidP="00DA4567">
                              <w:pPr>
                                <w:pStyle w:val="af"/>
                                <w:jc w:val="center"/>
                              </w:pPr>
                              <w:r>
                                <w:t>Stuart Smith, 1983, Apple II, Atari 8-bit and C64</w:t>
                              </w:r>
                            </w:p>
                            <w:p w14:paraId="78D92B50" w14:textId="77777777" w:rsidR="005305F4" w:rsidRPr="000C1A81" w:rsidRDefault="005305F4" w:rsidP="00612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6A01A" id="组合 295" o:spid="_x0000_s1026" style="position:absolute;left:0;text-align:left;margin-left:435.85pt;margin-top:44.4pt;width:487.05pt;height:231.3pt;z-index:251671552;mso-position-horizontal:right;mso-position-horizontal-relative:margin;mso-width-relative:margin;mso-height-relative:margin" coordorigin=",742" coordsize="61855,293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AAAAAAH/2wBDAAYEBAQEBAYE&#10;BAYIBgYGCAoIBwcICgwKCgoKCgwMDAwMDg4MDAwOEBAVEwwTFBQUFBkaHBwcGh8fHx8fHx8fHx//&#10;2wBDAQcGBgcGBwoICAoNDAwMDAwODg4ODBAMDREODhAUEBAQFBAQFBIVFRUVFRIXGhoaGhcdHx8f&#10;HR8fHx8fHx8fHx//2wBDAgcGBgcGBwoICAoNDAwMDAwODg4ODBAMDREODhAUEBAQFBAQFBIVFRUV&#10;FRIXGhoaGhcdHx8fHR8fHx8fHx8fHx//wAARCAFtA0EDACIAAREBAhEC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6" o:spid="_x0000_s1027" type="#_x0000_t75" style="position:absolute;left:1859;top:742;width:58137;height:25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7" o:spid="_x0000_s1028" type="#_x0000_t202" style="position:absolute;top:26866;width:6185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" stroked="f">
                  <v:textbox style="mso-fit-shape-to-text:t" inset="0,0,0,0">
                    <w:txbxContent>
                      <w:p w14:paraId="22A396B4" w14:textId="77777777" w:rsidR="005305F4" w:rsidRDefault="005305F4" w:rsidP="00DA4567">
                        <w:pPr>
                          <w:pStyle w:val="af"/>
                          <w:jc w:val="center"/>
                        </w:pPr>
                        <w:r>
                          <w:t>Stuart Smith, 1983, Apple II, Atari 8-bit and C64</w:t>
                        </w:r>
                      </w:p>
                      <w:p w14:paraId="78D92B50" w14:textId="77777777" w:rsidR="005305F4" w:rsidRPr="000C1A81" w:rsidRDefault="005305F4" w:rsidP="00612634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《赫拉克勒斯的归来》（</w:t>
      </w:r>
      <w:r>
        <w:t>The Return of Heracles</w:t>
      </w:r>
      <w:r>
        <w:rPr>
          <w:rFonts w:hint="eastAsia"/>
        </w:rPr>
        <w:t>）</w:t>
      </w:r>
    </w:p>
    <w:p w14:paraId="75FED2B5" w14:textId="77777777" w:rsidR="005305F4" w:rsidRDefault="005305F4" w:rsidP="00F734E7">
      <w:r w:rsidRPr="008F2B87">
        <w:rPr>
          <w:rFonts w:hint="eastAsia"/>
        </w:rPr>
        <w:t>作者：</w:t>
      </w:r>
      <w:r>
        <w:t>QX</w:t>
      </w:r>
    </w:p>
    <w:p w14:paraId="4BE6514E" w14:textId="77777777" w:rsidR="005305F4" w:rsidRPr="008F2B87" w:rsidRDefault="005305F4" w:rsidP="008F2B87">
      <w:pPr>
        <w:jc w:val="left"/>
      </w:pPr>
      <w:r w:rsidRPr="008F2B87">
        <w:rPr>
          <w:rFonts w:hint="eastAsia"/>
        </w:rPr>
        <w:t>翻译：</w:t>
      </w:r>
      <w:r>
        <w:t>Thunderplus</w:t>
      </w:r>
    </w:p>
    <w:p w14:paraId="5DC9F85F" w14:textId="77777777" w:rsidR="005305F4" w:rsidRDefault="005305F4" w:rsidP="00F734E7">
      <w:r>
        <w:pict w14:anchorId="017FE5E8">
          <v:rect id="_x0000_i1026" style="width:261.65pt;height:1pt" o:hrpct="500" o:hrstd="t" o:hrnoshade="t" o:hr="t" fillcolor="#cfcdcd [2894]" stroked="f"/>
        </w:pict>
      </w:r>
    </w:p>
    <w:p w14:paraId="284A48F4" w14:textId="77777777" w:rsidR="005305F4" w:rsidRDefault="005305F4" w:rsidP="00F734E7">
      <w:pPr>
        <w:sectPr w:rsidR="005305F4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4DD7675" w14:textId="77777777" w:rsidR="005305F4" w:rsidRDefault="005305F4" w:rsidP="00B35839">
      <w:pPr>
        <w:pStyle w:val="-21"/>
        <w:ind w:firstLine="420"/>
      </w:pPr>
      <w:r>
        <w:rPr>
          <w:rFonts w:hint="eastAsia"/>
        </w:rPr>
        <w:t>在电脑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的早年，斯图亚特</w:t>
      </w:r>
      <w:r>
        <w:t xml:space="preserve">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史密斯（</w:t>
      </w:r>
      <w:r w:rsidRPr="00612634">
        <w:t>Stuart Smith</w:t>
      </w:r>
      <w:r>
        <w:rPr>
          <w:rFonts w:hint="eastAsia"/>
        </w:rPr>
        <w:t>）</w:t>
      </w:r>
      <w:r>
        <w:rPr>
          <w:rStyle w:val="a9"/>
        </w:rPr>
        <w:footnoteReference w:id="1"/>
      </w:r>
      <w:r>
        <w:rPr>
          <w:rFonts w:hint="eastAsia"/>
        </w:rPr>
        <w:t>似乎是一个神秘人物。他出品的游戏质量顶尖，忠实反映了他本人的价值观——没有教育意义的无脑游戏也没有做出来的意义。但这样的价值观可能也是他早早地就离开游戏开发这一行的原因。</w:t>
      </w:r>
    </w:p>
    <w:p w14:paraId="7F163AB8" w14:textId="77777777" w:rsidR="005305F4" w:rsidRDefault="005305F4" w:rsidP="00B35839">
      <w:pPr>
        <w:pStyle w:val="-21"/>
        <w:ind w:firstLine="420"/>
      </w:pPr>
      <w:r>
        <w:rPr>
          <w:rFonts w:hint="eastAsia"/>
        </w:rPr>
        <w:t>史密斯的第一款游戏是</w:t>
      </w:r>
      <w:r>
        <w:rPr>
          <w:rFonts w:hint="eastAsia"/>
        </w:rPr>
        <w:t xml:space="preserve"> </w:t>
      </w:r>
      <w:r>
        <w:t xml:space="preserve">1980 </w:t>
      </w:r>
      <w:r>
        <w:rPr>
          <w:rFonts w:hint="eastAsia"/>
        </w:rPr>
        <w:t>年的《纷争》（</w:t>
      </w:r>
      <w:r>
        <w:rPr>
          <w:rFonts w:hint="eastAsia"/>
        </w:rPr>
        <w:t>Fracas</w:t>
      </w:r>
      <w:r>
        <w:rPr>
          <w:rFonts w:hint="eastAsia"/>
        </w:rPr>
        <w:t>）。这个早年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可以让八名玩家参与，并在一个迷宫一样复杂的城市中探索。玩家之间可以选择竞争或合作，目的是最快完成各自的挑战目标。《纷争》以及史密斯的后续作品都有一个基本特征，那就是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的独立自主性：游戏中每一个生物都是独一无二的，会像玩家一样探索迷宫，捡拾道具，与其他派系的敌人交战，最后甚至还会升级。</w:t>
      </w:r>
    </w:p>
    <w:p w14:paraId="12D7AB58" w14:textId="77777777" w:rsidR="005305F4" w:rsidRDefault="005305F4" w:rsidP="00B35839">
      <w:pPr>
        <w:pStyle w:val="-21"/>
        <w:ind w:firstLine="420"/>
      </w:pPr>
      <w:r>
        <w:rPr>
          <w:rFonts w:hint="eastAsia"/>
        </w:rPr>
        <w:t>这个概念随着</w:t>
      </w:r>
      <w:r>
        <w:rPr>
          <w:rFonts w:hint="eastAsia"/>
        </w:rPr>
        <w:t xml:space="preserve"> </w:t>
      </w:r>
      <w:r>
        <w:t xml:space="preserve">1981 </w:t>
      </w:r>
      <w:r>
        <w:rPr>
          <w:rFonts w:hint="eastAsia"/>
        </w:rPr>
        <w:t>年的《阿里巴巴与四十大盗》（</w:t>
      </w:r>
      <w:r>
        <w:rPr>
          <w:rFonts w:hint="eastAsia"/>
        </w:rPr>
        <w:t>A</w:t>
      </w:r>
      <w:r>
        <w:t xml:space="preserve">li Baba and the Forty </w:t>
      </w:r>
      <w:r>
        <w:rPr>
          <w:rFonts w:hint="eastAsia"/>
        </w:rPr>
        <w:t>Thieves</w:t>
      </w:r>
      <w:r>
        <w:rPr>
          <w:rFonts w:hint="eastAsia"/>
        </w:rPr>
        <w:t>）越发成熟。这作里玩家探索的地牢更加复杂，不光有四十个强盗，还有商店、</w:t>
      </w:r>
      <w:r>
        <w:rPr>
          <w:rFonts w:hint="eastAsia"/>
        </w:rPr>
        <w:t>NPC</w:t>
      </w:r>
      <w:r>
        <w:rPr>
          <w:rFonts w:hint="eastAsia"/>
        </w:rPr>
        <w:t>（比如阿拉丁）和其它独特的生物。你的目标是要拯救布迪尔布多尔公主</w:t>
      </w:r>
      <w:r>
        <w:rPr>
          <w:rStyle w:val="a9"/>
        </w:rPr>
        <w:footnoteReference w:id="2"/>
      </w:r>
      <w:r>
        <w:rPr>
          <w:rFonts w:hint="eastAsia"/>
        </w:rPr>
        <w:t>。游戏在鲜明地受到《天方夜谭》的影响以外，也借鉴了托尔金小说和民间故事。</w:t>
      </w:r>
    </w:p>
    <w:p w14:paraId="76D5043D" w14:textId="77777777" w:rsidR="005305F4" w:rsidRDefault="005305F4" w:rsidP="002B4656">
      <w:pPr>
        <w:pStyle w:val="-21"/>
        <w:ind w:firstLineChars="0" w:firstLine="0"/>
      </w:pPr>
    </w:p>
    <w:p w14:paraId="65109DFB" w14:textId="77777777" w:rsidR="005305F4" w:rsidRDefault="005305F4" w:rsidP="00F5789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7E603876" wp14:editId="4C6309FE">
            <wp:extent cx="2954267" cy="2221199"/>
            <wp:effectExtent l="0" t="0" r="0" b="825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67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8FE8" w14:textId="77777777" w:rsidR="005305F4" w:rsidRDefault="005305F4" w:rsidP="00BF4678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t xml:space="preserve"> </w:t>
      </w:r>
      <w:r>
        <w:rPr>
          <w:rFonts w:hint="eastAsia"/>
        </w:rPr>
        <w:t>十九位英雄都有他们的个人特色。比如说帕莱蒙（</w:t>
      </w:r>
      <w:r>
        <w:rPr>
          <w:rFonts w:hint="eastAsia"/>
        </w:rPr>
        <w:t>Palaemon</w:t>
      </w:r>
      <w:r>
        <w:rPr>
          <w:rFonts w:hint="eastAsia"/>
        </w:rPr>
        <w:t>，也就是赫拉克勒斯的原名）的开局会遇到赫拉（</w:t>
      </w:r>
      <w:r>
        <w:rPr>
          <w:rFonts w:hint="eastAsia"/>
        </w:rPr>
        <w:t>Hera</w:t>
      </w:r>
      <w:r>
        <w:rPr>
          <w:rFonts w:hint="eastAsia"/>
        </w:rPr>
        <w:t>）派来的两条蛇。而选择奥德修斯（</w:t>
      </w:r>
      <w:r>
        <w:rPr>
          <w:rFonts w:hint="eastAsia"/>
        </w:rPr>
        <w:t>Odysseus</w:t>
      </w:r>
      <w:r>
        <w:rPr>
          <w:rFonts w:hint="eastAsia"/>
        </w:rPr>
        <w:t>）开局会有他的忠犬阿尔戈斯（</w:t>
      </w:r>
      <w:r>
        <w:rPr>
          <w:rFonts w:hint="eastAsia"/>
        </w:rPr>
        <w:t>Argus</w:t>
      </w:r>
      <w:r>
        <w:rPr>
          <w:rFonts w:hint="eastAsia"/>
        </w:rPr>
        <w:t>）陪伴。</w:t>
      </w:r>
    </w:p>
    <w:p w14:paraId="3D629C6F" w14:textId="77777777" w:rsidR="005305F4" w:rsidRDefault="005305F4" w:rsidP="00385BD0">
      <w:pPr>
        <w:pStyle w:val="-"/>
        <w:ind w:firstLine="420"/>
      </w:pPr>
    </w:p>
    <w:p w14:paraId="0B183069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他的下一款游戏整体更加自洽，被很多粉丝认为是他水平最高的作品。《赫拉克勒斯的归来》与希腊神话结合得十分紧密，也许都可以给它打上“寓教于乐（</w:t>
      </w:r>
      <w:r>
        <w:rPr>
          <w:rFonts w:hint="eastAsia"/>
        </w:rPr>
        <w:t>edutainment</w:t>
      </w:r>
      <w:r>
        <w:rPr>
          <w:rFonts w:hint="eastAsia"/>
        </w:rPr>
        <w:t>）”的类型标签了。不过就像玩《俄勒冈之路》（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Oregon</w:t>
      </w:r>
      <w:r>
        <w:t xml:space="preserve"> </w:t>
      </w:r>
      <w:r>
        <w:rPr>
          <w:rFonts w:hint="eastAsia"/>
        </w:rPr>
        <w:t>Trail</w:t>
      </w:r>
      <w:r>
        <w:rPr>
          <w:rFonts w:hint="eastAsia"/>
        </w:rPr>
        <w:t>）</w:t>
      </w:r>
      <w:r>
        <w:rPr>
          <w:rStyle w:val="a9"/>
        </w:rPr>
        <w:footnoteReference w:id="3"/>
      </w:r>
      <w:r>
        <w:rPr>
          <w:rFonts w:hint="eastAsia"/>
        </w:rPr>
        <w:t>一样，玩家也必须对与古希腊神话、传说和文化有关的大大小小的方面有所了解。</w:t>
      </w:r>
    </w:p>
    <w:p w14:paraId="3A05D6B4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游戏的自由度可以说出奇之高，你能任意选择你喜欢的古希腊英雄进行游戏（珀耳修斯</w:t>
      </w:r>
      <w:r>
        <w:rPr>
          <w:rFonts w:hint="eastAsia"/>
        </w:rPr>
        <w:t xml:space="preserve"> Perseus</w:t>
      </w:r>
      <w:r>
        <w:rPr>
          <w:rFonts w:hint="eastAsia"/>
        </w:rPr>
        <w:t>、希波吕忒</w:t>
      </w:r>
      <w:r>
        <w:rPr>
          <w:rFonts w:hint="eastAsia"/>
        </w:rPr>
        <w:t xml:space="preserve"> Hippolyta</w:t>
      </w:r>
      <w:r>
        <w:rPr>
          <w:rFonts w:hint="eastAsia"/>
        </w:rPr>
        <w:t>、伊阿宋</w:t>
      </w:r>
      <w:r>
        <w:rPr>
          <w:rFonts w:hint="eastAsia"/>
        </w:rPr>
        <w:t xml:space="preserve"> Jason</w:t>
      </w:r>
      <w:r>
        <w:rPr>
          <w:rFonts w:hint="eastAsia"/>
        </w:rPr>
        <w:t>、阿喀琉斯</w:t>
      </w:r>
      <w:r>
        <w:rPr>
          <w:rFonts w:hint="eastAsia"/>
        </w:rPr>
        <w:t xml:space="preserve"> Achilles</w:t>
      </w:r>
      <w:r>
        <w:rPr>
          <w:rFonts w:hint="eastAsia"/>
        </w:rPr>
        <w:t>、奥德修斯</w:t>
      </w:r>
      <w:r>
        <w:rPr>
          <w:rFonts w:hint="eastAsia"/>
        </w:rPr>
        <w:t xml:space="preserve"> Odysseus</w:t>
      </w:r>
      <w:r>
        <w:t xml:space="preserve"> </w:t>
      </w:r>
      <w:r>
        <w:rPr>
          <w:rFonts w:hint="eastAsia"/>
        </w:rPr>
        <w:t>等等），也能选择在游戏中操作多少位英雄（只玩一位也行，十九位同时玩也行）。是缜密谋划当一个潜行大师还是大杀四方同样看你喜欢。</w:t>
      </w:r>
    </w:p>
    <w:p w14:paraId="0D0A97D4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当然部分战斗是强制的，毕竟游戏目标就是完成赫拉克勒斯的十二项任务（</w:t>
      </w:r>
      <w:r>
        <w:rPr>
          <w:rFonts w:hint="eastAsia"/>
        </w:rPr>
        <w:t>Twelve</w:t>
      </w:r>
      <w:r>
        <w:t xml:space="preserve"> </w:t>
      </w:r>
      <w:r>
        <w:rPr>
          <w:rFonts w:hint="eastAsia"/>
        </w:rPr>
        <w:t>Labours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Heracles</w:t>
      </w:r>
      <w:r>
        <w:rPr>
          <w:rFonts w:hint="eastAsia"/>
        </w:rPr>
        <w:t>），所以像斩杀九头蛇（</w:t>
      </w:r>
      <w:r>
        <w:rPr>
          <w:rFonts w:hint="eastAsia"/>
        </w:rPr>
        <w:t>Hydra</w:t>
      </w:r>
      <w:r>
        <w:rPr>
          <w:rFonts w:hint="eastAsia"/>
        </w:rPr>
        <w:t>）和尼米亚猛狮（</w:t>
      </w:r>
      <w:r>
        <w:rPr>
          <w:rFonts w:hint="eastAsia"/>
        </w:rPr>
        <w:t>Nemean</w:t>
      </w:r>
      <w:r>
        <w:t xml:space="preserve"> </w:t>
      </w:r>
      <w:r>
        <w:rPr>
          <w:rFonts w:hint="eastAsia"/>
        </w:rPr>
        <w:t>Lion</w:t>
      </w:r>
      <w:r>
        <w:rPr>
          <w:rFonts w:hint="eastAsia"/>
        </w:rPr>
        <w:t>）这些经典战斗不能跳过。不过除此以外，你完全可以低调做人，潜行绕开大多数敌人。游戏里也有一部分地图是可选的。</w:t>
      </w:r>
    </w:p>
    <w:p w14:paraId="6A6F4AB9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这一作的教育意义也值得一提。那些解释相关神话和历史的有趣小插曲，以及尽管存在硬件技术限制也能栩栩如生的角色，都体现了本作的教育价值。我小时候从神话和这个游戏中领会到恩底弥翁（</w:t>
      </w:r>
      <w:r>
        <w:rPr>
          <w:rFonts w:hint="eastAsia"/>
        </w:rPr>
        <w:t>Endymion</w:t>
      </w:r>
      <w:r>
        <w:rPr>
          <w:rFonts w:hint="eastAsia"/>
        </w:rPr>
        <w:t>）的悲剧形象，这段记忆伴随我直到现在。也基本是出于这个原因，我给我儿子取了“恩底弥翁”作为中间名。</w:t>
      </w:r>
    </w:p>
    <w:p w14:paraId="4A928993" w14:textId="77777777" w:rsidR="005305F4" w:rsidRDefault="005305F4" w:rsidP="002B4656">
      <w:pPr>
        <w:pStyle w:val="-21"/>
        <w:ind w:firstLine="420"/>
      </w:pPr>
      <w:r>
        <w:rPr>
          <w:rFonts w:hint="eastAsia"/>
        </w:rPr>
        <w:t>在游戏里你可以在希腊的大地图和各区域的小地图之间来回切换，这在当时是比较具有创新性的一个机制。而且，只要你对古希腊地理和神话略知一二，就能大致猜出不同的任务需要去到什么地方，不用在规模相当庞大的游戏世界乱逛碰运气，也不用去向德尔斐的女先知（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Delphi</w:t>
      </w:r>
      <w:r>
        <w:rPr>
          <w:rFonts w:hint="eastAsia"/>
        </w:rPr>
        <w:t>）</w:t>
      </w:r>
      <w:r>
        <w:rPr>
          <w:rStyle w:val="a9"/>
        </w:rPr>
        <w:footnoteReference w:id="4"/>
      </w:r>
      <w:r>
        <w:rPr>
          <w:rFonts w:hint="eastAsia"/>
        </w:rPr>
        <w:t>求助。</w:t>
      </w:r>
    </w:p>
    <w:p w14:paraId="72B4BB98" w14:textId="77777777" w:rsidR="005305F4" w:rsidRDefault="005305F4" w:rsidP="007036FA">
      <w:pPr>
        <w:pStyle w:val="-21"/>
        <w:ind w:firstLineChars="0" w:firstLine="0"/>
      </w:pPr>
    </w:p>
    <w:p w14:paraId="1A8DA557" w14:textId="77777777" w:rsidR="005305F4" w:rsidRDefault="005305F4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832A52" wp14:editId="58FB457C">
            <wp:extent cx="3073555" cy="2310886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78" w14:textId="77777777" w:rsidR="005305F4" w:rsidRDefault="005305F4" w:rsidP="00AC078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>每位英雄都有自己的属性，可以通过训练、获得新的装备和祝福来提升。</w:t>
      </w:r>
    </w:p>
    <w:p w14:paraId="4EA71478" w14:textId="77777777" w:rsidR="005305F4" w:rsidRPr="00385BD0" w:rsidRDefault="005305F4" w:rsidP="00385BD0"/>
    <w:p w14:paraId="7AC9275E" w14:textId="77777777" w:rsidR="005305F4" w:rsidRDefault="005305F4" w:rsidP="002B465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3AA57AA4" wp14:editId="795EC230">
            <wp:extent cx="2959100" cy="2224827"/>
            <wp:effectExtent l="0" t="0" r="0" b="444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0F2" w14:textId="77777777" w:rsidR="005305F4" w:rsidRDefault="005305F4" w:rsidP="00CF73F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>熟悉希腊神话的话，在某些场景就比较容易生还，比如说不会被诅咒随后被阿克特翁（</w:t>
      </w:r>
      <w:r>
        <w:rPr>
          <w:rFonts w:hint="eastAsia"/>
        </w:rPr>
        <w:t>Actaeon</w:t>
      </w:r>
      <w:r>
        <w:rPr>
          <w:rFonts w:hint="eastAsia"/>
        </w:rPr>
        <w:t>）的狗咬死。</w:t>
      </w:r>
    </w:p>
    <w:p w14:paraId="797A67B0" w14:textId="77777777" w:rsidR="005305F4" w:rsidRPr="00A516B3" w:rsidRDefault="005305F4" w:rsidP="00385BD0">
      <w:pPr>
        <w:pStyle w:val="-"/>
        <w:ind w:firstLine="420"/>
      </w:pPr>
    </w:p>
    <w:p w14:paraId="67E8B87B" w14:textId="77777777" w:rsidR="005305F4" w:rsidRDefault="005305F4" w:rsidP="00385BD0">
      <w:pPr>
        <w:pStyle w:val="-"/>
        <w:ind w:firstLine="420"/>
      </w:pPr>
      <w:r w:rsidRPr="00032354">
        <w:rPr>
          <w:rFonts w:hint="eastAsia"/>
        </w:rPr>
        <w:t>不过别误会，游戏在角色扮演和冒险方面的质量</w:t>
      </w:r>
      <w:r>
        <w:rPr>
          <w:rFonts w:hint="eastAsia"/>
        </w:rPr>
        <w:t>同样优秀，</w:t>
      </w:r>
      <w:r w:rsidRPr="00032354">
        <w:rPr>
          <w:rFonts w:hint="eastAsia"/>
        </w:rPr>
        <w:t>在那个时代</w:t>
      </w:r>
      <w:r>
        <w:rPr>
          <w:rFonts w:hint="eastAsia"/>
        </w:rPr>
        <w:t>可说是</w:t>
      </w:r>
      <w:r w:rsidRPr="00032354">
        <w:rPr>
          <w:rFonts w:hint="eastAsia"/>
        </w:rPr>
        <w:t>数一数二。每次任务只</w:t>
      </w:r>
      <w:r>
        <w:rPr>
          <w:rFonts w:hint="eastAsia"/>
        </w:rPr>
        <w:t>有</w:t>
      </w:r>
      <w:r w:rsidRPr="00F9592C">
        <w:rPr>
          <w:rFonts w:cs="Times New Roman"/>
        </w:rPr>
        <w:t xml:space="preserve"> 200</w:t>
      </w:r>
      <w:r>
        <w:rPr>
          <w:rFonts w:cs="Times New Roman"/>
        </w:rPr>
        <w:t xml:space="preserve"> </w:t>
      </w:r>
      <w:r>
        <w:rPr>
          <w:rFonts w:hint="eastAsia"/>
        </w:rPr>
        <w:t>回合的行动次数</w:t>
      </w:r>
      <w:r w:rsidRPr="00032354">
        <w:rPr>
          <w:rFonts w:hint="eastAsia"/>
        </w:rPr>
        <w:t>上限赋予了游戏紧张刺激的快节奏。地图上</w:t>
      </w:r>
      <w:r w:rsidRPr="00F9592C">
        <w:rPr>
          <w:rFonts w:cs="Times New Roman"/>
        </w:rPr>
        <w:t xml:space="preserve"> NPC </w:t>
      </w:r>
      <w:r>
        <w:rPr>
          <w:rFonts w:hint="eastAsia"/>
        </w:rPr>
        <w:t>到处乱跑</w:t>
      </w:r>
      <w:r w:rsidRPr="00032354">
        <w:rPr>
          <w:rFonts w:hint="eastAsia"/>
        </w:rPr>
        <w:t>，神族</w:t>
      </w:r>
      <w:r>
        <w:rPr>
          <w:rFonts w:hint="eastAsia"/>
        </w:rPr>
        <w:t>总有心血来潮的想法。</w:t>
      </w:r>
      <w:r w:rsidRPr="00032354">
        <w:rPr>
          <w:rFonts w:hint="eastAsia"/>
        </w:rPr>
        <w:t>玩家爬上奥林匹斯山</w:t>
      </w:r>
      <w:r>
        <w:rPr>
          <w:rFonts w:hint="eastAsia"/>
        </w:rPr>
        <w:t>（</w:t>
      </w:r>
      <w:r>
        <w:rPr>
          <w:rFonts w:hint="eastAsia"/>
        </w:rPr>
        <w:t>Olympus</w:t>
      </w:r>
      <w:r>
        <w:rPr>
          <w:rFonts w:hint="eastAsia"/>
        </w:rPr>
        <w:t>）</w:t>
      </w:r>
      <w:r w:rsidRPr="00032354">
        <w:rPr>
          <w:rFonts w:hint="eastAsia"/>
        </w:rPr>
        <w:t>时永远不知道自己会得到一个祝福还是诅咒</w:t>
      </w:r>
      <w:r>
        <w:rPr>
          <w:rFonts w:hint="eastAsia"/>
        </w:rPr>
        <w:t>。</w:t>
      </w:r>
      <w:r w:rsidRPr="00032354">
        <w:rPr>
          <w:rFonts w:hint="eastAsia"/>
        </w:rPr>
        <w:t>拜</w:t>
      </w:r>
      <w:r>
        <w:rPr>
          <w:rFonts w:hint="eastAsia"/>
        </w:rPr>
        <w:t>这</w:t>
      </w:r>
      <w:r w:rsidRPr="00032354">
        <w:rPr>
          <w:rFonts w:hint="eastAsia"/>
        </w:rPr>
        <w:t>各种随机要素所赐，每周目体验</w:t>
      </w:r>
      <w:r>
        <w:rPr>
          <w:rFonts w:hint="eastAsia"/>
        </w:rPr>
        <w:t>都新鲜独特</w:t>
      </w:r>
      <w:r w:rsidRPr="00032354">
        <w:rPr>
          <w:rFonts w:hint="eastAsia"/>
        </w:rPr>
        <w:t>。</w:t>
      </w:r>
      <w:r>
        <w:rPr>
          <w:rFonts w:hint="eastAsia"/>
        </w:rPr>
        <w:t>游戏里的消费系统也做得非常扎实，资金有限，所以你不得不精打细算。这也意味着操作越多角色，要让每个人都有齐全的装备就会越困难。</w:t>
      </w:r>
    </w:p>
    <w:p w14:paraId="65FA361A" w14:textId="77777777" w:rsidR="005305F4" w:rsidRPr="007F3D9C" w:rsidRDefault="005305F4" w:rsidP="00385BD0">
      <w:pPr>
        <w:pStyle w:val="-"/>
        <w:ind w:firstLine="420"/>
      </w:pPr>
      <w:r>
        <w:rPr>
          <w:rFonts w:hint="eastAsia"/>
        </w:rPr>
        <w:t>在怀旧老游戏社区里很多人喜欢以极简配置打速通。不过如果你真的放弃那些角色特有的气派盔甲，当赤身裸体的英雄们在特洛伊战争（</w:t>
      </w:r>
      <w:r>
        <w:rPr>
          <w:rFonts w:hint="eastAsia"/>
        </w:rPr>
        <w:t>Trojan</w:t>
      </w:r>
      <w:r>
        <w:t xml:space="preserve"> </w:t>
      </w:r>
      <w:r>
        <w:rPr>
          <w:rFonts w:hint="eastAsia"/>
        </w:rPr>
        <w:t>War</w:t>
      </w:r>
      <w:r>
        <w:rPr>
          <w:rFonts w:hint="eastAsia"/>
        </w:rPr>
        <w:t>）一章中惨死于游牧民刀下时，可真是太不好受了。</w:t>
      </w:r>
    </w:p>
    <w:p w14:paraId="4AFA611B" w14:textId="77777777" w:rsidR="005305F4" w:rsidRDefault="005305F4" w:rsidP="00385BD0">
      <w:pPr>
        <w:pStyle w:val="-"/>
        <w:ind w:firstLine="420"/>
      </w:pPr>
      <w:r>
        <w:rPr>
          <w:rFonts w:hint="eastAsia"/>
        </w:rPr>
        <w:t>相比起如今动辄上百小时的</w:t>
      </w:r>
      <w:r>
        <w:t xml:space="preserve"> </w:t>
      </w:r>
      <w:r w:rsidRPr="004C1E9E">
        <w:rPr>
          <w:rFonts w:cs="Times New Roman"/>
        </w:rPr>
        <w:t>RPG</w:t>
      </w:r>
      <w:r>
        <w:rPr>
          <w:rFonts w:hint="eastAsia"/>
        </w:rPr>
        <w:t>，《赫拉克勒斯的归来》相当于让你速看整个“古希腊神话精选集”，一页接一页高潮迭起。不过想想看，要是在一个游戏里仅仅几分钟时间里就先有金羊毛（</w:t>
      </w:r>
      <w:r>
        <w:rPr>
          <w:rFonts w:hint="eastAsia"/>
        </w:rPr>
        <w:t>Golden</w:t>
      </w:r>
      <w:r>
        <w:t xml:space="preserve"> </w:t>
      </w:r>
      <w:r>
        <w:rPr>
          <w:rFonts w:hint="eastAsia"/>
        </w:rPr>
        <w:t>Fleece</w:t>
      </w:r>
      <w:r>
        <w:rPr>
          <w:rFonts w:hint="eastAsia"/>
        </w:rPr>
        <w:t>）等你夺取，再有特洛伊木马（</w:t>
      </w:r>
      <w:r>
        <w:rPr>
          <w:rFonts w:hint="eastAsia"/>
        </w:rPr>
        <w:t>Trojan</w:t>
      </w:r>
      <w:r>
        <w:t xml:space="preserve"> </w:t>
      </w:r>
      <w:r>
        <w:rPr>
          <w:rFonts w:hint="eastAsia"/>
        </w:rPr>
        <w:t>Horse</w:t>
      </w:r>
      <w:r>
        <w:rPr>
          <w:rFonts w:hint="eastAsia"/>
        </w:rPr>
        <w:t>）待你登上，又有奥林匹斯山（</w:t>
      </w: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Olympus</w:t>
      </w:r>
      <w:r>
        <w:rPr>
          <w:rFonts w:hint="eastAsia"/>
        </w:rPr>
        <w:t>）让你攀爬，那它当然不可能是慢吞吞的一个游戏。</w:t>
      </w:r>
    </w:p>
    <w:p w14:paraId="026C249A" w14:textId="77777777" w:rsidR="005305F4" w:rsidRDefault="005305F4" w:rsidP="00385BD0">
      <w:pPr>
        <w:pStyle w:val="-"/>
        <w:ind w:firstLine="420"/>
      </w:pPr>
    </w:p>
    <w:p w14:paraId="09C4C89E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34C98C2" wp14:editId="6C8D24EA">
            <wp:extent cx="3073555" cy="2310886"/>
            <wp:effectExtent l="0" t="0" r="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05E" w14:textId="77777777" w:rsidR="005305F4" w:rsidRDefault="005305F4" w:rsidP="00A516B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>游戏中的分数系统增强了游戏的重复可玩性，玩家会为获得更高分或者打速通反复游玩。</w:t>
      </w:r>
    </w:p>
    <w:p w14:paraId="09EDD51D" w14:textId="77777777" w:rsidR="005305F4" w:rsidRPr="00385BD0" w:rsidRDefault="005305F4" w:rsidP="00385BD0">
      <w:pPr>
        <w:pStyle w:val="-"/>
        <w:ind w:firstLine="420"/>
      </w:pPr>
    </w:p>
    <w:p w14:paraId="04155E1B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DCE080F" wp14:editId="64182CBF">
            <wp:extent cx="3068555" cy="2310887"/>
            <wp:effectExtent l="0" t="0" r="0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55" cy="23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D77F" w14:textId="77777777" w:rsidR="005305F4" w:rsidRDefault="005305F4" w:rsidP="00385BD0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>相比起其丰富的内容，游戏的操作实际上很简单，只会用到四个方向键、空格和回车。</w:t>
      </w:r>
    </w:p>
    <w:p w14:paraId="07A30AFE" w14:textId="77777777" w:rsidR="005305F4" w:rsidRDefault="005305F4" w:rsidP="00385BD0">
      <w:pPr>
        <w:pStyle w:val="-"/>
        <w:ind w:firstLine="420"/>
      </w:pPr>
    </w:p>
    <w:p w14:paraId="14E95C50" w14:textId="77777777" w:rsidR="005305F4" w:rsidRDefault="005305F4" w:rsidP="00385BD0">
      <w:pPr>
        <w:pStyle w:val="-"/>
        <w:ind w:firstLine="420"/>
      </w:pPr>
      <w:r>
        <w:rPr>
          <w:rFonts w:hint="eastAsia"/>
        </w:rPr>
        <w:t>而说到其他带来沉浸式游玩体验的方面，游戏里音效极少，却都处理得非常出色，直到今天看来都让人不由得交口称赞。在航行时能听到的浪花拍打的背景音，大门打开或关上的响声，受到伤害时也有随程度轻重变化的特殊音效——堪堪掠过的一拳几乎听不到声音，但致命一击就伴随着重低音的挽歌。游戏的音乐在当时可以说是杰出，那几首歌都让人印象深刻，也都无比契合主题。</w:t>
      </w:r>
    </w:p>
    <w:p w14:paraId="578718B7" w14:textId="77777777" w:rsidR="005305F4" w:rsidRPr="00D36167" w:rsidRDefault="005305F4" w:rsidP="00385BD0">
      <w:pPr>
        <w:pStyle w:val="-"/>
        <w:ind w:firstLine="420"/>
      </w:pPr>
      <w:r>
        <w:rPr>
          <w:rFonts w:hint="eastAsia"/>
        </w:rPr>
        <w:t>总的来说，《赫拉克勒斯的归来》之所以如此出众，原因要归功于游戏的高度娱乐性。这在它的出品年代尤为罕见。</w:t>
      </w:r>
      <w:r w:rsidRPr="004C1E9E">
        <w:rPr>
          <w:rFonts w:cs="Times New Roman"/>
        </w:rPr>
        <w:t>1983</w:t>
      </w:r>
      <w:r>
        <w:t xml:space="preserve"> </w:t>
      </w:r>
      <w:r>
        <w:rPr>
          <w:rFonts w:hint="eastAsia"/>
        </w:rPr>
        <w:t>年唯二能与之匹敌的只有《巫术》（</w:t>
      </w:r>
      <w:r w:rsidRPr="004C1E9E">
        <w:rPr>
          <w:rFonts w:cs="Times New Roman"/>
        </w:rPr>
        <w:t>Wizardry</w:t>
      </w:r>
      <w:r>
        <w:rPr>
          <w:rFonts w:hint="eastAsia"/>
        </w:rPr>
        <w:t>）和《创世纪》（</w:t>
      </w:r>
      <w:r w:rsidRPr="004C1E9E">
        <w:rPr>
          <w:rFonts w:cs="Times New Roman"/>
        </w:rPr>
        <w:t>Ultima</w:t>
      </w:r>
      <w:r>
        <w:rPr>
          <w:rFonts w:hint="eastAsia"/>
        </w:rPr>
        <w:t>）。但是《巫术》本来就不是同类型的作品，而在两年之后不列颠王（</w:t>
      </w:r>
      <w:r>
        <w:rPr>
          <w:rFonts w:hint="eastAsia"/>
        </w:rPr>
        <w:t>Lord</w:t>
      </w:r>
      <w:r>
        <w:t xml:space="preserve"> </w:t>
      </w:r>
      <w:r>
        <w:rPr>
          <w:rFonts w:hint="eastAsia"/>
        </w:rPr>
        <w:t>British</w:t>
      </w:r>
      <w:r>
        <w:rPr>
          <w:rFonts w:hint="eastAsia"/>
        </w:rPr>
        <w:t>）</w:t>
      </w:r>
      <w:r>
        <w:rPr>
          <w:rStyle w:val="a9"/>
        </w:rPr>
        <w:footnoteReference w:id="5"/>
      </w:r>
      <w:r>
        <w:rPr>
          <w:rFonts w:hint="eastAsia"/>
        </w:rPr>
        <w:t>的另一款</w:t>
      </w:r>
      <w:r>
        <w:rPr>
          <w:rFonts w:hint="eastAsia"/>
        </w:rPr>
        <w:t xml:space="preserve"> </w:t>
      </w:r>
      <w:r w:rsidRPr="004C1E9E">
        <w:rPr>
          <w:rFonts w:cs="Times New Roman"/>
        </w:rPr>
        <w:t>CPRG</w:t>
      </w:r>
      <w:r>
        <w:rPr>
          <w:rFonts w:hint="eastAsia"/>
        </w:rPr>
        <w:t>才在叙事深度和共鸣方面有所精进，达到了斯图亚特·史密斯早已领悟的高度。当然，在引经据典方面，尤其是使用那些经过了千年沉淀的故事的时候，史密斯确实是讨了一点巧的。</w:t>
      </w:r>
    </w:p>
    <w:p w14:paraId="74CC1266" w14:textId="77777777" w:rsidR="005305F4" w:rsidRPr="00D36167" w:rsidRDefault="005305F4" w:rsidP="00D36167"/>
    <w:p w14:paraId="53EABECD" w14:textId="77777777" w:rsidR="005305F4" w:rsidRDefault="005305F4" w:rsidP="009F2C1D">
      <w:pPr>
        <w:sectPr w:rsidR="005305F4" w:rsidSect="00A8527F">
          <w:headerReference w:type="default" r:id="rId17"/>
          <w:footerReference w:type="default" r:id="rId18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tab/>
      </w:r>
    </w:p>
    <w:p w14:paraId="2F6ECE3D" w14:textId="3AB14C7E" w:rsidR="009F2C1D" w:rsidRPr="009F2C1D" w:rsidRDefault="009F2C1D" w:rsidP="009F2C1D"/>
    <w:sectPr w:rsidR="009F2C1D" w:rsidRPr="009F2C1D" w:rsidSect="00A8527F">
      <w:headerReference w:type="default" r:id="rId19"/>
      <w:footerReference w:type="default" r:id="rId20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E56A9" w14:textId="77777777" w:rsidR="000A482D" w:rsidRDefault="000A482D" w:rsidP="00F841EF">
      <w:r>
        <w:separator/>
      </w:r>
    </w:p>
  </w:endnote>
  <w:endnote w:type="continuationSeparator" w:id="0">
    <w:p w14:paraId="569965E0" w14:textId="77777777" w:rsidR="000A482D" w:rsidRDefault="000A482D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C53A1" w14:textId="77777777" w:rsidR="005305F4" w:rsidRPr="00412ACB" w:rsidRDefault="005305F4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5DCCB" w14:textId="77777777" w:rsidR="005305F4" w:rsidRPr="00412ACB" w:rsidRDefault="005305F4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462B9" w14:textId="77777777" w:rsidR="000A482D" w:rsidRDefault="000A482D" w:rsidP="00F841EF">
      <w:r>
        <w:separator/>
      </w:r>
    </w:p>
  </w:footnote>
  <w:footnote w:type="continuationSeparator" w:id="0">
    <w:p w14:paraId="45E34DFF" w14:textId="77777777" w:rsidR="000A482D" w:rsidRDefault="000A482D" w:rsidP="00F841EF">
      <w:r>
        <w:continuationSeparator/>
      </w:r>
    </w:p>
  </w:footnote>
  <w:footnote w:id="1">
    <w:p w14:paraId="0E797AA0" w14:textId="77777777" w:rsidR="005305F4" w:rsidRPr="00612634" w:rsidRDefault="005305F4">
      <w:pPr>
        <w:pStyle w:val="a7"/>
      </w:pPr>
      <w:r>
        <w:rPr>
          <w:rStyle w:val="a9"/>
        </w:rPr>
        <w:footnoteRef/>
      </w:r>
      <w:r>
        <w:t xml:space="preserve"> </w:t>
      </w:r>
      <w:r w:rsidRPr="00612634">
        <w:rPr>
          <w:rFonts w:hint="eastAsia"/>
        </w:rPr>
        <w:t>后来在</w:t>
      </w:r>
      <w:r w:rsidRPr="00612634">
        <w:t xml:space="preserve"> 1984 年斯图亚特 · 史密斯开发了一款名为 Adventure Construction Set 的软件工具集，能让玩家创造自己的电脑 RPG。这款工具集颇有影响力。</w:t>
      </w:r>
    </w:p>
  </w:footnote>
  <w:footnote w:id="2">
    <w:p w14:paraId="6561FA6E" w14:textId="77777777" w:rsidR="005305F4" w:rsidRDefault="005305F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译者注：《天方夜谭》也就是《一千零一夜》。在《一千零一夜》的原版《阿拉丁与神灯》故事中，女主角苏丹公主叫作“</w:t>
      </w:r>
      <w:r w:rsidRPr="002C3DAD">
        <w:t>Buddir-al-Buddoor</w:t>
      </w:r>
      <w:r>
        <w:rPr>
          <w:rFonts w:hint="eastAsia"/>
        </w:rPr>
        <w:t>”，迪士尼改编的动画版本中的名字更为人熟知一些——茉莉公主。</w:t>
      </w:r>
    </w:p>
  </w:footnote>
  <w:footnote w:id="3">
    <w:p w14:paraId="7AD1318A" w14:textId="77777777" w:rsidR="005305F4" w:rsidRDefault="005305F4" w:rsidP="002B4656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译者注：《俄勒冈之路》是 </w:t>
      </w:r>
      <w:r>
        <w:t xml:space="preserve">1974 </w:t>
      </w:r>
      <w:r>
        <w:rPr>
          <w:rFonts w:hint="eastAsia"/>
        </w:rPr>
        <w:t xml:space="preserve">年的教育游戏，制作者最开始的目的是帮助学生了解 </w:t>
      </w:r>
      <w:r>
        <w:t xml:space="preserve">19 </w:t>
      </w:r>
      <w:r>
        <w:rPr>
          <w:rFonts w:hint="eastAsia"/>
        </w:rPr>
        <w:t xml:space="preserve">世纪美国拓荒者在“俄勒冈之路”上的生活。游戏起初是纯文本的，在后续版本中才加入图像，系统会在最后结合玩家选择的开局职业、队伍存活人数、财产数量等给出分数。“俄勒冈之路”是一条 </w:t>
      </w:r>
      <w:r>
        <w:t xml:space="preserve">1811 </w:t>
      </w:r>
      <w:r>
        <w:rPr>
          <w:rFonts w:hint="eastAsia"/>
        </w:rPr>
        <w:t xml:space="preserve">年至 </w:t>
      </w:r>
      <w:r>
        <w:t xml:space="preserve">1840 </w:t>
      </w:r>
      <w:r>
        <w:rPr>
          <w:rFonts w:hint="eastAsia"/>
        </w:rPr>
        <w:t xml:space="preserve">年由皮毛商贩发展出来的连接密苏里州与俄勒冈州、长达 </w:t>
      </w:r>
      <w:r>
        <w:t xml:space="preserve">2200 </w:t>
      </w:r>
      <w:r>
        <w:rPr>
          <w:rFonts w:hint="eastAsia"/>
        </w:rPr>
        <w:t xml:space="preserve">英里的通商路线，除了步行和骑马以外没有其它通行方式。直到 </w:t>
      </w:r>
      <w:r>
        <w:t xml:space="preserve">1869 </w:t>
      </w:r>
      <w:r>
        <w:rPr>
          <w:rFonts w:hint="eastAsia"/>
        </w:rPr>
        <w:t xml:space="preserve">年，使用这条路线的西部拓荒者达到 </w:t>
      </w:r>
      <w:r>
        <w:t xml:space="preserve">35 </w:t>
      </w:r>
      <w:r>
        <w:rPr>
          <w:rFonts w:hint="eastAsia"/>
        </w:rPr>
        <w:t>万人之多，但是在美国铁路建成之后，“俄勒冈之路”很快地荒废了。</w:t>
      </w:r>
    </w:p>
  </w:footnote>
  <w:footnote w:id="4">
    <w:p w14:paraId="46666455" w14:textId="77777777" w:rsidR="005305F4" w:rsidRDefault="005305F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德尔斐（Delphi）是一处重要的“泛希腊圣地”，即所有古希腊城邦共同的圣地。这里供奉着“德尔斐的阿波罗”，也是重要的“德尔斐神谕”颁布之地。古希腊人向阿波罗咨询一切大到民族存亡，小到婚丧嫁娶的决定，而神的话语通过女先知之口传达到凡人。</w:t>
      </w:r>
    </w:p>
  </w:footnote>
  <w:footnote w:id="5">
    <w:p w14:paraId="6123EB9E" w14:textId="77777777" w:rsidR="005305F4" w:rsidRDefault="005305F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译者注：不列颠王（Lord</w:t>
      </w:r>
      <w:r>
        <w:t xml:space="preserve"> </w:t>
      </w:r>
      <w:r>
        <w:rPr>
          <w:rFonts w:hint="eastAsia"/>
        </w:rPr>
        <w:t>British）是《创世纪》中的一个人物，不列颠尼亚（Britannia）的统治者。《创世纪》的作者 Richard</w:t>
      </w:r>
      <w:r>
        <w:t xml:space="preserve"> </w:t>
      </w:r>
      <w:r>
        <w:rPr>
          <w:rFonts w:hint="eastAsia"/>
        </w:rPr>
        <w:t>Garriott</w:t>
      </w:r>
      <w:r>
        <w:t xml:space="preserve"> </w:t>
      </w:r>
      <w:r>
        <w:rPr>
          <w:rFonts w:hint="eastAsia"/>
        </w:rPr>
        <w:t>也被粉丝称作不列颠王。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2E4F7" w14:textId="77777777" w:rsidR="005305F4" w:rsidRDefault="005305F4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69B38" w14:textId="77777777" w:rsidR="005305F4" w:rsidRDefault="005305F4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455EF" w14:textId="77777777" w:rsidR="001D1957" w:rsidRDefault="001D1957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C40F29"/>
    <w:multiLevelType w:val="hybridMultilevel"/>
    <w:tmpl w:val="BEC2CFF0"/>
    <w:lvl w:ilvl="0" w:tplc="F49466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A482D"/>
    <w:rsid w:val="000A6A0B"/>
    <w:rsid w:val="000B34CB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21E6"/>
    <w:rsid w:val="001C799A"/>
    <w:rsid w:val="001D0E73"/>
    <w:rsid w:val="001D1957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B4656"/>
    <w:rsid w:val="002B5EB6"/>
    <w:rsid w:val="002C1470"/>
    <w:rsid w:val="002C3368"/>
    <w:rsid w:val="002C3DAD"/>
    <w:rsid w:val="002D01D3"/>
    <w:rsid w:val="002E50DE"/>
    <w:rsid w:val="002F1A0E"/>
    <w:rsid w:val="002F3408"/>
    <w:rsid w:val="002F6305"/>
    <w:rsid w:val="002F7493"/>
    <w:rsid w:val="003249D9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BD0"/>
    <w:rsid w:val="00385C4B"/>
    <w:rsid w:val="00386127"/>
    <w:rsid w:val="003C4486"/>
    <w:rsid w:val="003D5234"/>
    <w:rsid w:val="003E13C6"/>
    <w:rsid w:val="003E1B5B"/>
    <w:rsid w:val="003F442C"/>
    <w:rsid w:val="003F4CD0"/>
    <w:rsid w:val="00400BF4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B4D18"/>
    <w:rsid w:val="004B7AB8"/>
    <w:rsid w:val="004C1E9E"/>
    <w:rsid w:val="004C323F"/>
    <w:rsid w:val="004C691F"/>
    <w:rsid w:val="005062C4"/>
    <w:rsid w:val="005132BB"/>
    <w:rsid w:val="005305F4"/>
    <w:rsid w:val="00532598"/>
    <w:rsid w:val="00550A5C"/>
    <w:rsid w:val="00552706"/>
    <w:rsid w:val="00554140"/>
    <w:rsid w:val="00561057"/>
    <w:rsid w:val="005759B2"/>
    <w:rsid w:val="00587227"/>
    <w:rsid w:val="00594354"/>
    <w:rsid w:val="005A2AD5"/>
    <w:rsid w:val="005A7B67"/>
    <w:rsid w:val="005B5669"/>
    <w:rsid w:val="005E1D00"/>
    <w:rsid w:val="006064EE"/>
    <w:rsid w:val="00612634"/>
    <w:rsid w:val="00621D8F"/>
    <w:rsid w:val="0062507E"/>
    <w:rsid w:val="0065046D"/>
    <w:rsid w:val="006524A1"/>
    <w:rsid w:val="006530AD"/>
    <w:rsid w:val="00657B80"/>
    <w:rsid w:val="006600D1"/>
    <w:rsid w:val="00660DAB"/>
    <w:rsid w:val="006610BC"/>
    <w:rsid w:val="00661441"/>
    <w:rsid w:val="006615AC"/>
    <w:rsid w:val="00664DA0"/>
    <w:rsid w:val="006722AD"/>
    <w:rsid w:val="0067675A"/>
    <w:rsid w:val="00682618"/>
    <w:rsid w:val="00694FCF"/>
    <w:rsid w:val="006A23EC"/>
    <w:rsid w:val="006B2C72"/>
    <w:rsid w:val="006B3758"/>
    <w:rsid w:val="006B659B"/>
    <w:rsid w:val="006C1DEC"/>
    <w:rsid w:val="006F4D28"/>
    <w:rsid w:val="007036FA"/>
    <w:rsid w:val="0071094A"/>
    <w:rsid w:val="0071777F"/>
    <w:rsid w:val="00730438"/>
    <w:rsid w:val="00731BF1"/>
    <w:rsid w:val="00741E35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71D1"/>
    <w:rsid w:val="007F3D9C"/>
    <w:rsid w:val="00804F76"/>
    <w:rsid w:val="00806138"/>
    <w:rsid w:val="008451DD"/>
    <w:rsid w:val="00857D3E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15AC"/>
    <w:rsid w:val="00911BFC"/>
    <w:rsid w:val="00915D9D"/>
    <w:rsid w:val="0092507E"/>
    <w:rsid w:val="009337BE"/>
    <w:rsid w:val="00937B95"/>
    <w:rsid w:val="00960341"/>
    <w:rsid w:val="0097206B"/>
    <w:rsid w:val="009870F5"/>
    <w:rsid w:val="009977B5"/>
    <w:rsid w:val="009B351E"/>
    <w:rsid w:val="009B48BF"/>
    <w:rsid w:val="009B5ACC"/>
    <w:rsid w:val="009C45E4"/>
    <w:rsid w:val="009F2C1D"/>
    <w:rsid w:val="009F64AE"/>
    <w:rsid w:val="00A2094B"/>
    <w:rsid w:val="00A3384D"/>
    <w:rsid w:val="00A34B6E"/>
    <w:rsid w:val="00A45082"/>
    <w:rsid w:val="00A47A89"/>
    <w:rsid w:val="00A50650"/>
    <w:rsid w:val="00A516B3"/>
    <w:rsid w:val="00A53110"/>
    <w:rsid w:val="00A633EF"/>
    <w:rsid w:val="00A703B1"/>
    <w:rsid w:val="00A773E6"/>
    <w:rsid w:val="00A8527F"/>
    <w:rsid w:val="00A867B3"/>
    <w:rsid w:val="00A8783F"/>
    <w:rsid w:val="00AA606A"/>
    <w:rsid w:val="00AA64CD"/>
    <w:rsid w:val="00AA68E8"/>
    <w:rsid w:val="00AA6F1D"/>
    <w:rsid w:val="00AC0787"/>
    <w:rsid w:val="00AC153E"/>
    <w:rsid w:val="00AC3916"/>
    <w:rsid w:val="00AC437D"/>
    <w:rsid w:val="00AD1F17"/>
    <w:rsid w:val="00AD6B44"/>
    <w:rsid w:val="00AE78CB"/>
    <w:rsid w:val="00AF0E6B"/>
    <w:rsid w:val="00B02067"/>
    <w:rsid w:val="00B10315"/>
    <w:rsid w:val="00B10A40"/>
    <w:rsid w:val="00B23138"/>
    <w:rsid w:val="00B25851"/>
    <w:rsid w:val="00B35839"/>
    <w:rsid w:val="00B415B0"/>
    <w:rsid w:val="00B50715"/>
    <w:rsid w:val="00B62941"/>
    <w:rsid w:val="00B64617"/>
    <w:rsid w:val="00B74845"/>
    <w:rsid w:val="00B81F88"/>
    <w:rsid w:val="00BA2914"/>
    <w:rsid w:val="00BE1C44"/>
    <w:rsid w:val="00BE1C72"/>
    <w:rsid w:val="00BE74A7"/>
    <w:rsid w:val="00BF11F4"/>
    <w:rsid w:val="00BF4678"/>
    <w:rsid w:val="00C2685A"/>
    <w:rsid w:val="00C36086"/>
    <w:rsid w:val="00C6155E"/>
    <w:rsid w:val="00C61659"/>
    <w:rsid w:val="00C7080D"/>
    <w:rsid w:val="00C93A60"/>
    <w:rsid w:val="00CA3F9F"/>
    <w:rsid w:val="00CE2F7E"/>
    <w:rsid w:val="00CF73F9"/>
    <w:rsid w:val="00D02128"/>
    <w:rsid w:val="00D03448"/>
    <w:rsid w:val="00D14C1E"/>
    <w:rsid w:val="00D2473E"/>
    <w:rsid w:val="00D36167"/>
    <w:rsid w:val="00D40B17"/>
    <w:rsid w:val="00D43879"/>
    <w:rsid w:val="00D47D43"/>
    <w:rsid w:val="00D62021"/>
    <w:rsid w:val="00D74177"/>
    <w:rsid w:val="00D81BDB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6D6C"/>
    <w:rsid w:val="00E07734"/>
    <w:rsid w:val="00E1534E"/>
    <w:rsid w:val="00E15496"/>
    <w:rsid w:val="00E20D0F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684F"/>
    <w:rsid w:val="00EC6E10"/>
    <w:rsid w:val="00EE2E4F"/>
    <w:rsid w:val="00EE3E02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92C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a"/>
    <w:qFormat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4918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25</cp:revision>
  <dcterms:created xsi:type="dcterms:W3CDTF">2020-11-21T10:27:00Z</dcterms:created>
  <dcterms:modified xsi:type="dcterms:W3CDTF">2021-02-17T23:55:00Z</dcterms:modified>
</cp:coreProperties>
</file>