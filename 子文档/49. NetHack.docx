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AB66" w14:textId="77777777" w:rsidR="00275C7C" w:rsidRPr="00F734E7" w:rsidRDefault="00275C7C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083E6B" wp14:editId="214F6F28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85"/>
                <wp:effectExtent l="0" t="0" r="5715" b="0"/>
                <wp:wrapTopAndBottom/>
                <wp:docPr id="40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85"/>
                          <a:chOff x="0" y="1802"/>
                          <a:chExt cx="6185535" cy="3029585"/>
                        </a:xfrm>
                      </wpg:grpSpPr>
                      <pic:pic xmlns:pic="http://schemas.openxmlformats.org/drawingml/2006/picture">
                        <pic:nvPicPr>
                          <pic:cNvPr id="40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525" y="1802"/>
                            <a:ext cx="6158485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文本框 3"/>
                        <wps:cNvSpPr txBox="1"/>
                        <wps:spPr>
                          <a:xfrm>
                            <a:off x="0" y="2687217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F19A2A" w14:textId="77777777" w:rsidR="00275C7C" w:rsidRPr="009F1E5C" w:rsidRDefault="00275C7C" w:rsidP="009F1E5C">
                              <w:pPr>
                                <w:pStyle w:val="1"/>
                              </w:pPr>
                              <w:r>
                                <w:t>Dev Team, 1987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 xml:space="preserve"> MS-DOS, Windows, Linux, Amiga, Android, etc*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  <w:p w14:paraId="21B43EBC" w14:textId="77777777" w:rsidR="00275C7C" w:rsidRPr="003D1B06" w:rsidRDefault="00275C7C" w:rsidP="00647780">
                              <w:pPr>
                                <w:pStyle w:val="1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《迷宫骇客》是免费、开源的游戏。最新版本可以在</w:t>
                              </w:r>
                              <w:hyperlink r:id="rId9" w:history="1">
                                <w:r w:rsidRPr="00D06259">
                                  <w:rPr>
                                    <w:rStyle w:val="Hyperlink"/>
                                    <w:rFonts w:hint="eastAsia"/>
                                    <w:szCs w:val="21"/>
                                  </w:rPr>
                                  <w:t>w</w:t>
                                </w:r>
                                <w:r w:rsidRPr="00D06259">
                                  <w:rPr>
                                    <w:rStyle w:val="Hyperlink"/>
                                    <w:szCs w:val="21"/>
                                  </w:rPr>
                                  <w:t>ww.nethack.org</w:t>
                                </w:r>
                              </w:hyperlink>
                              <w:r>
                                <w:rPr>
                                  <w:rFonts w:hint="eastAsia"/>
                                  <w:szCs w:val="21"/>
                                </w:rPr>
                                <w:t>下载。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83E6B" id="组合 4" o:spid="_x0000_s1026" style="position:absolute;left:0;text-align:left;margin-left:435.85pt;margin-top:44.4pt;width:487.05pt;height:238.55pt;z-index:251664384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+4ADkFkb2JlAGQAAAAAAf/bAEMABgQE&#10;CAQIDgoKDhIPEA8OERMUFBMWExEUGxoXFxUVFxceHBcVFRoaHCMaFR0fHx8fIh8fHx8fHx8fHx8f&#10;Hx8fH//bAEMBBwYGCAcIEQ4OExoVERUaHyMaGhofHx8fIh8fHx8fHx8fHx8fHyYmJiYmHywsLCws&#10;LCwsLCwsLCwsLCwsLCwsLP/bAEMCBwYGCAcIEQ4OExoVERUaHyMaGhofHx8fIh8fHx8fHx8fHx8f&#10;HyYmJiYmHywsLCwsLCwsLCwsLCwsLCwsLCwsLP/AABEIAvIGyAMAIgABEQECEQL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1B4N8d6VZ6RZxPeRKyW0KlTIAQQgBGM8Vsf8LE&#10;0f8A5/of+/i/418j0U7oVj6b8d+OdLv9FvIo7uJ2eBwFDgkn0AzXzJRRSG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98/Zw/48br/AK+I/wD0E14HXvn7OH/Hjdf9fEf/AKCaBM8U8R/8&#10;hC4/67y/+hGs6tHxH/yELj/rvL/6EazqBhRRRQBt+CP+Q1Zf9fcH/oxa9U/aP/1Vj/vT/wAoq8r8&#10;Ef8AIasv+vuD/wBGLXqn7R/+qsf96f8AlFTWwmeIUUUUh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e+fs4f8&#10;eN1/18R/+gmvA698/Zw/48br/r4j/wDQTQDPFPEf/IQuP+u8v/oRrOrR8R/8hC4/67y/+hGs6gAo&#10;oooA2/BH/Iasv+vuD/0YteqftH/6qx/3p/5RV5X4H/5DVl/19wf+jFr1T9o7/VWP+9P/ACiprYTP&#10;EKKKKQ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fP2cP+PG6/wCviP8A9BNeB175+zh/x43X/XxH/wCgmgGe&#10;KeI/+Qhcf9d5f/QjWdWj4j/5CFx/13l/9CNZ1ABRRRQBt+CP+Q1Zf9fcH/oxa9U/aP8A9VY/70/8&#10;oq8r8Ef8hqy/6+4P/Ri16p+0f/qrH/en/lFTWwmeIUUUUh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35;top:18;width:61585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" stroked="f">
                  <v:textbox style="mso-fit-shape-to-text:t" inset="0,0,0,0">
                    <w:txbxContent>
                      <w:p w14:paraId="7AF19A2A" w14:textId="77777777" w:rsidR="00275C7C" w:rsidRPr="009F1E5C" w:rsidRDefault="00275C7C" w:rsidP="009F1E5C">
                        <w:pPr>
                          <w:pStyle w:val="1"/>
                        </w:pPr>
                        <w:r>
                          <w:t>Dev Team, 1987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 xml:space="preserve"> MS-DOS, Windows, Linux, Amiga, Android, etc*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  <w:p w14:paraId="21B43EBC" w14:textId="77777777" w:rsidR="00275C7C" w:rsidRPr="003D1B06" w:rsidRDefault="00275C7C" w:rsidP="00647780">
                        <w:pPr>
                          <w:pStyle w:val="1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*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《迷宫骇客》是免费、开源的游戏。最新版本可以在</w:t>
                        </w:r>
                        <w:hyperlink r:id="rId11" w:history="1">
                          <w:r w:rsidRPr="00D06259">
                            <w:rPr>
                              <w:rStyle w:val="Hyperlink"/>
                              <w:rFonts w:hint="eastAsia"/>
                              <w:szCs w:val="21"/>
                            </w:rPr>
                            <w:t>w</w:t>
                          </w:r>
                          <w:r w:rsidRPr="00D06259">
                            <w:rPr>
                              <w:rStyle w:val="Hyperlink"/>
                              <w:szCs w:val="21"/>
                            </w:rPr>
                            <w:t>ww.nethack.org</w:t>
                          </w:r>
                        </w:hyperlink>
                        <w:r>
                          <w:rPr>
                            <w:rFonts w:hint="eastAsia"/>
                            <w:szCs w:val="21"/>
                          </w:rPr>
                          <w:t>下载。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《迷宫骇客》（</w:t>
      </w:r>
      <w:r>
        <w:t>NetHack</w:t>
      </w:r>
      <w:r>
        <w:rPr>
          <w:rFonts w:hint="eastAsia"/>
        </w:rPr>
        <w:t>）</w:t>
      </w:r>
    </w:p>
    <w:p w14:paraId="59BB1DED" w14:textId="77777777" w:rsidR="00275C7C" w:rsidRDefault="00275C7C" w:rsidP="00F734E7">
      <w:r w:rsidRPr="008F2B87">
        <w:rPr>
          <w:rFonts w:hint="eastAsia"/>
        </w:rPr>
        <w:t>作者：</w:t>
      </w:r>
      <w:r>
        <w:rPr>
          <w:rFonts w:hint="eastAsia"/>
        </w:rPr>
        <w:t>JH</w:t>
      </w:r>
    </w:p>
    <w:p w14:paraId="7A77FDF0" w14:textId="77777777" w:rsidR="00275C7C" w:rsidRPr="008F2B87" w:rsidRDefault="00275C7C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V</w:t>
      </w:r>
      <w:r>
        <w:t>ita</w:t>
      </w:r>
      <w:r>
        <w:rPr>
          <w:rFonts w:hint="eastAsia"/>
        </w:rPr>
        <w:t>min</w:t>
      </w:r>
      <w:r>
        <w:t>A</w:t>
      </w:r>
    </w:p>
    <w:p w14:paraId="6855CF27" w14:textId="77777777" w:rsidR="00275C7C" w:rsidRDefault="00275C7C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6814AA" wp14:editId="56EDB45E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4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78758" w14:textId="77777777" w:rsidR="00275C7C" w:rsidRDefault="00275C7C" w:rsidP="00215F40">
                            <w:pPr>
                              <w:pStyle w:val="a0"/>
                            </w:pPr>
                            <w:r w:rsidRPr="00E81749"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大部分的游戏生命周期就那么长，总有一天会变得重复。但《迷宫骇客》并非如此。就算已经玩了很多年，玩家每次撞见好事、晋升通关、或者发现一些制作组的良苦用心时，还是能变得很兴奋。</w:t>
                            </w:r>
                            <w:r w:rsidRPr="00E81749">
                              <w:rPr>
                                <w:rFonts w:hint="eastAsia"/>
                              </w:rPr>
                              <w:t>”</w:t>
                            </w:r>
                          </w:p>
                          <w:p w14:paraId="596FF4AA" w14:textId="77777777" w:rsidR="00275C7C" w:rsidRPr="00E81749" w:rsidRDefault="00275C7C" w:rsidP="00215F40">
                            <w:pPr>
                              <w:pStyle w:val="a0"/>
                            </w:pPr>
                          </w:p>
                          <w:p w14:paraId="3709F25A" w14:textId="77777777" w:rsidR="00275C7C" w:rsidRPr="00E81749" w:rsidRDefault="00275C7C" w:rsidP="0016232D">
                            <w:pPr>
                              <w:pStyle w:val="a0"/>
                              <w:wordWrap w:val="0"/>
                              <w:jc w:val="right"/>
                            </w:pPr>
                            <w:r w:rsidRPr="00E81749">
                              <w:t>——</w:t>
                            </w:r>
                            <w:r>
                              <w:t xml:space="preserve"> </w:t>
                            </w:r>
                            <w:hyperlink r:id="rId12" w:history="1">
                              <w:r w:rsidRPr="0016232D">
                                <w:rPr>
                                  <w:rStyle w:val="Hyperlink"/>
                                </w:rPr>
                                <w:t>Paul Winner</w:t>
                              </w:r>
                            </w:hyperlink>
                          </w:p>
                          <w:p w14:paraId="13A3434F" w14:textId="77777777" w:rsidR="00275C7C" w:rsidRDefault="00275C7C" w:rsidP="00215F40">
                            <w:pPr>
                              <w:pStyle w:val="a0"/>
                              <w:jc w:val="right"/>
                            </w:pPr>
                            <w:r w:rsidRPr="00E81749"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</w:rPr>
                              <w:t>迷宫骇客</w:t>
                            </w:r>
                            <w:r w:rsidRPr="00E81749">
                              <w:rPr>
                                <w:rFonts w:hint="eastAsia"/>
                              </w:rPr>
                              <w:t>》</w:t>
                            </w:r>
                            <w:r>
                              <w:rPr>
                                <w:rFonts w:hint="eastAsia"/>
                              </w:rPr>
                              <w:t>开发者</w:t>
                            </w:r>
                          </w:p>
                          <w:p w14:paraId="7959F4A7" w14:textId="77777777" w:rsidR="00275C7C" w:rsidRPr="00E81749" w:rsidRDefault="00275C7C" w:rsidP="00215F40">
                            <w:pPr>
                              <w:pStyle w:val="a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814AA" id="文本框 2" o:spid="_x0000_s1029" type="#_x0000_t202" style="position:absolute;left:0;text-align:left;margin-left:434.6pt;margin-top:19.65pt;width:485.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BzRHLM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1AD78758" w14:textId="77777777" w:rsidR="00275C7C" w:rsidRDefault="00275C7C" w:rsidP="00215F40">
                      <w:pPr>
                        <w:pStyle w:val="a0"/>
                      </w:pPr>
                      <w:r w:rsidRPr="00E81749">
                        <w:rPr>
                          <w:rFonts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大部分的游戏生命周期就那么长，总有一天会变得重复。但《迷宫骇客》并非如此。就算已经玩了很多年，玩家每次撞见好事、晋升通关、或者发现一些制作组的良苦用心时，还是能变得很兴奋。</w:t>
                      </w:r>
                      <w:r w:rsidRPr="00E81749">
                        <w:rPr>
                          <w:rFonts w:hint="eastAsia"/>
                        </w:rPr>
                        <w:t>”</w:t>
                      </w:r>
                    </w:p>
                    <w:p w14:paraId="596FF4AA" w14:textId="77777777" w:rsidR="00275C7C" w:rsidRPr="00E81749" w:rsidRDefault="00275C7C" w:rsidP="00215F40">
                      <w:pPr>
                        <w:pStyle w:val="a0"/>
                      </w:pPr>
                    </w:p>
                    <w:p w14:paraId="3709F25A" w14:textId="77777777" w:rsidR="00275C7C" w:rsidRPr="00E81749" w:rsidRDefault="00275C7C" w:rsidP="0016232D">
                      <w:pPr>
                        <w:pStyle w:val="a0"/>
                        <w:wordWrap w:val="0"/>
                        <w:jc w:val="right"/>
                      </w:pPr>
                      <w:r w:rsidRPr="00E81749">
                        <w:t>——</w:t>
                      </w:r>
                      <w:r>
                        <w:t xml:space="preserve"> </w:t>
                      </w:r>
                      <w:hyperlink r:id="rId13" w:history="1">
                        <w:r w:rsidRPr="0016232D">
                          <w:rPr>
                            <w:rStyle w:val="Hyperlink"/>
                          </w:rPr>
                          <w:t>Paul Winner</w:t>
                        </w:r>
                      </w:hyperlink>
                    </w:p>
                    <w:p w14:paraId="13A3434F" w14:textId="77777777" w:rsidR="00275C7C" w:rsidRDefault="00275C7C" w:rsidP="00215F40">
                      <w:pPr>
                        <w:pStyle w:val="a0"/>
                        <w:jc w:val="right"/>
                      </w:pPr>
                      <w:r w:rsidRPr="00E81749"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</w:rPr>
                        <w:t>迷宫骇客</w:t>
                      </w:r>
                      <w:r w:rsidRPr="00E81749">
                        <w:rPr>
                          <w:rFonts w:hint="eastAsia"/>
                        </w:rPr>
                        <w:t>》</w:t>
                      </w:r>
                      <w:r>
                        <w:rPr>
                          <w:rFonts w:hint="eastAsia"/>
                        </w:rPr>
                        <w:t>开发者</w:t>
                      </w:r>
                    </w:p>
                    <w:p w14:paraId="7959F4A7" w14:textId="77777777" w:rsidR="00275C7C" w:rsidRPr="00E81749" w:rsidRDefault="00275C7C" w:rsidP="00215F40">
                      <w:pPr>
                        <w:pStyle w:val="a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546D2A03">
          <v:rect id="_x0000_i1026" style="width:261.65pt;height:1pt" o:hrpct="500" o:hrstd="t" o:hrnoshade="t" o:hr="t" fillcolor="#cfcdcd [2894]" stroked="f"/>
        </w:pict>
      </w:r>
    </w:p>
    <w:p w14:paraId="3EF90BD2" w14:textId="77777777" w:rsidR="00275C7C" w:rsidRDefault="00275C7C" w:rsidP="00F734E7">
      <w:pPr>
        <w:sectPr w:rsidR="00275C7C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3474C68" w14:textId="77777777" w:rsidR="00275C7C" w:rsidRDefault="00275C7C" w:rsidP="00E90DED">
      <w:pPr>
        <w:pStyle w:val="-44"/>
        <w:ind w:firstLine="420"/>
      </w:pPr>
      <w:r>
        <w:rPr>
          <w:rFonts w:hint="eastAsia"/>
        </w:rPr>
        <w:t>《迷宫骇客》是“正统”</w:t>
      </w:r>
      <w:r>
        <w:rPr>
          <w:rFonts w:hint="eastAsia"/>
        </w:rPr>
        <w:t>r</w:t>
      </w:r>
      <w:r>
        <w:t xml:space="preserve">oguelike </w:t>
      </w:r>
      <w:r>
        <w:rPr>
          <w:rFonts w:hint="eastAsia"/>
        </w:rPr>
        <w:t>游戏之一。就和《</w:t>
      </w:r>
      <w:r>
        <w:rPr>
          <w:rFonts w:hint="eastAsia"/>
        </w:rPr>
        <w:t>R</w:t>
      </w:r>
      <w:r>
        <w:t>ogue</w:t>
      </w:r>
      <w:r>
        <w:rPr>
          <w:rFonts w:hint="eastAsia"/>
        </w:rPr>
        <w:t>》一样，玩家要探索庞大的随机生成地牢，越往下走难度越高。游戏的最终目标是取得“严多护符”（</w:t>
      </w:r>
      <w:r>
        <w:rPr>
          <w:rFonts w:hint="eastAsia"/>
        </w:rPr>
        <w:t>A</w:t>
      </w:r>
      <w:r>
        <w:t>mulet of Yendor</w:t>
      </w:r>
      <w:r>
        <w:rPr>
          <w:rFonts w:hint="eastAsia"/>
        </w:rPr>
        <w:t>），这点也和《</w:t>
      </w:r>
      <w:r>
        <w:rPr>
          <w:rFonts w:hint="eastAsia"/>
        </w:rPr>
        <w:t>Rogue</w:t>
      </w:r>
      <w:r>
        <w:rPr>
          <w:rFonts w:hint="eastAsia"/>
        </w:rPr>
        <w:t>》一样。不过，俗话说得好，细节决定成败。</w:t>
      </w:r>
    </w:p>
    <w:p w14:paraId="114B18D0" w14:textId="77777777" w:rsidR="00275C7C" w:rsidRDefault="00275C7C" w:rsidP="00C31CC8">
      <w:pPr>
        <w:pStyle w:val="-44"/>
        <w:ind w:firstLine="420"/>
      </w:pPr>
      <w:r>
        <w:rPr>
          <w:rFonts w:hint="eastAsia"/>
        </w:rPr>
        <w:t>《迷宫骇客》这个游戏有着惊人的复杂度，游戏世界的逻辑往往独辟蹊径。玩家拿到一瓶药水，可以放到喷泉里稀释成清水，然后摆在与你阵营相同的祭坛上，祈祷一下，就能将它变成圣水。接着，玩家可以将另一件物品浸入圣水来祝福这件物品，又或者可以把许多瓶清水浸入圣水，一口气再制造出更多的圣水来。玩家也可以把圣水扔向敌人，通过产生的蒸汽来攻击；把圣水和别的药水混合；或者把别的物品浸入其中。据说，玩家甚至可以饮用圣水呢。</w:t>
      </w:r>
    </w:p>
    <w:p w14:paraId="09038DC0" w14:textId="77777777" w:rsidR="00275C7C" w:rsidRDefault="00275C7C" w:rsidP="00061344">
      <w:pPr>
        <w:pStyle w:val="-44"/>
        <w:ind w:firstLine="420"/>
      </w:pPr>
      <w:r>
        <w:rPr>
          <w:rFonts w:hint="eastAsia"/>
        </w:rPr>
        <w:t>以上只是该游戏特色的冰山一角。如果要我给每种特色写一句话，就算只是最语焉不详的一句概述，加起来都能编成一整本书。虽然《迷宫骇客》是如此有深度的一款游戏，经常有人说它对新玩家来说难度太高，但其实你几乎每把都可以通关。</w:t>
      </w:r>
    </w:p>
    <w:p w14:paraId="6861BC57" w14:textId="77777777" w:rsidR="00275C7C" w:rsidRDefault="00275C7C" w:rsidP="00061344">
      <w:pPr>
        <w:pStyle w:val="-44"/>
        <w:ind w:firstLine="420"/>
      </w:pPr>
      <w:r>
        <w:rPr>
          <w:rFonts w:hint="eastAsia"/>
        </w:rPr>
        <w:t>如果完全不看攻略自己摸索，慢慢变强直到“飞升”（通关游戏）可能要花上很多年的时间。不过，有了指南和剧透攻略，玩家可以轻易在几周内打通游戏。《迷宫骇客》对玩家要求很高，但它的平衡做得很精巧。为了鼓励你进行探索，游戏甚至有自己内置的一套提示系统——也就是幸运饼干和神谕宣言。</w:t>
      </w:r>
    </w:p>
    <w:p w14:paraId="08833B49" w14:textId="77777777" w:rsidR="00275C7C" w:rsidRDefault="00275C7C" w:rsidP="00061344">
      <w:pPr>
        <w:pStyle w:val="-44"/>
        <w:ind w:firstLine="420"/>
      </w:pPr>
      <w:r>
        <w:rPr>
          <w:rFonts w:hint="eastAsia"/>
        </w:rPr>
        <w:t>网上也有很多《迷宫骇客》的信息，比如：各种怪物及其能力、地牢及其内容物、关卡的最优解、千奇百怪的死法等等。还有一些</w:t>
      </w:r>
      <w:r>
        <w:rPr>
          <w:rFonts w:hint="eastAsia"/>
        </w:rPr>
        <w:t xml:space="preserve"> </w:t>
      </w:r>
      <w:r>
        <w:t xml:space="preserve">YAAP </w:t>
      </w:r>
      <w:r>
        <w:rPr>
          <w:rFonts w:hint="eastAsia"/>
        </w:rPr>
        <w:t>帖子（</w:t>
      </w:r>
      <w:r>
        <w:rPr>
          <w:rFonts w:hint="eastAsia"/>
        </w:rPr>
        <w:t>Y</w:t>
      </w:r>
      <w:r>
        <w:t>et Another Ascension Post</w:t>
      </w:r>
      <w:r>
        <w:rPr>
          <w:rFonts w:hint="eastAsia"/>
        </w:rPr>
        <w:t>，又一份飞升经验贴），玩家经常在其中分享自己特殊的胜利过程：例如以角色扮演的形式通关，或者自行附加挑战通关——严格遵守某种“行为模式”，当素食主义者、无神论者、和平主义者，甚至全程让角色戴着眼罩通关。</w:t>
      </w:r>
    </w:p>
    <w:p w14:paraId="2D8625A7" w14:textId="77777777" w:rsidR="00275C7C" w:rsidRPr="0012021A" w:rsidRDefault="00275C7C" w:rsidP="00061344">
      <w:pPr>
        <w:pStyle w:val="-44"/>
        <w:ind w:firstLine="420"/>
      </w:pPr>
    </w:p>
    <w:p w14:paraId="0E5F521C" w14:textId="77777777" w:rsidR="00275C7C" w:rsidRDefault="00275C7C" w:rsidP="00F348C6">
      <w:pPr>
        <w:pStyle w:val="-44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82D68AA" wp14:editId="01153EE4">
            <wp:extent cx="2959200" cy="2221200"/>
            <wp:effectExtent l="0" t="0" r="0" b="8255"/>
            <wp:docPr id="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B8DC" w14:textId="77777777" w:rsidR="00275C7C" w:rsidRDefault="00275C7C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《迷宫骇客》有</w:t>
      </w:r>
      <w:r>
        <w:rPr>
          <w:rFonts w:hint="eastAsia"/>
        </w:rPr>
        <w:t xml:space="preserve"> 1</w:t>
      </w:r>
      <w:r>
        <w:t xml:space="preserve">3 </w:t>
      </w:r>
      <w:r>
        <w:rPr>
          <w:rFonts w:hint="eastAsia"/>
        </w:rPr>
        <w:t>种职业、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个种族、</w:t>
      </w:r>
      <w:r>
        <w:t xml:space="preserve">39 </w:t>
      </w:r>
      <w:r>
        <w:rPr>
          <w:rFonts w:hint="eastAsia"/>
        </w:rPr>
        <w:t>种技能。然而，光是角色成长还不能体现游戏真正的深度，道具、怪物和错综复杂的交互系统才是其精髓所在。</w:t>
      </w:r>
    </w:p>
    <w:p w14:paraId="4A09D512" w14:textId="77777777" w:rsidR="00275C7C" w:rsidRDefault="00275C7C" w:rsidP="00F348C6">
      <w:pPr>
        <w:pStyle w:val="-44"/>
        <w:ind w:firstLine="420"/>
      </w:pPr>
    </w:p>
    <w:p w14:paraId="763FE4D5" w14:textId="77777777" w:rsidR="00275C7C" w:rsidRDefault="00275C7C" w:rsidP="00F348C6">
      <w:pPr>
        <w:pStyle w:val="-44"/>
        <w:ind w:firstLine="420"/>
      </w:pPr>
      <w:r>
        <w:rPr>
          <w:rFonts w:hint="eastAsia"/>
        </w:rPr>
        <w:t>和大部分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一样，升级也是《迷宫骇客》游玩过程中很重要的一部分，但更加关键的则是找到完成任务需要的道具。不如说，角色的实力和道具息息相关——装备优良的一级角色要比裸奔的十级角色更加强大。如果你有幸在地牢中随机刷出一个好装备（或者通过幸运魔法祈愿获得了好装备），那你的游戏体验会大大改善。因为这一点，《迷宫骇客》值得多次游玩，就算玩家没能走得很远，那一局也能很有趣。</w:t>
      </w:r>
    </w:p>
    <w:p w14:paraId="0C3AC2A8" w14:textId="77777777" w:rsidR="00275C7C" w:rsidRPr="00083310" w:rsidRDefault="00275C7C" w:rsidP="00F348C6">
      <w:pPr>
        <w:pStyle w:val="-44"/>
        <w:ind w:firstLine="420"/>
      </w:pPr>
      <w:r>
        <w:rPr>
          <w:rFonts w:hint="eastAsia"/>
        </w:rPr>
        <w:t>一局《迷宫骇客》可以大致分为三个阶段：前期、中期和后期。前期游戏最有挑战性，因为玩家等级低，对大部分东西一无所知，还要筹备“飞升套装”——通关所需的道具。相比之下，漫长的中期就显得有些无聊了：迷宫关卡比较单调，玩家变得经验丰富，也就没什么挑战可言。后期一些新场景的加入又会给游戏增添几分新鲜感，但玩家此时应该已经准备充分，能够游刃有余地应对各种情况。</w:t>
      </w:r>
    </w:p>
    <w:p w14:paraId="454A6380" w14:textId="77777777" w:rsidR="00275C7C" w:rsidRDefault="00275C7C" w:rsidP="00F348C6">
      <w:pPr>
        <w:pStyle w:val="-44"/>
        <w:ind w:firstLine="420"/>
      </w:pPr>
    </w:p>
    <w:p w14:paraId="51D7EF61" w14:textId="77777777" w:rsidR="00275C7C" w:rsidRDefault="00275C7C" w:rsidP="007E4479">
      <w:pPr>
        <w:pStyle w:val="-44"/>
        <w:keepNext/>
        <w:ind w:firstLineChars="0" w:firstLine="0"/>
      </w:pPr>
      <w:r>
        <w:rPr>
          <w:noProof/>
        </w:rPr>
        <w:drawing>
          <wp:inline distT="0" distB="0" distL="0" distR="0" wp14:anchorId="271A717E" wp14:editId="3C80BF40">
            <wp:extent cx="2959200" cy="2210400"/>
            <wp:effectExtent l="0" t="0" r="0" b="0"/>
            <wp:docPr id="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39D2" w14:textId="77777777" w:rsidR="00275C7C" w:rsidRDefault="00275C7C" w:rsidP="007E4479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《迷宫骇客》有着堪称传奇的复杂度——游戏中上百种道具、怪物、效果和变化都能以某种逻辑互相联系在一起。正因如此，玩家间广为流传着一句赞颂：“制作组什么都考虑到了。”</w:t>
      </w:r>
    </w:p>
    <w:p w14:paraId="0442287A" w14:textId="77777777" w:rsidR="00275C7C" w:rsidRPr="00185B83" w:rsidRDefault="00275C7C" w:rsidP="00F348C6">
      <w:pPr>
        <w:pStyle w:val="-44"/>
        <w:ind w:firstLine="420"/>
      </w:pPr>
    </w:p>
    <w:p w14:paraId="7917751B" w14:textId="77777777" w:rsidR="00275C7C" w:rsidRDefault="00275C7C" w:rsidP="00F348C6">
      <w:pPr>
        <w:pStyle w:val="-44"/>
        <w:ind w:firstLine="420"/>
      </w:pPr>
      <w:r>
        <w:rPr>
          <w:rFonts w:hint="eastAsia"/>
        </w:rPr>
        <w:t>《迷宫骇客》是个开源游戏，因此粉丝也制作了很多变体，力求弥补原作的不足或增添新机制。衍生游戏有许多：《迷宫骇客：下一代》（</w:t>
      </w:r>
      <w:r>
        <w:t>NetHack: The Next Generation</w:t>
      </w:r>
      <w:r>
        <w:rPr>
          <w:rFonts w:hint="eastAsia"/>
        </w:rPr>
        <w:t>）增加了一种“极客”职业，并且加了许多道格拉斯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亚当斯</w:t>
      </w:r>
      <w:r w:rsidRPr="000652E9">
        <w:t>（</w:t>
      </w:r>
      <w:r w:rsidRPr="000652E9">
        <w:t>Douglas Adams</w:t>
      </w:r>
      <w:r w:rsidRPr="000652E9">
        <w:t>）</w:t>
      </w:r>
      <w:r>
        <w:rPr>
          <w:rStyle w:val="FootnoteReference"/>
        </w:rPr>
        <w:footnoteReference w:id="1"/>
      </w:r>
      <w:r>
        <w:rPr>
          <w:rFonts w:hint="eastAsia"/>
        </w:rPr>
        <w:t>的彩蛋。《非迷宫骇客》（</w:t>
      </w:r>
      <w:r>
        <w:rPr>
          <w:rFonts w:hint="eastAsia"/>
        </w:rPr>
        <w:t>U</w:t>
      </w:r>
      <w:r>
        <w:t>nNetHack</w:t>
      </w:r>
      <w:r>
        <w:rPr>
          <w:rFonts w:hint="eastAsia"/>
        </w:rPr>
        <w:t>）改进了</w:t>
      </w:r>
      <w:r>
        <w:rPr>
          <w:rFonts w:hint="eastAsia"/>
        </w:rPr>
        <w:t xml:space="preserve"> UI</w:t>
      </w:r>
      <w:r>
        <w:t xml:space="preserve"> </w:t>
      </w:r>
      <w:r>
        <w:rPr>
          <w:rFonts w:hint="eastAsia"/>
        </w:rPr>
        <w:t>界面，增强了随机性以让游戏更加多样化。《砍就完事了增强版》</w:t>
      </w:r>
      <w:r>
        <w:rPr>
          <w:rFonts w:hint="eastAsia"/>
        </w:rPr>
        <w:t>(S</w:t>
      </w:r>
      <w:r>
        <w:t>lash’Em Extended)</w:t>
      </w:r>
      <w:r>
        <w:rPr>
          <w:rStyle w:val="FootnoteReference"/>
        </w:rPr>
        <w:footnoteReference w:id="2"/>
      </w:r>
      <w:r>
        <w:rPr>
          <w:rFonts w:hint="eastAsia"/>
        </w:rPr>
        <w:t>进一步加入了更多的职业和种族，等等。</w:t>
      </w:r>
    </w:p>
    <w:p w14:paraId="13F49422" w14:textId="77777777" w:rsidR="00275C7C" w:rsidRDefault="00275C7C" w:rsidP="00F348C6">
      <w:pPr>
        <w:pStyle w:val="-44"/>
        <w:ind w:firstLine="420"/>
      </w:pPr>
      <w:r>
        <w:rPr>
          <w:rFonts w:hint="eastAsia"/>
        </w:rPr>
        <w:t>大部分粉丝制作的衍生游戏都做得比原游戏更难，也因此更加要依靠事先剧透才能通关。有些游戏中做出的改动大受欢迎，于是开发者们采纳了这些要素，添加到了原游戏之中。</w:t>
      </w:r>
    </w:p>
    <w:p w14:paraId="28E391A1" w14:textId="77777777" w:rsidR="00275C7C" w:rsidRPr="00C1226A" w:rsidRDefault="00275C7C" w:rsidP="00355C4C">
      <w:pPr>
        <w:pStyle w:val="-44"/>
        <w:ind w:firstLine="420"/>
      </w:pPr>
      <w:r>
        <w:rPr>
          <w:rFonts w:hint="eastAsia"/>
        </w:rPr>
        <w:t>虽然很多玩家喜欢</w:t>
      </w:r>
      <w:r>
        <w:rPr>
          <w:rFonts w:hint="eastAsia"/>
        </w:rPr>
        <w:t xml:space="preserve"> </w:t>
      </w:r>
      <w:r>
        <w:t xml:space="preserve">ASCII </w:t>
      </w:r>
      <w:r>
        <w:rPr>
          <w:rFonts w:hint="eastAsia"/>
        </w:rPr>
        <w:t>码图像，觉得那样更有效率，不过《迷宫骇客》也是有一套可视化贴图可供选择的。玩家也做了很多自制贴图，以及“秃鹫之眼”（</w:t>
      </w:r>
      <w:r>
        <w:rPr>
          <w:rFonts w:hint="eastAsia"/>
        </w:rPr>
        <w:t>V</w:t>
      </w:r>
      <w:r>
        <w:t>ulture’s Eye</w:t>
      </w:r>
      <w:r>
        <w:rPr>
          <w:rFonts w:hint="eastAsia"/>
        </w:rPr>
        <w:t>）客户端，能为游戏提供</w:t>
      </w:r>
      <w:r>
        <w:rPr>
          <w:rFonts w:hint="eastAsia"/>
        </w:rPr>
        <w:t xml:space="preserve"> GUI</w:t>
      </w:r>
      <w:r>
        <w:rPr>
          <w:rFonts w:hint="eastAsia"/>
        </w:rPr>
        <w:t>、音乐和</w:t>
      </w:r>
      <w:r>
        <w:rPr>
          <w:rFonts w:hint="eastAsia"/>
        </w:rPr>
        <w:t xml:space="preserve"> </w:t>
      </w:r>
      <w:r>
        <w:t xml:space="preserve">45 </w:t>
      </w:r>
      <w:r>
        <w:rPr>
          <w:rFonts w:hint="eastAsia"/>
        </w:rPr>
        <w:t>度等角界面。</w:t>
      </w:r>
    </w:p>
    <w:p w14:paraId="3D568696" w14:textId="77777777" w:rsidR="00275C7C" w:rsidRPr="00355C4C" w:rsidRDefault="00275C7C" w:rsidP="00F348C6">
      <w:pPr>
        <w:pStyle w:val="-44"/>
        <w:ind w:firstLine="420"/>
      </w:pPr>
    </w:p>
    <w:p w14:paraId="3B75EBB4" w14:textId="77777777" w:rsidR="00275C7C" w:rsidRDefault="00275C7C" w:rsidP="00355C4C">
      <w:pPr>
        <w:pStyle w:val="-44"/>
        <w:keepNext/>
        <w:ind w:firstLineChars="0" w:firstLine="0"/>
      </w:pPr>
      <w:r>
        <w:rPr>
          <w:noProof/>
        </w:rPr>
        <w:drawing>
          <wp:inline distT="0" distB="0" distL="0" distR="0" wp14:anchorId="3235BC60" wp14:editId="528880FF">
            <wp:extent cx="2959200" cy="2217600"/>
            <wp:effectExtent l="0" t="0" r="0" b="0"/>
            <wp:docPr id="408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2F9C" w14:textId="77777777" w:rsidR="00275C7C" w:rsidRDefault="00275C7C" w:rsidP="00355C4C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《迷宫骇客》支持导入各种各样的图块来替换原有的</w:t>
      </w:r>
      <w:r>
        <w:rPr>
          <w:rFonts w:hint="eastAsia"/>
        </w:rPr>
        <w:t xml:space="preserve"> </w:t>
      </w:r>
      <w:r>
        <w:t xml:space="preserve">ASCII </w:t>
      </w:r>
      <w:r>
        <w:rPr>
          <w:rFonts w:hint="eastAsia"/>
        </w:rPr>
        <w:t>码界面，这样对新人更友好。</w:t>
      </w:r>
    </w:p>
    <w:p w14:paraId="748F37A1" w14:textId="77777777" w:rsidR="00275C7C" w:rsidRDefault="00275C7C" w:rsidP="00F348C6">
      <w:pPr>
        <w:pStyle w:val="-44"/>
        <w:ind w:firstLine="420"/>
      </w:pPr>
    </w:p>
    <w:p w14:paraId="35561207" w14:textId="77777777" w:rsidR="00275C7C" w:rsidRDefault="00275C7C" w:rsidP="00F348C6">
      <w:pPr>
        <w:pStyle w:val="-44"/>
        <w:ind w:firstLine="420"/>
      </w:pPr>
      <w:r>
        <w:rPr>
          <w:rFonts w:hint="eastAsia"/>
        </w:rPr>
        <w:t>《迷宫骇客》继承了</w:t>
      </w:r>
      <w:r>
        <w:rPr>
          <w:rFonts w:hint="eastAsia"/>
        </w:rPr>
        <w:t xml:space="preserve"> </w:t>
      </w:r>
      <w:r>
        <w:t xml:space="preserve">1982 </w:t>
      </w:r>
      <w:r>
        <w:rPr>
          <w:rFonts w:hint="eastAsia"/>
        </w:rPr>
        <w:t>年发行的《骇客》（</w:t>
      </w:r>
      <w:r>
        <w:rPr>
          <w:rFonts w:hint="eastAsia"/>
        </w:rPr>
        <w:t>H</w:t>
      </w:r>
      <w:r>
        <w:t>ack</w:t>
      </w:r>
      <w:r>
        <w:rPr>
          <w:rFonts w:hint="eastAsia"/>
        </w:rPr>
        <w:t>），后者是《</w:t>
      </w:r>
      <w:r>
        <w:t>Rogue</w:t>
      </w:r>
      <w:r>
        <w:rPr>
          <w:rFonts w:hint="eastAsia"/>
        </w:rPr>
        <w:t>》的变体之一，由</w:t>
      </w:r>
      <w:r>
        <w:rPr>
          <w:rFonts w:hint="eastAsia"/>
        </w:rPr>
        <w:t xml:space="preserve"> </w:t>
      </w:r>
      <w:r>
        <w:t xml:space="preserve">Jay Fenlason </w:t>
      </w:r>
      <w:r>
        <w:rPr>
          <w:rFonts w:hint="eastAsia"/>
        </w:rPr>
        <w:t>在大学期间创作。</w:t>
      </w:r>
      <w:r>
        <w:t xml:space="preserve">1987 </w:t>
      </w:r>
      <w:r>
        <w:rPr>
          <w:rFonts w:hint="eastAsia"/>
        </w:rPr>
        <w:t>年，开发组重制了《骇客》并发布在</w:t>
      </w:r>
      <w:r>
        <w:rPr>
          <w:rFonts w:hint="eastAsia"/>
        </w:rPr>
        <w:t xml:space="preserve"> Use</w:t>
      </w:r>
      <w:r>
        <w:t>net</w:t>
      </w:r>
      <w:r>
        <w:rPr>
          <w:rStyle w:val="FootnoteReference"/>
        </w:rPr>
        <w:footnoteReference w:id="3"/>
      </w:r>
      <w:r>
        <w:rPr>
          <w:rFonts w:hint="eastAsia"/>
        </w:rPr>
        <w:t>（早期版本的因特网）上，添加了“网络”的前缀。自那之后，游戏经历了多次不定期更新，断断续续延续至今——</w:t>
      </w:r>
      <w:r>
        <w:t xml:space="preserve">2016 </w:t>
      </w:r>
      <w:r>
        <w:rPr>
          <w:rFonts w:hint="eastAsia"/>
        </w:rPr>
        <w:t>年下半年，他们在停滞了六年之后发布了</w:t>
      </w:r>
      <w:r>
        <w:rPr>
          <w:rFonts w:hint="eastAsia"/>
        </w:rPr>
        <w:t xml:space="preserve"> </w:t>
      </w:r>
      <w:r>
        <w:t xml:space="preserve">3.6.0 </w:t>
      </w:r>
      <w:r>
        <w:rPr>
          <w:rFonts w:hint="eastAsia"/>
        </w:rPr>
        <w:t>版本</w:t>
      </w:r>
      <w:r>
        <w:rPr>
          <w:rStyle w:val="FootnoteReference"/>
        </w:rPr>
        <w:footnoteReference w:id="4"/>
      </w:r>
      <w:r>
        <w:rPr>
          <w:rFonts w:hint="eastAsia"/>
        </w:rPr>
        <w:t>。</w:t>
      </w:r>
    </w:p>
    <w:p w14:paraId="41FE57CE" w14:textId="77777777" w:rsidR="00275C7C" w:rsidRDefault="00275C7C" w:rsidP="00F348C6">
      <w:pPr>
        <w:pStyle w:val="-44"/>
        <w:ind w:firstLine="420"/>
      </w:pPr>
      <w:r>
        <w:rPr>
          <w:rFonts w:hint="eastAsia"/>
        </w:rPr>
        <w:t>开发组依然热情高涨，但事务繁多，随着时间推移，他们也逐渐力不从心。《迷宫骇客》开发至今已有逾三十年的历史，当年还是大学生的制作组成员现在也都年过半百，甚至有些已至耳顺之年。虽然原班人马年岁渐长，但他们也在稳定招纳新鲜血液加入团队，比如那些制作了平衡性更好的分支游戏的作者。如此一来，创新思想也能源源不断地汇入原游戏。</w:t>
      </w:r>
    </w:p>
    <w:p w14:paraId="557B5BB1" w14:textId="77777777" w:rsidR="00275C7C" w:rsidRPr="005C172E" w:rsidRDefault="00275C7C">
      <w:pPr>
        <w:pStyle w:val="-44"/>
        <w:ind w:firstLine="420"/>
      </w:pPr>
      <w:r>
        <w:rPr>
          <w:rFonts w:hint="eastAsia"/>
        </w:rPr>
        <w:t>在后来者的管理之下，《迷宫骇客》将来又会如何发展呢？即使是神谕也无法断言未来。</w:t>
      </w:r>
    </w:p>
    <w:p w14:paraId="787977AE" w14:textId="77777777" w:rsidR="00275C7C" w:rsidRDefault="00275C7C" w:rsidP="005C172E">
      <w:pPr>
        <w:pStyle w:val="-44"/>
        <w:keepNext/>
        <w:ind w:firstLineChars="0" w:firstLine="0"/>
      </w:pPr>
      <w:r>
        <w:rPr>
          <w:noProof/>
        </w:rPr>
        <w:drawing>
          <wp:inline distT="0" distB="0" distL="0" distR="0" wp14:anchorId="59C99379" wp14:editId="252B64D2">
            <wp:extent cx="2959200" cy="2224800"/>
            <wp:effectExtent l="0" t="0" r="0" b="4445"/>
            <wp:docPr id="409" name="图片 7" descr="建筑的摆设布局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建筑的摆设布局&#10;&#10;低可信度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B01" w14:textId="77777777" w:rsidR="00275C7C" w:rsidRDefault="00275C7C" w:rsidP="005C172E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“秃鹫之眼”是一款免费工具，可以为《迷宫骇客》及其衍生游戏导入贴图、音效、音乐和可视化交互界面。</w:t>
      </w:r>
    </w:p>
    <w:p w14:paraId="4F718BAD" w14:textId="77777777" w:rsidR="00275C7C" w:rsidRDefault="00275C7C" w:rsidP="00F348C6">
      <w:pPr>
        <w:pStyle w:val="-44"/>
        <w:ind w:firstLine="420"/>
        <w:sectPr w:rsidR="00275C7C" w:rsidSect="00A8527F">
          <w:headerReference w:type="default" r:id="rId20"/>
          <w:footerReference w:type="default" r:id="rId2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217D010A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22"/>
      <w:footerReference w:type="default" r:id="rId23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3F1D" w14:textId="77777777" w:rsidR="008648F9" w:rsidRDefault="008648F9" w:rsidP="00F841EF">
      <w:r>
        <w:separator/>
      </w:r>
    </w:p>
  </w:endnote>
  <w:endnote w:type="continuationSeparator" w:id="0">
    <w:p w14:paraId="12EC4A84" w14:textId="77777777" w:rsidR="008648F9" w:rsidRDefault="008648F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58EF" w14:textId="77777777" w:rsidR="00275C7C" w:rsidRPr="00412ACB" w:rsidRDefault="00275C7C" w:rsidP="00412ACB">
    <w:pPr>
      <w:pStyle w:val="Footer-Grey14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D50C" w14:textId="77777777" w:rsidR="00275C7C" w:rsidRPr="00412ACB" w:rsidRDefault="00275C7C" w:rsidP="00412ACB">
    <w:pPr>
      <w:pStyle w:val="Footer-Grey57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FBD1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7F71" w14:textId="77777777" w:rsidR="008648F9" w:rsidRDefault="008648F9" w:rsidP="00F841EF">
      <w:r>
        <w:separator/>
      </w:r>
    </w:p>
  </w:footnote>
  <w:footnote w:type="continuationSeparator" w:id="0">
    <w:p w14:paraId="2F2414FA" w14:textId="77777777" w:rsidR="008648F9" w:rsidRDefault="008648F9" w:rsidP="00F841EF">
      <w:r>
        <w:continuationSeparator/>
      </w:r>
    </w:p>
  </w:footnote>
  <w:footnote w:id="1">
    <w:p w14:paraId="0CC79A4B" w14:textId="77777777" w:rsidR="00275C7C" w:rsidRDefault="00275C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译者注：道格拉斯 · 亚当斯是一位英国科幻作家，代表作《银河系漫游指南》。</w:t>
      </w:r>
    </w:p>
  </w:footnote>
  <w:footnote w:id="2">
    <w:p w14:paraId="6076E618" w14:textId="77777777" w:rsidR="00275C7C" w:rsidRDefault="00275C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译者注：此为原创翻译。</w:t>
      </w:r>
    </w:p>
  </w:footnote>
  <w:footnote w:id="3">
    <w:p w14:paraId="4C65FF0F" w14:textId="77777777" w:rsidR="00275C7C" w:rsidRDefault="00275C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译者注：U</w:t>
      </w:r>
      <w:r>
        <w:t>senet</w:t>
      </w:r>
      <w:r>
        <w:rPr>
          <w:rFonts w:hint="eastAsia"/>
        </w:rPr>
        <w:t>，</w:t>
      </w:r>
      <w:r w:rsidRPr="00B24915">
        <w:rPr>
          <w:rFonts w:hint="eastAsia"/>
        </w:rPr>
        <w:t>一种分布式的互联网交流系统</w:t>
      </w:r>
      <w:r>
        <w:rPr>
          <w:rFonts w:hint="eastAsia"/>
        </w:rPr>
        <w:t xml:space="preserve">，名称来自 </w:t>
      </w:r>
      <w:r>
        <w:t>users network</w:t>
      </w:r>
      <w:r>
        <w:rPr>
          <w:rFonts w:hint="eastAsia"/>
        </w:rPr>
        <w:t>。</w:t>
      </w:r>
    </w:p>
  </w:footnote>
  <w:footnote w:id="4">
    <w:p w14:paraId="7FF6C234" w14:textId="77777777" w:rsidR="00275C7C" w:rsidRDefault="00275C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新玩家都应该去看看 </w:t>
      </w:r>
      <w:hyperlink r:id="rId1" w:history="1">
        <w:r w:rsidRPr="006747B6">
          <w:rPr>
            <w:rStyle w:val="Hyperlink"/>
          </w:rPr>
          <w:t>www.nethackwiki.com</w:t>
        </w:r>
      </w:hyperlink>
      <w:r>
        <w:t xml:space="preserve"> </w:t>
      </w:r>
      <w:r>
        <w:rPr>
          <w:rFonts w:hint="eastAsia"/>
        </w:rPr>
        <w:t>上的新手指南，里面在避免剧透的情况下提供了重要的提示。同样建议新玩家记住一份键盘指令列表。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4A57" w14:textId="77777777" w:rsidR="00275C7C" w:rsidRDefault="00275C7C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59353" w14:textId="77777777" w:rsidR="00275C7C" w:rsidRDefault="00275C7C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C4F8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5C"/>
    <w:rsid w:val="00007178"/>
    <w:rsid w:val="00045DB7"/>
    <w:rsid w:val="00055882"/>
    <w:rsid w:val="00061344"/>
    <w:rsid w:val="00062CAA"/>
    <w:rsid w:val="00064042"/>
    <w:rsid w:val="000652E9"/>
    <w:rsid w:val="00083310"/>
    <w:rsid w:val="00087AE0"/>
    <w:rsid w:val="000A6A0B"/>
    <w:rsid w:val="000B34CB"/>
    <w:rsid w:val="000C1A81"/>
    <w:rsid w:val="000D116D"/>
    <w:rsid w:val="000E4E1E"/>
    <w:rsid w:val="00111EB5"/>
    <w:rsid w:val="00117365"/>
    <w:rsid w:val="0012021A"/>
    <w:rsid w:val="00150BAB"/>
    <w:rsid w:val="00153EE2"/>
    <w:rsid w:val="001573DA"/>
    <w:rsid w:val="0016232D"/>
    <w:rsid w:val="0016522A"/>
    <w:rsid w:val="00173CBF"/>
    <w:rsid w:val="001806CB"/>
    <w:rsid w:val="00185B83"/>
    <w:rsid w:val="0019605A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5F40"/>
    <w:rsid w:val="002169D6"/>
    <w:rsid w:val="002312C8"/>
    <w:rsid w:val="00234451"/>
    <w:rsid w:val="002425D0"/>
    <w:rsid w:val="002466B9"/>
    <w:rsid w:val="002602A7"/>
    <w:rsid w:val="00260D09"/>
    <w:rsid w:val="0026784B"/>
    <w:rsid w:val="00270C80"/>
    <w:rsid w:val="00273981"/>
    <w:rsid w:val="00275C7C"/>
    <w:rsid w:val="00285E6A"/>
    <w:rsid w:val="002A2333"/>
    <w:rsid w:val="002A5139"/>
    <w:rsid w:val="002D01D3"/>
    <w:rsid w:val="002E65DD"/>
    <w:rsid w:val="002F1A0E"/>
    <w:rsid w:val="002F3408"/>
    <w:rsid w:val="002F7493"/>
    <w:rsid w:val="00300C93"/>
    <w:rsid w:val="00316C8C"/>
    <w:rsid w:val="003249D9"/>
    <w:rsid w:val="00333CDD"/>
    <w:rsid w:val="00355319"/>
    <w:rsid w:val="00355C4C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30422"/>
    <w:rsid w:val="00532598"/>
    <w:rsid w:val="00533A81"/>
    <w:rsid w:val="0053640F"/>
    <w:rsid w:val="00561057"/>
    <w:rsid w:val="00576BB6"/>
    <w:rsid w:val="00585BE4"/>
    <w:rsid w:val="00594354"/>
    <w:rsid w:val="005A2AD5"/>
    <w:rsid w:val="005A75DC"/>
    <w:rsid w:val="005B5669"/>
    <w:rsid w:val="005C172E"/>
    <w:rsid w:val="005C71CD"/>
    <w:rsid w:val="005E1D00"/>
    <w:rsid w:val="00621D8F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293"/>
    <w:rsid w:val="00694FCF"/>
    <w:rsid w:val="006B2C72"/>
    <w:rsid w:val="006B3758"/>
    <w:rsid w:val="006F4D28"/>
    <w:rsid w:val="0071094A"/>
    <w:rsid w:val="00710D5F"/>
    <w:rsid w:val="00717306"/>
    <w:rsid w:val="0071777F"/>
    <w:rsid w:val="00720947"/>
    <w:rsid w:val="00730438"/>
    <w:rsid w:val="00731BF1"/>
    <w:rsid w:val="007379F3"/>
    <w:rsid w:val="00766048"/>
    <w:rsid w:val="007752FB"/>
    <w:rsid w:val="00781ED7"/>
    <w:rsid w:val="007869FA"/>
    <w:rsid w:val="00791749"/>
    <w:rsid w:val="007A2BD6"/>
    <w:rsid w:val="007C2513"/>
    <w:rsid w:val="007C7CE0"/>
    <w:rsid w:val="007D71D1"/>
    <w:rsid w:val="007E4479"/>
    <w:rsid w:val="00802ACE"/>
    <w:rsid w:val="00804F76"/>
    <w:rsid w:val="00806138"/>
    <w:rsid w:val="00836F77"/>
    <w:rsid w:val="008451DD"/>
    <w:rsid w:val="00845AF8"/>
    <w:rsid w:val="00855F49"/>
    <w:rsid w:val="00861514"/>
    <w:rsid w:val="008648F9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8F3A32"/>
    <w:rsid w:val="00911BFC"/>
    <w:rsid w:val="0092047D"/>
    <w:rsid w:val="0092507E"/>
    <w:rsid w:val="00925D19"/>
    <w:rsid w:val="00937B95"/>
    <w:rsid w:val="00960341"/>
    <w:rsid w:val="0097206B"/>
    <w:rsid w:val="009851AC"/>
    <w:rsid w:val="0099242B"/>
    <w:rsid w:val="009B5ACC"/>
    <w:rsid w:val="009C45E4"/>
    <w:rsid w:val="009D21CC"/>
    <w:rsid w:val="009F17CE"/>
    <w:rsid w:val="009F1E5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D6DE9"/>
    <w:rsid w:val="00B10A40"/>
    <w:rsid w:val="00B24915"/>
    <w:rsid w:val="00B25851"/>
    <w:rsid w:val="00B415B0"/>
    <w:rsid w:val="00B50715"/>
    <w:rsid w:val="00B62941"/>
    <w:rsid w:val="00B64617"/>
    <w:rsid w:val="00B91803"/>
    <w:rsid w:val="00BA2914"/>
    <w:rsid w:val="00BD439C"/>
    <w:rsid w:val="00BE1C72"/>
    <w:rsid w:val="00BF11F4"/>
    <w:rsid w:val="00BF1D2B"/>
    <w:rsid w:val="00C1226A"/>
    <w:rsid w:val="00C31CC8"/>
    <w:rsid w:val="00C36086"/>
    <w:rsid w:val="00C61659"/>
    <w:rsid w:val="00C7080D"/>
    <w:rsid w:val="00CE2F7E"/>
    <w:rsid w:val="00CE4827"/>
    <w:rsid w:val="00D02128"/>
    <w:rsid w:val="00D03448"/>
    <w:rsid w:val="00D2156E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577"/>
    <w:rsid w:val="00E07734"/>
    <w:rsid w:val="00E1534E"/>
    <w:rsid w:val="00E20D0F"/>
    <w:rsid w:val="00E22931"/>
    <w:rsid w:val="00E377C2"/>
    <w:rsid w:val="00E61F41"/>
    <w:rsid w:val="00E63C55"/>
    <w:rsid w:val="00E81749"/>
    <w:rsid w:val="00E81D1D"/>
    <w:rsid w:val="00E85ED9"/>
    <w:rsid w:val="00E90DED"/>
    <w:rsid w:val="00E96BDA"/>
    <w:rsid w:val="00EA10AB"/>
    <w:rsid w:val="00EA35E2"/>
    <w:rsid w:val="00EB267F"/>
    <w:rsid w:val="00EE2E4F"/>
    <w:rsid w:val="00EE3E02"/>
    <w:rsid w:val="00EE72C1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A4CB0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094B"/>
  <w15:chartTrackingRefBased/>
  <w15:docId w15:val="{2B564747-44D3-4911-AF85-925DDFF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0">
    <w:name w:val="引言"/>
    <w:basedOn w:val="Normal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DefaultParagraphFont"/>
    <w:link w:val="a0"/>
    <w:rsid w:val="00215F40"/>
    <w:rPr>
      <w:rFonts w:ascii="Times New Roman" w:eastAsia="楷体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9429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29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2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293"/>
    <w:rPr>
      <w:b/>
      <w:bCs/>
    </w:rPr>
  </w:style>
  <w:style w:type="paragraph" w:customStyle="1" w:styleId="-44">
    <w:name w:val="正文-首行缩进44"/>
    <w:basedOn w:val="Normal"/>
    <w:qFormat/>
    <w:rsid w:val="00275C7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57">
    <w:name w:val="Footer-Grey57"/>
    <w:basedOn w:val="Normal"/>
    <w:qFormat/>
    <w:rsid w:val="00275C7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41">
    <w:name w:val="Footer-Grey141"/>
    <w:basedOn w:val="Normal"/>
    <w:qFormat/>
    <w:rsid w:val="00275C7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1">
    <w:name w:val="标题图题注1"/>
    <w:basedOn w:val="Caption"/>
    <w:qFormat/>
    <w:rsid w:val="00275C7C"/>
    <w:pPr>
      <w:jc w:val="center"/>
    </w:pPr>
    <w:rPr>
      <w:rFonts w:asciiTheme="minorHAnsi" w:eastAsia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amasutra.com/view/news/269726/The_story_behind_NetHacks_longawaited_updatethe_first_since_2003.php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gamasutra.com/view/news/269726/The_story_behind_NetHacks_longawaited_updatethe_first_since_2003.php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thack.or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yperlink" Target="http://www.nethack.org" TargetMode="External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hackwik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\&#22362;&#26524;&#20113;\CRPG-Book-Chinese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review模版20210425.dotx</Template>
  <TotalTime>517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Astora</dc:creator>
  <cp:keywords/>
  <dc:description/>
  <cp:lastModifiedBy>Fan Quan</cp:lastModifiedBy>
  <cp:revision>12</cp:revision>
  <dcterms:created xsi:type="dcterms:W3CDTF">2021-05-03T12:58:00Z</dcterms:created>
  <dcterms:modified xsi:type="dcterms:W3CDTF">2021-05-15T04:23:00Z</dcterms:modified>
</cp:coreProperties>
</file>