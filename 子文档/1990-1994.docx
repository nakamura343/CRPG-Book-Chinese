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9F7AB" w14:textId="6DFBA2EE" w:rsidR="0016522A" w:rsidRPr="008678D1" w:rsidRDefault="0004196B" w:rsidP="00045D6A">
      <w:pPr>
        <w:pStyle w:val="Heading2"/>
      </w:pPr>
      <w:r>
        <w:rPr>
          <w:rFonts w:hint="eastAsia"/>
        </w:rPr>
        <w:t>1</w:t>
      </w:r>
      <w:r>
        <w:t>990-1994</w:t>
      </w:r>
      <w:r>
        <w:rPr>
          <w:rFonts w:hint="eastAsia"/>
        </w:rPr>
        <w:t>：创新与技术的爆发</w:t>
      </w:r>
    </w:p>
    <w:p w14:paraId="0530E87F" w14:textId="2928E9AD" w:rsidR="0004196B" w:rsidRPr="0004196B" w:rsidRDefault="0016522A" w:rsidP="0004196B">
      <w:pPr>
        <w:jc w:val="left"/>
        <w:rPr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 w:hint="eastAsia"/>
        </w:rPr>
        <w:t>翻译：</w:t>
      </w:r>
      <w:r w:rsidR="0004196B">
        <w:rPr>
          <w:rFonts w:ascii="Times New Roman" w:eastAsia="微软雅黑" w:hAnsi="Times New Roman" w:hint="eastAsia"/>
        </w:rPr>
        <w:t>F</w:t>
      </w:r>
      <w:r w:rsidR="0004196B">
        <w:rPr>
          <w:rFonts w:ascii="Times New Roman" w:eastAsia="微软雅黑" w:hAnsi="Times New Roman"/>
        </w:rPr>
        <w:t>Q</w:t>
      </w:r>
    </w:p>
    <w:p w14:paraId="4ECDA186" w14:textId="33BA3858" w:rsidR="0016522A" w:rsidRPr="008678D1" w:rsidRDefault="0004196B" w:rsidP="00F734E7">
      <w:pPr>
        <w:rPr>
          <w:rFonts w:ascii="Times New Roman" w:eastAsia="微软雅黑" w:hAnsi="Times New Roman"/>
        </w:rPr>
        <w:sectPr w:rsidR="0016522A" w:rsidRPr="008678D1" w:rsidSect="002B0E8A">
          <w:headerReference w:type="default" r:id="rId7"/>
          <w:footerReference w:type="default" r:id="rId8"/>
          <w:pgSz w:w="11906" w:h="16838"/>
          <w:pgMar w:top="1440" w:right="1080" w:bottom="1440" w:left="1080" w:header="567" w:footer="567" w:gutter="0"/>
          <w:cols w:space="425"/>
          <w:docGrid w:type="lines" w:linePitch="312"/>
        </w:sectPr>
      </w:pPr>
      <w:r w:rsidRPr="008678D1">
        <w:rPr>
          <w:noProof/>
        </w:rPr>
        <w:drawing>
          <wp:anchor distT="0" distB="0" distL="114300" distR="114300" simplePos="0" relativeHeight="251661312" behindDoc="0" locked="0" layoutInCell="1" allowOverlap="1" wp14:anchorId="08AEF9B0" wp14:editId="3D80D4CF">
            <wp:simplePos x="0" y="0"/>
            <wp:positionH relativeFrom="margin">
              <wp:posOffset>554520</wp:posOffset>
            </wp:positionH>
            <wp:positionV relativeFrom="paragraph">
              <wp:posOffset>168910</wp:posOffset>
            </wp:positionV>
            <wp:extent cx="2503805" cy="6607175"/>
            <wp:effectExtent l="0" t="0" r="0" b="317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606"/>
                    <a:stretch/>
                  </pic:blipFill>
                  <pic:spPr bwMode="auto">
                    <a:xfrm>
                      <a:off x="0" y="0"/>
                      <a:ext cx="2503805" cy="660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14B3">
        <w:rPr>
          <w:rFonts w:ascii="Times New Roman" w:eastAsia="微软雅黑" w:hAnsi="Times New Roman"/>
        </w:rPr>
        <w:pict w14:anchorId="0909D6B2">
          <v:rect id="_x0000_i1025" style="width:261.65pt;height:1pt" o:hrpct="500" o:hrstd="t" o:hrnoshade="t" o:hr="t" fillcolor="#cfcdcd [2894]" stroked="f"/>
        </w:pict>
      </w:r>
    </w:p>
    <w:p w14:paraId="332E0BAA" w14:textId="5E5DE7EA" w:rsidR="0004196B" w:rsidRDefault="0004196B" w:rsidP="00C1478A">
      <w:pPr>
        <w:pStyle w:val="-"/>
        <w:ind w:firstLine="420"/>
      </w:pPr>
      <w:r>
        <w:rPr>
          <w:rFonts w:hint="eastAsia"/>
        </w:rPr>
        <w:t>毋庸置疑，</w:t>
      </w:r>
      <w:r w:rsidR="00896A0D">
        <w:rPr>
          <w:rFonts w:hint="eastAsia"/>
        </w:rPr>
        <w:t>上世纪九十年代经常被公认为游戏的黄金年代。在短短的数年时间里，就有新的游戏类型被发明出来，有的类型被进一步完善，还诞生了至今仍在延续的游戏系列，当时的经典佳作有的也难逢对手。</w:t>
      </w:r>
    </w:p>
    <w:p w14:paraId="5396E80E" w14:textId="48DCD640" w:rsidR="00896A0D" w:rsidRDefault="00896A0D" w:rsidP="00C1478A">
      <w:pPr>
        <w:pStyle w:val="-"/>
        <w:ind w:firstLine="420"/>
      </w:pPr>
      <w:r>
        <w:rPr>
          <w:rFonts w:hint="eastAsia"/>
        </w:rPr>
        <w:t>《沙丘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》（</w:t>
      </w:r>
      <w:r>
        <w:rPr>
          <w:rFonts w:hint="eastAsia"/>
        </w:rPr>
        <w:t>Dune</w:t>
      </w:r>
      <w:r>
        <w:t xml:space="preserve"> </w:t>
      </w:r>
      <w:r>
        <w:rPr>
          <w:rFonts w:hint="eastAsia"/>
        </w:rPr>
        <w:t>II</w:t>
      </w:r>
      <w:r>
        <w:rPr>
          <w:rFonts w:hint="eastAsia"/>
        </w:rPr>
        <w:t>）</w:t>
      </w:r>
      <w:r w:rsidR="00E539C1">
        <w:rPr>
          <w:rFonts w:hint="eastAsia"/>
        </w:rPr>
        <w:t>为即时战略游戏（</w:t>
      </w:r>
      <w:r w:rsidR="00E539C1">
        <w:rPr>
          <w:rFonts w:hint="eastAsia"/>
        </w:rPr>
        <w:t>RTS</w:t>
      </w:r>
      <w:r w:rsidR="00E539C1">
        <w:rPr>
          <w:rFonts w:hint="eastAsia"/>
        </w:rPr>
        <w:t>）设定了一个标杆；《德军总部</w:t>
      </w:r>
      <w:r w:rsidR="00E539C1">
        <w:rPr>
          <w:rFonts w:hint="eastAsia"/>
        </w:rPr>
        <w:t xml:space="preserve"> </w:t>
      </w:r>
      <w:r w:rsidR="00E539C1">
        <w:t>3</w:t>
      </w:r>
      <w:r w:rsidR="00E539C1">
        <w:rPr>
          <w:rFonts w:hint="eastAsia"/>
        </w:rPr>
        <w:t>D</w:t>
      </w:r>
      <w:r w:rsidR="00E539C1">
        <w:rPr>
          <w:rFonts w:hint="eastAsia"/>
        </w:rPr>
        <w:t>》（</w:t>
      </w:r>
      <w:r w:rsidR="00E539C1" w:rsidRPr="00E539C1">
        <w:t>Wolfenstein 3D</w:t>
      </w:r>
      <w:r w:rsidR="00E539C1">
        <w:rPr>
          <w:rFonts w:hint="eastAsia"/>
        </w:rPr>
        <w:t>）和《毁灭战士》（</w:t>
      </w:r>
      <w:r w:rsidR="00E539C1">
        <w:rPr>
          <w:rFonts w:hint="eastAsia"/>
        </w:rPr>
        <w:t>Doom</w:t>
      </w:r>
      <w:r w:rsidR="00E539C1">
        <w:rPr>
          <w:rFonts w:hint="eastAsia"/>
        </w:rPr>
        <w:t>）开启了第一人称射击游戏（</w:t>
      </w:r>
      <w:r w:rsidR="00E539C1">
        <w:rPr>
          <w:rFonts w:hint="eastAsia"/>
        </w:rPr>
        <w:t>FPS</w:t>
      </w:r>
      <w:r w:rsidR="00E539C1">
        <w:rPr>
          <w:rFonts w:hint="eastAsia"/>
        </w:rPr>
        <w:t>，</w:t>
      </w:r>
      <w:r w:rsidR="000409B3">
        <w:rPr>
          <w:rFonts w:hint="eastAsia"/>
        </w:rPr>
        <w:t>也被称作</w:t>
      </w:r>
      <w:r w:rsidR="00E539C1">
        <w:rPr>
          <w:rFonts w:hint="eastAsia"/>
        </w:rPr>
        <w:t>“类</w:t>
      </w:r>
      <w:r w:rsidR="00E539C1">
        <w:rPr>
          <w:rFonts w:hint="eastAsia"/>
        </w:rPr>
        <w:t xml:space="preserve"> Doom</w:t>
      </w:r>
      <w:r w:rsidR="00E539C1">
        <w:t xml:space="preserve"> </w:t>
      </w:r>
      <w:r w:rsidR="00E539C1">
        <w:rPr>
          <w:rFonts w:hint="eastAsia"/>
        </w:rPr>
        <w:t>游戏”）的先河</w:t>
      </w:r>
      <w:r w:rsidR="000409B3">
        <w:rPr>
          <w:rFonts w:hint="eastAsia"/>
        </w:rPr>
        <w:t>；《文明》（</w:t>
      </w:r>
      <w:r w:rsidR="000409B3">
        <w:rPr>
          <w:rFonts w:hint="eastAsia"/>
        </w:rPr>
        <w:t>Civilization</w:t>
      </w:r>
      <w:r w:rsidR="000409B3">
        <w:rPr>
          <w:rFonts w:hint="eastAsia"/>
        </w:rPr>
        <w:t>）让</w:t>
      </w:r>
      <w:r w:rsidR="000409B3">
        <w:rPr>
          <w:rFonts w:hint="eastAsia"/>
        </w:rPr>
        <w:t xml:space="preserve"> </w:t>
      </w:r>
      <w:r w:rsidR="000409B3">
        <w:t>4</w:t>
      </w:r>
      <w:r w:rsidR="000409B3">
        <w:rPr>
          <w:rFonts w:hint="eastAsia"/>
        </w:rPr>
        <w:t>x</w:t>
      </w:r>
      <w:r w:rsidR="000409B3">
        <w:t xml:space="preserve"> </w:t>
      </w:r>
      <w:r w:rsidR="000409B3">
        <w:rPr>
          <w:rFonts w:hint="eastAsia"/>
        </w:rPr>
        <w:t>游戏</w:t>
      </w:r>
      <w:r w:rsidR="000409B3">
        <w:rPr>
          <w:rStyle w:val="FootnoteReference"/>
        </w:rPr>
        <w:footnoteReference w:id="1"/>
      </w:r>
      <w:r w:rsidR="000409B3">
        <w:rPr>
          <w:rFonts w:hint="eastAsia"/>
        </w:rPr>
        <w:t>名声鹊起；</w:t>
      </w:r>
      <w:r w:rsidR="00AB63A9">
        <w:rPr>
          <w:rFonts w:hint="eastAsia"/>
        </w:rPr>
        <w:t>《鬼屋魔影》（</w:t>
      </w:r>
      <w:r w:rsidR="00AB63A9">
        <w:rPr>
          <w:rFonts w:hint="eastAsia"/>
        </w:rPr>
        <w:t>Alone</w:t>
      </w:r>
      <w:r w:rsidR="00AB63A9">
        <w:t xml:space="preserve"> </w:t>
      </w:r>
      <w:r w:rsidR="00AB63A9">
        <w:rPr>
          <w:rFonts w:hint="eastAsia"/>
        </w:rPr>
        <w:t>in</w:t>
      </w:r>
      <w:r w:rsidR="00AB63A9">
        <w:t xml:space="preserve"> </w:t>
      </w:r>
      <w:r w:rsidR="00AB63A9">
        <w:rPr>
          <w:rFonts w:hint="eastAsia"/>
        </w:rPr>
        <w:t>the</w:t>
      </w:r>
      <w:r w:rsidR="00AB63A9">
        <w:t xml:space="preserve"> </w:t>
      </w:r>
      <w:r w:rsidR="00AB63A9">
        <w:rPr>
          <w:rFonts w:hint="eastAsia"/>
        </w:rPr>
        <w:t>Dark</w:t>
      </w:r>
      <w:r w:rsidR="00AB63A9">
        <w:rPr>
          <w:rFonts w:hint="eastAsia"/>
        </w:rPr>
        <w:t>）带来了生存恐怖类游戏；《街头霸王</w:t>
      </w:r>
      <w:r w:rsidR="00AB63A9">
        <w:rPr>
          <w:rFonts w:hint="eastAsia"/>
        </w:rPr>
        <w:t xml:space="preserve"> </w:t>
      </w:r>
      <w:r w:rsidR="00AB63A9">
        <w:t>2</w:t>
      </w:r>
      <w:r w:rsidR="00AB63A9">
        <w:rPr>
          <w:rFonts w:hint="eastAsia"/>
        </w:rPr>
        <w:t>》（</w:t>
      </w:r>
      <w:r w:rsidR="00AB63A9">
        <w:rPr>
          <w:rFonts w:hint="eastAsia"/>
        </w:rPr>
        <w:t>Street</w:t>
      </w:r>
      <w:r w:rsidR="00AB63A9">
        <w:t xml:space="preserve"> </w:t>
      </w:r>
      <w:r w:rsidR="00AB63A9">
        <w:rPr>
          <w:rFonts w:hint="eastAsia"/>
        </w:rPr>
        <w:t>Fighter</w:t>
      </w:r>
      <w:r w:rsidR="00AB63A9">
        <w:t xml:space="preserve"> </w:t>
      </w:r>
      <w:r w:rsidR="00AB63A9">
        <w:rPr>
          <w:rFonts w:hint="eastAsia"/>
        </w:rPr>
        <w:t>II</w:t>
      </w:r>
      <w:r w:rsidR="00AB63A9">
        <w:rPr>
          <w:rFonts w:hint="eastAsia"/>
        </w:rPr>
        <w:t>）、《真人快打》（</w:t>
      </w:r>
      <w:r w:rsidR="00AB63A9">
        <w:rPr>
          <w:rFonts w:hint="eastAsia"/>
        </w:rPr>
        <w:t>Mortal</w:t>
      </w:r>
      <w:r w:rsidR="00AB63A9">
        <w:t xml:space="preserve"> </w:t>
      </w:r>
      <w:proofErr w:type="spellStart"/>
      <w:r w:rsidR="00AB63A9">
        <w:rPr>
          <w:rFonts w:hint="eastAsia"/>
        </w:rPr>
        <w:t>Komabt</w:t>
      </w:r>
      <w:proofErr w:type="spellEnd"/>
      <w:r w:rsidR="00AB63A9">
        <w:rPr>
          <w:rFonts w:hint="eastAsia"/>
        </w:rPr>
        <w:t>）、和《拳皇》（</w:t>
      </w:r>
      <w:r w:rsidR="00AB63A9">
        <w:rPr>
          <w:rFonts w:hint="eastAsia"/>
        </w:rPr>
        <w:t>The</w:t>
      </w:r>
      <w:r w:rsidR="00AB63A9">
        <w:t xml:space="preserve"> King of Fighters</w:t>
      </w:r>
      <w:r w:rsidR="00AB63A9">
        <w:rPr>
          <w:rFonts w:hint="eastAsia"/>
        </w:rPr>
        <w:t>）统治了街机</w:t>
      </w:r>
      <w:r w:rsidR="00AC2932">
        <w:rPr>
          <w:rFonts w:hint="eastAsia"/>
        </w:rPr>
        <w:t>；平台跳跃类游戏则有《超级马里奥世界》（</w:t>
      </w:r>
      <w:r w:rsidR="00AC2932">
        <w:rPr>
          <w:rFonts w:hint="eastAsia"/>
        </w:rPr>
        <w:t>Super</w:t>
      </w:r>
      <w:r w:rsidR="00AC2932">
        <w:t xml:space="preserve"> </w:t>
      </w:r>
      <w:r w:rsidR="00AC2932">
        <w:rPr>
          <w:rFonts w:hint="eastAsia"/>
        </w:rPr>
        <w:t>Mario</w:t>
      </w:r>
      <w:r w:rsidR="00AC2932">
        <w:t xml:space="preserve"> World</w:t>
      </w:r>
      <w:r w:rsidR="00AC2932">
        <w:rPr>
          <w:rFonts w:hint="eastAsia"/>
        </w:rPr>
        <w:t>）、《大金刚王国》（</w:t>
      </w:r>
      <w:r w:rsidR="00AC2932" w:rsidRPr="00AC2932">
        <w:t>Donkey Kong Country</w:t>
      </w:r>
      <w:r w:rsidR="00AC2932">
        <w:rPr>
          <w:rFonts w:hint="eastAsia"/>
        </w:rPr>
        <w:t>）、《索尼克》（</w:t>
      </w:r>
      <w:r w:rsidR="00AC2932">
        <w:rPr>
          <w:rFonts w:hint="eastAsia"/>
        </w:rPr>
        <w:t>Sonic</w:t>
      </w:r>
      <w:r w:rsidR="00AC2932">
        <w:rPr>
          <w:rFonts w:hint="eastAsia"/>
        </w:rPr>
        <w:t>）、《洛克人</w:t>
      </w:r>
      <w:r w:rsidR="00AC2932">
        <w:rPr>
          <w:rFonts w:hint="eastAsia"/>
        </w:rPr>
        <w:t xml:space="preserve"> X</w:t>
      </w:r>
      <w:r w:rsidR="00AC2932">
        <w:rPr>
          <w:rFonts w:hint="eastAsia"/>
        </w:rPr>
        <w:t>》（</w:t>
      </w:r>
      <w:proofErr w:type="spellStart"/>
      <w:r w:rsidR="00AC2932">
        <w:rPr>
          <w:rFonts w:hint="eastAsia"/>
        </w:rPr>
        <w:t>Megaman</w:t>
      </w:r>
      <w:proofErr w:type="spellEnd"/>
      <w:r w:rsidR="00AC2932">
        <w:t xml:space="preserve"> </w:t>
      </w:r>
      <w:r w:rsidR="00AC2932">
        <w:rPr>
          <w:rFonts w:hint="eastAsia"/>
        </w:rPr>
        <w:t>X</w:t>
      </w:r>
      <w:r w:rsidR="00AC2932">
        <w:rPr>
          <w:rFonts w:hint="eastAsia"/>
        </w:rPr>
        <w:t>）、《恶魔城：血之轮回》（</w:t>
      </w:r>
      <w:proofErr w:type="spellStart"/>
      <w:r w:rsidR="00AC2932" w:rsidRPr="00AC2932">
        <w:t>Castlevania</w:t>
      </w:r>
      <w:proofErr w:type="spellEnd"/>
      <w:r w:rsidR="00AC2932" w:rsidRPr="00AC2932">
        <w:t>: Rondo of Blood</w:t>
      </w:r>
      <w:r w:rsidR="00AC2932">
        <w:rPr>
          <w:rFonts w:hint="eastAsia"/>
        </w:rPr>
        <w:t>）、和《超级银河战士》（</w:t>
      </w:r>
      <w:r w:rsidR="00AC2932">
        <w:rPr>
          <w:rFonts w:hint="eastAsia"/>
        </w:rPr>
        <w:t>Super</w:t>
      </w:r>
      <w:r w:rsidR="00AC2932">
        <w:t xml:space="preserve"> </w:t>
      </w:r>
      <w:r w:rsidR="00AC2932">
        <w:rPr>
          <w:rFonts w:hint="eastAsia"/>
        </w:rPr>
        <w:t>Metroid</w:t>
      </w:r>
      <w:r w:rsidR="00AC2932">
        <w:rPr>
          <w:rFonts w:hint="eastAsia"/>
        </w:rPr>
        <w:t>）；</w:t>
      </w:r>
      <w:r w:rsidR="00221D6D">
        <w:rPr>
          <w:rFonts w:hint="eastAsia"/>
        </w:rPr>
        <w:t>日式角色扮演类（</w:t>
      </w:r>
      <w:r w:rsidR="00221D6D">
        <w:rPr>
          <w:rFonts w:hint="eastAsia"/>
        </w:rPr>
        <w:t>JRPG</w:t>
      </w:r>
      <w:r w:rsidR="00221D6D">
        <w:rPr>
          <w:rFonts w:hint="eastAsia"/>
        </w:rPr>
        <w:t>）有《地球冒险》（</w:t>
      </w:r>
      <w:r w:rsidR="00221D6D">
        <w:rPr>
          <w:rFonts w:hint="eastAsia"/>
        </w:rPr>
        <w:t>Earthbound</w:t>
      </w:r>
      <w:r w:rsidR="00221D6D">
        <w:rPr>
          <w:rFonts w:hint="eastAsia"/>
        </w:rPr>
        <w:t>）</w:t>
      </w:r>
      <w:r w:rsidR="00221D6D">
        <w:rPr>
          <w:rStyle w:val="FootnoteReference"/>
        </w:rPr>
        <w:footnoteReference w:id="2"/>
      </w:r>
      <w:r w:rsidR="00221D6D">
        <w:rPr>
          <w:rFonts w:hint="eastAsia"/>
        </w:rPr>
        <w:t>、《最终幻想</w:t>
      </w:r>
      <w:r w:rsidR="00221D6D">
        <w:rPr>
          <w:rFonts w:hint="eastAsia"/>
        </w:rPr>
        <w:t xml:space="preserve"> </w:t>
      </w:r>
      <w:r w:rsidR="00221D6D">
        <w:t>6</w:t>
      </w:r>
      <w:r w:rsidR="00221D6D">
        <w:rPr>
          <w:rFonts w:hint="eastAsia"/>
        </w:rPr>
        <w:t>》（</w:t>
      </w:r>
      <w:r w:rsidR="00221D6D">
        <w:rPr>
          <w:rFonts w:hint="eastAsia"/>
        </w:rPr>
        <w:t>Final</w:t>
      </w:r>
      <w:r w:rsidR="00221D6D">
        <w:t xml:space="preserve"> </w:t>
      </w:r>
      <w:r w:rsidR="00221D6D">
        <w:rPr>
          <w:rFonts w:hint="eastAsia"/>
        </w:rPr>
        <w:t>Fantasy</w:t>
      </w:r>
      <w:r w:rsidR="00221D6D">
        <w:t xml:space="preserve"> </w:t>
      </w:r>
      <w:r w:rsidR="00221D6D">
        <w:rPr>
          <w:rFonts w:hint="eastAsia"/>
        </w:rPr>
        <w:t>VI</w:t>
      </w:r>
      <w:r w:rsidR="00221D6D">
        <w:rPr>
          <w:rFonts w:hint="eastAsia"/>
        </w:rPr>
        <w:t>）、《龙战士》（</w:t>
      </w:r>
      <w:r w:rsidR="00221D6D">
        <w:rPr>
          <w:rFonts w:hint="eastAsia"/>
        </w:rPr>
        <w:t>Breath</w:t>
      </w:r>
      <w:r w:rsidR="00221D6D">
        <w:t xml:space="preserve"> </w:t>
      </w:r>
      <w:r w:rsidR="00221D6D">
        <w:rPr>
          <w:rFonts w:hint="eastAsia"/>
        </w:rPr>
        <w:t>of</w:t>
      </w:r>
      <w:r w:rsidR="00221D6D">
        <w:t xml:space="preserve"> </w:t>
      </w:r>
      <w:r w:rsidR="00221D6D">
        <w:rPr>
          <w:rFonts w:hint="eastAsia"/>
        </w:rPr>
        <w:t>Fire</w:t>
      </w:r>
      <w:r w:rsidR="00221D6D">
        <w:rPr>
          <w:rFonts w:hint="eastAsia"/>
        </w:rPr>
        <w:t>）</w:t>
      </w:r>
      <w:r w:rsidR="00253071">
        <w:rPr>
          <w:rFonts w:hint="eastAsia"/>
        </w:rPr>
        <w:t>、《圣剑传说</w:t>
      </w:r>
      <w:r w:rsidR="00253071">
        <w:rPr>
          <w:rFonts w:hint="eastAsia"/>
        </w:rPr>
        <w:t xml:space="preserve"> </w:t>
      </w:r>
      <w:r w:rsidR="00253071">
        <w:t>2</w:t>
      </w:r>
      <w:r w:rsidR="00253071">
        <w:rPr>
          <w:rFonts w:hint="eastAsia"/>
        </w:rPr>
        <w:t>》（</w:t>
      </w:r>
      <w:r w:rsidR="00253071">
        <w:rPr>
          <w:rFonts w:hint="eastAsia"/>
        </w:rPr>
        <w:t>Secret</w:t>
      </w:r>
      <w:r w:rsidR="00253071">
        <w:t xml:space="preserve"> </w:t>
      </w:r>
      <w:r w:rsidR="00253071">
        <w:rPr>
          <w:rFonts w:hint="eastAsia"/>
        </w:rPr>
        <w:t>of</w:t>
      </w:r>
      <w:r w:rsidR="00253071">
        <w:t xml:space="preserve"> </w:t>
      </w:r>
      <w:r w:rsidR="00253071">
        <w:rPr>
          <w:rFonts w:hint="eastAsia"/>
        </w:rPr>
        <w:t>Mana</w:t>
      </w:r>
      <w:r w:rsidR="00253071">
        <w:rPr>
          <w:rFonts w:hint="eastAsia"/>
        </w:rPr>
        <w:t>）</w:t>
      </w:r>
      <w:r w:rsidR="00253071">
        <w:rPr>
          <w:rStyle w:val="FootnoteReference"/>
        </w:rPr>
        <w:footnoteReference w:id="3"/>
      </w:r>
      <w:r w:rsidR="0047002C">
        <w:rPr>
          <w:rFonts w:hint="eastAsia"/>
        </w:rPr>
        <w:t>；</w:t>
      </w:r>
      <w:proofErr w:type="spellStart"/>
      <w:r w:rsidR="0047002C">
        <w:rPr>
          <w:rFonts w:hint="eastAsia"/>
        </w:rPr>
        <w:t>LucasArts</w:t>
      </w:r>
      <w:proofErr w:type="spellEnd"/>
      <w:r w:rsidR="0047002C">
        <w:t xml:space="preserve"> </w:t>
      </w:r>
      <w:r w:rsidR="0047002C">
        <w:rPr>
          <w:rFonts w:hint="eastAsia"/>
        </w:rPr>
        <w:t>和</w:t>
      </w:r>
      <w:r w:rsidR="0047002C">
        <w:rPr>
          <w:rFonts w:hint="eastAsia"/>
        </w:rPr>
        <w:t xml:space="preserve"> Sierra</w:t>
      </w:r>
      <w:r w:rsidR="0047002C">
        <w:t xml:space="preserve"> </w:t>
      </w:r>
      <w:r w:rsidR="0047002C">
        <w:rPr>
          <w:rFonts w:hint="eastAsia"/>
        </w:rPr>
        <w:t>都发行了数十款优质的冒险游戏；《创世纪</w:t>
      </w:r>
      <w:r w:rsidR="0047002C">
        <w:rPr>
          <w:rFonts w:hint="eastAsia"/>
        </w:rPr>
        <w:t xml:space="preserve"> </w:t>
      </w:r>
      <w:r w:rsidR="0047002C">
        <w:rPr>
          <w:rFonts w:hint="eastAsia"/>
        </w:rPr>
        <w:t>地下世界》（</w:t>
      </w:r>
      <w:r w:rsidR="0047002C">
        <w:rPr>
          <w:rFonts w:hint="eastAsia"/>
        </w:rPr>
        <w:t>Ultima</w:t>
      </w:r>
      <w:r w:rsidR="0047002C">
        <w:t xml:space="preserve"> </w:t>
      </w:r>
      <w:r w:rsidR="0047002C">
        <w:rPr>
          <w:rFonts w:hint="eastAsia"/>
        </w:rPr>
        <w:t>Underworld</w:t>
      </w:r>
      <w:r w:rsidR="0047002C">
        <w:rPr>
          <w:rFonts w:hint="eastAsia"/>
        </w:rPr>
        <w:t>）向全世界展示了如何做</w:t>
      </w:r>
      <w:r w:rsidR="0047002C">
        <w:rPr>
          <w:rFonts w:hint="eastAsia"/>
        </w:rPr>
        <w:t xml:space="preserve"> </w:t>
      </w:r>
      <w:r w:rsidR="0047002C">
        <w:t>3</w:t>
      </w:r>
      <w:r w:rsidR="0047002C">
        <w:rPr>
          <w:rFonts w:hint="eastAsia"/>
        </w:rPr>
        <w:t>D</w:t>
      </w:r>
      <w:r w:rsidR="0047002C">
        <w:t xml:space="preserve"> </w:t>
      </w:r>
      <w:r w:rsidR="0047002C">
        <w:rPr>
          <w:rFonts w:hint="eastAsia"/>
        </w:rPr>
        <w:t>游戏。类似的游戏还有很多很多：《极品飞车》（</w:t>
      </w:r>
      <w:r w:rsidR="0047002C">
        <w:rPr>
          <w:rFonts w:hint="eastAsia"/>
        </w:rPr>
        <w:t>Need</w:t>
      </w:r>
      <w:r w:rsidR="0047002C">
        <w:t xml:space="preserve"> </w:t>
      </w:r>
      <w:r w:rsidR="0047002C">
        <w:rPr>
          <w:rFonts w:hint="eastAsia"/>
        </w:rPr>
        <w:t>for</w:t>
      </w:r>
      <w:r w:rsidR="0047002C">
        <w:t xml:space="preserve"> </w:t>
      </w:r>
      <w:r w:rsidR="0047002C">
        <w:rPr>
          <w:rFonts w:hint="eastAsia"/>
        </w:rPr>
        <w:t>Speed</w:t>
      </w:r>
      <w:r w:rsidR="0047002C">
        <w:rPr>
          <w:rFonts w:hint="eastAsia"/>
        </w:rPr>
        <w:t>）、《魔兽争霸》（</w:t>
      </w:r>
      <w:r w:rsidR="0047002C">
        <w:rPr>
          <w:rFonts w:hint="eastAsia"/>
        </w:rPr>
        <w:t>Warcraft</w:t>
      </w:r>
      <w:r w:rsidR="0047002C">
        <w:rPr>
          <w:rFonts w:hint="eastAsia"/>
        </w:rPr>
        <w:t>）、《模拟城市</w:t>
      </w:r>
      <w:r w:rsidR="0047002C">
        <w:rPr>
          <w:rFonts w:hint="eastAsia"/>
        </w:rPr>
        <w:t xml:space="preserve"> </w:t>
      </w:r>
      <w:r w:rsidR="0047002C">
        <w:t>2000</w:t>
      </w:r>
      <w:r w:rsidR="0047002C">
        <w:rPr>
          <w:rFonts w:hint="eastAsia"/>
        </w:rPr>
        <w:t>》（</w:t>
      </w:r>
      <w:r w:rsidR="0047002C">
        <w:rPr>
          <w:rFonts w:hint="eastAsia"/>
        </w:rPr>
        <w:t>SimCity</w:t>
      </w:r>
      <w:r w:rsidR="0047002C">
        <w:t xml:space="preserve"> 2000</w:t>
      </w:r>
      <w:r w:rsidR="0047002C">
        <w:rPr>
          <w:rFonts w:hint="eastAsia"/>
        </w:rPr>
        <w:t>）</w:t>
      </w:r>
      <w:r w:rsidR="0094273A">
        <w:rPr>
          <w:rFonts w:hint="eastAsia"/>
        </w:rPr>
        <w:t>、《马里奥赛车》（</w:t>
      </w:r>
      <w:r w:rsidR="0094273A">
        <w:rPr>
          <w:rFonts w:hint="eastAsia"/>
        </w:rPr>
        <w:t>Mario</w:t>
      </w:r>
      <w:r w:rsidR="0094273A">
        <w:t xml:space="preserve"> </w:t>
      </w:r>
      <w:r w:rsidR="0094273A">
        <w:rPr>
          <w:rFonts w:hint="eastAsia"/>
        </w:rPr>
        <w:t>Kart</w:t>
      </w:r>
      <w:r w:rsidR="0094273A">
        <w:rPr>
          <w:rFonts w:hint="eastAsia"/>
        </w:rPr>
        <w:t>）、《幽浮》（</w:t>
      </w:r>
      <w:r w:rsidR="0094273A">
        <w:rPr>
          <w:rFonts w:hint="eastAsia"/>
        </w:rPr>
        <w:t>X-COM</w:t>
      </w:r>
      <w:r w:rsidR="0094273A">
        <w:rPr>
          <w:rFonts w:hint="eastAsia"/>
        </w:rPr>
        <w:t>）、《疯狂小旅鼠》（</w:t>
      </w:r>
      <w:r w:rsidR="00DD0C8F">
        <w:rPr>
          <w:rFonts w:hint="eastAsia"/>
        </w:rPr>
        <w:t>Lemmings</w:t>
      </w:r>
      <w:r w:rsidR="00DD0C8F">
        <w:rPr>
          <w:rFonts w:hint="eastAsia"/>
        </w:rPr>
        <w:t>）、《零式赛车》（</w:t>
      </w:r>
      <w:r w:rsidR="00DD0C8F">
        <w:rPr>
          <w:rFonts w:hint="eastAsia"/>
        </w:rPr>
        <w:t>F-Zero</w:t>
      </w:r>
      <w:r w:rsidR="00DD0C8F">
        <w:rPr>
          <w:rFonts w:hint="eastAsia"/>
        </w:rPr>
        <w:t>）、《银河飞将》</w:t>
      </w:r>
      <w:r w:rsidR="00DD0C8F">
        <w:rPr>
          <w:rFonts w:hint="eastAsia"/>
        </w:rPr>
        <w:lastRenderedPageBreak/>
        <w:t>（</w:t>
      </w:r>
      <w:r w:rsidR="00DD0C8F">
        <w:rPr>
          <w:rFonts w:hint="eastAsia"/>
        </w:rPr>
        <w:t>Wing</w:t>
      </w:r>
      <w:r w:rsidR="00DD0C8F">
        <w:t xml:space="preserve"> </w:t>
      </w:r>
      <w:r w:rsidR="00DD0C8F">
        <w:rPr>
          <w:rFonts w:hint="eastAsia"/>
        </w:rPr>
        <w:t>Commander</w:t>
      </w:r>
      <w:r w:rsidR="00DD0C8F">
        <w:rPr>
          <w:rFonts w:hint="eastAsia"/>
        </w:rPr>
        <w:t>）、《星际火狐》（</w:t>
      </w:r>
      <w:r w:rsidR="00DD0C8F">
        <w:rPr>
          <w:rFonts w:hint="eastAsia"/>
        </w:rPr>
        <w:t>Star</w:t>
      </w:r>
      <w:r w:rsidR="00DD0C8F">
        <w:t xml:space="preserve"> </w:t>
      </w:r>
      <w:r w:rsidR="00DD0C8F">
        <w:rPr>
          <w:rFonts w:hint="eastAsia"/>
        </w:rPr>
        <w:t>Fox</w:t>
      </w:r>
      <w:r w:rsidR="00DD0C8F">
        <w:rPr>
          <w:rFonts w:hint="eastAsia"/>
        </w:rPr>
        <w:t>）等等。</w:t>
      </w:r>
    </w:p>
    <w:p w14:paraId="5B1436E1" w14:textId="451D7E42" w:rsidR="00DD0C8F" w:rsidRDefault="00DD0C8F" w:rsidP="00C1478A">
      <w:pPr>
        <w:pStyle w:val="-"/>
        <w:ind w:firstLine="420"/>
      </w:pPr>
      <w:r>
        <w:rPr>
          <w:rFonts w:hint="eastAsia"/>
        </w:rPr>
        <w:t>随着更多的人接入了拨号网络并且学会使用</w:t>
      </w:r>
      <w:r>
        <w:rPr>
          <w:rFonts w:hint="eastAsia"/>
        </w:rPr>
        <w:t xml:space="preserve"> BBS</w:t>
      </w:r>
      <w:r>
        <w:rPr>
          <w:rStyle w:val="FootnoteReference"/>
        </w:rPr>
        <w:footnoteReference w:id="4"/>
      </w:r>
      <w:r>
        <w:rPr>
          <w:rFonts w:hint="eastAsia"/>
        </w:rPr>
        <w:t>，</w:t>
      </w:r>
      <w:r w:rsidR="0001398D">
        <w:rPr>
          <w:rFonts w:hint="eastAsia"/>
        </w:rPr>
        <w:t>“共享软件”开始传播——一些游戏和应用程序，比如《史诗弹球》（</w:t>
      </w:r>
      <w:r w:rsidR="0001398D">
        <w:rPr>
          <w:rFonts w:hint="eastAsia"/>
        </w:rPr>
        <w:t>Epic</w:t>
      </w:r>
      <w:r w:rsidR="0001398D">
        <w:t xml:space="preserve"> </w:t>
      </w:r>
      <w:r w:rsidR="0001398D">
        <w:rPr>
          <w:rFonts w:hint="eastAsia"/>
        </w:rPr>
        <w:t>Pinball</w:t>
      </w:r>
      <w:r w:rsidR="0001398D">
        <w:rPr>
          <w:rFonts w:hint="eastAsia"/>
        </w:rPr>
        <w:t>）、《毁灭公爵》（</w:t>
      </w:r>
      <w:r w:rsidR="0001398D">
        <w:rPr>
          <w:rFonts w:hint="eastAsia"/>
        </w:rPr>
        <w:t>Duke</w:t>
      </w:r>
      <w:r w:rsidR="0001398D">
        <w:t xml:space="preserve"> </w:t>
      </w:r>
      <w:proofErr w:type="spellStart"/>
      <w:r w:rsidR="0001398D">
        <w:rPr>
          <w:rFonts w:hint="eastAsia"/>
        </w:rPr>
        <w:t>Nukem</w:t>
      </w:r>
      <w:proofErr w:type="spellEnd"/>
      <w:r w:rsidR="0001398D">
        <w:rPr>
          <w:rFonts w:hint="eastAsia"/>
        </w:rPr>
        <w:t>）</w:t>
      </w:r>
      <w:r w:rsidR="00CD45C1">
        <w:rPr>
          <w:rFonts w:hint="eastAsia"/>
        </w:rPr>
        <w:t>、以及《毁灭战士》等，都可以先免费试用然后通过邮件注册来解锁全部功能。这对于小型工作室来说是一个绕过零售商直接打入市场的手段之一。后来许多游戏杂志开始附送</w:t>
      </w:r>
      <w:r w:rsidR="00CD45C1">
        <w:rPr>
          <w:rFonts w:hint="eastAsia"/>
        </w:rPr>
        <w:t xml:space="preserve"> CD</w:t>
      </w:r>
      <w:r w:rsidR="00CD45C1">
        <w:t xml:space="preserve"> </w:t>
      </w:r>
      <w:r w:rsidR="00CD45C1">
        <w:rPr>
          <w:rFonts w:hint="eastAsia"/>
        </w:rPr>
        <w:t>光盘，里面装满了这样的共享软件，还有一些</w:t>
      </w:r>
      <w:proofErr w:type="gramStart"/>
      <w:r w:rsidR="00CD45C1">
        <w:rPr>
          <w:rFonts w:hint="eastAsia"/>
        </w:rPr>
        <w:t>试玩版游戏</w:t>
      </w:r>
      <w:proofErr w:type="gramEnd"/>
      <w:r w:rsidR="00CD45C1">
        <w:rPr>
          <w:rFonts w:hint="eastAsia"/>
        </w:rPr>
        <w:t>和预告片，加速了</w:t>
      </w:r>
      <w:r w:rsidR="00BD12C0">
        <w:rPr>
          <w:rFonts w:hint="eastAsia"/>
        </w:rPr>
        <w:t>此类软件的传播。</w:t>
      </w:r>
    </w:p>
    <w:p w14:paraId="17817522" w14:textId="749E433F" w:rsidR="00BD12C0" w:rsidRDefault="00A44523" w:rsidP="00C1478A">
      <w:pPr>
        <w:pStyle w:val="-"/>
        <w:ind w:firstLine="420"/>
      </w:pPr>
      <w:r>
        <w:rPr>
          <w:rFonts w:hint="eastAsia"/>
        </w:rPr>
        <w:t>在硬件市场的角逐同样激烈。超级任天堂（</w:t>
      </w:r>
      <w:r>
        <w:rPr>
          <w:rFonts w:hint="eastAsia"/>
        </w:rPr>
        <w:t>Super</w:t>
      </w:r>
      <w:r>
        <w:t xml:space="preserve"> </w:t>
      </w:r>
      <w:r>
        <w:rPr>
          <w:rFonts w:hint="eastAsia"/>
        </w:rPr>
        <w:t>Nintendo</w:t>
      </w:r>
      <w:r>
        <w:rPr>
          <w:rFonts w:hint="eastAsia"/>
        </w:rPr>
        <w:t>）和</w:t>
      </w:r>
      <w:proofErr w:type="gramStart"/>
      <w:r>
        <w:rPr>
          <w:rFonts w:hint="eastAsia"/>
        </w:rPr>
        <w:t>世嘉</w:t>
      </w:r>
      <w:proofErr w:type="gramEnd"/>
      <w:r>
        <w:rPr>
          <w:rFonts w:hint="eastAsia"/>
        </w:rPr>
        <w:t xml:space="preserve"> G</w:t>
      </w:r>
      <w:r>
        <w:t>e</w:t>
      </w:r>
      <w:r>
        <w:rPr>
          <w:rFonts w:hint="eastAsia"/>
        </w:rPr>
        <w:t>nesis</w:t>
      </w:r>
      <w:r>
        <w:t xml:space="preserve">/Mega Drive </w:t>
      </w:r>
      <w:r>
        <w:rPr>
          <w:rFonts w:hint="eastAsia"/>
        </w:rPr>
        <w:t>之间的竞争是游戏史上最有名的事件之一</w:t>
      </w:r>
      <w:r w:rsidR="00EF5069">
        <w:rPr>
          <w:rFonts w:hint="eastAsia"/>
        </w:rPr>
        <w:t>，但那些不太知名的主机平台也在努力分得一杯羹，比如</w:t>
      </w:r>
      <w:r w:rsidR="00EF5069">
        <w:t xml:space="preserve"> </w:t>
      </w:r>
      <w:r w:rsidR="00EF5069">
        <w:rPr>
          <w:rFonts w:hint="eastAsia"/>
        </w:rPr>
        <w:t>TurboGrafx-</w:t>
      </w:r>
      <w:r w:rsidR="00EF5069">
        <w:t>16</w:t>
      </w:r>
      <w:r w:rsidR="00EF5069">
        <w:rPr>
          <w:rFonts w:hint="eastAsia"/>
        </w:rPr>
        <w:t>、</w:t>
      </w:r>
      <w:r w:rsidR="00EF5069">
        <w:rPr>
          <w:rFonts w:hint="eastAsia"/>
        </w:rPr>
        <w:t>Phillips</w:t>
      </w:r>
      <w:r w:rsidR="00EF5069">
        <w:t xml:space="preserve"> </w:t>
      </w:r>
      <w:r w:rsidR="00EF5069">
        <w:rPr>
          <w:rFonts w:hint="eastAsia"/>
        </w:rPr>
        <w:t>CD-I</w:t>
      </w:r>
      <w:r w:rsidR="00EF5069">
        <w:rPr>
          <w:rFonts w:hint="eastAsia"/>
        </w:rPr>
        <w:t>、</w:t>
      </w:r>
      <w:proofErr w:type="spellStart"/>
      <w:r w:rsidR="00EF5069">
        <w:rPr>
          <w:rFonts w:hint="eastAsia"/>
        </w:rPr>
        <w:t>NeoGeo</w:t>
      </w:r>
      <w:proofErr w:type="spellEnd"/>
      <w:r w:rsidR="00EF5069">
        <w:rPr>
          <w:rFonts w:hint="eastAsia"/>
        </w:rPr>
        <w:t>、和</w:t>
      </w:r>
      <w:r w:rsidR="00EF5069">
        <w:rPr>
          <w:rFonts w:hint="eastAsia"/>
        </w:rPr>
        <w:t xml:space="preserve"> </w:t>
      </w:r>
      <w:r w:rsidR="00EF5069">
        <w:t>3</w:t>
      </w:r>
      <w:r w:rsidR="00EF5069">
        <w:rPr>
          <w:rFonts w:hint="eastAsia"/>
        </w:rPr>
        <w:t>DO</w:t>
      </w:r>
      <w:r w:rsidR="00EF5069">
        <w:rPr>
          <w:rFonts w:hint="eastAsia"/>
        </w:rPr>
        <w:t>。</w:t>
      </w:r>
    </w:p>
    <w:p w14:paraId="7686BB59" w14:textId="576E3963" w:rsidR="00EF5069" w:rsidRDefault="00EF5069" w:rsidP="00C1478A">
      <w:pPr>
        <w:pStyle w:val="-"/>
        <w:ind w:firstLine="420"/>
      </w:pPr>
      <w:r>
        <w:rPr>
          <w:rFonts w:hint="eastAsia"/>
        </w:rPr>
        <w:t>更加激烈的战场要属个人电脑市场了。有诸如</w:t>
      </w:r>
      <w:r>
        <w:rPr>
          <w:rFonts w:hint="eastAsia"/>
        </w:rPr>
        <w:t xml:space="preserve"> VGA</w:t>
      </w:r>
      <w:r>
        <w:t xml:space="preserve"> </w:t>
      </w:r>
      <w:r>
        <w:rPr>
          <w:rFonts w:hint="eastAsia"/>
        </w:rPr>
        <w:t>图形和</w:t>
      </w:r>
      <w:r>
        <w:rPr>
          <w:rFonts w:hint="eastAsia"/>
        </w:rPr>
        <w:t xml:space="preserve"> Intel</w:t>
      </w:r>
      <w:r>
        <w:t xml:space="preserve"> </w:t>
      </w:r>
      <w:r>
        <w:rPr>
          <w:rFonts w:hint="eastAsia"/>
        </w:rPr>
        <w:t>i386</w:t>
      </w:r>
      <w:r>
        <w:t xml:space="preserve"> </w:t>
      </w:r>
      <w:r>
        <w:rPr>
          <w:rFonts w:hint="eastAsia"/>
        </w:rPr>
        <w:t>处理器等新技术的加持之</w:t>
      </w:r>
      <w:r>
        <w:rPr>
          <w:rFonts w:hint="eastAsia"/>
        </w:rPr>
        <w:t>后，</w:t>
      </w:r>
      <w:r>
        <w:rPr>
          <w:rFonts w:hint="eastAsia"/>
        </w:rPr>
        <w:t>PC</w:t>
      </w:r>
      <w:r>
        <w:t xml:space="preserve"> </w:t>
      </w:r>
      <w:r>
        <w:rPr>
          <w:rFonts w:hint="eastAsia"/>
        </w:rPr>
        <w:t>已经向我们证明了其发展势头已不可阻挡。在</w:t>
      </w:r>
      <w:r>
        <w:rPr>
          <w:rFonts w:hint="eastAsia"/>
        </w:rPr>
        <w:t xml:space="preserve"> </w:t>
      </w:r>
      <w:r>
        <w:t xml:space="preserve">1993 </w:t>
      </w:r>
      <w:proofErr w:type="gramStart"/>
      <w:r>
        <w:rPr>
          <w:rFonts w:hint="eastAsia"/>
        </w:rPr>
        <w:t>年</w:t>
      </w:r>
      <w:r w:rsidR="00CF4051">
        <w:rPr>
          <w:rFonts w:hint="eastAsia"/>
        </w:rPr>
        <w:t>雅达</w:t>
      </w:r>
      <w:proofErr w:type="gramEnd"/>
      <w:r w:rsidR="00CF4051">
        <w:rPr>
          <w:rFonts w:hint="eastAsia"/>
        </w:rPr>
        <w:t>利退出了这场竞争并专注于他们自己的</w:t>
      </w:r>
      <w:r w:rsidR="00CF4051">
        <w:rPr>
          <w:rFonts w:hint="eastAsia"/>
        </w:rPr>
        <w:t xml:space="preserve"> Jaguar</w:t>
      </w:r>
      <w:r w:rsidR="00CF4051">
        <w:t xml:space="preserve"> </w:t>
      </w:r>
      <w:r w:rsidR="00CF4051">
        <w:rPr>
          <w:rFonts w:hint="eastAsia"/>
        </w:rPr>
        <w:t>主机。</w:t>
      </w:r>
      <w:r w:rsidR="00CF4051">
        <w:rPr>
          <w:rFonts w:hint="eastAsia"/>
        </w:rPr>
        <w:t>Commodore</w:t>
      </w:r>
      <w:r w:rsidR="00CF4051">
        <w:t xml:space="preserve"> </w:t>
      </w:r>
      <w:r w:rsidR="00CF4051">
        <w:rPr>
          <w:rFonts w:hint="eastAsia"/>
        </w:rPr>
        <w:t>也随后于</w:t>
      </w:r>
      <w:r w:rsidR="00CF4051">
        <w:rPr>
          <w:rFonts w:hint="eastAsia"/>
        </w:rPr>
        <w:t xml:space="preserve"> </w:t>
      </w:r>
      <w:r w:rsidR="00CF4051">
        <w:t xml:space="preserve">1994 </w:t>
      </w:r>
      <w:r w:rsidR="00CF4051">
        <w:rPr>
          <w:rFonts w:hint="eastAsia"/>
        </w:rPr>
        <w:t>年宣布破产。只有苹果公司延续了下来，努力</w:t>
      </w:r>
      <w:r w:rsidR="00870C3E">
        <w:rPr>
          <w:rFonts w:hint="eastAsia"/>
        </w:rPr>
        <w:t>经营着自己的</w:t>
      </w:r>
      <w:r w:rsidR="00870C3E">
        <w:rPr>
          <w:rFonts w:hint="eastAsia"/>
        </w:rPr>
        <w:t xml:space="preserve"> Macintosh</w:t>
      </w:r>
      <w:r w:rsidR="00870C3E">
        <w:t xml:space="preserve"> </w:t>
      </w:r>
      <w:r w:rsidR="00870C3E">
        <w:rPr>
          <w:rFonts w:hint="eastAsia"/>
        </w:rPr>
        <w:t>产品线。</w:t>
      </w:r>
    </w:p>
    <w:p w14:paraId="3A9C7AAF" w14:textId="2C1854AE" w:rsidR="00870C3E" w:rsidRDefault="00870C3E" w:rsidP="00C1478A">
      <w:pPr>
        <w:pStyle w:val="-"/>
        <w:ind w:firstLine="420"/>
      </w:pPr>
      <w:r>
        <w:rPr>
          <w:rFonts w:hint="eastAsia"/>
        </w:rPr>
        <w:t>IBM</w:t>
      </w:r>
      <w:r>
        <w:t xml:space="preserve"> </w:t>
      </w:r>
      <w:r>
        <w:rPr>
          <w:rFonts w:hint="eastAsia"/>
        </w:rPr>
        <w:t>也不算是一个赢家。</w:t>
      </w:r>
      <w:r>
        <w:rPr>
          <w:rFonts w:hint="eastAsia"/>
        </w:rPr>
        <w:t>1</w:t>
      </w:r>
      <w:r>
        <w:t xml:space="preserve">994 </w:t>
      </w:r>
      <w:r>
        <w:rPr>
          <w:rFonts w:hint="eastAsia"/>
        </w:rPr>
        <w:t>年康柏公司接替成为了美国最大的</w:t>
      </w:r>
      <w:r>
        <w:rPr>
          <w:rFonts w:hint="eastAsia"/>
        </w:rPr>
        <w:t xml:space="preserve"> PC</w:t>
      </w:r>
      <w:r>
        <w:t xml:space="preserve"> </w:t>
      </w:r>
      <w:r>
        <w:rPr>
          <w:rFonts w:hint="eastAsia"/>
        </w:rPr>
        <w:t>厂商。</w:t>
      </w:r>
      <w:r>
        <w:rPr>
          <w:rFonts w:hint="eastAsia"/>
        </w:rPr>
        <w:t>IBM</w:t>
      </w:r>
      <w:r>
        <w:t xml:space="preserve"> </w:t>
      </w:r>
      <w:r>
        <w:rPr>
          <w:rFonts w:hint="eastAsia"/>
        </w:rPr>
        <w:t>的兼容机体系逐渐形成，工业标准变成了</w:t>
      </w:r>
      <w:r>
        <w:rPr>
          <w:rFonts w:hint="eastAsia"/>
        </w:rPr>
        <w:t xml:space="preserve"> Windows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Intel</w:t>
      </w:r>
      <w:r>
        <w:t xml:space="preserve"> </w:t>
      </w:r>
      <w:proofErr w:type="gramStart"/>
      <w:r>
        <w:rPr>
          <w:rFonts w:hint="eastAsia"/>
        </w:rPr>
        <w:t>芯片组成的“</w:t>
      </w:r>
      <w:proofErr w:type="gramEnd"/>
      <w:r>
        <w:rPr>
          <w:rFonts w:hint="eastAsia"/>
        </w:rPr>
        <w:t>Wintel</w:t>
      </w:r>
      <w:r>
        <w:rPr>
          <w:rFonts w:hint="eastAsia"/>
        </w:rPr>
        <w:t>”组合。</w:t>
      </w:r>
    </w:p>
    <w:p w14:paraId="3C755554" w14:textId="7910103E" w:rsidR="00870C3E" w:rsidRDefault="00870C3E" w:rsidP="00C1478A">
      <w:pPr>
        <w:pStyle w:val="-"/>
        <w:ind w:firstLine="420"/>
      </w:pPr>
      <w:r>
        <w:rPr>
          <w:rFonts w:hint="eastAsia"/>
        </w:rPr>
        <w:t>尽管计算机</w:t>
      </w:r>
      <w:r w:rsidR="000851F3">
        <w:rPr>
          <w:rFonts w:hint="eastAsia"/>
        </w:rPr>
        <w:t>在不断普及，购买一台电脑还是很艰难，因为技术演变太快了，不断</w:t>
      </w:r>
      <w:proofErr w:type="gramStart"/>
      <w:r w:rsidR="000851F3">
        <w:rPr>
          <w:rFonts w:hint="eastAsia"/>
        </w:rPr>
        <w:t>有竞品出现</w:t>
      </w:r>
      <w:proofErr w:type="gramEnd"/>
      <w:r w:rsidR="000851F3">
        <w:rPr>
          <w:rFonts w:hint="eastAsia"/>
        </w:rPr>
        <w:t>，有很多因素需要考虑——平台、处理器、操作系统、调制解调器、声卡、显卡、光驱——</w:t>
      </w:r>
      <w:r w:rsidR="0020561C">
        <w:rPr>
          <w:rFonts w:hint="eastAsia"/>
        </w:rPr>
        <w:t>然而并没有人来跟消费者解释这些专业术语。</w:t>
      </w:r>
    </w:p>
    <w:p w14:paraId="784C12A1" w14:textId="0E11AEDC" w:rsidR="0020561C" w:rsidRDefault="0020561C" w:rsidP="00C1478A">
      <w:pPr>
        <w:pStyle w:val="-"/>
        <w:ind w:firstLine="420"/>
      </w:pPr>
      <w:r>
        <w:rPr>
          <w:rFonts w:hint="eastAsia"/>
        </w:rPr>
        <w:t>但是，如果你做了正确的选择，那你就算是人生赢家了。</w:t>
      </w:r>
    </w:p>
    <w:p w14:paraId="576DEBBD" w14:textId="77777777" w:rsidR="0020561C" w:rsidRDefault="0020561C" w:rsidP="00C1478A">
      <w:pPr>
        <w:pStyle w:val="-"/>
        <w:ind w:firstLine="420"/>
      </w:pPr>
    </w:p>
    <w:p w14:paraId="383102F8" w14:textId="317FC768" w:rsidR="0020561C" w:rsidRDefault="0020561C" w:rsidP="00C94FD5">
      <w:pPr>
        <w:pStyle w:val="-"/>
        <w:ind w:firstLineChars="0" w:firstLine="0"/>
        <w:sectPr w:rsidR="0020561C" w:rsidSect="00F05CFE">
          <w:headerReference w:type="default" r:id="rId10"/>
          <w:footerReference w:type="default" r:id="rId11"/>
          <w:type w:val="continuous"/>
          <w:pgSz w:w="11906" w:h="16838"/>
          <w:pgMar w:top="1440" w:right="1080" w:bottom="1440" w:left="1080" w:header="567" w:footer="567" w:gutter="0"/>
          <w:cols w:num="2" w:space="425"/>
          <w:docGrid w:type="lines" w:linePitch="312"/>
          <w15:footnoteColumns w:val="1"/>
        </w:sectPr>
      </w:pPr>
    </w:p>
    <w:p w14:paraId="4B4BC833" w14:textId="77777777" w:rsidR="00BD4003" w:rsidRPr="008678D1" w:rsidRDefault="007414B3" w:rsidP="00C94FD5">
      <w:pPr>
        <w:pStyle w:val="-"/>
        <w:ind w:firstLineChars="0" w:firstLine="0"/>
      </w:pPr>
      <w:r>
        <w:pict w14:anchorId="597E1E83">
          <v:rect id="_x0000_i1026" style="width:487.3pt;height:1pt" o:hrstd="t" o:hrnoshade="t" o:hr="t" fillcolor="#cfcdcd [2894]" stroked="f"/>
        </w:pict>
      </w:r>
    </w:p>
    <w:p w14:paraId="354C19C8" w14:textId="77777777" w:rsidR="00F7599F" w:rsidRPr="008678D1" w:rsidRDefault="00F7599F" w:rsidP="00D526F4">
      <w:pPr>
        <w:pStyle w:val="-"/>
        <w:ind w:firstLineChars="0" w:firstLine="0"/>
      </w:pPr>
    </w:p>
    <w:p w14:paraId="4385CB8C" w14:textId="77777777" w:rsidR="00F7599F" w:rsidRPr="00045D6A" w:rsidRDefault="00F7599F" w:rsidP="00C94FD5">
      <w:pPr>
        <w:pStyle w:val="-"/>
        <w:ind w:firstLineChars="0" w:firstLine="0"/>
        <w:rPr>
          <w:b/>
          <w:bCs/>
          <w:sz w:val="28"/>
          <w:szCs w:val="28"/>
        </w:rPr>
      </w:pPr>
      <w:r w:rsidRPr="00045D6A">
        <w:rPr>
          <w:rFonts w:hint="eastAsia"/>
          <w:b/>
          <w:bCs/>
          <w:sz w:val="28"/>
          <w:szCs w:val="28"/>
        </w:rPr>
        <w:t>趋势：</w:t>
      </w:r>
    </w:p>
    <w:p w14:paraId="7EDE950B" w14:textId="32D15C09" w:rsidR="00F7599F" w:rsidRPr="008678D1" w:rsidRDefault="00F7599F" w:rsidP="00F7599F">
      <w:pPr>
        <w:pStyle w:val="-"/>
        <w:ind w:firstLine="420"/>
      </w:pPr>
    </w:p>
    <w:p w14:paraId="3C08C95F" w14:textId="24C48FE6" w:rsidR="00C2644F" w:rsidRDefault="002B52FA" w:rsidP="00E57425">
      <w:pPr>
        <w:pStyle w:val="-"/>
        <w:ind w:firstLine="42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667BC7" wp14:editId="312BC6FF">
                <wp:simplePos x="0" y="0"/>
                <wp:positionH relativeFrom="column">
                  <wp:posOffset>5452110</wp:posOffset>
                </wp:positionH>
                <wp:positionV relativeFrom="paragraph">
                  <wp:posOffset>61595</wp:posOffset>
                </wp:positionV>
                <wp:extent cx="708660" cy="2178050"/>
                <wp:effectExtent l="0" t="0" r="0" b="0"/>
                <wp:wrapSquare wrapText="bothSides"/>
                <wp:docPr id="8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2178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2EF288" w14:textId="77777777" w:rsidR="002B52FA" w:rsidRPr="001E50F9" w:rsidRDefault="002B52FA" w:rsidP="002B52F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ascii="宋体" w:hAnsi="宋体" w:hint="eastAsia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发售于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1993 </w:t>
                            </w:r>
                            <w:r>
                              <w:rPr>
                                <w:rFonts w:hint="eastAsia"/>
                              </w:rPr>
                              <w:t>年的《第七访客》（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7</w:t>
                            </w:r>
                            <w:r w:rsidRPr="0077595B">
                              <w:t>th</w:t>
                            </w:r>
                            <w:r>
                              <w:t xml:space="preserve"> Guest</w:t>
                            </w:r>
                            <w:r>
                              <w:rPr>
                                <w:rFonts w:hint="eastAsia"/>
                              </w:rPr>
                              <w:t>）使用了真人来饰演幽灵。通常认为是《神秘岛》（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Myst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）促进了</w:t>
                            </w:r>
                            <w:r>
                              <w:rPr>
                                <w:rFonts w:hint="eastAsia"/>
                              </w:rPr>
                              <w:t xml:space="preserve"> CD-ROM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的普及。</w:t>
                            </w:r>
                          </w:p>
                          <w:p w14:paraId="023CB172" w14:textId="031B3176" w:rsidR="002B52FA" w:rsidRPr="001E50F9" w:rsidRDefault="002B52FA" w:rsidP="002B52FA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667BC7"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6" type="#_x0000_t202" style="position:absolute;left:0;text-align:left;margin-left:429.3pt;margin-top:4.85pt;width:55.8pt;height:17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" stroked="f">
                <v:textbox style="layout-flow:vertical-ideographic" inset="0,0,0,0">
                  <w:txbxContent>
                    <w:p w14:paraId="6B2EF288" w14:textId="77777777" w:rsidR="002B52FA" w:rsidRPr="001E50F9" w:rsidRDefault="002B52FA" w:rsidP="002B52FA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ascii="宋体" w:hAnsi="宋体" w:hint="eastAsia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发售于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1993 </w:t>
                      </w:r>
                      <w:r>
                        <w:rPr>
                          <w:rFonts w:hint="eastAsia"/>
                        </w:rPr>
                        <w:t>年的《第七访客》（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7</w:t>
                      </w:r>
                      <w:r w:rsidRPr="0077595B">
                        <w:t>th</w:t>
                      </w:r>
                      <w:r>
                        <w:t xml:space="preserve"> Guest</w:t>
                      </w:r>
                      <w:r>
                        <w:rPr>
                          <w:rFonts w:hint="eastAsia"/>
                        </w:rPr>
                        <w:t>）使用了真人来饰演幽灵。通常认为是《神秘岛》（</w:t>
                      </w:r>
                      <w:proofErr w:type="spellStart"/>
                      <w:r>
                        <w:rPr>
                          <w:rFonts w:hint="eastAsia"/>
                        </w:rPr>
                        <w:t>Myst</w:t>
                      </w:r>
                      <w:proofErr w:type="spellEnd"/>
                      <w:r>
                        <w:rPr>
                          <w:rFonts w:hint="eastAsia"/>
                        </w:rPr>
                        <w:t>）促进了</w:t>
                      </w:r>
                      <w:r>
                        <w:rPr>
                          <w:rFonts w:hint="eastAsia"/>
                        </w:rPr>
                        <w:t xml:space="preserve"> CD-ROM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的普及。</w:t>
                      </w:r>
                    </w:p>
                    <w:p w14:paraId="023CB172" w14:textId="031B3176" w:rsidR="002B52FA" w:rsidRPr="001E50F9" w:rsidRDefault="002B52FA" w:rsidP="002B52FA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7595B" w:rsidRPr="008678D1">
        <w:rPr>
          <w:noProof/>
        </w:rPr>
        <w:drawing>
          <wp:anchor distT="0" distB="0" distL="114300" distR="114300" simplePos="0" relativeHeight="251670528" behindDoc="1" locked="0" layoutInCell="1" allowOverlap="1" wp14:anchorId="56657C1A" wp14:editId="260D0D97">
            <wp:simplePos x="0" y="0"/>
            <wp:positionH relativeFrom="margin">
              <wp:posOffset>2798445</wp:posOffset>
            </wp:positionH>
            <wp:positionV relativeFrom="paragraph">
              <wp:posOffset>61678</wp:posOffset>
            </wp:positionV>
            <wp:extent cx="2581910" cy="1939925"/>
            <wp:effectExtent l="0" t="0" r="8890" b="317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9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7454">
        <w:rPr>
          <w:rFonts w:hint="eastAsia"/>
          <w:b/>
          <w:bCs/>
        </w:rPr>
        <w:t>CD-ROMs</w:t>
      </w:r>
      <w:r w:rsidR="00647454">
        <w:rPr>
          <w:b/>
          <w:bCs/>
        </w:rPr>
        <w:t xml:space="preserve"> </w:t>
      </w:r>
      <w:r w:rsidR="00647454">
        <w:rPr>
          <w:rFonts w:hint="eastAsia"/>
          <w:b/>
          <w:bCs/>
        </w:rPr>
        <w:t>&amp;</w:t>
      </w:r>
      <w:r w:rsidR="00647454">
        <w:rPr>
          <w:b/>
          <w:bCs/>
        </w:rPr>
        <w:t xml:space="preserve"> </w:t>
      </w:r>
      <w:r w:rsidR="00647454">
        <w:rPr>
          <w:rFonts w:hint="eastAsia"/>
          <w:b/>
          <w:bCs/>
        </w:rPr>
        <w:t>FMV</w:t>
      </w:r>
      <w:r w:rsidR="00F7599F" w:rsidRPr="008678D1">
        <w:rPr>
          <w:rFonts w:hint="eastAsia"/>
          <w:b/>
          <w:bCs/>
        </w:rPr>
        <w:t>：</w:t>
      </w:r>
      <w:r w:rsidR="00647454">
        <w:rPr>
          <w:rFonts w:hint="eastAsia"/>
        </w:rPr>
        <w:t>软盘可以存储最多</w:t>
      </w:r>
      <w:r w:rsidR="00647454">
        <w:rPr>
          <w:rFonts w:hint="eastAsia"/>
        </w:rPr>
        <w:t xml:space="preserve"> </w:t>
      </w:r>
      <w:r w:rsidR="00647454">
        <w:t>1.4</w:t>
      </w:r>
      <w:r w:rsidR="00647454">
        <w:rPr>
          <w:rFonts w:hint="eastAsia"/>
        </w:rPr>
        <w:t>MB</w:t>
      </w:r>
      <w:r w:rsidR="00647454">
        <w:t xml:space="preserve"> </w:t>
      </w:r>
      <w:r w:rsidR="00647454">
        <w:rPr>
          <w:rFonts w:hint="eastAsia"/>
        </w:rPr>
        <w:t>的数据，而新的</w:t>
      </w:r>
      <w:r w:rsidR="00647454">
        <w:t xml:space="preserve"> CD-ROM </w:t>
      </w:r>
      <w:r w:rsidR="00647454">
        <w:rPr>
          <w:rFonts w:hint="eastAsia"/>
        </w:rPr>
        <w:t>可以保存</w:t>
      </w:r>
      <w:r w:rsidR="00647454">
        <w:rPr>
          <w:rFonts w:hint="eastAsia"/>
        </w:rPr>
        <w:t xml:space="preserve"> </w:t>
      </w:r>
      <w:r w:rsidR="00647454">
        <w:t>650</w:t>
      </w:r>
      <w:r w:rsidR="00647454">
        <w:rPr>
          <w:rFonts w:hint="eastAsia"/>
        </w:rPr>
        <w:t>MB</w:t>
      </w:r>
      <w:r w:rsidR="00647454">
        <w:t xml:space="preserve"> </w:t>
      </w:r>
      <w:r w:rsidR="00647454">
        <w:rPr>
          <w:rFonts w:hint="eastAsia"/>
        </w:rPr>
        <w:t>的数据。存储空间的扩大允许开发者实现他们最狂野的想法：不仅仅可以使用预先录制好的音乐替代</w:t>
      </w:r>
      <w:r w:rsidR="00647454">
        <w:rPr>
          <w:rFonts w:hint="eastAsia"/>
        </w:rPr>
        <w:t xml:space="preserve"> MIDI</w:t>
      </w:r>
      <w:r w:rsidR="00647454">
        <w:t xml:space="preserve"> </w:t>
      </w:r>
      <w:r w:rsidR="00647454">
        <w:rPr>
          <w:rFonts w:hint="eastAsia"/>
        </w:rPr>
        <w:t>音乐，还可以使用预渲染的背景、过场动画</w:t>
      </w:r>
      <w:r w:rsidR="00DB2AFA">
        <w:rPr>
          <w:rFonts w:hint="eastAsia"/>
        </w:rPr>
        <w:t>，甚至可以使用真人表演的</w:t>
      </w:r>
      <w:r w:rsidR="00DB2AFA">
        <w:rPr>
          <w:rFonts w:hint="eastAsia"/>
        </w:rPr>
        <w:t xml:space="preserve"> FMV</w:t>
      </w:r>
      <w:r w:rsidR="00DB2AFA">
        <w:rPr>
          <w:rFonts w:hint="eastAsia"/>
        </w:rPr>
        <w:t>（</w:t>
      </w:r>
      <w:r w:rsidR="00DB2AFA">
        <w:rPr>
          <w:rFonts w:hint="eastAsia"/>
        </w:rPr>
        <w:t>Full</w:t>
      </w:r>
      <w:r w:rsidR="00DB2AFA">
        <w:t xml:space="preserve"> </w:t>
      </w:r>
      <w:r w:rsidR="00DB2AFA">
        <w:rPr>
          <w:rFonts w:hint="eastAsia"/>
        </w:rPr>
        <w:t>Motion</w:t>
      </w:r>
      <w:r w:rsidR="00DB2AFA">
        <w:t xml:space="preserve"> </w:t>
      </w:r>
      <w:r w:rsidR="00DB2AFA">
        <w:rPr>
          <w:rFonts w:hint="eastAsia"/>
        </w:rPr>
        <w:t>Video</w:t>
      </w:r>
      <w:r w:rsidR="00DB2AFA">
        <w:rPr>
          <w:rFonts w:hint="eastAsia"/>
        </w:rPr>
        <w:t>）来替代动画。虽然这个技术很快又被淘汰了，在当时它可是被推崇为人们等待已久的游戏和电影的结合。然而这个技术对电脑配置要求很高，需要</w:t>
      </w:r>
      <w:r w:rsidR="0077595B">
        <w:rPr>
          <w:rFonts w:hint="eastAsia"/>
        </w:rPr>
        <w:t>购买</w:t>
      </w:r>
      <w:r w:rsidR="00DB2AFA">
        <w:rPr>
          <w:rFonts w:hint="eastAsia"/>
        </w:rPr>
        <w:t>昂贵的</w:t>
      </w:r>
      <w:r w:rsidR="00DB2AFA">
        <w:t xml:space="preserve"> </w:t>
      </w:r>
      <w:r w:rsidR="00DB2AFA">
        <w:rPr>
          <w:rFonts w:hint="eastAsia"/>
        </w:rPr>
        <w:t>CD-ROM</w:t>
      </w:r>
      <w:r w:rsidR="00DB2AFA">
        <w:t xml:space="preserve"> </w:t>
      </w:r>
      <w:r w:rsidR="00DB2AFA">
        <w:rPr>
          <w:rFonts w:hint="eastAsia"/>
        </w:rPr>
        <w:t>光驱、声卡和显卡。</w:t>
      </w:r>
      <w:r w:rsidR="00647454">
        <w:t xml:space="preserve"> </w:t>
      </w:r>
      <w:r w:rsidR="007414B3">
        <w:pict w14:anchorId="5FB79ADD">
          <v:rect id="_x0000_i1027" style="width:487.3pt;height:1pt" o:hrstd="t" o:hrnoshade="t" o:hr="t" fillcolor="#cfcdcd [2894]" stroked="f"/>
        </w:pict>
      </w:r>
    </w:p>
    <w:p w14:paraId="38221D73" w14:textId="77777777" w:rsidR="00C2644F" w:rsidRDefault="00C2644F" w:rsidP="00F7599F">
      <w:pPr>
        <w:pStyle w:val="-"/>
        <w:ind w:firstLine="420"/>
        <w:rPr>
          <w:b/>
          <w:bCs/>
        </w:rPr>
      </w:pPr>
    </w:p>
    <w:p w14:paraId="0FD099C0" w14:textId="72667BBD" w:rsidR="003119E9" w:rsidRPr="008678D1" w:rsidRDefault="00FA4979" w:rsidP="00F7599F">
      <w:pPr>
        <w:pStyle w:val="-"/>
        <w:ind w:firstLine="420"/>
        <w:rPr>
          <w:rFonts w:hint="eastAsia"/>
        </w:rPr>
      </w:pPr>
      <w:r w:rsidRPr="008678D1">
        <w:rPr>
          <w:rFonts w:hint="eastAsia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1BCFA89" wp14:editId="1DE8E441">
            <wp:simplePos x="0" y="0"/>
            <wp:positionH relativeFrom="column">
              <wp:posOffset>3229223</wp:posOffset>
            </wp:positionH>
            <wp:positionV relativeFrom="paragraph">
              <wp:posOffset>71231</wp:posOffset>
            </wp:positionV>
            <wp:extent cx="2515870" cy="1971675"/>
            <wp:effectExtent l="0" t="0" r="0" b="952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87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1E960D" wp14:editId="7FF89E7E">
                <wp:simplePos x="0" y="0"/>
                <wp:positionH relativeFrom="column">
                  <wp:posOffset>5742940</wp:posOffset>
                </wp:positionH>
                <wp:positionV relativeFrom="paragraph">
                  <wp:posOffset>71561</wp:posOffset>
                </wp:positionV>
                <wp:extent cx="438785" cy="1951990"/>
                <wp:effectExtent l="0" t="0" r="0" b="0"/>
                <wp:wrapSquare wrapText="bothSides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785" cy="19519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913D69" w14:textId="2C045510" w:rsidR="008E7510" w:rsidRPr="00FA4979" w:rsidRDefault="008E7510" w:rsidP="00FA4979">
                            <w:pPr>
                              <w:rPr>
                                <w:rFonts w:ascii="等线" w:eastAsia="黑体" w:hAnsi="等线" w:hint="eastAsia"/>
                                <w:sz w:val="20"/>
                                <w:szCs w:val="21"/>
                                <w:shd w:val="clear" w:color="auto" w:fill="FFFFFF"/>
                              </w:rPr>
                            </w:pPr>
                            <w:r w:rsidRPr="00FA4979">
                              <w:rPr>
                                <w:rFonts w:ascii="等线" w:eastAsia="黑体" w:hAnsi="等线" w:hint="eastAsia"/>
                                <w:sz w:val="20"/>
                                <w:szCs w:val="21"/>
                              </w:rPr>
                              <w:t>图</w:t>
                            </w:r>
                            <w:r w:rsidRPr="00FA4979">
                              <w:rPr>
                                <w:rFonts w:ascii="等线" w:eastAsia="黑体" w:hAnsi="等线" w:hint="eastAsia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FA4979">
                              <w:rPr>
                                <w:rFonts w:ascii="等线" w:eastAsia="黑体" w:hAnsi="等线"/>
                                <w:sz w:val="20"/>
                                <w:szCs w:val="21"/>
                              </w:rPr>
                              <w:fldChar w:fldCharType="begin"/>
                            </w:r>
                            <w:r w:rsidRPr="00FA4979">
                              <w:rPr>
                                <w:rFonts w:ascii="等线" w:eastAsia="黑体" w:hAnsi="等线"/>
                                <w:sz w:val="20"/>
                                <w:szCs w:val="21"/>
                              </w:rPr>
                              <w:instrText xml:space="preserve"> </w:instrText>
                            </w:r>
                            <w:r w:rsidRPr="00FA4979">
                              <w:rPr>
                                <w:rFonts w:ascii="等线" w:eastAsia="黑体" w:hAnsi="等线" w:hint="eastAsia"/>
                                <w:sz w:val="20"/>
                                <w:szCs w:val="21"/>
                              </w:rPr>
                              <w:instrText xml:space="preserve">SEQ </w:instrText>
                            </w:r>
                            <w:r w:rsidRPr="00FA4979">
                              <w:rPr>
                                <w:rFonts w:ascii="等线" w:eastAsia="黑体" w:hAnsi="等线" w:hint="eastAsia"/>
                                <w:sz w:val="20"/>
                                <w:szCs w:val="21"/>
                              </w:rPr>
                              <w:instrText>图</w:instrText>
                            </w:r>
                            <w:r w:rsidRPr="00FA4979">
                              <w:rPr>
                                <w:rFonts w:ascii="等线" w:eastAsia="黑体" w:hAnsi="等线" w:hint="eastAsia"/>
                                <w:sz w:val="20"/>
                                <w:szCs w:val="21"/>
                              </w:rPr>
                              <w:instrText xml:space="preserve"> \* ARABIC</w:instrText>
                            </w:r>
                            <w:r w:rsidRPr="00FA4979">
                              <w:rPr>
                                <w:rFonts w:ascii="等线" w:eastAsia="黑体" w:hAnsi="等线"/>
                                <w:sz w:val="20"/>
                                <w:szCs w:val="21"/>
                              </w:rPr>
                              <w:instrText xml:space="preserve"> </w:instrText>
                            </w:r>
                            <w:r w:rsidRPr="00FA4979">
                              <w:rPr>
                                <w:rFonts w:ascii="等线" w:eastAsia="黑体" w:hAnsi="等线"/>
                                <w:sz w:val="20"/>
                                <w:szCs w:val="21"/>
                              </w:rPr>
                              <w:fldChar w:fldCharType="separate"/>
                            </w:r>
                            <w:r w:rsidR="002B52FA" w:rsidRPr="00FA4979">
                              <w:rPr>
                                <w:rFonts w:ascii="等线" w:eastAsia="黑体" w:hAnsi="等线"/>
                                <w:noProof/>
                                <w:sz w:val="20"/>
                                <w:szCs w:val="21"/>
                              </w:rPr>
                              <w:t>2</w:t>
                            </w:r>
                            <w:r w:rsidRPr="00FA4979">
                              <w:rPr>
                                <w:rFonts w:ascii="等线" w:eastAsia="黑体" w:hAnsi="等线"/>
                                <w:sz w:val="20"/>
                                <w:szCs w:val="21"/>
                              </w:rPr>
                              <w:fldChar w:fldCharType="end"/>
                            </w:r>
                            <w:r w:rsidR="00014B39" w:rsidRPr="00FA4979">
                              <w:rPr>
                                <w:rFonts w:ascii="等线" w:eastAsia="黑体" w:hAnsi="等线" w:hint="eastAsia"/>
                                <w:sz w:val="2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FA4979">
                              <w:rPr>
                                <w:rFonts w:ascii="等线" w:eastAsia="黑体" w:hAnsi="等线"/>
                                <w:sz w:val="20"/>
                                <w:szCs w:val="21"/>
                                <w:shd w:val="clear" w:color="auto" w:fill="FFFFFF"/>
                              </w:rPr>
                              <w:t xml:space="preserve">ESRB </w:t>
                            </w:r>
                            <w:r w:rsidR="00FA4979">
                              <w:rPr>
                                <w:rFonts w:ascii="等线" w:eastAsia="黑体" w:hAnsi="等线" w:hint="eastAsia"/>
                                <w:sz w:val="20"/>
                                <w:szCs w:val="21"/>
                                <w:shd w:val="clear" w:color="auto" w:fill="FFFFFF"/>
                              </w:rPr>
                              <w:t>分级制度是工业界对审查需求做出的反应。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E960D" id="_x0000_s1027" type="#_x0000_t202" style="position:absolute;left:0;text-align:left;margin-left:452.2pt;margin-top:5.65pt;width:34.55pt;height:15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" stroked="f">
                <v:textbox style="layout-flow:vertical-ideographic" inset="0,0,0,0">
                  <w:txbxContent>
                    <w:p w14:paraId="54913D69" w14:textId="2C045510" w:rsidR="008E7510" w:rsidRPr="00FA4979" w:rsidRDefault="008E7510" w:rsidP="00FA4979">
                      <w:pPr>
                        <w:rPr>
                          <w:rFonts w:ascii="等线" w:eastAsia="黑体" w:hAnsi="等线" w:hint="eastAsia"/>
                          <w:sz w:val="20"/>
                          <w:szCs w:val="21"/>
                          <w:shd w:val="clear" w:color="auto" w:fill="FFFFFF"/>
                        </w:rPr>
                      </w:pPr>
                      <w:r w:rsidRPr="00FA4979">
                        <w:rPr>
                          <w:rFonts w:ascii="等线" w:eastAsia="黑体" w:hAnsi="等线" w:hint="eastAsia"/>
                          <w:sz w:val="20"/>
                          <w:szCs w:val="21"/>
                        </w:rPr>
                        <w:t>图</w:t>
                      </w:r>
                      <w:r w:rsidRPr="00FA4979">
                        <w:rPr>
                          <w:rFonts w:ascii="等线" w:eastAsia="黑体" w:hAnsi="等线" w:hint="eastAsia"/>
                          <w:sz w:val="20"/>
                          <w:szCs w:val="21"/>
                        </w:rPr>
                        <w:t xml:space="preserve"> </w:t>
                      </w:r>
                      <w:r w:rsidRPr="00FA4979">
                        <w:rPr>
                          <w:rFonts w:ascii="等线" w:eastAsia="黑体" w:hAnsi="等线"/>
                          <w:sz w:val="20"/>
                          <w:szCs w:val="21"/>
                        </w:rPr>
                        <w:fldChar w:fldCharType="begin"/>
                      </w:r>
                      <w:r w:rsidRPr="00FA4979">
                        <w:rPr>
                          <w:rFonts w:ascii="等线" w:eastAsia="黑体" w:hAnsi="等线"/>
                          <w:sz w:val="20"/>
                          <w:szCs w:val="21"/>
                        </w:rPr>
                        <w:instrText xml:space="preserve"> </w:instrText>
                      </w:r>
                      <w:r w:rsidRPr="00FA4979">
                        <w:rPr>
                          <w:rFonts w:ascii="等线" w:eastAsia="黑体" w:hAnsi="等线" w:hint="eastAsia"/>
                          <w:sz w:val="20"/>
                          <w:szCs w:val="21"/>
                        </w:rPr>
                        <w:instrText xml:space="preserve">SEQ </w:instrText>
                      </w:r>
                      <w:r w:rsidRPr="00FA4979">
                        <w:rPr>
                          <w:rFonts w:ascii="等线" w:eastAsia="黑体" w:hAnsi="等线" w:hint="eastAsia"/>
                          <w:sz w:val="20"/>
                          <w:szCs w:val="21"/>
                        </w:rPr>
                        <w:instrText>图</w:instrText>
                      </w:r>
                      <w:r w:rsidRPr="00FA4979">
                        <w:rPr>
                          <w:rFonts w:ascii="等线" w:eastAsia="黑体" w:hAnsi="等线" w:hint="eastAsia"/>
                          <w:sz w:val="20"/>
                          <w:szCs w:val="21"/>
                        </w:rPr>
                        <w:instrText xml:space="preserve"> \* ARABIC</w:instrText>
                      </w:r>
                      <w:r w:rsidRPr="00FA4979">
                        <w:rPr>
                          <w:rFonts w:ascii="等线" w:eastAsia="黑体" w:hAnsi="等线"/>
                          <w:sz w:val="20"/>
                          <w:szCs w:val="21"/>
                        </w:rPr>
                        <w:instrText xml:space="preserve"> </w:instrText>
                      </w:r>
                      <w:r w:rsidRPr="00FA4979">
                        <w:rPr>
                          <w:rFonts w:ascii="等线" w:eastAsia="黑体" w:hAnsi="等线"/>
                          <w:sz w:val="20"/>
                          <w:szCs w:val="21"/>
                        </w:rPr>
                        <w:fldChar w:fldCharType="separate"/>
                      </w:r>
                      <w:r w:rsidR="002B52FA" w:rsidRPr="00FA4979">
                        <w:rPr>
                          <w:rFonts w:ascii="等线" w:eastAsia="黑体" w:hAnsi="等线"/>
                          <w:noProof/>
                          <w:sz w:val="20"/>
                          <w:szCs w:val="21"/>
                        </w:rPr>
                        <w:t>2</w:t>
                      </w:r>
                      <w:r w:rsidRPr="00FA4979">
                        <w:rPr>
                          <w:rFonts w:ascii="等线" w:eastAsia="黑体" w:hAnsi="等线"/>
                          <w:sz w:val="20"/>
                          <w:szCs w:val="21"/>
                        </w:rPr>
                        <w:fldChar w:fldCharType="end"/>
                      </w:r>
                      <w:r w:rsidR="00014B39" w:rsidRPr="00FA4979">
                        <w:rPr>
                          <w:rFonts w:ascii="等线" w:eastAsia="黑体" w:hAnsi="等线" w:hint="eastAsia"/>
                          <w:sz w:val="20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FA4979">
                        <w:rPr>
                          <w:rFonts w:ascii="等线" w:eastAsia="黑体" w:hAnsi="等线"/>
                          <w:sz w:val="20"/>
                          <w:szCs w:val="21"/>
                          <w:shd w:val="clear" w:color="auto" w:fill="FFFFFF"/>
                        </w:rPr>
                        <w:t xml:space="preserve">ESRB </w:t>
                      </w:r>
                      <w:r w:rsidR="00FA4979">
                        <w:rPr>
                          <w:rFonts w:ascii="等线" w:eastAsia="黑体" w:hAnsi="等线" w:hint="eastAsia"/>
                          <w:sz w:val="20"/>
                          <w:szCs w:val="21"/>
                          <w:shd w:val="clear" w:color="auto" w:fill="FFFFFF"/>
                        </w:rPr>
                        <w:t>分级制度是工业界对审查需求做出的反应。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F33">
        <w:rPr>
          <w:rFonts w:hint="eastAsia"/>
          <w:b/>
          <w:bCs/>
        </w:rPr>
        <w:t>娱乐软件分级委员会（</w:t>
      </w:r>
      <w:r w:rsidR="00BE5F33">
        <w:rPr>
          <w:rFonts w:hint="eastAsia"/>
          <w:b/>
          <w:bCs/>
        </w:rPr>
        <w:t>The</w:t>
      </w:r>
      <w:r w:rsidR="00BE5F33">
        <w:rPr>
          <w:b/>
          <w:bCs/>
        </w:rPr>
        <w:t xml:space="preserve"> Entertainment Software Rating Board</w:t>
      </w:r>
      <w:r w:rsidR="00BE5F33">
        <w:rPr>
          <w:rFonts w:hint="eastAsia"/>
          <w:b/>
          <w:bCs/>
        </w:rPr>
        <w:t>，</w:t>
      </w:r>
      <w:r w:rsidR="00BE5F33">
        <w:rPr>
          <w:rFonts w:hint="eastAsia"/>
          <w:b/>
          <w:bCs/>
        </w:rPr>
        <w:t>ESRB</w:t>
      </w:r>
      <w:r w:rsidR="00BE5F33">
        <w:rPr>
          <w:rFonts w:hint="eastAsia"/>
          <w:b/>
          <w:bCs/>
        </w:rPr>
        <w:t>）</w:t>
      </w:r>
      <w:r w:rsidR="00014B39" w:rsidRPr="008678D1">
        <w:rPr>
          <w:rFonts w:hint="eastAsia"/>
          <w:b/>
          <w:bCs/>
        </w:rPr>
        <w:t>：</w:t>
      </w:r>
      <w:r w:rsidR="00BE5F33">
        <w:rPr>
          <w:rFonts w:hint="eastAsia"/>
        </w:rPr>
        <w:t>尽管暴力和性在电子游戏中出现已经不是什么新鲜事情了，但在游戏中使用了真人表演之后，比如《真人快打》和《午夜陷阱》（</w:t>
      </w:r>
      <w:r w:rsidR="00BE5F33">
        <w:rPr>
          <w:rFonts w:hint="eastAsia"/>
        </w:rPr>
        <w:t>Night</w:t>
      </w:r>
      <w:r w:rsidR="00BE5F33">
        <w:t xml:space="preserve"> </w:t>
      </w:r>
      <w:r w:rsidR="00BE5F33">
        <w:rPr>
          <w:rFonts w:hint="eastAsia"/>
        </w:rPr>
        <w:t>Trap</w:t>
      </w:r>
      <w:r w:rsidR="00BE5F33">
        <w:rPr>
          <w:rFonts w:hint="eastAsia"/>
        </w:rPr>
        <w:t>），让这个话题变</w:t>
      </w:r>
      <w:r w:rsidR="008A78ED">
        <w:rPr>
          <w:rFonts w:hint="eastAsia"/>
        </w:rPr>
        <w:t>成争议的焦点，并在</w:t>
      </w:r>
      <w:r w:rsidR="008A78ED">
        <w:rPr>
          <w:rFonts w:hint="eastAsia"/>
        </w:rPr>
        <w:t xml:space="preserve"> </w:t>
      </w:r>
      <w:r w:rsidR="008A78ED">
        <w:t xml:space="preserve">1993 </w:t>
      </w:r>
      <w:r w:rsidR="008A78ED">
        <w:rPr>
          <w:rFonts w:hint="eastAsia"/>
        </w:rPr>
        <w:t>年举办了一场听证会。任天堂做出了回应，开始审核他们发行的游戏；</w:t>
      </w:r>
      <w:proofErr w:type="gramStart"/>
      <w:r w:rsidR="008A78ED">
        <w:rPr>
          <w:rFonts w:hint="eastAsia"/>
        </w:rPr>
        <w:t>世</w:t>
      </w:r>
      <w:proofErr w:type="gramEnd"/>
      <w:r w:rsidR="008A78ED">
        <w:rPr>
          <w:rFonts w:hint="eastAsia"/>
        </w:rPr>
        <w:t>嘉也打造了自己的分级机制。最终几家游戏公司联手形成了娱乐软件协会（</w:t>
      </w:r>
      <w:r w:rsidR="008A78ED">
        <w:rPr>
          <w:rFonts w:hint="eastAsia"/>
        </w:rPr>
        <w:t>Entertainment</w:t>
      </w:r>
      <w:r w:rsidR="008A78ED">
        <w:t xml:space="preserve"> </w:t>
      </w:r>
      <w:r w:rsidR="008A78ED">
        <w:rPr>
          <w:rFonts w:hint="eastAsia"/>
        </w:rPr>
        <w:t>Software</w:t>
      </w:r>
      <w:r w:rsidR="008A78ED">
        <w:t xml:space="preserve"> </w:t>
      </w:r>
      <w:r w:rsidR="008A78ED">
        <w:rPr>
          <w:rFonts w:hint="eastAsia"/>
        </w:rPr>
        <w:t>Association</w:t>
      </w:r>
      <w:r w:rsidR="008A78ED">
        <w:rPr>
          <w:rFonts w:hint="eastAsia"/>
        </w:rPr>
        <w:t>，</w:t>
      </w:r>
      <w:r w:rsidR="008A78ED">
        <w:rPr>
          <w:rFonts w:hint="eastAsia"/>
        </w:rPr>
        <w:t>ESA</w:t>
      </w:r>
      <w:r w:rsidR="008A78ED">
        <w:rPr>
          <w:rFonts w:hint="eastAsia"/>
        </w:rPr>
        <w:t>），</w:t>
      </w:r>
      <w:r w:rsidR="002B52FA">
        <w:rPr>
          <w:rFonts w:hint="eastAsia"/>
        </w:rPr>
        <w:t>促使了具有自律性质的</w:t>
      </w:r>
      <w:r w:rsidR="002B52FA">
        <w:rPr>
          <w:rFonts w:hint="eastAsia"/>
        </w:rPr>
        <w:t xml:space="preserve"> ESRB</w:t>
      </w:r>
      <w:r w:rsidR="002B52FA">
        <w:t xml:space="preserve"> </w:t>
      </w:r>
      <w:r w:rsidR="002B52FA">
        <w:rPr>
          <w:rFonts w:hint="eastAsia"/>
        </w:rPr>
        <w:t>分级机制在</w:t>
      </w:r>
      <w:r w:rsidR="002B52FA">
        <w:rPr>
          <w:rFonts w:hint="eastAsia"/>
        </w:rPr>
        <w:t xml:space="preserve"> </w:t>
      </w:r>
      <w:r w:rsidR="002B52FA">
        <w:t xml:space="preserve">1994 </w:t>
      </w:r>
      <w:r w:rsidR="002B52FA">
        <w:rPr>
          <w:rFonts w:hint="eastAsia"/>
        </w:rPr>
        <w:t>年的创立。</w:t>
      </w:r>
    </w:p>
    <w:p w14:paraId="50A70D7A" w14:textId="77777777" w:rsidR="00C10B27" w:rsidRDefault="00C10B27" w:rsidP="00F7599F">
      <w:pPr>
        <w:pStyle w:val="-"/>
        <w:ind w:firstLine="420"/>
      </w:pPr>
    </w:p>
    <w:p w14:paraId="33BCDA09" w14:textId="77777777" w:rsidR="00C10B27" w:rsidRPr="008678D1" w:rsidRDefault="007414B3" w:rsidP="00C94FD5">
      <w:pPr>
        <w:pStyle w:val="-"/>
        <w:ind w:firstLineChars="0" w:firstLine="0"/>
      </w:pPr>
      <w:r>
        <w:pict w14:anchorId="2D5A90B6">
          <v:rect id="_x0000_i1028" style="width:487.3pt;height:1pt" o:hrstd="t" o:hrnoshade="t" o:hr="t" fillcolor="#cfcdcd [2894]" stroked="f"/>
        </w:pict>
      </w:r>
    </w:p>
    <w:p w14:paraId="6F056781" w14:textId="77777777" w:rsidR="0032626C" w:rsidRPr="008678D1" w:rsidRDefault="0032626C" w:rsidP="0032626C">
      <w:pPr>
        <w:rPr>
          <w:rFonts w:ascii="Times New Roman" w:eastAsia="微软雅黑" w:hAnsi="Times New Roman"/>
        </w:rPr>
      </w:pPr>
    </w:p>
    <w:p w14:paraId="3D60B0B5" w14:textId="0BB3D061" w:rsidR="009718DA" w:rsidRDefault="00AE75B3" w:rsidP="00014B39">
      <w:pPr>
        <w:pStyle w:val="-"/>
        <w:ind w:firstLine="420"/>
        <w:rPr>
          <w:rFonts w:hint="eastAsia"/>
        </w:rPr>
      </w:pPr>
      <w:r w:rsidRPr="00014B39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066E5104" wp14:editId="2629CEAD">
            <wp:simplePos x="0" y="0"/>
            <wp:positionH relativeFrom="margin">
              <wp:posOffset>2967990</wp:posOffset>
            </wp:positionH>
            <wp:positionV relativeFrom="paragraph">
              <wp:posOffset>90805</wp:posOffset>
            </wp:positionV>
            <wp:extent cx="2416175" cy="1709420"/>
            <wp:effectExtent l="0" t="0" r="3175" b="508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175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4B3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648064" wp14:editId="34258C6E">
                <wp:simplePos x="0" y="0"/>
                <wp:positionH relativeFrom="margin">
                  <wp:posOffset>5476240</wp:posOffset>
                </wp:positionH>
                <wp:positionV relativeFrom="paragraph">
                  <wp:posOffset>66675</wp:posOffset>
                </wp:positionV>
                <wp:extent cx="710565" cy="2154555"/>
                <wp:effectExtent l="0" t="0" r="0" b="0"/>
                <wp:wrapSquare wrapText="bothSides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565" cy="21545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5FD43C" w14:textId="4A7D1688" w:rsidR="001E4CC3" w:rsidRPr="00202F99" w:rsidRDefault="001E4CC3" w:rsidP="00C94FD5">
                            <w:pPr>
                              <w:pStyle w:val="Caption"/>
                              <w:rPr>
                                <w:rFonts w:ascii="Times New Roman" w:eastAsia="微软雅黑" w:hAnsi="Times New Roman" w:hint="eastAsia"/>
                                <w:noProof/>
                              </w:rPr>
                            </w:pPr>
                            <w:r>
                              <w:t>图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 w:rsidR="00BF2200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="00AE75B3">
                              <w:rPr>
                                <w:rFonts w:hint="eastAsia"/>
                              </w:rPr>
                              <w:t>《异形</w:t>
                            </w:r>
                            <w:r w:rsidR="00AE75B3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AE75B3">
                              <w:t>TC</w:t>
                            </w:r>
                            <w:r w:rsidR="00AE75B3">
                              <w:rPr>
                                <w:rFonts w:hint="eastAsia"/>
                              </w:rPr>
                              <w:t>》（</w:t>
                            </w:r>
                            <w:r w:rsidR="00AE75B3">
                              <w:rPr>
                                <w:rFonts w:hint="eastAsia"/>
                              </w:rPr>
                              <w:t>Aliens</w:t>
                            </w:r>
                            <w:r w:rsidR="00AE75B3">
                              <w:t xml:space="preserve"> TC</w:t>
                            </w:r>
                            <w:r w:rsidR="00AE75B3">
                              <w:rPr>
                                <w:rFonts w:hint="eastAsia"/>
                              </w:rPr>
                              <w:t>）是《毁灭战士》的完整替换</w:t>
                            </w:r>
                            <w:r w:rsidR="00AE75B3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AE75B3">
                              <w:t>Mod</w:t>
                            </w:r>
                            <w:r w:rsidR="00AE75B3">
                              <w:rPr>
                                <w:rFonts w:hint="eastAsia"/>
                              </w:rPr>
                              <w:t>（</w:t>
                            </w:r>
                            <w:r w:rsidR="00AE75B3">
                              <w:rPr>
                                <w:rFonts w:hint="eastAsia"/>
                              </w:rPr>
                              <w:t>total</w:t>
                            </w:r>
                            <w:r w:rsidR="00AE75B3">
                              <w:t xml:space="preserve"> conversation mod</w:t>
                            </w:r>
                            <w:r w:rsidR="00AE75B3">
                              <w:rPr>
                                <w:rFonts w:hint="eastAsia"/>
                              </w:rPr>
                              <w:t>），基于《异形》电影制作，发布于</w:t>
                            </w:r>
                            <w:r w:rsidR="00AE75B3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AE75B3">
                              <w:t xml:space="preserve">1994 </w:t>
                            </w:r>
                            <w:r w:rsidR="00AE75B3">
                              <w:rPr>
                                <w:rFonts w:hint="eastAsia"/>
                              </w:rPr>
                              <w:t>年。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48064" id="文本框 17" o:spid="_x0000_s1028" type="#_x0000_t202" style="position:absolute;left:0;text-align:left;margin-left:431.2pt;margin-top:5.25pt;width:55.95pt;height:169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" stroked="f">
                <v:textbox style="layout-flow:vertical-ideographic" inset="0,0,0,0">
                  <w:txbxContent>
                    <w:p w14:paraId="565FD43C" w14:textId="4A7D1688" w:rsidR="001E4CC3" w:rsidRPr="00202F99" w:rsidRDefault="001E4CC3" w:rsidP="00C94FD5">
                      <w:pPr>
                        <w:pStyle w:val="Caption"/>
                        <w:rPr>
                          <w:rFonts w:ascii="Times New Roman" w:eastAsia="微软雅黑" w:hAnsi="Times New Roman" w:hint="eastAsia"/>
                          <w:noProof/>
                        </w:rPr>
                      </w:pPr>
                      <w:r>
                        <w:t>图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 w:rsidR="00BF2200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="00AE75B3">
                        <w:rPr>
                          <w:rFonts w:hint="eastAsia"/>
                        </w:rPr>
                        <w:t>《异形</w:t>
                      </w:r>
                      <w:r w:rsidR="00AE75B3">
                        <w:rPr>
                          <w:rFonts w:hint="eastAsia"/>
                        </w:rPr>
                        <w:t xml:space="preserve"> </w:t>
                      </w:r>
                      <w:r w:rsidR="00AE75B3">
                        <w:t>TC</w:t>
                      </w:r>
                      <w:r w:rsidR="00AE75B3">
                        <w:rPr>
                          <w:rFonts w:hint="eastAsia"/>
                        </w:rPr>
                        <w:t>》（</w:t>
                      </w:r>
                      <w:r w:rsidR="00AE75B3">
                        <w:rPr>
                          <w:rFonts w:hint="eastAsia"/>
                        </w:rPr>
                        <w:t>Aliens</w:t>
                      </w:r>
                      <w:r w:rsidR="00AE75B3">
                        <w:t xml:space="preserve"> TC</w:t>
                      </w:r>
                      <w:r w:rsidR="00AE75B3">
                        <w:rPr>
                          <w:rFonts w:hint="eastAsia"/>
                        </w:rPr>
                        <w:t>）是《毁灭战士》的完整替换</w:t>
                      </w:r>
                      <w:r w:rsidR="00AE75B3">
                        <w:rPr>
                          <w:rFonts w:hint="eastAsia"/>
                        </w:rPr>
                        <w:t xml:space="preserve"> </w:t>
                      </w:r>
                      <w:r w:rsidR="00AE75B3">
                        <w:t>Mod</w:t>
                      </w:r>
                      <w:r w:rsidR="00AE75B3">
                        <w:rPr>
                          <w:rFonts w:hint="eastAsia"/>
                        </w:rPr>
                        <w:t>（</w:t>
                      </w:r>
                      <w:r w:rsidR="00AE75B3">
                        <w:rPr>
                          <w:rFonts w:hint="eastAsia"/>
                        </w:rPr>
                        <w:t>total</w:t>
                      </w:r>
                      <w:r w:rsidR="00AE75B3">
                        <w:t xml:space="preserve"> conversation mod</w:t>
                      </w:r>
                      <w:r w:rsidR="00AE75B3">
                        <w:rPr>
                          <w:rFonts w:hint="eastAsia"/>
                        </w:rPr>
                        <w:t>），基于《异形》电影制作，发布于</w:t>
                      </w:r>
                      <w:r w:rsidR="00AE75B3">
                        <w:rPr>
                          <w:rFonts w:hint="eastAsia"/>
                        </w:rPr>
                        <w:t xml:space="preserve"> </w:t>
                      </w:r>
                      <w:r w:rsidR="00AE75B3">
                        <w:t xml:space="preserve">1994 </w:t>
                      </w:r>
                      <w:r w:rsidR="00AE75B3">
                        <w:rPr>
                          <w:rFonts w:hint="eastAsia"/>
                        </w:rPr>
                        <w:t>年。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36EC">
        <w:rPr>
          <w:rFonts w:hint="eastAsia"/>
          <w:b/>
          <w:bCs/>
          <w:noProof/>
        </w:rPr>
        <w:t>制作</w:t>
      </w:r>
      <w:r w:rsidR="00AF3518">
        <w:rPr>
          <w:rFonts w:hint="eastAsia"/>
          <w:b/>
          <w:bCs/>
          <w:noProof/>
        </w:rPr>
        <w:t>模组</w:t>
      </w:r>
      <w:r w:rsidR="007B36EC">
        <w:rPr>
          <w:rFonts w:hint="eastAsia"/>
          <w:b/>
          <w:bCs/>
          <w:noProof/>
        </w:rPr>
        <w:t>（</w:t>
      </w:r>
      <w:r w:rsidR="007B36EC">
        <w:rPr>
          <w:rFonts w:hint="eastAsia"/>
          <w:b/>
          <w:bCs/>
          <w:noProof/>
        </w:rPr>
        <w:t>Modding</w:t>
      </w:r>
      <w:r w:rsidR="007B36EC">
        <w:rPr>
          <w:rFonts w:hint="eastAsia"/>
          <w:b/>
          <w:bCs/>
          <w:noProof/>
        </w:rPr>
        <w:t>）</w:t>
      </w:r>
      <w:r w:rsidR="00014B39" w:rsidRPr="00014B39">
        <w:rPr>
          <w:b/>
          <w:bCs/>
          <w:noProof/>
        </w:rPr>
        <w:t>：</w:t>
      </w:r>
      <w:r w:rsidR="00AF3518">
        <w:rPr>
          <w:rFonts w:hint="eastAsia"/>
          <w:noProof/>
        </w:rPr>
        <w:t>程序员早在电子游戏刚出现的时候就开始</w:t>
      </w:r>
      <w:r w:rsidR="007B36EC">
        <w:rPr>
          <w:rFonts w:hint="eastAsia"/>
          <w:noProof/>
        </w:rPr>
        <w:t>对别人家的游戏搞一些代码上修修补补的事情，但是</w:t>
      </w:r>
      <w:r w:rsidR="007B36EC">
        <w:rPr>
          <w:rFonts w:hint="eastAsia"/>
          <w:noProof/>
        </w:rPr>
        <w:t xml:space="preserve"> id</w:t>
      </w:r>
      <w:r w:rsidR="007B36EC">
        <w:rPr>
          <w:noProof/>
        </w:rPr>
        <w:t xml:space="preserve"> </w:t>
      </w:r>
      <w:r w:rsidR="007B36EC">
        <w:rPr>
          <w:rFonts w:hint="eastAsia"/>
          <w:noProof/>
        </w:rPr>
        <w:t>Software</w:t>
      </w:r>
      <w:r w:rsidR="007B36EC">
        <w:rPr>
          <w:noProof/>
        </w:rPr>
        <w:t xml:space="preserve"> </w:t>
      </w:r>
      <w:r w:rsidR="007B36EC">
        <w:rPr>
          <w:rFonts w:hint="eastAsia"/>
          <w:noProof/>
        </w:rPr>
        <w:t>注意到了给《德军总部</w:t>
      </w:r>
      <w:r w:rsidR="007B36EC">
        <w:rPr>
          <w:rFonts w:hint="eastAsia"/>
          <w:noProof/>
        </w:rPr>
        <w:t xml:space="preserve"> </w:t>
      </w:r>
      <w:r w:rsidR="007B36EC">
        <w:rPr>
          <w:noProof/>
        </w:rPr>
        <w:t>3</w:t>
      </w:r>
      <w:r w:rsidR="007B36EC">
        <w:rPr>
          <w:rFonts w:hint="eastAsia"/>
          <w:noProof/>
        </w:rPr>
        <w:t>D</w:t>
      </w:r>
      <w:r w:rsidR="007B36EC">
        <w:rPr>
          <w:rFonts w:hint="eastAsia"/>
          <w:noProof/>
        </w:rPr>
        <w:t>》写</w:t>
      </w:r>
      <w:r w:rsidR="007B36EC">
        <w:rPr>
          <w:rFonts w:hint="eastAsia"/>
          <w:noProof/>
        </w:rPr>
        <w:t xml:space="preserve"> Mod</w:t>
      </w:r>
      <w:r w:rsidR="007B36EC">
        <w:rPr>
          <w:noProof/>
        </w:rPr>
        <w:t xml:space="preserve"> </w:t>
      </w:r>
      <w:r w:rsidR="007B36EC">
        <w:rPr>
          <w:rFonts w:hint="eastAsia"/>
          <w:noProof/>
        </w:rPr>
        <w:t>是多么费劲，于是决定将《毁灭战士》制作成容易模改的形式——所有需要的数据都包含在</w:t>
      </w:r>
      <w:r w:rsidR="007B36EC">
        <w:rPr>
          <w:rFonts w:hint="eastAsia"/>
          <w:noProof/>
        </w:rPr>
        <w:t xml:space="preserve"> WAD</w:t>
      </w:r>
      <w:r w:rsidR="007B36EC">
        <w:rPr>
          <w:noProof/>
        </w:rPr>
        <w:t xml:space="preserve"> </w:t>
      </w:r>
      <w:r w:rsidR="007B36EC">
        <w:rPr>
          <w:rFonts w:hint="eastAsia"/>
          <w:noProof/>
        </w:rPr>
        <w:t>文件中（“</w:t>
      </w:r>
      <w:r w:rsidR="007B36EC">
        <w:rPr>
          <w:rFonts w:hint="eastAsia"/>
          <w:noProof/>
        </w:rPr>
        <w:t>Where</w:t>
      </w:r>
      <w:r w:rsidR="007B36EC">
        <w:rPr>
          <w:noProof/>
        </w:rPr>
        <w:t>’s All the Data?</w:t>
      </w:r>
      <w:r w:rsidR="007B36EC">
        <w:rPr>
          <w:rFonts w:hint="eastAsia"/>
          <w:noProof/>
        </w:rPr>
        <w:t>”）。</w:t>
      </w:r>
      <w:r w:rsidR="00185907">
        <w:rPr>
          <w:rFonts w:hint="eastAsia"/>
          <w:noProof/>
        </w:rPr>
        <w:t>随着《毁灭战士》的火爆和互联网的兴起，数以千计的</w:t>
      </w:r>
      <w:r w:rsidR="00185907">
        <w:rPr>
          <w:rFonts w:hint="eastAsia"/>
          <w:noProof/>
        </w:rPr>
        <w:t xml:space="preserve"> Mod</w:t>
      </w:r>
      <w:r w:rsidR="00185907">
        <w:rPr>
          <w:noProof/>
        </w:rPr>
        <w:t xml:space="preserve"> </w:t>
      </w:r>
      <w:r w:rsidR="00185907">
        <w:rPr>
          <w:rFonts w:hint="eastAsia"/>
          <w:noProof/>
        </w:rPr>
        <w:t>被制作出来。这个哲学也被带到了《雷神之锤》（</w:t>
      </w:r>
      <w:r w:rsidR="00185907">
        <w:rPr>
          <w:rFonts w:hint="eastAsia"/>
          <w:noProof/>
        </w:rPr>
        <w:t>Quake</w:t>
      </w:r>
      <w:r w:rsidR="00185907">
        <w:rPr>
          <w:rFonts w:hint="eastAsia"/>
          <w:noProof/>
        </w:rPr>
        <w:t>）和《半条命》（</w:t>
      </w:r>
      <w:r w:rsidR="00185907">
        <w:rPr>
          <w:rFonts w:hint="eastAsia"/>
          <w:noProof/>
        </w:rPr>
        <w:t>Half-Life</w:t>
      </w:r>
      <w:r w:rsidR="00185907">
        <w:rPr>
          <w:rFonts w:hint="eastAsia"/>
          <w:noProof/>
        </w:rPr>
        <w:t>）中，诞生了像《军团要塞》（</w:t>
      </w:r>
      <w:r w:rsidR="00185907">
        <w:rPr>
          <w:rFonts w:hint="eastAsia"/>
          <w:noProof/>
        </w:rPr>
        <w:t>Team</w:t>
      </w:r>
      <w:r w:rsidR="00185907">
        <w:rPr>
          <w:noProof/>
        </w:rPr>
        <w:t xml:space="preserve"> </w:t>
      </w:r>
      <w:r w:rsidR="00185907">
        <w:rPr>
          <w:rFonts w:hint="eastAsia"/>
          <w:noProof/>
        </w:rPr>
        <w:t>Fortess</w:t>
      </w:r>
      <w:r w:rsidR="00185907">
        <w:rPr>
          <w:rFonts w:hint="eastAsia"/>
          <w:noProof/>
        </w:rPr>
        <w:t>）和《反恐精英》（</w:t>
      </w:r>
      <w:r w:rsidR="00185907">
        <w:rPr>
          <w:rFonts w:hint="eastAsia"/>
          <w:noProof/>
        </w:rPr>
        <w:t>Counter-Strike</w:t>
      </w:r>
      <w:r w:rsidR="00185907">
        <w:rPr>
          <w:rFonts w:hint="eastAsia"/>
          <w:noProof/>
        </w:rPr>
        <w:t>）</w:t>
      </w:r>
      <w:r w:rsidR="00BF2200">
        <w:rPr>
          <w:rFonts w:hint="eastAsia"/>
          <w:noProof/>
        </w:rPr>
        <w:t>这样传奇品质的</w:t>
      </w:r>
      <w:r w:rsidR="00BF2200">
        <w:rPr>
          <w:rFonts w:hint="eastAsia"/>
          <w:noProof/>
        </w:rPr>
        <w:t xml:space="preserve"> Mod</w:t>
      </w:r>
      <w:r w:rsidR="00BF2200">
        <w:rPr>
          <w:rFonts w:hint="eastAsia"/>
          <w:noProof/>
        </w:rPr>
        <w:t>。</w:t>
      </w:r>
    </w:p>
    <w:p w14:paraId="4167D882" w14:textId="77777777" w:rsidR="0014303F" w:rsidRDefault="007414B3">
      <w:pPr>
        <w:rPr>
          <w:rFonts w:ascii="Times New Roman" w:eastAsia="微软雅黑" w:hAnsi="Times New Roman"/>
        </w:rPr>
      </w:pPr>
      <w:r>
        <w:pict w14:anchorId="0F2DD553">
          <v:rect id="_x0000_i1029" style="width:472.05pt;height:1.25pt" o:hrpct="990" o:hrstd="t" o:hrnoshade="t" o:hr="t" fillcolor="#cfcdcd [2894]" stroked="f"/>
        </w:pict>
      </w:r>
    </w:p>
    <w:p w14:paraId="47E9DB60" w14:textId="77777777" w:rsidR="0014303F" w:rsidRDefault="0014303F" w:rsidP="00C94FD5">
      <w:pPr>
        <w:rPr>
          <w:rFonts w:ascii="Times New Roman" w:eastAsia="微软雅黑" w:hAnsi="Times New Roman"/>
        </w:rPr>
      </w:pPr>
    </w:p>
    <w:p w14:paraId="7191DE25" w14:textId="77777777" w:rsidR="0014303F" w:rsidRDefault="0014303F" w:rsidP="00C94FD5">
      <w:pPr>
        <w:rPr>
          <w:rFonts w:ascii="Times New Roman" w:eastAsia="微软雅黑" w:hAnsi="Times New Roman"/>
        </w:rPr>
        <w:sectPr w:rsidR="0014303F" w:rsidSect="00BD4003">
          <w:type w:val="continuous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04041D58" w14:textId="19E0C182" w:rsidR="007A2F5C" w:rsidRDefault="007A2F5C" w:rsidP="00C94FD5">
      <w:pPr>
        <w:rPr>
          <w:rFonts w:ascii="Times New Roman" w:eastAsia="微软雅黑" w:hAnsi="Times New Roman"/>
          <w:b/>
          <w:bCs/>
          <w:color w:val="06661D"/>
        </w:rPr>
      </w:pPr>
      <w:r w:rsidRPr="00C94FD5">
        <w:rPr>
          <w:rFonts w:ascii="Times New Roman" w:eastAsia="微软雅黑" w:hAnsi="Times New Roman"/>
          <w:b/>
          <w:bCs/>
          <w:color w:val="06661D"/>
        </w:rPr>
        <w:t>19</w:t>
      </w:r>
      <w:r w:rsidR="009F3CE0">
        <w:rPr>
          <w:rFonts w:ascii="Times New Roman" w:eastAsia="微软雅黑" w:hAnsi="Times New Roman"/>
          <w:b/>
          <w:bCs/>
          <w:color w:val="06661D"/>
        </w:rPr>
        <w:t>90</w:t>
      </w:r>
      <w:r w:rsidR="008E3527">
        <w:rPr>
          <w:rFonts w:ascii="Times New Roman" w:eastAsia="微软雅黑" w:hAnsi="Times New Roman"/>
          <w:b/>
          <w:bCs/>
          <w:color w:val="06661D"/>
        </w:rPr>
        <w:t xml:space="preserve"> </w:t>
      </w:r>
      <w:r w:rsidRPr="00C94FD5">
        <w:rPr>
          <w:rFonts w:ascii="Times New Roman" w:eastAsia="微软雅黑" w:hAnsi="Times New Roman" w:hint="eastAsia"/>
          <w:b/>
          <w:bCs/>
          <w:color w:val="06661D"/>
        </w:rPr>
        <w:t>年：</w:t>
      </w:r>
    </w:p>
    <w:p w14:paraId="5E6C49E7" w14:textId="77777777" w:rsidR="009F3CE0" w:rsidRPr="00C94FD5" w:rsidRDefault="009F3CE0" w:rsidP="00C94FD5">
      <w:pPr>
        <w:rPr>
          <w:rFonts w:ascii="Times New Roman" w:eastAsia="微软雅黑" w:hAnsi="Times New Roman" w:hint="eastAsia"/>
          <w:b/>
          <w:bCs/>
          <w:color w:val="06661D"/>
        </w:rPr>
      </w:pPr>
    </w:p>
    <w:p w14:paraId="2CE65BA9" w14:textId="77777777" w:rsidR="008B31A9" w:rsidRDefault="00646B5E" w:rsidP="00C94FD5">
      <w:pPr>
        <w:rPr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/>
          <w:noProof/>
        </w:rPr>
        <w:drawing>
          <wp:inline distT="0" distB="0" distL="0" distR="0" wp14:anchorId="6C5D9675" wp14:editId="4C22E239">
            <wp:extent cx="1882800" cy="2268814"/>
            <wp:effectExtent l="0" t="0" r="317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800" cy="2268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7400F" w14:textId="714D86B6" w:rsidR="00DA66B8" w:rsidRDefault="00DA66B8" w:rsidP="00C94FD5">
      <w:pPr>
        <w:rPr>
          <w:rFonts w:ascii="Times New Roman" w:eastAsia="微软雅黑" w:hAnsi="Times New Roman"/>
        </w:rPr>
      </w:pPr>
    </w:p>
    <w:p w14:paraId="4635E46F" w14:textId="2D790797" w:rsidR="009F3CE0" w:rsidRDefault="009F3CE0" w:rsidP="00C94FD5">
      <w:pPr>
        <w:rPr>
          <w:rFonts w:ascii="Times New Roman" w:eastAsia="微软雅黑" w:hAnsi="Times New Roman"/>
        </w:rPr>
      </w:pPr>
      <w:r w:rsidRPr="009F3CE0">
        <w:rPr>
          <w:rFonts w:ascii="Times New Roman" w:eastAsia="微软雅黑" w:hAnsi="Times New Roman"/>
          <w:b/>
          <w:bCs/>
        </w:rPr>
        <w:t>Windows 3.0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发布。微软和许多公司合作售卖预装了</w:t>
      </w:r>
      <w:r>
        <w:rPr>
          <w:rFonts w:ascii="Times New Roman" w:eastAsia="微软雅黑" w:hAnsi="Times New Roman" w:hint="eastAsia"/>
        </w:rPr>
        <w:t xml:space="preserve"> Windows</w:t>
      </w:r>
      <w:r>
        <w:rPr>
          <w:rFonts w:ascii="Times New Roman" w:eastAsia="微软雅黑" w:hAnsi="Times New Roman"/>
        </w:rPr>
        <w:t xml:space="preserve"> 3.0 </w:t>
      </w:r>
      <w:r>
        <w:rPr>
          <w:rFonts w:ascii="Times New Roman" w:eastAsia="微软雅黑" w:hAnsi="Times New Roman" w:hint="eastAsia"/>
        </w:rPr>
        <w:t>的</w:t>
      </w:r>
      <w:r>
        <w:rPr>
          <w:rFonts w:ascii="Times New Roman" w:eastAsia="微软雅黑" w:hAnsi="Times New Roman" w:hint="eastAsia"/>
        </w:rPr>
        <w:t xml:space="preserve"> IBM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兼容机，让它变得</w:t>
      </w:r>
      <w:r>
        <w:rPr>
          <w:rFonts w:ascii="Times New Roman" w:eastAsia="微软雅黑" w:hAnsi="Times New Roman" w:hint="eastAsia"/>
        </w:rPr>
        <w:t>相当流行。</w:t>
      </w:r>
    </w:p>
    <w:p w14:paraId="17250612" w14:textId="0266AEB1" w:rsidR="009F3CE0" w:rsidRDefault="009F3CE0" w:rsidP="00C94FD5">
      <w:pPr>
        <w:rPr>
          <w:rFonts w:ascii="Times New Roman" w:eastAsia="微软雅黑" w:hAnsi="Times New Roman"/>
        </w:rPr>
      </w:pPr>
    </w:p>
    <w:p w14:paraId="38488116" w14:textId="7663F3D5" w:rsidR="009F3CE0" w:rsidRDefault="009F3CE0" w:rsidP="00C94FD5">
      <w:pPr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  <w:noProof/>
        </w:rPr>
        <w:drawing>
          <wp:inline distT="0" distB="0" distL="0" distR="0" wp14:anchorId="738E21F2" wp14:editId="4D1B2C2F">
            <wp:extent cx="1882800" cy="1384917"/>
            <wp:effectExtent l="0" t="0" r="3175" b="6350"/>
            <wp:docPr id="9" name="Picture 9" descr="A close-up of a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lose-up of a logo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800" cy="138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DEDE" w14:textId="5BE66FE2" w:rsidR="009F3CE0" w:rsidRDefault="009F3CE0" w:rsidP="00C94FD5">
      <w:pPr>
        <w:rPr>
          <w:rFonts w:ascii="Times New Roman" w:eastAsia="微软雅黑" w:hAnsi="Times New Roman"/>
        </w:rPr>
      </w:pPr>
    </w:p>
    <w:p w14:paraId="325F240B" w14:textId="372031A4" w:rsidR="009F3CE0" w:rsidRDefault="00F709D1" w:rsidP="00C94FD5">
      <w:pPr>
        <w:rPr>
          <w:rFonts w:ascii="Times New Roman" w:eastAsia="微软雅黑" w:hAnsi="Times New Roman"/>
        </w:rPr>
      </w:pPr>
      <w:r w:rsidRPr="00F709D1">
        <w:rPr>
          <w:rFonts w:ascii="Times New Roman" w:eastAsia="微软雅黑" w:hAnsi="Times New Roman" w:hint="eastAsia"/>
          <w:b/>
          <w:bCs/>
        </w:rPr>
        <w:t>万维网（</w:t>
      </w:r>
      <w:r w:rsidRPr="00F709D1">
        <w:rPr>
          <w:rFonts w:ascii="Times New Roman" w:eastAsia="微软雅黑" w:hAnsi="Times New Roman" w:hint="eastAsia"/>
          <w:b/>
          <w:bCs/>
        </w:rPr>
        <w:t>World</w:t>
      </w:r>
      <w:r w:rsidRPr="00F709D1">
        <w:rPr>
          <w:rFonts w:ascii="Times New Roman" w:eastAsia="微软雅黑" w:hAnsi="Times New Roman"/>
          <w:b/>
          <w:bCs/>
        </w:rPr>
        <w:t xml:space="preserve"> </w:t>
      </w:r>
      <w:r w:rsidRPr="00F709D1">
        <w:rPr>
          <w:rFonts w:ascii="Times New Roman" w:eastAsia="微软雅黑" w:hAnsi="Times New Roman" w:hint="eastAsia"/>
          <w:b/>
          <w:bCs/>
        </w:rPr>
        <w:t>Wide</w:t>
      </w:r>
      <w:r w:rsidRPr="00F709D1">
        <w:rPr>
          <w:rFonts w:ascii="Times New Roman" w:eastAsia="微软雅黑" w:hAnsi="Times New Roman"/>
          <w:b/>
          <w:bCs/>
        </w:rPr>
        <w:t xml:space="preserve"> </w:t>
      </w:r>
      <w:r w:rsidRPr="00F709D1">
        <w:rPr>
          <w:rFonts w:ascii="Times New Roman" w:eastAsia="微软雅黑" w:hAnsi="Times New Roman" w:hint="eastAsia"/>
          <w:b/>
          <w:bCs/>
        </w:rPr>
        <w:t>Web</w:t>
      </w:r>
      <w:r w:rsidRPr="00F709D1">
        <w:rPr>
          <w:rFonts w:ascii="Times New Roman" w:eastAsia="微软雅黑" w:hAnsi="Times New Roman" w:hint="eastAsia"/>
          <w:b/>
          <w:bCs/>
        </w:rPr>
        <w:t>）</w:t>
      </w:r>
      <w:r>
        <w:rPr>
          <w:rFonts w:ascii="Times New Roman" w:eastAsia="微软雅黑" w:hAnsi="Times New Roman" w:hint="eastAsia"/>
        </w:rPr>
        <w:t>，就是我们现在所说的互联网（</w:t>
      </w:r>
      <w:r>
        <w:rPr>
          <w:rFonts w:ascii="Times New Roman" w:eastAsia="微软雅黑" w:hAnsi="Times New Roman" w:hint="eastAsia"/>
        </w:rPr>
        <w:t>Internet</w:t>
      </w:r>
      <w:r>
        <w:rPr>
          <w:rFonts w:ascii="Times New Roman" w:eastAsia="微软雅黑" w:hAnsi="Times New Roman" w:hint="eastAsia"/>
        </w:rPr>
        <w:t>），随着第一个网页浏览器、</w:t>
      </w:r>
      <w:r>
        <w:rPr>
          <w:rFonts w:ascii="Times New Roman" w:eastAsia="微软雅黑" w:hAnsi="Times New Roman" w:hint="eastAsia"/>
        </w:rPr>
        <w:t>HTTP</w:t>
      </w:r>
      <w:r>
        <w:rPr>
          <w:rFonts w:ascii="Times New Roman" w:eastAsia="微软雅黑" w:hAnsi="Times New Roman" w:hint="eastAsia"/>
        </w:rPr>
        <w:t>、</w:t>
      </w:r>
      <w:r>
        <w:rPr>
          <w:rFonts w:ascii="Times New Roman" w:eastAsia="微软雅黑" w:hAnsi="Times New Roman" w:hint="eastAsia"/>
        </w:rPr>
        <w:t>HTML</w:t>
      </w:r>
      <w:r>
        <w:rPr>
          <w:rFonts w:ascii="Times New Roman" w:eastAsia="微软雅黑" w:hAnsi="Times New Roman" w:hint="eastAsia"/>
        </w:rPr>
        <w:t>、和网页的发明而启动。</w:t>
      </w:r>
    </w:p>
    <w:p w14:paraId="48138621" w14:textId="77777777" w:rsidR="00056463" w:rsidRDefault="00056463" w:rsidP="005C22D8">
      <w:pPr>
        <w:rPr>
          <w:rFonts w:ascii="微软雅黑" w:eastAsia="微软雅黑" w:hAnsi="微软雅黑"/>
          <w:shd w:val="clear" w:color="auto" w:fill="FFFFFF"/>
        </w:rPr>
      </w:pPr>
    </w:p>
    <w:p w14:paraId="300D721C" w14:textId="5D9B8F31" w:rsidR="00E57425" w:rsidRPr="00C94FD5" w:rsidRDefault="00E57425" w:rsidP="00E57425">
      <w:pPr>
        <w:rPr>
          <w:rFonts w:ascii="Times New Roman" w:eastAsia="微软雅黑" w:hAnsi="Times New Roman"/>
          <w:b/>
          <w:bCs/>
          <w:color w:val="06661D"/>
        </w:rPr>
      </w:pPr>
      <w:r w:rsidRPr="00C94FD5">
        <w:rPr>
          <w:rFonts w:ascii="Times New Roman" w:eastAsia="微软雅黑" w:hAnsi="Times New Roman"/>
          <w:b/>
          <w:bCs/>
          <w:color w:val="06661D"/>
        </w:rPr>
        <w:t>19</w:t>
      </w:r>
      <w:r w:rsidR="00F709D1">
        <w:rPr>
          <w:rFonts w:ascii="Times New Roman" w:eastAsia="微软雅黑" w:hAnsi="Times New Roman"/>
          <w:b/>
          <w:bCs/>
          <w:color w:val="06661D"/>
        </w:rPr>
        <w:t>91</w:t>
      </w:r>
      <w:r>
        <w:rPr>
          <w:rFonts w:ascii="Times New Roman" w:eastAsia="微软雅黑" w:hAnsi="Times New Roman"/>
          <w:b/>
          <w:bCs/>
          <w:color w:val="06661D"/>
        </w:rPr>
        <w:t xml:space="preserve"> </w:t>
      </w:r>
      <w:r w:rsidRPr="00C94FD5">
        <w:rPr>
          <w:rFonts w:ascii="Times New Roman" w:eastAsia="微软雅黑" w:hAnsi="Times New Roman" w:hint="eastAsia"/>
          <w:b/>
          <w:bCs/>
          <w:color w:val="06661D"/>
        </w:rPr>
        <w:t>年：</w:t>
      </w:r>
    </w:p>
    <w:p w14:paraId="0EDF7903" w14:textId="77777777" w:rsidR="008620FA" w:rsidRPr="008678D1" w:rsidRDefault="008620FA" w:rsidP="007B67B2">
      <w:pPr>
        <w:rPr>
          <w:rFonts w:ascii="Times New Roman" w:eastAsia="微软雅黑" w:hAnsi="Times New Roman"/>
        </w:rPr>
      </w:pPr>
    </w:p>
    <w:p w14:paraId="2E321D97" w14:textId="77777777" w:rsidR="008B31A9" w:rsidRDefault="00300232" w:rsidP="00C94FD5">
      <w:pPr>
        <w:rPr>
          <w:rFonts w:ascii="Times New Roman" w:eastAsia="微软雅黑" w:hAnsi="Times New Roman"/>
          <w:b/>
          <w:bCs/>
        </w:rPr>
      </w:pPr>
      <w:r w:rsidRPr="008678D1">
        <w:rPr>
          <w:rFonts w:ascii="Times New Roman" w:eastAsia="微软雅黑" w:hAnsi="Times New Roman"/>
          <w:noProof/>
        </w:rPr>
        <w:drawing>
          <wp:inline distT="0" distB="0" distL="0" distR="0" wp14:anchorId="5DAA5099" wp14:editId="0D3DC44C">
            <wp:extent cx="1882800" cy="2752079"/>
            <wp:effectExtent l="0" t="0" r="317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800" cy="2752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5F7DB" w14:textId="77777777" w:rsidR="00DA66B8" w:rsidRPr="008678D1" w:rsidRDefault="00DA66B8" w:rsidP="00C94FD5">
      <w:pPr>
        <w:rPr>
          <w:rFonts w:ascii="Times New Roman" w:eastAsia="微软雅黑" w:hAnsi="Times New Roman"/>
          <w:b/>
          <w:bCs/>
        </w:rPr>
      </w:pPr>
    </w:p>
    <w:p w14:paraId="212269C6" w14:textId="07DD0A0F" w:rsidR="008E3527" w:rsidRPr="005C22D8" w:rsidRDefault="00F709D1" w:rsidP="008E3527">
      <w:pPr>
        <w:rPr>
          <w:rFonts w:ascii="Times New Roman" w:eastAsia="微软雅黑" w:hAnsi="Times New Roman"/>
          <w:color w:val="06661D"/>
        </w:rPr>
      </w:pPr>
      <w:r w:rsidRPr="00311B17">
        <w:rPr>
          <w:rFonts w:ascii="微软雅黑" w:eastAsia="微软雅黑" w:hAnsi="微软雅黑" w:hint="eastAsia"/>
          <w:b/>
          <w:bCs/>
        </w:rPr>
        <w:lastRenderedPageBreak/>
        <w:t>《刺猬索尼克》</w:t>
      </w:r>
      <w:r w:rsidR="00311B17">
        <w:rPr>
          <w:rFonts w:ascii="微软雅黑" w:eastAsia="微软雅黑" w:hAnsi="微软雅黑" w:hint="eastAsia"/>
          <w:b/>
          <w:bCs/>
        </w:rPr>
        <w:t>（Sonic</w:t>
      </w:r>
      <w:r w:rsidR="00311B17">
        <w:rPr>
          <w:rFonts w:ascii="微软雅黑" w:eastAsia="微软雅黑" w:hAnsi="微软雅黑"/>
          <w:b/>
          <w:bCs/>
        </w:rPr>
        <w:t>: The Hedgehog</w:t>
      </w:r>
      <w:r w:rsidR="00311B17">
        <w:rPr>
          <w:rFonts w:ascii="微软雅黑" w:eastAsia="微软雅黑" w:hAnsi="微软雅黑" w:hint="eastAsia"/>
          <w:b/>
          <w:bCs/>
        </w:rPr>
        <w:t>）</w:t>
      </w:r>
      <w:r w:rsidR="00311B17">
        <w:rPr>
          <w:rFonts w:ascii="微软雅黑" w:eastAsia="微软雅黑" w:hAnsi="微软雅黑" w:hint="eastAsia"/>
        </w:rPr>
        <w:t>是</w:t>
      </w:r>
      <w:proofErr w:type="gramStart"/>
      <w:r w:rsidR="00311B17">
        <w:rPr>
          <w:rFonts w:ascii="微软雅黑" w:eastAsia="微软雅黑" w:hAnsi="微软雅黑" w:hint="eastAsia"/>
        </w:rPr>
        <w:t>世</w:t>
      </w:r>
      <w:proofErr w:type="gramEnd"/>
      <w:r w:rsidR="00311B17">
        <w:rPr>
          <w:rFonts w:ascii="微软雅黑" w:eastAsia="微软雅黑" w:hAnsi="微软雅黑" w:hint="eastAsia"/>
        </w:rPr>
        <w:t>嘉对标任天堂的马里奥的作品。快速且不安分，这个吉祥物在九十年代成为了游戏的一个标志，尤其是象征着任天堂和</w:t>
      </w:r>
      <w:proofErr w:type="gramStart"/>
      <w:r w:rsidR="00311B17">
        <w:rPr>
          <w:rFonts w:ascii="微软雅黑" w:eastAsia="微软雅黑" w:hAnsi="微软雅黑" w:hint="eastAsia"/>
        </w:rPr>
        <w:t>世嘉</w:t>
      </w:r>
      <w:proofErr w:type="gramEnd"/>
      <w:r w:rsidR="00311B17">
        <w:rPr>
          <w:rFonts w:ascii="微软雅黑" w:eastAsia="微软雅黑" w:hAnsi="微软雅黑" w:hint="eastAsia"/>
        </w:rPr>
        <w:t>的主机大战。</w:t>
      </w:r>
    </w:p>
    <w:p w14:paraId="404082E8" w14:textId="77777777" w:rsidR="008B31A9" w:rsidRPr="008678D1" w:rsidRDefault="008B31A9" w:rsidP="007B67B2">
      <w:pPr>
        <w:rPr>
          <w:rFonts w:ascii="Times New Roman" w:eastAsia="微软雅黑" w:hAnsi="Times New Roman"/>
        </w:rPr>
      </w:pPr>
    </w:p>
    <w:p w14:paraId="05EADE0B" w14:textId="77777777" w:rsidR="008B31A9" w:rsidRDefault="005A7514" w:rsidP="00C94FD5">
      <w:pPr>
        <w:rPr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/>
          <w:noProof/>
        </w:rPr>
        <w:drawing>
          <wp:inline distT="0" distB="0" distL="0" distR="0" wp14:anchorId="4165F9C4" wp14:editId="002B9FCF">
            <wp:extent cx="1882800" cy="1035794"/>
            <wp:effectExtent l="0" t="0" r="317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800" cy="1035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504B8" w14:textId="77777777" w:rsidR="00DA66B8" w:rsidRPr="008678D1" w:rsidRDefault="00DA66B8" w:rsidP="00C94FD5">
      <w:pPr>
        <w:rPr>
          <w:rFonts w:ascii="Times New Roman" w:eastAsia="微软雅黑" w:hAnsi="Times New Roman"/>
        </w:rPr>
      </w:pPr>
    </w:p>
    <w:p w14:paraId="3EA2CD94" w14:textId="77777777" w:rsidR="001B5FF9" w:rsidRDefault="005C22D8" w:rsidP="0032626C">
      <w:pPr>
        <w:ind w:firstLineChars="200" w:firstLine="420"/>
        <w:rPr>
          <w:rFonts w:ascii="Times New Roman" w:eastAsia="微软雅黑" w:hAnsi="Times New Roman"/>
        </w:rPr>
      </w:pPr>
      <w:proofErr w:type="gramStart"/>
      <w:r w:rsidRPr="0014303F">
        <w:rPr>
          <w:rFonts w:ascii="Times New Roman" w:eastAsia="微软雅黑" w:hAnsi="Times New Roman" w:hint="eastAsia"/>
          <w:b/>
          <w:bCs/>
        </w:rPr>
        <w:t>世</w:t>
      </w:r>
      <w:proofErr w:type="gramEnd"/>
      <w:r w:rsidRPr="0014303F">
        <w:rPr>
          <w:rFonts w:ascii="Times New Roman" w:eastAsia="微软雅黑" w:hAnsi="Times New Roman" w:hint="eastAsia"/>
          <w:b/>
          <w:bCs/>
        </w:rPr>
        <w:t>嘉四代</w:t>
      </w:r>
      <w:r w:rsidRPr="005C22D8">
        <w:rPr>
          <w:rFonts w:ascii="Times New Roman" w:eastAsia="微软雅黑" w:hAnsi="Times New Roman" w:hint="eastAsia"/>
        </w:rPr>
        <w:t>登陆西方市场。与任天堂相比，</w:t>
      </w:r>
      <w:proofErr w:type="gramStart"/>
      <w:r w:rsidRPr="005C22D8">
        <w:rPr>
          <w:rFonts w:ascii="Times New Roman" w:eastAsia="微软雅黑" w:hAnsi="Times New Roman" w:hint="eastAsia"/>
        </w:rPr>
        <w:t>世</w:t>
      </w:r>
      <w:proofErr w:type="gramEnd"/>
      <w:r w:rsidRPr="005C22D8">
        <w:rPr>
          <w:rFonts w:ascii="Times New Roman" w:eastAsia="微软雅黑" w:hAnsi="Times New Roman" w:hint="eastAsia"/>
        </w:rPr>
        <w:t>嘉在技术上更胜一筹，但游戏库较小。当时</w:t>
      </w:r>
      <w:r w:rsidR="00DA66B8">
        <w:rPr>
          <w:rFonts w:ascii="Times New Roman" w:eastAsia="微软雅黑" w:hAnsi="Times New Roman" w:hint="eastAsia"/>
        </w:rPr>
        <w:t>其</w:t>
      </w:r>
      <w:r w:rsidRPr="005C22D8">
        <w:rPr>
          <w:rFonts w:ascii="Times New Roman" w:eastAsia="微软雅黑" w:hAnsi="Times New Roman" w:hint="eastAsia"/>
        </w:rPr>
        <w:t>销量超过一千万，在欧洲和巴西备受追捧。</w:t>
      </w:r>
    </w:p>
    <w:p w14:paraId="06B56C3A" w14:textId="77777777" w:rsidR="005C22D8" w:rsidRPr="005C22D8" w:rsidRDefault="005C22D8" w:rsidP="007B67B2">
      <w:pPr>
        <w:rPr>
          <w:rFonts w:ascii="Times New Roman" w:eastAsia="微软雅黑" w:hAnsi="Times New Roman"/>
        </w:rPr>
      </w:pPr>
    </w:p>
    <w:p w14:paraId="7905AF27" w14:textId="77777777" w:rsidR="00655173" w:rsidRDefault="00655173" w:rsidP="00045D6A">
      <w:r w:rsidRPr="008678D1">
        <w:rPr>
          <w:rFonts w:hint="eastAsia"/>
          <w:noProof/>
        </w:rPr>
        <w:drawing>
          <wp:inline distT="0" distB="0" distL="0" distR="0" wp14:anchorId="249E863E" wp14:editId="7090BB49">
            <wp:extent cx="1882800" cy="132054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800" cy="1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D734F" w14:textId="77777777" w:rsidR="00DA66B8" w:rsidRDefault="00DA66B8" w:rsidP="00045D6A"/>
    <w:p w14:paraId="06DD9F8E" w14:textId="77777777" w:rsidR="005C22D8" w:rsidRPr="007B67B2" w:rsidRDefault="005C22D8" w:rsidP="005C22D8">
      <w:pPr>
        <w:rPr>
          <w:rFonts w:ascii="Times New Roman" w:hAnsi="Times New Roman" w:cs="Times New Roman"/>
        </w:rPr>
      </w:pPr>
      <w:r w:rsidRPr="007B67B2">
        <w:rPr>
          <w:rFonts w:ascii="Times New Roman" w:eastAsia="微软雅黑" w:hAnsi="Times New Roman" w:cs="Times New Roman" w:hint="eastAsia"/>
          <w:b/>
          <w:bCs/>
          <w:shd w:val="clear" w:color="auto" w:fill="FFFFFF"/>
        </w:rPr>
        <w:t>《勇者斗恶龙》</w:t>
      </w:r>
      <w:r w:rsidR="002D64A9" w:rsidRPr="002D64A9">
        <w:rPr>
          <w:rFonts w:ascii="Times New Roman" w:hAnsi="Times New Roman" w:cs="Times New Roman" w:hint="eastAsia"/>
          <w:b/>
          <w:bCs/>
          <w:shd w:val="clear" w:color="auto" w:fill="FFFFFF"/>
        </w:rPr>
        <w:t>（</w:t>
      </w:r>
      <w:r w:rsidRPr="002D64A9">
        <w:rPr>
          <w:rFonts w:ascii="Times New Roman" w:hAnsi="Times New Roman" w:cs="Times New Roman"/>
          <w:b/>
          <w:bCs/>
          <w:shd w:val="clear" w:color="auto" w:fill="FFFFFF"/>
        </w:rPr>
        <w:t>Dragon Quest</w:t>
      </w:r>
      <w:r w:rsidRPr="002D64A9">
        <w:rPr>
          <w:rFonts w:ascii="Times New Roman" w:hAnsi="Times New Roman" w:cs="Times New Roman" w:hint="eastAsia"/>
          <w:b/>
          <w:bCs/>
          <w:shd w:val="clear" w:color="auto" w:fill="FFFFFF"/>
        </w:rPr>
        <w:t>）</w:t>
      </w:r>
      <w:r w:rsidRPr="007B67B2">
        <w:rPr>
          <w:rFonts w:ascii="Times New Roman" w:eastAsia="微软雅黑" w:hAnsi="Times New Roman" w:cs="Times New Roman" w:hint="eastAsia"/>
          <w:shd w:val="clear" w:color="auto" w:fill="FFFFFF"/>
        </w:rPr>
        <w:t>在日本发售，运行平台为</w:t>
      </w:r>
      <w:r w:rsidR="00DA66B8" w:rsidRPr="007B67B2">
        <w:rPr>
          <w:rFonts w:ascii="Times New Roman" w:eastAsia="微软雅黑" w:hAnsi="Times New Roman" w:cs="Times New Roman"/>
          <w:shd w:val="clear" w:color="auto" w:fill="FFFFFF"/>
        </w:rPr>
        <w:t xml:space="preserve"> </w:t>
      </w:r>
      <w:r w:rsidRPr="002D64A9">
        <w:rPr>
          <w:rFonts w:ascii="Times New Roman" w:eastAsia="微软雅黑" w:hAnsi="Times New Roman" w:cs="Times New Roman"/>
          <w:shd w:val="clear" w:color="auto" w:fill="FFFFFF"/>
        </w:rPr>
        <w:t>FC</w:t>
      </w:r>
      <w:r w:rsidR="00DA66B8" w:rsidRPr="002D64A9">
        <w:rPr>
          <w:rFonts w:ascii="Times New Roman" w:eastAsia="微软雅黑" w:hAnsi="Times New Roman" w:cs="Times New Roman"/>
          <w:shd w:val="clear" w:color="auto" w:fill="FFFFFF"/>
        </w:rPr>
        <w:t xml:space="preserve"> </w:t>
      </w:r>
      <w:r w:rsidRPr="007B67B2">
        <w:rPr>
          <w:rFonts w:ascii="Times New Roman" w:eastAsia="微软雅黑" w:hAnsi="Times New Roman" w:cs="Times New Roman" w:hint="eastAsia"/>
          <w:shd w:val="clear" w:color="auto" w:fill="FFFFFF"/>
        </w:rPr>
        <w:t>红白机。该游戏集《巫术》</w:t>
      </w:r>
      <w:r w:rsidR="002D64A9" w:rsidRPr="007B67B2">
        <w:rPr>
          <w:rFonts w:ascii="Times New Roman" w:eastAsia="微软雅黑" w:hAnsi="Times New Roman" w:cs="Times New Roman" w:hint="eastAsia"/>
          <w:shd w:val="clear" w:color="auto" w:fill="FFFFFF"/>
        </w:rPr>
        <w:t>（</w:t>
      </w:r>
      <w:r w:rsidR="002D64A9" w:rsidRPr="007B67B2">
        <w:rPr>
          <w:rFonts w:ascii="Times New Roman" w:eastAsia="微软雅黑" w:hAnsi="Times New Roman" w:cs="Times New Roman"/>
          <w:shd w:val="clear" w:color="auto" w:fill="FFFFFF"/>
        </w:rPr>
        <w:t>Wizardry</w:t>
      </w:r>
      <w:r w:rsidR="002D64A9" w:rsidRPr="007B67B2">
        <w:rPr>
          <w:rFonts w:ascii="Times New Roman" w:eastAsia="微软雅黑" w:hAnsi="Times New Roman" w:cs="Times New Roman" w:hint="eastAsia"/>
          <w:shd w:val="clear" w:color="auto" w:fill="FFFFFF"/>
        </w:rPr>
        <w:t>）</w:t>
      </w:r>
      <w:r w:rsidRPr="007B67B2">
        <w:rPr>
          <w:rFonts w:ascii="Times New Roman" w:eastAsia="微软雅黑" w:hAnsi="Times New Roman" w:cs="Times New Roman" w:hint="eastAsia"/>
          <w:shd w:val="clear" w:color="auto" w:fill="FFFFFF"/>
        </w:rPr>
        <w:t>与《创世纪》</w:t>
      </w:r>
      <w:r w:rsidR="002D64A9" w:rsidRPr="007B67B2">
        <w:rPr>
          <w:rFonts w:ascii="Times New Roman" w:eastAsia="微软雅黑" w:hAnsi="Times New Roman" w:cs="Times New Roman" w:hint="eastAsia"/>
          <w:shd w:val="clear" w:color="auto" w:fill="FFFFFF"/>
        </w:rPr>
        <w:t>（</w:t>
      </w:r>
      <w:r w:rsidR="002D64A9" w:rsidRPr="007B67B2">
        <w:rPr>
          <w:rFonts w:ascii="Times New Roman" w:eastAsia="微软雅黑" w:hAnsi="Times New Roman" w:cs="Times New Roman"/>
          <w:shd w:val="clear" w:color="auto" w:fill="FFFFFF"/>
        </w:rPr>
        <w:t>Ultima</w:t>
      </w:r>
      <w:r w:rsidR="002D64A9" w:rsidRPr="007B67B2">
        <w:rPr>
          <w:rFonts w:ascii="Times New Roman" w:eastAsia="微软雅黑" w:hAnsi="Times New Roman" w:cs="Times New Roman" w:hint="eastAsia"/>
          <w:shd w:val="clear" w:color="auto" w:fill="FFFFFF"/>
        </w:rPr>
        <w:t>）</w:t>
      </w:r>
      <w:r w:rsidRPr="007B67B2">
        <w:rPr>
          <w:rFonts w:ascii="Times New Roman" w:eastAsia="微软雅黑" w:hAnsi="Times New Roman" w:cs="Times New Roman" w:hint="eastAsia"/>
          <w:shd w:val="clear" w:color="auto" w:fill="FFFFFF"/>
        </w:rPr>
        <w:t>之大成，糅合鸟山</w:t>
      </w:r>
      <w:proofErr w:type="gramStart"/>
      <w:r w:rsidRPr="007B67B2">
        <w:rPr>
          <w:rFonts w:ascii="Times New Roman" w:eastAsia="微软雅黑" w:hAnsi="Times New Roman" w:cs="Times New Roman" w:hint="eastAsia"/>
          <w:shd w:val="clear" w:color="auto" w:fill="FFFFFF"/>
        </w:rPr>
        <w:t>明独特</w:t>
      </w:r>
      <w:proofErr w:type="gramEnd"/>
      <w:r w:rsidRPr="007B67B2">
        <w:rPr>
          <w:rFonts w:ascii="Times New Roman" w:eastAsia="微软雅黑" w:hAnsi="Times New Roman" w:cs="Times New Roman" w:hint="eastAsia"/>
          <w:shd w:val="clear" w:color="auto" w:fill="FFFFFF"/>
        </w:rPr>
        <w:t>的美术风格</w:t>
      </w:r>
      <w:r w:rsidR="002D64A9">
        <w:rPr>
          <w:rFonts w:ascii="Times New Roman" w:eastAsia="微软雅黑" w:hAnsi="Times New Roman" w:cs="Times New Roman" w:hint="eastAsia"/>
          <w:shd w:val="clear" w:color="auto" w:fill="FFFFFF"/>
        </w:rPr>
        <w:t>，</w:t>
      </w:r>
      <w:r w:rsidRPr="007B67B2">
        <w:rPr>
          <w:rFonts w:ascii="Times New Roman" w:eastAsia="微软雅黑" w:hAnsi="Times New Roman" w:cs="Times New Roman" w:hint="eastAsia"/>
          <w:shd w:val="clear" w:color="auto" w:fill="FFFFFF"/>
        </w:rPr>
        <w:t>奠定日式</w:t>
      </w:r>
      <w:r w:rsidR="00DA66B8" w:rsidRPr="007B67B2">
        <w:rPr>
          <w:rFonts w:ascii="Times New Roman" w:eastAsia="微软雅黑" w:hAnsi="Times New Roman" w:cs="Times New Roman"/>
          <w:shd w:val="clear" w:color="auto" w:fill="FFFFFF"/>
        </w:rPr>
        <w:t xml:space="preserve"> </w:t>
      </w:r>
      <w:r w:rsidRPr="002D64A9">
        <w:rPr>
          <w:rFonts w:ascii="Times New Roman" w:eastAsia="微软雅黑" w:hAnsi="Times New Roman" w:cs="Times New Roman"/>
          <w:shd w:val="clear" w:color="auto" w:fill="FFFFFF"/>
        </w:rPr>
        <w:t>RPG</w:t>
      </w:r>
      <w:r w:rsidR="00DA66B8" w:rsidRPr="002D64A9">
        <w:rPr>
          <w:rFonts w:ascii="Times New Roman" w:eastAsia="微软雅黑" w:hAnsi="Times New Roman" w:cs="Times New Roman"/>
          <w:shd w:val="clear" w:color="auto" w:fill="FFFFFF"/>
        </w:rPr>
        <w:t xml:space="preserve"> </w:t>
      </w:r>
      <w:r w:rsidRPr="007B67B2">
        <w:rPr>
          <w:rFonts w:ascii="Times New Roman" w:eastAsia="微软雅黑" w:hAnsi="Times New Roman" w:cs="Times New Roman" w:hint="eastAsia"/>
          <w:shd w:val="clear" w:color="auto" w:fill="FFFFFF"/>
        </w:rPr>
        <w:t>游戏的主基调，销量超过两百万。</w:t>
      </w:r>
    </w:p>
    <w:p w14:paraId="7F3EB5BE" w14:textId="77777777" w:rsidR="008E3527" w:rsidRDefault="008E3527" w:rsidP="008E3527">
      <w:pPr>
        <w:rPr>
          <w:rFonts w:ascii="Times New Roman" w:eastAsia="微软雅黑" w:hAnsi="Times New Roman"/>
          <w:b/>
          <w:bCs/>
          <w:color w:val="06661D"/>
        </w:rPr>
      </w:pPr>
    </w:p>
    <w:p w14:paraId="23CF2BD7" w14:textId="77777777" w:rsidR="008E3527" w:rsidRPr="00C94FD5" w:rsidRDefault="008E3527" w:rsidP="008E3527">
      <w:pPr>
        <w:rPr>
          <w:rFonts w:ascii="Times New Roman" w:eastAsia="微软雅黑" w:hAnsi="Times New Roman"/>
          <w:b/>
          <w:bCs/>
          <w:color w:val="06661D"/>
        </w:rPr>
      </w:pPr>
      <w:r w:rsidRPr="00C94FD5">
        <w:rPr>
          <w:rFonts w:ascii="Times New Roman" w:eastAsia="微软雅黑" w:hAnsi="Times New Roman"/>
          <w:b/>
          <w:bCs/>
          <w:color w:val="06661D"/>
        </w:rPr>
        <w:t>19</w:t>
      </w:r>
      <w:r>
        <w:rPr>
          <w:rFonts w:ascii="Times New Roman" w:eastAsia="微软雅黑" w:hAnsi="Times New Roman" w:hint="eastAsia"/>
          <w:b/>
          <w:bCs/>
          <w:color w:val="06661D"/>
        </w:rPr>
        <w:t>8</w:t>
      </w:r>
      <w:r w:rsidR="005C22D8">
        <w:rPr>
          <w:rFonts w:ascii="Times New Roman" w:eastAsia="微软雅黑" w:hAnsi="Times New Roman"/>
          <w:b/>
          <w:bCs/>
          <w:color w:val="06661D"/>
        </w:rPr>
        <w:t>7</w:t>
      </w:r>
      <w:r>
        <w:rPr>
          <w:rFonts w:ascii="Times New Roman" w:eastAsia="微软雅黑" w:hAnsi="Times New Roman"/>
          <w:b/>
          <w:bCs/>
          <w:color w:val="06661D"/>
        </w:rPr>
        <w:t xml:space="preserve"> </w:t>
      </w:r>
      <w:r w:rsidRPr="00C94FD5">
        <w:rPr>
          <w:rFonts w:ascii="Times New Roman" w:eastAsia="微软雅黑" w:hAnsi="Times New Roman" w:hint="eastAsia"/>
          <w:b/>
          <w:bCs/>
          <w:color w:val="06661D"/>
        </w:rPr>
        <w:t>年：</w:t>
      </w:r>
    </w:p>
    <w:p w14:paraId="5DD1ADA5" w14:textId="77777777" w:rsidR="00E52ED5" w:rsidRDefault="00E52ED5" w:rsidP="00C94FD5">
      <w:pPr>
        <w:rPr>
          <w:rFonts w:ascii="Times New Roman" w:eastAsia="微软雅黑" w:hAnsi="Times New Roman"/>
        </w:rPr>
      </w:pPr>
    </w:p>
    <w:p w14:paraId="4FFF8B47" w14:textId="77777777" w:rsidR="00733FF6" w:rsidRDefault="00733FF6" w:rsidP="00C94FD5">
      <w:pPr>
        <w:rPr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/>
          <w:noProof/>
        </w:rPr>
        <w:drawing>
          <wp:inline distT="0" distB="0" distL="0" distR="0" wp14:anchorId="7B6DC1AC" wp14:editId="3CABE1E4">
            <wp:extent cx="1882800" cy="2218198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800" cy="2218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EF1B2" w14:textId="77777777" w:rsidR="00DA66B8" w:rsidRPr="008678D1" w:rsidRDefault="00DA66B8" w:rsidP="00C94FD5">
      <w:pPr>
        <w:rPr>
          <w:rFonts w:ascii="Times New Roman" w:eastAsia="微软雅黑" w:hAnsi="Times New Roman"/>
        </w:rPr>
      </w:pPr>
    </w:p>
    <w:p w14:paraId="1BDAF768" w14:textId="77777777" w:rsidR="00733FF6" w:rsidRDefault="005C22D8" w:rsidP="00733FF6">
      <w:pPr>
        <w:ind w:firstLineChars="200" w:firstLine="420"/>
        <w:rPr>
          <w:rFonts w:ascii="Times New Roman" w:eastAsia="微软雅黑" w:hAnsi="Times New Roman"/>
        </w:rPr>
      </w:pPr>
      <w:r w:rsidRPr="005C22D8">
        <w:rPr>
          <w:rFonts w:ascii="Times New Roman" w:eastAsia="微软雅黑" w:hAnsi="Times New Roman"/>
          <w:b/>
          <w:bCs/>
        </w:rPr>
        <w:t>IBM PS/2</w:t>
      </w:r>
      <w:r w:rsidR="00DA66B8">
        <w:rPr>
          <w:rFonts w:ascii="Times New Roman" w:eastAsia="微软雅黑" w:hAnsi="Times New Roman"/>
          <w:b/>
          <w:bCs/>
        </w:rPr>
        <w:t xml:space="preserve"> </w:t>
      </w:r>
      <w:r w:rsidRPr="005C22D8">
        <w:rPr>
          <w:rFonts w:ascii="Times New Roman" w:eastAsia="微软雅黑" w:hAnsi="Times New Roman"/>
        </w:rPr>
        <w:t>是</w:t>
      </w:r>
      <w:r w:rsidR="00DA66B8">
        <w:rPr>
          <w:rFonts w:ascii="Times New Roman" w:eastAsia="微软雅黑" w:hAnsi="Times New Roman" w:hint="eastAsia"/>
        </w:rPr>
        <w:t xml:space="preserve"> </w:t>
      </w:r>
      <w:r w:rsidRPr="005C22D8">
        <w:rPr>
          <w:rFonts w:ascii="Times New Roman" w:eastAsia="微软雅黑" w:hAnsi="Times New Roman"/>
        </w:rPr>
        <w:t>IBM</w:t>
      </w:r>
      <w:r w:rsidR="00DA66B8">
        <w:rPr>
          <w:rFonts w:ascii="Times New Roman" w:eastAsia="微软雅黑" w:hAnsi="Times New Roman"/>
        </w:rPr>
        <w:t xml:space="preserve"> </w:t>
      </w:r>
      <w:r w:rsidRPr="005C22D8">
        <w:rPr>
          <w:rFonts w:ascii="Times New Roman" w:eastAsia="微软雅黑" w:hAnsi="Times New Roman"/>
        </w:rPr>
        <w:t>想要重新赢回</w:t>
      </w:r>
      <w:r w:rsidR="00DA66B8">
        <w:rPr>
          <w:rFonts w:ascii="Times New Roman" w:eastAsia="微软雅黑" w:hAnsi="Times New Roman" w:hint="eastAsia"/>
        </w:rPr>
        <w:t xml:space="preserve"> </w:t>
      </w:r>
      <w:r w:rsidRPr="005C22D8">
        <w:rPr>
          <w:rFonts w:ascii="Times New Roman" w:eastAsia="微软雅黑" w:hAnsi="Times New Roman"/>
        </w:rPr>
        <w:t>PC</w:t>
      </w:r>
      <w:r w:rsidR="00DA66B8">
        <w:rPr>
          <w:rFonts w:ascii="Times New Roman" w:eastAsia="微软雅黑" w:hAnsi="Times New Roman"/>
        </w:rPr>
        <w:t xml:space="preserve"> </w:t>
      </w:r>
      <w:r w:rsidRPr="005C22D8">
        <w:rPr>
          <w:rFonts w:ascii="Times New Roman" w:eastAsia="微软雅黑" w:hAnsi="Times New Roman"/>
        </w:rPr>
        <w:t>兼容机市场主导权的野心之作。虽然该机型</w:t>
      </w:r>
      <w:r w:rsidR="00DA66B8">
        <w:rPr>
          <w:rFonts w:ascii="Times New Roman" w:eastAsia="微软雅黑" w:hAnsi="Times New Roman" w:hint="eastAsia"/>
        </w:rPr>
        <w:t>确实有一些</w:t>
      </w:r>
      <w:r w:rsidRPr="005C22D8">
        <w:rPr>
          <w:rFonts w:ascii="Times New Roman" w:eastAsia="微软雅黑" w:hAnsi="Times New Roman"/>
        </w:rPr>
        <w:t>创新</w:t>
      </w:r>
      <w:r w:rsidR="00DA66B8">
        <w:rPr>
          <w:rFonts w:ascii="Times New Roman" w:eastAsia="微软雅黑" w:hAnsi="Times New Roman" w:hint="eastAsia"/>
        </w:rPr>
        <w:t>之处</w:t>
      </w:r>
      <w:r w:rsidRPr="005C22D8">
        <w:rPr>
          <w:rFonts w:ascii="Times New Roman" w:eastAsia="微软雅黑" w:hAnsi="Times New Roman"/>
        </w:rPr>
        <w:t>，但封闭的系统架构使其饱受世人诟病。</w:t>
      </w:r>
      <w:r w:rsidR="00733FF6" w:rsidRPr="005C22D8">
        <w:rPr>
          <w:rFonts w:ascii="Times New Roman" w:eastAsia="微软雅黑" w:hAnsi="Times New Roman"/>
        </w:rPr>
        <w:t xml:space="preserve"> </w:t>
      </w:r>
    </w:p>
    <w:p w14:paraId="3A521E08" w14:textId="77777777" w:rsidR="00056463" w:rsidRPr="005C22D8" w:rsidRDefault="00056463" w:rsidP="007B67B2">
      <w:pPr>
        <w:rPr>
          <w:rFonts w:ascii="Times New Roman" w:eastAsia="微软雅黑" w:hAnsi="Times New Roman"/>
        </w:rPr>
      </w:pPr>
    </w:p>
    <w:p w14:paraId="7B56FD28" w14:textId="77777777" w:rsidR="005C22D8" w:rsidRPr="00C94FD5" w:rsidRDefault="005C22D8" w:rsidP="005C22D8">
      <w:pPr>
        <w:rPr>
          <w:rFonts w:ascii="Times New Roman" w:eastAsia="微软雅黑" w:hAnsi="Times New Roman"/>
          <w:b/>
          <w:bCs/>
          <w:color w:val="06661D"/>
        </w:rPr>
      </w:pPr>
      <w:r w:rsidRPr="00C94FD5">
        <w:rPr>
          <w:rFonts w:ascii="Times New Roman" w:eastAsia="微软雅黑" w:hAnsi="Times New Roman"/>
          <w:b/>
          <w:bCs/>
          <w:color w:val="06661D"/>
        </w:rPr>
        <w:t>19</w:t>
      </w:r>
      <w:r>
        <w:rPr>
          <w:rFonts w:ascii="Times New Roman" w:eastAsia="微软雅黑" w:hAnsi="Times New Roman" w:hint="eastAsia"/>
          <w:b/>
          <w:bCs/>
          <w:color w:val="06661D"/>
        </w:rPr>
        <w:t>8</w:t>
      </w:r>
      <w:r>
        <w:rPr>
          <w:rFonts w:ascii="Times New Roman" w:eastAsia="微软雅黑" w:hAnsi="Times New Roman"/>
          <w:b/>
          <w:bCs/>
          <w:color w:val="06661D"/>
        </w:rPr>
        <w:t xml:space="preserve">9 </w:t>
      </w:r>
      <w:r w:rsidRPr="00C94FD5">
        <w:rPr>
          <w:rFonts w:ascii="Times New Roman" w:eastAsia="微软雅黑" w:hAnsi="Times New Roman" w:hint="eastAsia"/>
          <w:b/>
          <w:bCs/>
          <w:color w:val="06661D"/>
        </w:rPr>
        <w:t>年：</w:t>
      </w:r>
    </w:p>
    <w:p w14:paraId="533AE915" w14:textId="77777777" w:rsidR="00056463" w:rsidRPr="00733FF6" w:rsidRDefault="00056463" w:rsidP="007B67B2">
      <w:pPr>
        <w:rPr>
          <w:rFonts w:ascii="Times New Roman" w:eastAsia="微软雅黑" w:hAnsi="Times New Roman"/>
        </w:rPr>
      </w:pPr>
    </w:p>
    <w:p w14:paraId="160CA6B8" w14:textId="77777777" w:rsidR="001B5FF9" w:rsidRDefault="001B5FF9" w:rsidP="00C94FD5">
      <w:pPr>
        <w:rPr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 w:hint="eastAsia"/>
          <w:noProof/>
        </w:rPr>
        <w:drawing>
          <wp:inline distT="0" distB="0" distL="0" distR="0" wp14:anchorId="2905ABCA" wp14:editId="599C348E">
            <wp:extent cx="1882800" cy="2385449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800" cy="2385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49D62" w14:textId="77777777" w:rsidR="00DA66B8" w:rsidRPr="008678D1" w:rsidRDefault="00DA66B8" w:rsidP="00C94FD5">
      <w:pPr>
        <w:rPr>
          <w:rFonts w:ascii="Times New Roman" w:eastAsia="微软雅黑" w:hAnsi="Times New Roman"/>
        </w:rPr>
      </w:pPr>
    </w:p>
    <w:p w14:paraId="74F6AFCF" w14:textId="77777777" w:rsidR="005C22D8" w:rsidRPr="00056463" w:rsidRDefault="005C22D8" w:rsidP="005C22D8">
      <w:pPr>
        <w:rPr>
          <w:rFonts w:ascii="微软雅黑" w:eastAsia="微软雅黑" w:hAnsi="微软雅黑"/>
          <w:shd w:val="clear" w:color="auto" w:fill="FFFFFF"/>
        </w:rPr>
      </w:pPr>
      <w:r w:rsidRPr="00056463">
        <w:rPr>
          <w:rFonts w:ascii="微软雅黑" w:eastAsia="微软雅黑" w:hAnsi="微软雅黑" w:hint="eastAsia"/>
          <w:b/>
          <w:bCs/>
          <w:shd w:val="clear" w:color="auto" w:fill="FFFFFF"/>
        </w:rPr>
        <w:t>《模拟城市》</w:t>
      </w:r>
      <w:r w:rsidR="002D64A9">
        <w:rPr>
          <w:rFonts w:ascii="Times New Roman" w:eastAsia="微软雅黑" w:hAnsi="Times New Roman" w:cs="Times New Roman" w:hint="eastAsia"/>
          <w:b/>
          <w:bCs/>
          <w:shd w:val="clear" w:color="auto" w:fill="FFFFFF"/>
        </w:rPr>
        <w:t>（</w:t>
      </w:r>
      <w:r w:rsidRPr="00056463">
        <w:rPr>
          <w:rFonts w:ascii="Times New Roman" w:eastAsia="微软雅黑" w:hAnsi="Times New Roman" w:cs="Times New Roman"/>
          <w:b/>
          <w:bCs/>
          <w:shd w:val="clear" w:color="auto" w:fill="FFFFFF"/>
        </w:rPr>
        <w:t>SimCity</w:t>
      </w:r>
      <w:r w:rsidR="002D64A9">
        <w:rPr>
          <w:rFonts w:ascii="Times New Roman" w:eastAsia="微软雅黑" w:hAnsi="Times New Roman" w:cs="Times New Roman" w:hint="eastAsia"/>
          <w:b/>
          <w:bCs/>
          <w:shd w:val="clear" w:color="auto" w:fill="FFFFFF"/>
        </w:rPr>
        <w:t>）</w:t>
      </w:r>
      <w:r w:rsidRPr="00056463">
        <w:rPr>
          <w:rFonts w:ascii="微软雅黑" w:eastAsia="微软雅黑" w:hAnsi="微软雅黑" w:hint="eastAsia"/>
          <w:shd w:val="clear" w:color="auto" w:fill="FFFFFF"/>
        </w:rPr>
        <w:t>发售。销量突破一百万，从那以后，电子游戏不再仅仅局限于史诗战斗冒险题材。</w:t>
      </w:r>
    </w:p>
    <w:p w14:paraId="36C3981A" w14:textId="77777777" w:rsidR="008678D1" w:rsidRPr="008678D1" w:rsidRDefault="008678D1" w:rsidP="00C94FD5">
      <w:pPr>
        <w:rPr>
          <w:rFonts w:ascii="Times New Roman" w:eastAsia="微软雅黑" w:hAnsi="Times New Roman"/>
        </w:rPr>
      </w:pPr>
    </w:p>
    <w:sectPr w:rsidR="008678D1" w:rsidRPr="008678D1" w:rsidSect="00C94FD5">
      <w:type w:val="continuous"/>
      <w:pgSz w:w="11906" w:h="16838"/>
      <w:pgMar w:top="1440" w:right="1080" w:bottom="1440" w:left="1080" w:header="567" w:footer="567" w:gutter="0"/>
      <w:cols w:num="3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D1036" w14:textId="77777777" w:rsidR="007414B3" w:rsidRDefault="007414B3" w:rsidP="00F841EF">
      <w:r>
        <w:separator/>
      </w:r>
    </w:p>
  </w:endnote>
  <w:endnote w:type="continuationSeparator" w:id="0">
    <w:p w14:paraId="082E4AC4" w14:textId="77777777" w:rsidR="007414B3" w:rsidRDefault="007414B3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FC2F8" w14:textId="77777777" w:rsidR="0016522A" w:rsidRPr="00412ACB" w:rsidRDefault="0016522A" w:rsidP="00412ACB">
    <w:pPr>
      <w:pStyle w:val="Footer-Grey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  <w:r w:rsidR="00C5440F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EDB4F" w14:textId="77777777" w:rsidR="00804F76" w:rsidRPr="00412ACB" w:rsidRDefault="00412AC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C6A76" w14:textId="77777777" w:rsidR="007414B3" w:rsidRDefault="007414B3" w:rsidP="00F841EF">
      <w:r>
        <w:separator/>
      </w:r>
    </w:p>
  </w:footnote>
  <w:footnote w:type="continuationSeparator" w:id="0">
    <w:p w14:paraId="5452191D" w14:textId="77777777" w:rsidR="007414B3" w:rsidRDefault="007414B3" w:rsidP="00F841EF">
      <w:r>
        <w:continuationSeparator/>
      </w:r>
    </w:p>
  </w:footnote>
  <w:footnote w:id="1">
    <w:p w14:paraId="27A38D78" w14:textId="17936DAE" w:rsidR="000409B3" w:rsidRDefault="000409B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译者注：4X</w:t>
      </w:r>
      <w:r>
        <w:t xml:space="preserve"> </w:t>
      </w:r>
      <w:r>
        <w:rPr>
          <w:rFonts w:hint="eastAsia"/>
        </w:rPr>
        <w:t>指的是探索（</w:t>
      </w:r>
      <w:proofErr w:type="spellStart"/>
      <w:r>
        <w:rPr>
          <w:rFonts w:hint="eastAsia"/>
        </w:rPr>
        <w:t>eXplore</w:t>
      </w:r>
      <w:proofErr w:type="spellEnd"/>
      <w:r>
        <w:rPr>
          <w:rFonts w:hint="eastAsia"/>
        </w:rPr>
        <w:t>）、扩张（</w:t>
      </w:r>
      <w:proofErr w:type="spellStart"/>
      <w:r>
        <w:rPr>
          <w:rFonts w:hint="eastAsia"/>
        </w:rPr>
        <w:t>eXpand</w:t>
      </w:r>
      <w:proofErr w:type="spellEnd"/>
      <w:r>
        <w:rPr>
          <w:rFonts w:hint="eastAsia"/>
        </w:rPr>
        <w:t>）、开发（</w:t>
      </w:r>
      <w:proofErr w:type="spellStart"/>
      <w:r>
        <w:rPr>
          <w:rFonts w:hint="eastAsia"/>
        </w:rPr>
        <w:t>eXploit</w:t>
      </w:r>
      <w:proofErr w:type="spellEnd"/>
      <w:r>
        <w:rPr>
          <w:rFonts w:hint="eastAsia"/>
        </w:rPr>
        <w:t>）、征服（</w:t>
      </w:r>
      <w:proofErr w:type="spellStart"/>
      <w:r>
        <w:rPr>
          <w:rFonts w:hint="eastAsia"/>
        </w:rPr>
        <w:t>eXterminate</w:t>
      </w:r>
      <w:proofErr w:type="spellEnd"/>
      <w:r>
        <w:rPr>
          <w:rFonts w:hint="eastAsia"/>
        </w:rPr>
        <w:t>）。</w:t>
      </w:r>
    </w:p>
  </w:footnote>
  <w:footnote w:id="2">
    <w:p w14:paraId="285345E3" w14:textId="5845BE02" w:rsidR="00221D6D" w:rsidRPr="00221D6D" w:rsidRDefault="00221D6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译者注：日版叫做 MOTHER。由任天堂制作并发行。</w:t>
      </w:r>
    </w:p>
  </w:footnote>
  <w:footnote w:id="3">
    <w:p w14:paraId="06F6D1CA" w14:textId="7E0C5135" w:rsidR="00253071" w:rsidRPr="00253071" w:rsidRDefault="0025307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译者注：Secret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Mana</w:t>
      </w:r>
      <w:r>
        <w:t xml:space="preserve"> </w:t>
      </w:r>
      <w:r>
        <w:rPr>
          <w:rFonts w:hint="eastAsia"/>
        </w:rPr>
        <w:t>是美版名。前作</w:t>
      </w:r>
      <w:r w:rsidR="00526052">
        <w:rPr>
          <w:rFonts w:hint="eastAsia"/>
        </w:rPr>
        <w:t>是《圣剑传说》（北美叫做 Final</w:t>
      </w:r>
      <w:r w:rsidR="00526052">
        <w:t xml:space="preserve"> </w:t>
      </w:r>
      <w:r w:rsidR="00526052">
        <w:rPr>
          <w:rFonts w:hint="eastAsia"/>
        </w:rPr>
        <w:t>Fantasy</w:t>
      </w:r>
      <w:r w:rsidR="00526052">
        <w:t xml:space="preserve"> </w:t>
      </w:r>
      <w:r w:rsidR="00526052">
        <w:rPr>
          <w:rFonts w:hint="eastAsia"/>
        </w:rPr>
        <w:t>Adventure，欧洲叫做 Mystic</w:t>
      </w:r>
      <w:r w:rsidR="00526052">
        <w:t xml:space="preserve"> </w:t>
      </w:r>
      <w:r w:rsidR="00526052">
        <w:rPr>
          <w:rFonts w:hint="eastAsia"/>
        </w:rPr>
        <w:t>Quest），是《最终幻想》系列的衍生作品，也是玛娜系列的第一部作品。均由当时的 Squ</w:t>
      </w:r>
      <w:r w:rsidR="0047002C">
        <w:rPr>
          <w:rFonts w:hint="eastAsia"/>
        </w:rPr>
        <w:t>are（现 Square</w:t>
      </w:r>
      <w:r w:rsidR="0047002C">
        <w:t xml:space="preserve"> </w:t>
      </w:r>
      <w:proofErr w:type="spellStart"/>
      <w:r w:rsidR="0047002C">
        <w:rPr>
          <w:rFonts w:hint="eastAsia"/>
        </w:rPr>
        <w:t>Enix</w:t>
      </w:r>
      <w:proofErr w:type="spellEnd"/>
      <w:r w:rsidR="0047002C">
        <w:rPr>
          <w:rFonts w:hint="eastAsia"/>
        </w:rPr>
        <w:t>）制作与发行。</w:t>
      </w:r>
    </w:p>
  </w:footnote>
  <w:footnote w:id="4">
    <w:p w14:paraId="3A3BD560" w14:textId="51301484" w:rsidR="00DD0C8F" w:rsidRPr="00DD0C8F" w:rsidRDefault="00DD0C8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译者注：这个词现在来看已经</w:t>
      </w:r>
      <w:r w:rsidR="00D559A0">
        <w:rPr>
          <w:rFonts w:hint="eastAsia"/>
        </w:rPr>
        <w:t>像是古董一样的存在，全称是 Bulletin</w:t>
      </w:r>
      <w:r w:rsidR="00D559A0">
        <w:t xml:space="preserve"> </w:t>
      </w:r>
      <w:r w:rsidR="00D559A0">
        <w:rPr>
          <w:rFonts w:hint="eastAsia"/>
        </w:rPr>
        <w:t>Board</w:t>
      </w:r>
      <w:r w:rsidR="00D559A0">
        <w:t xml:space="preserve"> </w:t>
      </w:r>
      <w:r w:rsidR="00D559A0">
        <w:rPr>
          <w:rFonts w:hint="eastAsia"/>
        </w:rPr>
        <w:t>System，中文可以叫做“电子公告板”是现在网络论坛的早期形式。现在依旧能找到一些复古风的论坛，例如北京大学的“北大未名 BBS”和台湾流行的 PTT。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D33EB" w14:textId="77777777" w:rsidR="0016522A" w:rsidRDefault="0016522A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031F6" w14:textId="77777777" w:rsidR="00804F76" w:rsidRDefault="00804F76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6B"/>
    <w:rsid w:val="00004DCD"/>
    <w:rsid w:val="000064DB"/>
    <w:rsid w:val="0001398D"/>
    <w:rsid w:val="00014B39"/>
    <w:rsid w:val="000409B3"/>
    <w:rsid w:val="0004196B"/>
    <w:rsid w:val="00045D6A"/>
    <w:rsid w:val="00045DB7"/>
    <w:rsid w:val="00055882"/>
    <w:rsid w:val="00056463"/>
    <w:rsid w:val="000619E6"/>
    <w:rsid w:val="00066181"/>
    <w:rsid w:val="00074264"/>
    <w:rsid w:val="00083848"/>
    <w:rsid w:val="00083E2D"/>
    <w:rsid w:val="000843BA"/>
    <w:rsid w:val="000851F3"/>
    <w:rsid w:val="00087AE0"/>
    <w:rsid w:val="000A4D1E"/>
    <w:rsid w:val="000B0FC5"/>
    <w:rsid w:val="000B34CB"/>
    <w:rsid w:val="000B5462"/>
    <w:rsid w:val="000C1894"/>
    <w:rsid w:val="000C1A71"/>
    <w:rsid w:val="000C21DA"/>
    <w:rsid w:val="000C29CE"/>
    <w:rsid w:val="000C5EDD"/>
    <w:rsid w:val="000D2DEB"/>
    <w:rsid w:val="000D4A80"/>
    <w:rsid w:val="000E4E1E"/>
    <w:rsid w:val="000F3035"/>
    <w:rsid w:val="001149BA"/>
    <w:rsid w:val="00117365"/>
    <w:rsid w:val="001266B8"/>
    <w:rsid w:val="00132004"/>
    <w:rsid w:val="00132BB4"/>
    <w:rsid w:val="0013449B"/>
    <w:rsid w:val="0014303F"/>
    <w:rsid w:val="00150BAB"/>
    <w:rsid w:val="00152242"/>
    <w:rsid w:val="00153EE2"/>
    <w:rsid w:val="00157420"/>
    <w:rsid w:val="0015750A"/>
    <w:rsid w:val="001613E4"/>
    <w:rsid w:val="0016522A"/>
    <w:rsid w:val="001806CB"/>
    <w:rsid w:val="00183717"/>
    <w:rsid w:val="00184F88"/>
    <w:rsid w:val="00185907"/>
    <w:rsid w:val="001931E7"/>
    <w:rsid w:val="001969C6"/>
    <w:rsid w:val="001A3F48"/>
    <w:rsid w:val="001B3B4D"/>
    <w:rsid w:val="001B5FF9"/>
    <w:rsid w:val="001D0E73"/>
    <w:rsid w:val="001D25ED"/>
    <w:rsid w:val="001D5185"/>
    <w:rsid w:val="001D5E94"/>
    <w:rsid w:val="001E0AE6"/>
    <w:rsid w:val="001E4CC3"/>
    <w:rsid w:val="001F3F1F"/>
    <w:rsid w:val="001F6039"/>
    <w:rsid w:val="00200154"/>
    <w:rsid w:val="00203517"/>
    <w:rsid w:val="0020561C"/>
    <w:rsid w:val="002107B2"/>
    <w:rsid w:val="00221D6D"/>
    <w:rsid w:val="00224097"/>
    <w:rsid w:val="00234451"/>
    <w:rsid w:val="00241894"/>
    <w:rsid w:val="002450CA"/>
    <w:rsid w:val="00246FBC"/>
    <w:rsid w:val="00247055"/>
    <w:rsid w:val="00253071"/>
    <w:rsid w:val="002602A7"/>
    <w:rsid w:val="00266585"/>
    <w:rsid w:val="00277C9B"/>
    <w:rsid w:val="00285E6A"/>
    <w:rsid w:val="002954B7"/>
    <w:rsid w:val="002A5202"/>
    <w:rsid w:val="002B06AA"/>
    <w:rsid w:val="002B0E8A"/>
    <w:rsid w:val="002B52FA"/>
    <w:rsid w:val="002B5FC7"/>
    <w:rsid w:val="002C2FC9"/>
    <w:rsid w:val="002D01D3"/>
    <w:rsid w:val="002D5991"/>
    <w:rsid w:val="002D64A9"/>
    <w:rsid w:val="002E07FA"/>
    <w:rsid w:val="002E3C87"/>
    <w:rsid w:val="002F278C"/>
    <w:rsid w:val="002F3408"/>
    <w:rsid w:val="00300232"/>
    <w:rsid w:val="003119E9"/>
    <w:rsid w:val="00311B17"/>
    <w:rsid w:val="00314841"/>
    <w:rsid w:val="003156AD"/>
    <w:rsid w:val="00315FF6"/>
    <w:rsid w:val="003249D9"/>
    <w:rsid w:val="0032626C"/>
    <w:rsid w:val="003278F3"/>
    <w:rsid w:val="00327FA2"/>
    <w:rsid w:val="00333CDD"/>
    <w:rsid w:val="00346646"/>
    <w:rsid w:val="003475BB"/>
    <w:rsid w:val="00354CA7"/>
    <w:rsid w:val="00356E7E"/>
    <w:rsid w:val="00362338"/>
    <w:rsid w:val="00364CF7"/>
    <w:rsid w:val="00366B4E"/>
    <w:rsid w:val="00384CBE"/>
    <w:rsid w:val="00385064"/>
    <w:rsid w:val="00385A93"/>
    <w:rsid w:val="00385C4B"/>
    <w:rsid w:val="003911FE"/>
    <w:rsid w:val="003938A4"/>
    <w:rsid w:val="003A5E2D"/>
    <w:rsid w:val="003B0B85"/>
    <w:rsid w:val="003D4FDD"/>
    <w:rsid w:val="003D6BC1"/>
    <w:rsid w:val="003E13C6"/>
    <w:rsid w:val="003E1B15"/>
    <w:rsid w:val="003F442C"/>
    <w:rsid w:val="00412ACB"/>
    <w:rsid w:val="00414798"/>
    <w:rsid w:val="00442BC4"/>
    <w:rsid w:val="00445F1D"/>
    <w:rsid w:val="00460483"/>
    <w:rsid w:val="0047002C"/>
    <w:rsid w:val="00474D08"/>
    <w:rsid w:val="00477AF1"/>
    <w:rsid w:val="004807CB"/>
    <w:rsid w:val="004A697E"/>
    <w:rsid w:val="004B4D18"/>
    <w:rsid w:val="004B73B3"/>
    <w:rsid w:val="004C323F"/>
    <w:rsid w:val="004C5B3D"/>
    <w:rsid w:val="004E01EE"/>
    <w:rsid w:val="0050018C"/>
    <w:rsid w:val="005062C4"/>
    <w:rsid w:val="00523F5E"/>
    <w:rsid w:val="00526052"/>
    <w:rsid w:val="00527A53"/>
    <w:rsid w:val="00532598"/>
    <w:rsid w:val="00594354"/>
    <w:rsid w:val="005A245A"/>
    <w:rsid w:val="005A2AD5"/>
    <w:rsid w:val="005A7514"/>
    <w:rsid w:val="005A7F23"/>
    <w:rsid w:val="005B5FBD"/>
    <w:rsid w:val="005C22D8"/>
    <w:rsid w:val="005C7A29"/>
    <w:rsid w:val="005E1D00"/>
    <w:rsid w:val="006035A8"/>
    <w:rsid w:val="00611E41"/>
    <w:rsid w:val="006156F5"/>
    <w:rsid w:val="00620542"/>
    <w:rsid w:val="00621D5B"/>
    <w:rsid w:val="00621D8F"/>
    <w:rsid w:val="00637870"/>
    <w:rsid w:val="00646B5E"/>
    <w:rsid w:val="00647454"/>
    <w:rsid w:val="006530AD"/>
    <w:rsid w:val="00655173"/>
    <w:rsid w:val="00657B80"/>
    <w:rsid w:val="006610BC"/>
    <w:rsid w:val="00661441"/>
    <w:rsid w:val="006637B1"/>
    <w:rsid w:val="00664DA0"/>
    <w:rsid w:val="006673D2"/>
    <w:rsid w:val="00670BEF"/>
    <w:rsid w:val="006722AD"/>
    <w:rsid w:val="006724E5"/>
    <w:rsid w:val="0067675A"/>
    <w:rsid w:val="00683C02"/>
    <w:rsid w:val="00694FCF"/>
    <w:rsid w:val="006A4348"/>
    <w:rsid w:val="006A50B5"/>
    <w:rsid w:val="006B2C72"/>
    <w:rsid w:val="006B4F60"/>
    <w:rsid w:val="006C268A"/>
    <w:rsid w:val="006C3245"/>
    <w:rsid w:val="006C422A"/>
    <w:rsid w:val="006D212A"/>
    <w:rsid w:val="006F4D28"/>
    <w:rsid w:val="00702268"/>
    <w:rsid w:val="00704D33"/>
    <w:rsid w:val="0071094A"/>
    <w:rsid w:val="0071381A"/>
    <w:rsid w:val="00715CD4"/>
    <w:rsid w:val="007173DB"/>
    <w:rsid w:val="00730438"/>
    <w:rsid w:val="00731BF1"/>
    <w:rsid w:val="00733CD6"/>
    <w:rsid w:val="00733FF6"/>
    <w:rsid w:val="007414B3"/>
    <w:rsid w:val="00752421"/>
    <w:rsid w:val="007569F9"/>
    <w:rsid w:val="0076086B"/>
    <w:rsid w:val="00774497"/>
    <w:rsid w:val="007752FB"/>
    <w:rsid w:val="0077595B"/>
    <w:rsid w:val="00775D04"/>
    <w:rsid w:val="007869FA"/>
    <w:rsid w:val="0079701A"/>
    <w:rsid w:val="007A0B84"/>
    <w:rsid w:val="007A2BD6"/>
    <w:rsid w:val="007A2F5C"/>
    <w:rsid w:val="007A518C"/>
    <w:rsid w:val="007B26DE"/>
    <w:rsid w:val="007B36EC"/>
    <w:rsid w:val="007B4B0C"/>
    <w:rsid w:val="007B67B2"/>
    <w:rsid w:val="007B7E09"/>
    <w:rsid w:val="007D1166"/>
    <w:rsid w:val="007E080D"/>
    <w:rsid w:val="007E18C4"/>
    <w:rsid w:val="007E2755"/>
    <w:rsid w:val="00801633"/>
    <w:rsid w:val="00804888"/>
    <w:rsid w:val="00804F76"/>
    <w:rsid w:val="00806138"/>
    <w:rsid w:val="00826DD4"/>
    <w:rsid w:val="00835D99"/>
    <w:rsid w:val="008451DD"/>
    <w:rsid w:val="008523E8"/>
    <w:rsid w:val="00861514"/>
    <w:rsid w:val="008620FA"/>
    <w:rsid w:val="0086513B"/>
    <w:rsid w:val="008678D1"/>
    <w:rsid w:val="00870C3E"/>
    <w:rsid w:val="00876728"/>
    <w:rsid w:val="00877283"/>
    <w:rsid w:val="008945CA"/>
    <w:rsid w:val="00896A0D"/>
    <w:rsid w:val="008A1238"/>
    <w:rsid w:val="008A30C1"/>
    <w:rsid w:val="008A620A"/>
    <w:rsid w:val="008A78ED"/>
    <w:rsid w:val="008B31A9"/>
    <w:rsid w:val="008D4384"/>
    <w:rsid w:val="008D5696"/>
    <w:rsid w:val="008E3527"/>
    <w:rsid w:val="008E3CB4"/>
    <w:rsid w:val="008E5B82"/>
    <w:rsid w:val="008E7510"/>
    <w:rsid w:val="008F2283"/>
    <w:rsid w:val="008F2B87"/>
    <w:rsid w:val="00923B37"/>
    <w:rsid w:val="00931FA2"/>
    <w:rsid w:val="00934806"/>
    <w:rsid w:val="00936315"/>
    <w:rsid w:val="00937B95"/>
    <w:rsid w:val="0094273A"/>
    <w:rsid w:val="00942DAE"/>
    <w:rsid w:val="00947A1E"/>
    <w:rsid w:val="00960341"/>
    <w:rsid w:val="009718DA"/>
    <w:rsid w:val="0097206B"/>
    <w:rsid w:val="00975DE9"/>
    <w:rsid w:val="00997C81"/>
    <w:rsid w:val="009C45E4"/>
    <w:rsid w:val="009D49BD"/>
    <w:rsid w:val="009D50C3"/>
    <w:rsid w:val="009D559F"/>
    <w:rsid w:val="009D6F5E"/>
    <w:rsid w:val="009F3CE0"/>
    <w:rsid w:val="00A1588B"/>
    <w:rsid w:val="00A20AB4"/>
    <w:rsid w:val="00A26E33"/>
    <w:rsid w:val="00A27662"/>
    <w:rsid w:val="00A27EDC"/>
    <w:rsid w:val="00A3384D"/>
    <w:rsid w:val="00A37EDB"/>
    <w:rsid w:val="00A405EA"/>
    <w:rsid w:val="00A44523"/>
    <w:rsid w:val="00A47A89"/>
    <w:rsid w:val="00A50650"/>
    <w:rsid w:val="00A56A0B"/>
    <w:rsid w:val="00A633EF"/>
    <w:rsid w:val="00A73CB3"/>
    <w:rsid w:val="00A762A7"/>
    <w:rsid w:val="00A77C9C"/>
    <w:rsid w:val="00A8182E"/>
    <w:rsid w:val="00A8527F"/>
    <w:rsid w:val="00A85812"/>
    <w:rsid w:val="00A867B3"/>
    <w:rsid w:val="00A8783F"/>
    <w:rsid w:val="00A92E45"/>
    <w:rsid w:val="00AA606A"/>
    <w:rsid w:val="00AA68E8"/>
    <w:rsid w:val="00AB35C9"/>
    <w:rsid w:val="00AB63A9"/>
    <w:rsid w:val="00AB7720"/>
    <w:rsid w:val="00AC153E"/>
    <w:rsid w:val="00AC2932"/>
    <w:rsid w:val="00AC3916"/>
    <w:rsid w:val="00AC437D"/>
    <w:rsid w:val="00AC4B97"/>
    <w:rsid w:val="00AD0816"/>
    <w:rsid w:val="00AE75B3"/>
    <w:rsid w:val="00AF3518"/>
    <w:rsid w:val="00AF3935"/>
    <w:rsid w:val="00B05934"/>
    <w:rsid w:val="00B10A40"/>
    <w:rsid w:val="00B2352C"/>
    <w:rsid w:val="00B25851"/>
    <w:rsid w:val="00B274AD"/>
    <w:rsid w:val="00B36E6D"/>
    <w:rsid w:val="00B370CA"/>
    <w:rsid w:val="00B415B0"/>
    <w:rsid w:val="00B42D39"/>
    <w:rsid w:val="00B50715"/>
    <w:rsid w:val="00B62941"/>
    <w:rsid w:val="00B65B29"/>
    <w:rsid w:val="00B700AE"/>
    <w:rsid w:val="00B84EFC"/>
    <w:rsid w:val="00BA2914"/>
    <w:rsid w:val="00BB2CFA"/>
    <w:rsid w:val="00BB574F"/>
    <w:rsid w:val="00BB7387"/>
    <w:rsid w:val="00BC66FF"/>
    <w:rsid w:val="00BC744C"/>
    <w:rsid w:val="00BD12C0"/>
    <w:rsid w:val="00BD4003"/>
    <w:rsid w:val="00BE0E9A"/>
    <w:rsid w:val="00BE1C72"/>
    <w:rsid w:val="00BE2F3F"/>
    <w:rsid w:val="00BE5251"/>
    <w:rsid w:val="00BE5F33"/>
    <w:rsid w:val="00BE6D7B"/>
    <w:rsid w:val="00BF11F4"/>
    <w:rsid w:val="00BF2200"/>
    <w:rsid w:val="00C05EC2"/>
    <w:rsid w:val="00C10B27"/>
    <w:rsid w:val="00C1478A"/>
    <w:rsid w:val="00C2644F"/>
    <w:rsid w:val="00C36086"/>
    <w:rsid w:val="00C5440F"/>
    <w:rsid w:val="00C60CF8"/>
    <w:rsid w:val="00C61659"/>
    <w:rsid w:val="00C7080D"/>
    <w:rsid w:val="00C75E21"/>
    <w:rsid w:val="00C94FD5"/>
    <w:rsid w:val="00CD45C1"/>
    <w:rsid w:val="00CE2F7E"/>
    <w:rsid w:val="00CF4051"/>
    <w:rsid w:val="00CF46FF"/>
    <w:rsid w:val="00CF50A3"/>
    <w:rsid w:val="00D01C22"/>
    <w:rsid w:val="00D02128"/>
    <w:rsid w:val="00D02B34"/>
    <w:rsid w:val="00D03F08"/>
    <w:rsid w:val="00D24281"/>
    <w:rsid w:val="00D2473E"/>
    <w:rsid w:val="00D27E43"/>
    <w:rsid w:val="00D31CE8"/>
    <w:rsid w:val="00D34D76"/>
    <w:rsid w:val="00D43879"/>
    <w:rsid w:val="00D47D43"/>
    <w:rsid w:val="00D526F4"/>
    <w:rsid w:val="00D559A0"/>
    <w:rsid w:val="00D57A63"/>
    <w:rsid w:val="00D62021"/>
    <w:rsid w:val="00D656DC"/>
    <w:rsid w:val="00D83A8F"/>
    <w:rsid w:val="00D91672"/>
    <w:rsid w:val="00DA3E65"/>
    <w:rsid w:val="00DA66B8"/>
    <w:rsid w:val="00DA7F58"/>
    <w:rsid w:val="00DB2AFA"/>
    <w:rsid w:val="00DC7054"/>
    <w:rsid w:val="00DD0C8F"/>
    <w:rsid w:val="00DF08D2"/>
    <w:rsid w:val="00DF1BD2"/>
    <w:rsid w:val="00E06D6C"/>
    <w:rsid w:val="00E1534E"/>
    <w:rsid w:val="00E20D0F"/>
    <w:rsid w:val="00E377C2"/>
    <w:rsid w:val="00E51C56"/>
    <w:rsid w:val="00E524E0"/>
    <w:rsid w:val="00E52ED5"/>
    <w:rsid w:val="00E539C1"/>
    <w:rsid w:val="00E57425"/>
    <w:rsid w:val="00E61F41"/>
    <w:rsid w:val="00E8016A"/>
    <w:rsid w:val="00E93798"/>
    <w:rsid w:val="00E977BB"/>
    <w:rsid w:val="00EA2FC9"/>
    <w:rsid w:val="00EA35E2"/>
    <w:rsid w:val="00EC6CAC"/>
    <w:rsid w:val="00EE2E4F"/>
    <w:rsid w:val="00EF33D0"/>
    <w:rsid w:val="00EF5069"/>
    <w:rsid w:val="00F00AE7"/>
    <w:rsid w:val="00F05CFE"/>
    <w:rsid w:val="00F27EC2"/>
    <w:rsid w:val="00F505B5"/>
    <w:rsid w:val="00F555CA"/>
    <w:rsid w:val="00F7028E"/>
    <w:rsid w:val="00F709D1"/>
    <w:rsid w:val="00F718E3"/>
    <w:rsid w:val="00F734E7"/>
    <w:rsid w:val="00F75076"/>
    <w:rsid w:val="00F7599F"/>
    <w:rsid w:val="00F800C8"/>
    <w:rsid w:val="00F81CDE"/>
    <w:rsid w:val="00F83205"/>
    <w:rsid w:val="00F83318"/>
    <w:rsid w:val="00F841EF"/>
    <w:rsid w:val="00F97C27"/>
    <w:rsid w:val="00FA4979"/>
    <w:rsid w:val="00FD3E5E"/>
    <w:rsid w:val="00FE1B00"/>
    <w:rsid w:val="00FF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0F154"/>
  <w15:chartTrackingRefBased/>
  <w15:docId w15:val="{A4DA2E77-79C1-4271-95EE-457483A5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04F7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841EF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Normal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DefaultParagraphFont"/>
    <w:link w:val="-"/>
    <w:rsid w:val="00AA68E8"/>
    <w:rPr>
      <w:rFonts w:ascii="Times New Roman" w:eastAsia="微软雅黑" w:hAnsi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5851"/>
    <w:pPr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5851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B2585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45D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Normal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606A"/>
    <w:pPr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606A"/>
  </w:style>
  <w:style w:type="character" w:styleId="EndnoteReference">
    <w:name w:val="endnote reference"/>
    <w:basedOn w:val="DefaultParagraphFont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Normal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Heading1Char">
    <w:name w:val="Heading 1 Char"/>
    <w:basedOn w:val="DefaultParagraphFont"/>
    <w:link w:val="Heading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FB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FBD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5440F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440F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440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44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440F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3119E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3" Type="http://schemas.openxmlformats.org/officeDocument/2006/relationships/settings" Target="settings.xml"/><Relationship Id="rId21" Type="http://schemas.openxmlformats.org/officeDocument/2006/relationships/image" Target="media/image11.jpg"/><Relationship Id="rId7" Type="http://schemas.openxmlformats.org/officeDocument/2006/relationships/header" Target="header1.xm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jp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9.jp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4.jp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2362;&#26524;&#20113;\CRPG-Book-Chinese\&#31456;&#33410;&#24207;&#35328;&#27169;&#29256;20210527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33AB8-A631-4299-AB4F-37724C05C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章节序言模版20210527.dotx</Template>
  <TotalTime>131</TotalTime>
  <Pages>4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Fan</dc:creator>
  <cp:keywords/>
  <dc:description/>
  <cp:lastModifiedBy>Fan Quan</cp:lastModifiedBy>
  <cp:revision>5</cp:revision>
  <dcterms:created xsi:type="dcterms:W3CDTF">2021-06-01T21:48:00Z</dcterms:created>
  <dcterms:modified xsi:type="dcterms:W3CDTF">2021-06-04T22:44:00Z</dcterms:modified>
</cp:coreProperties>
</file>